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227C" w:rsidRPr="0088508E" w:rsidRDefault="0089227C" w:rsidP="0089227C">
      <w:pPr>
        <w:pStyle w:val="TtulodeTDC"/>
        <w:tabs>
          <w:tab w:val="left" w:pos="2601"/>
        </w:tabs>
        <w:rPr>
          <w:rFonts w:ascii="Arial Narrow" w:hAnsi="Arial Narrow" w:cs="Tahoma"/>
          <w:b/>
          <w:color w:val="000080"/>
          <w:sz w:val="36"/>
          <w:szCs w:val="36"/>
        </w:rPr>
      </w:pPr>
      <w:r w:rsidRPr="0088508E">
        <w:rPr>
          <w:rFonts w:ascii="Arial Narrow" w:hAnsi="Arial Narrow" w:cs="Tahoma"/>
          <w:b/>
          <w:color w:val="000080"/>
          <w:sz w:val="36"/>
          <w:szCs w:val="36"/>
        </w:rPr>
        <w:t>INDICE DEL DOCUMENTO</w:t>
      </w:r>
    </w:p>
    <w:p w:rsidR="009956BF" w:rsidRDefault="0089227C">
      <w:pPr>
        <w:pStyle w:val="TDC1"/>
        <w:tabs>
          <w:tab w:val="left" w:pos="1200"/>
          <w:tab w:val="right" w:leader="dot" w:pos="84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3769699" w:history="1">
        <w:r w:rsidR="009956BF" w:rsidRPr="007A3C36">
          <w:rPr>
            <w:rStyle w:val="Hipervnculo"/>
            <w:noProof/>
          </w:rPr>
          <w:t>0.</w:t>
        </w:r>
        <w:r w:rsidR="009956BF">
          <w:rPr>
            <w:rFonts w:asciiTheme="minorHAnsi" w:eastAsiaTheme="minorEastAsia" w:hAnsiTheme="minorHAnsi" w:cstheme="minorBidi"/>
            <w:noProof/>
            <w:sz w:val="22"/>
            <w:szCs w:val="22"/>
          </w:rPr>
          <w:tab/>
        </w:r>
        <w:r w:rsidR="009956BF" w:rsidRPr="007A3C36">
          <w:rPr>
            <w:rStyle w:val="Hipervnculo"/>
            <w:noProof/>
          </w:rPr>
          <w:t>Introducción</w:t>
        </w:r>
        <w:r w:rsidR="009956BF">
          <w:rPr>
            <w:noProof/>
            <w:webHidden/>
          </w:rPr>
          <w:tab/>
        </w:r>
        <w:r w:rsidR="009956BF">
          <w:rPr>
            <w:noProof/>
            <w:webHidden/>
          </w:rPr>
          <w:fldChar w:fldCharType="begin"/>
        </w:r>
        <w:r w:rsidR="009956BF">
          <w:rPr>
            <w:noProof/>
            <w:webHidden/>
          </w:rPr>
          <w:instrText xml:space="preserve"> PAGEREF _Toc453769699 \h </w:instrText>
        </w:r>
        <w:r w:rsidR="009956BF">
          <w:rPr>
            <w:noProof/>
            <w:webHidden/>
          </w:rPr>
        </w:r>
        <w:r w:rsidR="009956BF">
          <w:rPr>
            <w:noProof/>
            <w:webHidden/>
          </w:rPr>
          <w:fldChar w:fldCharType="separate"/>
        </w:r>
        <w:r w:rsidR="009956BF">
          <w:rPr>
            <w:noProof/>
            <w:webHidden/>
          </w:rPr>
          <w:t>1</w:t>
        </w:r>
        <w:r w:rsidR="009956BF">
          <w:rPr>
            <w:noProof/>
            <w:webHidden/>
          </w:rPr>
          <w:fldChar w:fldCharType="end"/>
        </w:r>
      </w:hyperlink>
    </w:p>
    <w:p w:rsidR="009956BF" w:rsidRDefault="00AC4FAB">
      <w:pPr>
        <w:pStyle w:val="TDC1"/>
        <w:tabs>
          <w:tab w:val="left" w:pos="1200"/>
          <w:tab w:val="right" w:leader="dot" w:pos="8495"/>
        </w:tabs>
        <w:rPr>
          <w:rFonts w:asciiTheme="minorHAnsi" w:eastAsiaTheme="minorEastAsia" w:hAnsiTheme="minorHAnsi" w:cstheme="minorBidi"/>
          <w:noProof/>
          <w:sz w:val="22"/>
          <w:szCs w:val="22"/>
        </w:rPr>
      </w:pPr>
      <w:hyperlink w:anchor="_Toc453769700" w:history="1">
        <w:r w:rsidR="009956BF" w:rsidRPr="007A3C36">
          <w:rPr>
            <w:rStyle w:val="Hipervnculo"/>
            <w:noProof/>
          </w:rPr>
          <w:t>1.</w:t>
        </w:r>
        <w:r w:rsidR="009956BF">
          <w:rPr>
            <w:rFonts w:asciiTheme="minorHAnsi" w:eastAsiaTheme="minorEastAsia" w:hAnsiTheme="minorHAnsi" w:cstheme="minorBidi"/>
            <w:noProof/>
            <w:sz w:val="22"/>
            <w:szCs w:val="22"/>
          </w:rPr>
          <w:tab/>
        </w:r>
        <w:r w:rsidR="009956BF" w:rsidRPr="007A3C36">
          <w:rPr>
            <w:rStyle w:val="Hipervnculo"/>
            <w:noProof/>
          </w:rPr>
          <w:t>Memoria</w:t>
        </w:r>
        <w:r w:rsidR="009956BF">
          <w:rPr>
            <w:noProof/>
            <w:webHidden/>
          </w:rPr>
          <w:tab/>
        </w:r>
        <w:r w:rsidR="009956BF">
          <w:rPr>
            <w:noProof/>
            <w:webHidden/>
          </w:rPr>
          <w:fldChar w:fldCharType="begin"/>
        </w:r>
        <w:r w:rsidR="009956BF">
          <w:rPr>
            <w:noProof/>
            <w:webHidden/>
          </w:rPr>
          <w:instrText xml:space="preserve"> PAGEREF _Toc453769700 \h </w:instrText>
        </w:r>
        <w:r w:rsidR="009956BF">
          <w:rPr>
            <w:noProof/>
            <w:webHidden/>
          </w:rPr>
        </w:r>
        <w:r w:rsidR="009956BF">
          <w:rPr>
            <w:noProof/>
            <w:webHidden/>
          </w:rPr>
          <w:fldChar w:fldCharType="separate"/>
        </w:r>
        <w:r w:rsidR="009956BF">
          <w:rPr>
            <w:noProof/>
            <w:webHidden/>
          </w:rPr>
          <w:t>3</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1" w:history="1">
        <w:r w:rsidR="009956BF" w:rsidRPr="007A3C36">
          <w:rPr>
            <w:rStyle w:val="Hipervnculo"/>
            <w:noProof/>
          </w:rPr>
          <w:t>1.1 Origen del proyecto y motivaciones</w:t>
        </w:r>
        <w:r w:rsidR="009956BF">
          <w:rPr>
            <w:noProof/>
            <w:webHidden/>
          </w:rPr>
          <w:tab/>
        </w:r>
        <w:r w:rsidR="009956BF">
          <w:rPr>
            <w:noProof/>
            <w:webHidden/>
          </w:rPr>
          <w:fldChar w:fldCharType="begin"/>
        </w:r>
        <w:r w:rsidR="009956BF">
          <w:rPr>
            <w:noProof/>
            <w:webHidden/>
          </w:rPr>
          <w:instrText xml:space="preserve"> PAGEREF _Toc453769701 \h </w:instrText>
        </w:r>
        <w:r w:rsidR="009956BF">
          <w:rPr>
            <w:noProof/>
            <w:webHidden/>
          </w:rPr>
        </w:r>
        <w:r w:rsidR="009956BF">
          <w:rPr>
            <w:noProof/>
            <w:webHidden/>
          </w:rPr>
          <w:fldChar w:fldCharType="separate"/>
        </w:r>
        <w:r w:rsidR="009956BF">
          <w:rPr>
            <w:noProof/>
            <w:webHidden/>
          </w:rPr>
          <w:t>4</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2" w:history="1">
        <w:r w:rsidR="009956BF" w:rsidRPr="007A3C36">
          <w:rPr>
            <w:rStyle w:val="Hipervnculo"/>
            <w:noProof/>
          </w:rPr>
          <w:t>1.2 Justificación de la solución tomada</w:t>
        </w:r>
        <w:r w:rsidR="009956BF">
          <w:rPr>
            <w:noProof/>
            <w:webHidden/>
          </w:rPr>
          <w:tab/>
        </w:r>
        <w:r w:rsidR="009956BF">
          <w:rPr>
            <w:noProof/>
            <w:webHidden/>
          </w:rPr>
          <w:fldChar w:fldCharType="begin"/>
        </w:r>
        <w:r w:rsidR="009956BF">
          <w:rPr>
            <w:noProof/>
            <w:webHidden/>
          </w:rPr>
          <w:instrText xml:space="preserve"> PAGEREF _Toc453769702 \h </w:instrText>
        </w:r>
        <w:r w:rsidR="009956BF">
          <w:rPr>
            <w:noProof/>
            <w:webHidden/>
          </w:rPr>
        </w:r>
        <w:r w:rsidR="009956BF">
          <w:rPr>
            <w:noProof/>
            <w:webHidden/>
          </w:rPr>
          <w:fldChar w:fldCharType="separate"/>
        </w:r>
        <w:r w:rsidR="009956BF">
          <w:rPr>
            <w:noProof/>
            <w:webHidden/>
          </w:rPr>
          <w:t>5</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3" w:history="1">
        <w:r w:rsidR="009956BF" w:rsidRPr="007A3C36">
          <w:rPr>
            <w:rStyle w:val="Hipervnculo"/>
            <w:noProof/>
          </w:rPr>
          <w:t>1.3 Resumen de los componentes y comportamiento esperado</w:t>
        </w:r>
        <w:r w:rsidR="009956BF">
          <w:rPr>
            <w:noProof/>
            <w:webHidden/>
          </w:rPr>
          <w:tab/>
        </w:r>
        <w:r w:rsidR="009956BF">
          <w:rPr>
            <w:noProof/>
            <w:webHidden/>
          </w:rPr>
          <w:fldChar w:fldCharType="begin"/>
        </w:r>
        <w:r w:rsidR="009956BF">
          <w:rPr>
            <w:noProof/>
            <w:webHidden/>
          </w:rPr>
          <w:instrText xml:space="preserve"> PAGEREF _Toc453769703 \h </w:instrText>
        </w:r>
        <w:r w:rsidR="009956BF">
          <w:rPr>
            <w:noProof/>
            <w:webHidden/>
          </w:rPr>
        </w:r>
        <w:r w:rsidR="009956BF">
          <w:rPr>
            <w:noProof/>
            <w:webHidden/>
          </w:rPr>
          <w:fldChar w:fldCharType="separate"/>
        </w:r>
        <w:r w:rsidR="009956BF">
          <w:rPr>
            <w:noProof/>
            <w:webHidden/>
          </w:rPr>
          <w:t>6</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4" w:history="1">
        <w:r w:rsidR="009956BF" w:rsidRPr="007A3C36">
          <w:rPr>
            <w:rStyle w:val="Hipervnculo"/>
            <w:noProof/>
          </w:rPr>
          <w:t>1.4 Planificación y programación del proyecto</w:t>
        </w:r>
        <w:r w:rsidR="009956BF">
          <w:rPr>
            <w:noProof/>
            <w:webHidden/>
          </w:rPr>
          <w:tab/>
        </w:r>
        <w:r w:rsidR="009956BF">
          <w:rPr>
            <w:noProof/>
            <w:webHidden/>
          </w:rPr>
          <w:fldChar w:fldCharType="begin"/>
        </w:r>
        <w:r w:rsidR="009956BF">
          <w:rPr>
            <w:noProof/>
            <w:webHidden/>
          </w:rPr>
          <w:instrText xml:space="preserve"> PAGEREF _Toc453769704 \h </w:instrText>
        </w:r>
        <w:r w:rsidR="009956BF">
          <w:rPr>
            <w:noProof/>
            <w:webHidden/>
          </w:rPr>
        </w:r>
        <w:r w:rsidR="009956BF">
          <w:rPr>
            <w:noProof/>
            <w:webHidden/>
          </w:rPr>
          <w:fldChar w:fldCharType="separate"/>
        </w:r>
        <w:r w:rsidR="009956BF">
          <w:rPr>
            <w:noProof/>
            <w:webHidden/>
          </w:rPr>
          <w:t>7</w:t>
        </w:r>
        <w:r w:rsidR="009956BF">
          <w:rPr>
            <w:noProof/>
            <w:webHidden/>
          </w:rPr>
          <w:fldChar w:fldCharType="end"/>
        </w:r>
      </w:hyperlink>
    </w:p>
    <w:p w:rsidR="009956BF" w:rsidRDefault="00AC4FAB">
      <w:pPr>
        <w:pStyle w:val="TDC1"/>
        <w:tabs>
          <w:tab w:val="left" w:pos="1200"/>
          <w:tab w:val="right" w:leader="dot" w:pos="8495"/>
        </w:tabs>
        <w:rPr>
          <w:rFonts w:asciiTheme="minorHAnsi" w:eastAsiaTheme="minorEastAsia" w:hAnsiTheme="minorHAnsi" w:cstheme="minorBidi"/>
          <w:noProof/>
          <w:sz w:val="22"/>
          <w:szCs w:val="22"/>
        </w:rPr>
      </w:pPr>
      <w:hyperlink w:anchor="_Toc453769705" w:history="1">
        <w:r w:rsidR="009956BF" w:rsidRPr="007A3C36">
          <w:rPr>
            <w:rStyle w:val="Hipervnculo"/>
            <w:noProof/>
          </w:rPr>
          <w:t>2.</w:t>
        </w:r>
        <w:r w:rsidR="009956BF">
          <w:rPr>
            <w:rFonts w:asciiTheme="minorHAnsi" w:eastAsiaTheme="minorEastAsia" w:hAnsiTheme="minorHAnsi" w:cstheme="minorBidi"/>
            <w:noProof/>
            <w:sz w:val="22"/>
            <w:szCs w:val="22"/>
          </w:rPr>
          <w:tab/>
        </w:r>
        <w:r w:rsidR="009956BF" w:rsidRPr="007A3C36">
          <w:rPr>
            <w:rStyle w:val="Hipervnculo"/>
            <w:noProof/>
          </w:rPr>
          <w:t>Planos</w:t>
        </w:r>
        <w:r w:rsidR="009956BF">
          <w:rPr>
            <w:noProof/>
            <w:webHidden/>
          </w:rPr>
          <w:tab/>
        </w:r>
        <w:r w:rsidR="009956BF">
          <w:rPr>
            <w:noProof/>
            <w:webHidden/>
          </w:rPr>
          <w:fldChar w:fldCharType="begin"/>
        </w:r>
        <w:r w:rsidR="009956BF">
          <w:rPr>
            <w:noProof/>
            <w:webHidden/>
          </w:rPr>
          <w:instrText xml:space="preserve"> PAGEREF _Toc453769705 \h </w:instrText>
        </w:r>
        <w:r w:rsidR="009956BF">
          <w:rPr>
            <w:noProof/>
            <w:webHidden/>
          </w:rPr>
        </w:r>
        <w:r w:rsidR="009956BF">
          <w:rPr>
            <w:noProof/>
            <w:webHidden/>
          </w:rPr>
          <w:fldChar w:fldCharType="separate"/>
        </w:r>
        <w:r w:rsidR="009956BF">
          <w:rPr>
            <w:noProof/>
            <w:webHidden/>
          </w:rPr>
          <w:t>10</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6" w:history="1">
        <w:r w:rsidR="009956BF" w:rsidRPr="007A3C36">
          <w:rPr>
            <w:rStyle w:val="Hipervnculo"/>
            <w:noProof/>
          </w:rPr>
          <w:t>2.1 Planos de maqueta</w:t>
        </w:r>
        <w:r w:rsidR="009956BF">
          <w:rPr>
            <w:noProof/>
            <w:webHidden/>
          </w:rPr>
          <w:tab/>
        </w:r>
        <w:r w:rsidR="009956BF">
          <w:rPr>
            <w:noProof/>
            <w:webHidden/>
          </w:rPr>
          <w:fldChar w:fldCharType="begin"/>
        </w:r>
        <w:r w:rsidR="009956BF">
          <w:rPr>
            <w:noProof/>
            <w:webHidden/>
          </w:rPr>
          <w:instrText xml:space="preserve"> PAGEREF _Toc453769706 \h </w:instrText>
        </w:r>
        <w:r w:rsidR="009956BF">
          <w:rPr>
            <w:noProof/>
            <w:webHidden/>
          </w:rPr>
        </w:r>
        <w:r w:rsidR="009956BF">
          <w:rPr>
            <w:noProof/>
            <w:webHidden/>
          </w:rPr>
          <w:fldChar w:fldCharType="separate"/>
        </w:r>
        <w:r w:rsidR="009956BF">
          <w:rPr>
            <w:noProof/>
            <w:webHidden/>
          </w:rPr>
          <w:t>11</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7" w:history="1">
        <w:r w:rsidR="009956BF" w:rsidRPr="007A3C36">
          <w:rPr>
            <w:rStyle w:val="Hipervnculo"/>
            <w:noProof/>
          </w:rPr>
          <w:t>2.2 Plano de conexionado</w:t>
        </w:r>
        <w:r w:rsidR="009956BF">
          <w:rPr>
            <w:noProof/>
            <w:webHidden/>
          </w:rPr>
          <w:tab/>
        </w:r>
        <w:r w:rsidR="009956BF">
          <w:rPr>
            <w:noProof/>
            <w:webHidden/>
          </w:rPr>
          <w:fldChar w:fldCharType="begin"/>
        </w:r>
        <w:r w:rsidR="009956BF">
          <w:rPr>
            <w:noProof/>
            <w:webHidden/>
          </w:rPr>
          <w:instrText xml:space="preserve"> PAGEREF _Toc453769707 \h </w:instrText>
        </w:r>
        <w:r w:rsidR="009956BF">
          <w:rPr>
            <w:noProof/>
            <w:webHidden/>
          </w:rPr>
        </w:r>
        <w:r w:rsidR="009956BF">
          <w:rPr>
            <w:noProof/>
            <w:webHidden/>
          </w:rPr>
          <w:fldChar w:fldCharType="separate"/>
        </w:r>
        <w:r w:rsidR="009956BF">
          <w:rPr>
            <w:noProof/>
            <w:webHidden/>
          </w:rPr>
          <w:t>12</w:t>
        </w:r>
        <w:r w:rsidR="009956BF">
          <w:rPr>
            <w:noProof/>
            <w:webHidden/>
          </w:rPr>
          <w:fldChar w:fldCharType="end"/>
        </w:r>
      </w:hyperlink>
    </w:p>
    <w:p w:rsidR="009956BF" w:rsidRDefault="00AC4FAB">
      <w:pPr>
        <w:pStyle w:val="TDC1"/>
        <w:tabs>
          <w:tab w:val="left" w:pos="1200"/>
          <w:tab w:val="right" w:leader="dot" w:pos="8495"/>
        </w:tabs>
        <w:rPr>
          <w:rFonts w:asciiTheme="minorHAnsi" w:eastAsiaTheme="minorEastAsia" w:hAnsiTheme="minorHAnsi" w:cstheme="minorBidi"/>
          <w:noProof/>
          <w:sz w:val="22"/>
          <w:szCs w:val="22"/>
        </w:rPr>
      </w:pPr>
      <w:hyperlink w:anchor="_Toc453769708" w:history="1">
        <w:r w:rsidR="009956BF" w:rsidRPr="007A3C36">
          <w:rPr>
            <w:rStyle w:val="Hipervnculo"/>
            <w:noProof/>
          </w:rPr>
          <w:t>3.</w:t>
        </w:r>
        <w:r w:rsidR="009956BF">
          <w:rPr>
            <w:rFonts w:asciiTheme="minorHAnsi" w:eastAsiaTheme="minorEastAsia" w:hAnsiTheme="minorHAnsi" w:cstheme="minorBidi"/>
            <w:noProof/>
            <w:sz w:val="22"/>
            <w:szCs w:val="22"/>
          </w:rPr>
          <w:tab/>
        </w:r>
        <w:r w:rsidR="009956BF" w:rsidRPr="007A3C36">
          <w:rPr>
            <w:rStyle w:val="Hipervnculo"/>
            <w:noProof/>
          </w:rPr>
          <w:t>Pliego de condiciones</w:t>
        </w:r>
        <w:r w:rsidR="009956BF">
          <w:rPr>
            <w:noProof/>
            <w:webHidden/>
          </w:rPr>
          <w:tab/>
        </w:r>
        <w:r w:rsidR="009956BF">
          <w:rPr>
            <w:noProof/>
            <w:webHidden/>
          </w:rPr>
          <w:fldChar w:fldCharType="begin"/>
        </w:r>
        <w:r w:rsidR="009956BF">
          <w:rPr>
            <w:noProof/>
            <w:webHidden/>
          </w:rPr>
          <w:instrText xml:space="preserve"> PAGEREF _Toc453769708 \h </w:instrText>
        </w:r>
        <w:r w:rsidR="009956BF">
          <w:rPr>
            <w:noProof/>
            <w:webHidden/>
          </w:rPr>
        </w:r>
        <w:r w:rsidR="009956BF">
          <w:rPr>
            <w:noProof/>
            <w:webHidden/>
          </w:rPr>
          <w:fldChar w:fldCharType="separate"/>
        </w:r>
        <w:r w:rsidR="009956BF">
          <w:rPr>
            <w:noProof/>
            <w:webHidden/>
          </w:rPr>
          <w:t>13</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09" w:history="1">
        <w:r w:rsidR="009956BF" w:rsidRPr="007A3C36">
          <w:rPr>
            <w:rStyle w:val="Hipervnculo"/>
            <w:noProof/>
          </w:rPr>
          <w:t>3.1 Descripción de la maqueta</w:t>
        </w:r>
        <w:r w:rsidR="009956BF">
          <w:rPr>
            <w:noProof/>
            <w:webHidden/>
          </w:rPr>
          <w:tab/>
        </w:r>
        <w:r w:rsidR="009956BF">
          <w:rPr>
            <w:noProof/>
            <w:webHidden/>
          </w:rPr>
          <w:fldChar w:fldCharType="begin"/>
        </w:r>
        <w:r w:rsidR="009956BF">
          <w:rPr>
            <w:noProof/>
            <w:webHidden/>
          </w:rPr>
          <w:instrText xml:space="preserve"> PAGEREF _Toc453769709 \h </w:instrText>
        </w:r>
        <w:r w:rsidR="009956BF">
          <w:rPr>
            <w:noProof/>
            <w:webHidden/>
          </w:rPr>
        </w:r>
        <w:r w:rsidR="009956BF">
          <w:rPr>
            <w:noProof/>
            <w:webHidden/>
          </w:rPr>
          <w:fldChar w:fldCharType="separate"/>
        </w:r>
        <w:r w:rsidR="009956BF">
          <w:rPr>
            <w:noProof/>
            <w:webHidden/>
          </w:rPr>
          <w:t>14</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10" w:history="1">
        <w:r w:rsidR="009956BF" w:rsidRPr="007A3C36">
          <w:rPr>
            <w:rStyle w:val="Hipervnculo"/>
            <w:noProof/>
          </w:rPr>
          <w:t>3.2 Componentes</w:t>
        </w:r>
        <w:r w:rsidR="009956BF">
          <w:rPr>
            <w:noProof/>
            <w:webHidden/>
          </w:rPr>
          <w:tab/>
        </w:r>
        <w:r w:rsidR="009956BF">
          <w:rPr>
            <w:noProof/>
            <w:webHidden/>
          </w:rPr>
          <w:fldChar w:fldCharType="begin"/>
        </w:r>
        <w:r w:rsidR="009956BF">
          <w:rPr>
            <w:noProof/>
            <w:webHidden/>
          </w:rPr>
          <w:instrText xml:space="preserve"> PAGEREF _Toc453769710 \h </w:instrText>
        </w:r>
        <w:r w:rsidR="009956BF">
          <w:rPr>
            <w:noProof/>
            <w:webHidden/>
          </w:rPr>
        </w:r>
        <w:r w:rsidR="009956BF">
          <w:rPr>
            <w:noProof/>
            <w:webHidden/>
          </w:rPr>
          <w:fldChar w:fldCharType="separate"/>
        </w:r>
        <w:r w:rsidR="009956BF">
          <w:rPr>
            <w:noProof/>
            <w:webHidden/>
          </w:rPr>
          <w:t>18</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1" w:history="1">
        <w:r w:rsidR="009956BF" w:rsidRPr="007A3C36">
          <w:rPr>
            <w:rStyle w:val="Hipervnculo"/>
            <w:noProof/>
          </w:rPr>
          <w:t>3.2.1 Sensor ultrasonido HC-SR04</w:t>
        </w:r>
        <w:r w:rsidR="009956BF">
          <w:rPr>
            <w:noProof/>
            <w:webHidden/>
          </w:rPr>
          <w:tab/>
        </w:r>
        <w:r w:rsidR="009956BF">
          <w:rPr>
            <w:noProof/>
            <w:webHidden/>
          </w:rPr>
          <w:fldChar w:fldCharType="begin"/>
        </w:r>
        <w:r w:rsidR="009956BF">
          <w:rPr>
            <w:noProof/>
            <w:webHidden/>
          </w:rPr>
          <w:instrText xml:space="preserve"> PAGEREF _Toc453769711 \h </w:instrText>
        </w:r>
        <w:r w:rsidR="009956BF">
          <w:rPr>
            <w:noProof/>
            <w:webHidden/>
          </w:rPr>
        </w:r>
        <w:r w:rsidR="009956BF">
          <w:rPr>
            <w:noProof/>
            <w:webHidden/>
          </w:rPr>
          <w:fldChar w:fldCharType="separate"/>
        </w:r>
        <w:r w:rsidR="009956BF">
          <w:rPr>
            <w:noProof/>
            <w:webHidden/>
          </w:rPr>
          <w:t>18</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2" w:history="1">
        <w:r w:rsidR="009956BF" w:rsidRPr="007A3C36">
          <w:rPr>
            <w:rStyle w:val="Hipervnculo"/>
            <w:noProof/>
          </w:rPr>
          <w:t>3.2.2 Sensor de Infrarrojos TCRT 5000/5000L</w:t>
        </w:r>
        <w:r w:rsidR="009956BF">
          <w:rPr>
            <w:noProof/>
            <w:webHidden/>
          </w:rPr>
          <w:tab/>
        </w:r>
        <w:r w:rsidR="009956BF">
          <w:rPr>
            <w:noProof/>
            <w:webHidden/>
          </w:rPr>
          <w:fldChar w:fldCharType="begin"/>
        </w:r>
        <w:r w:rsidR="009956BF">
          <w:rPr>
            <w:noProof/>
            <w:webHidden/>
          </w:rPr>
          <w:instrText xml:space="preserve"> PAGEREF _Toc453769712 \h </w:instrText>
        </w:r>
        <w:r w:rsidR="009956BF">
          <w:rPr>
            <w:noProof/>
            <w:webHidden/>
          </w:rPr>
        </w:r>
        <w:r w:rsidR="009956BF">
          <w:rPr>
            <w:noProof/>
            <w:webHidden/>
          </w:rPr>
          <w:fldChar w:fldCharType="separate"/>
        </w:r>
        <w:r w:rsidR="009956BF">
          <w:rPr>
            <w:noProof/>
            <w:webHidden/>
          </w:rPr>
          <w:t>21</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3" w:history="1">
        <w:r w:rsidR="009956BF" w:rsidRPr="007A3C36">
          <w:rPr>
            <w:rStyle w:val="Hipervnculo"/>
            <w:noProof/>
          </w:rPr>
          <w:t>3.2.3 Placa Arduino Mega 2560</w:t>
        </w:r>
        <w:r w:rsidR="009956BF">
          <w:rPr>
            <w:noProof/>
            <w:webHidden/>
          </w:rPr>
          <w:tab/>
        </w:r>
        <w:r w:rsidR="009956BF">
          <w:rPr>
            <w:noProof/>
            <w:webHidden/>
          </w:rPr>
          <w:fldChar w:fldCharType="begin"/>
        </w:r>
        <w:r w:rsidR="009956BF">
          <w:rPr>
            <w:noProof/>
            <w:webHidden/>
          </w:rPr>
          <w:instrText xml:space="preserve"> PAGEREF _Toc453769713 \h </w:instrText>
        </w:r>
        <w:r w:rsidR="009956BF">
          <w:rPr>
            <w:noProof/>
            <w:webHidden/>
          </w:rPr>
        </w:r>
        <w:r w:rsidR="009956BF">
          <w:rPr>
            <w:noProof/>
            <w:webHidden/>
          </w:rPr>
          <w:fldChar w:fldCharType="separate"/>
        </w:r>
        <w:r w:rsidR="009956BF">
          <w:rPr>
            <w:noProof/>
            <w:webHidden/>
          </w:rPr>
          <w:t>23</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4" w:history="1">
        <w:r w:rsidR="009956BF" w:rsidRPr="007A3C36">
          <w:rPr>
            <w:rStyle w:val="Hipervnculo"/>
            <w:noProof/>
          </w:rPr>
          <w:t>3.2.4 Modulo RFID MFRC 522</w:t>
        </w:r>
        <w:r w:rsidR="009956BF">
          <w:rPr>
            <w:noProof/>
            <w:webHidden/>
          </w:rPr>
          <w:tab/>
        </w:r>
        <w:r w:rsidR="009956BF">
          <w:rPr>
            <w:noProof/>
            <w:webHidden/>
          </w:rPr>
          <w:fldChar w:fldCharType="begin"/>
        </w:r>
        <w:r w:rsidR="009956BF">
          <w:rPr>
            <w:noProof/>
            <w:webHidden/>
          </w:rPr>
          <w:instrText xml:space="preserve"> PAGEREF _Toc453769714 \h </w:instrText>
        </w:r>
        <w:r w:rsidR="009956BF">
          <w:rPr>
            <w:noProof/>
            <w:webHidden/>
          </w:rPr>
        </w:r>
        <w:r w:rsidR="009956BF">
          <w:rPr>
            <w:noProof/>
            <w:webHidden/>
          </w:rPr>
          <w:fldChar w:fldCharType="separate"/>
        </w:r>
        <w:r w:rsidR="009956BF">
          <w:rPr>
            <w:noProof/>
            <w:webHidden/>
          </w:rPr>
          <w:t>27</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5" w:history="1">
        <w:r w:rsidR="009956BF" w:rsidRPr="007A3C36">
          <w:rPr>
            <w:rStyle w:val="Hipervnculo"/>
            <w:noProof/>
          </w:rPr>
          <w:t>3.2.4 Modulo Relé</w:t>
        </w:r>
        <w:r w:rsidR="009956BF">
          <w:rPr>
            <w:noProof/>
            <w:webHidden/>
          </w:rPr>
          <w:tab/>
        </w:r>
        <w:r w:rsidR="009956BF">
          <w:rPr>
            <w:noProof/>
            <w:webHidden/>
          </w:rPr>
          <w:fldChar w:fldCharType="begin"/>
        </w:r>
        <w:r w:rsidR="009956BF">
          <w:rPr>
            <w:noProof/>
            <w:webHidden/>
          </w:rPr>
          <w:instrText xml:space="preserve"> PAGEREF _Toc453769715 \h </w:instrText>
        </w:r>
        <w:r w:rsidR="009956BF">
          <w:rPr>
            <w:noProof/>
            <w:webHidden/>
          </w:rPr>
        </w:r>
        <w:r w:rsidR="009956BF">
          <w:rPr>
            <w:noProof/>
            <w:webHidden/>
          </w:rPr>
          <w:fldChar w:fldCharType="separate"/>
        </w:r>
        <w:r w:rsidR="009956BF">
          <w:rPr>
            <w:noProof/>
            <w:webHidden/>
          </w:rPr>
          <w:t>29</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6" w:history="1">
        <w:r w:rsidR="009956BF" w:rsidRPr="007A3C36">
          <w:rPr>
            <w:rStyle w:val="Hipervnculo"/>
            <w:noProof/>
          </w:rPr>
          <w:t>3.2.6 Resto de componentes</w:t>
        </w:r>
        <w:r w:rsidR="009956BF">
          <w:rPr>
            <w:noProof/>
            <w:webHidden/>
          </w:rPr>
          <w:tab/>
        </w:r>
        <w:r w:rsidR="009956BF">
          <w:rPr>
            <w:noProof/>
            <w:webHidden/>
          </w:rPr>
          <w:fldChar w:fldCharType="begin"/>
        </w:r>
        <w:r w:rsidR="009956BF">
          <w:rPr>
            <w:noProof/>
            <w:webHidden/>
          </w:rPr>
          <w:instrText xml:space="preserve"> PAGEREF _Toc453769716 \h </w:instrText>
        </w:r>
        <w:r w:rsidR="009956BF">
          <w:rPr>
            <w:noProof/>
            <w:webHidden/>
          </w:rPr>
        </w:r>
        <w:r w:rsidR="009956BF">
          <w:rPr>
            <w:noProof/>
            <w:webHidden/>
          </w:rPr>
          <w:fldChar w:fldCharType="separate"/>
        </w:r>
        <w:r w:rsidR="009956BF">
          <w:rPr>
            <w:noProof/>
            <w:webHidden/>
          </w:rPr>
          <w:t>30</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17" w:history="1">
        <w:r w:rsidR="009956BF" w:rsidRPr="007A3C36">
          <w:rPr>
            <w:rStyle w:val="Hipervnculo"/>
            <w:noProof/>
          </w:rPr>
          <w:t>3.3 Como se conectaran los componentes</w:t>
        </w:r>
        <w:r w:rsidR="009956BF">
          <w:rPr>
            <w:noProof/>
            <w:webHidden/>
          </w:rPr>
          <w:tab/>
        </w:r>
        <w:r w:rsidR="009956BF">
          <w:rPr>
            <w:noProof/>
            <w:webHidden/>
          </w:rPr>
          <w:fldChar w:fldCharType="begin"/>
        </w:r>
        <w:r w:rsidR="009956BF">
          <w:rPr>
            <w:noProof/>
            <w:webHidden/>
          </w:rPr>
          <w:instrText xml:space="preserve"> PAGEREF _Toc453769717 \h </w:instrText>
        </w:r>
        <w:r w:rsidR="009956BF">
          <w:rPr>
            <w:noProof/>
            <w:webHidden/>
          </w:rPr>
        </w:r>
        <w:r w:rsidR="009956BF">
          <w:rPr>
            <w:noProof/>
            <w:webHidden/>
          </w:rPr>
          <w:fldChar w:fldCharType="separate"/>
        </w:r>
        <w:r w:rsidR="009956BF">
          <w:rPr>
            <w:noProof/>
            <w:webHidden/>
          </w:rPr>
          <w:t>34</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8" w:history="1">
        <w:r w:rsidR="009956BF" w:rsidRPr="007A3C36">
          <w:rPr>
            <w:rStyle w:val="Hipervnculo"/>
            <w:noProof/>
          </w:rPr>
          <w:t>3.3.1 Tabla de conexionado</w:t>
        </w:r>
        <w:r w:rsidR="009956BF">
          <w:rPr>
            <w:noProof/>
            <w:webHidden/>
          </w:rPr>
          <w:tab/>
        </w:r>
        <w:r w:rsidR="009956BF">
          <w:rPr>
            <w:noProof/>
            <w:webHidden/>
          </w:rPr>
          <w:fldChar w:fldCharType="begin"/>
        </w:r>
        <w:r w:rsidR="009956BF">
          <w:rPr>
            <w:noProof/>
            <w:webHidden/>
          </w:rPr>
          <w:instrText xml:space="preserve"> PAGEREF _Toc453769718 \h </w:instrText>
        </w:r>
        <w:r w:rsidR="009956BF">
          <w:rPr>
            <w:noProof/>
            <w:webHidden/>
          </w:rPr>
        </w:r>
        <w:r w:rsidR="009956BF">
          <w:rPr>
            <w:noProof/>
            <w:webHidden/>
          </w:rPr>
          <w:fldChar w:fldCharType="separate"/>
        </w:r>
        <w:r w:rsidR="009956BF">
          <w:rPr>
            <w:noProof/>
            <w:webHidden/>
          </w:rPr>
          <w:t>34</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19" w:history="1">
        <w:r w:rsidR="009956BF" w:rsidRPr="007A3C36">
          <w:rPr>
            <w:rStyle w:val="Hipervnculo"/>
            <w:noProof/>
          </w:rPr>
          <w:t>3.3.2</w:t>
        </w:r>
        <w:r w:rsidR="009956BF">
          <w:rPr>
            <w:rFonts w:asciiTheme="minorHAnsi" w:eastAsiaTheme="minorEastAsia" w:hAnsiTheme="minorHAnsi" w:cstheme="minorBidi"/>
            <w:noProof/>
            <w:sz w:val="22"/>
            <w:szCs w:val="22"/>
          </w:rPr>
          <w:tab/>
        </w:r>
        <w:r w:rsidR="009956BF" w:rsidRPr="007A3C36">
          <w:rPr>
            <w:rStyle w:val="Hipervnculo"/>
            <w:noProof/>
          </w:rPr>
          <w:t>Conexión entre la placa Arduino y los componentes</w:t>
        </w:r>
        <w:r w:rsidR="009956BF">
          <w:rPr>
            <w:noProof/>
            <w:webHidden/>
          </w:rPr>
          <w:tab/>
        </w:r>
        <w:r w:rsidR="009956BF">
          <w:rPr>
            <w:noProof/>
            <w:webHidden/>
          </w:rPr>
          <w:fldChar w:fldCharType="begin"/>
        </w:r>
        <w:r w:rsidR="009956BF">
          <w:rPr>
            <w:noProof/>
            <w:webHidden/>
          </w:rPr>
          <w:instrText xml:space="preserve"> PAGEREF _Toc453769719 \h </w:instrText>
        </w:r>
        <w:r w:rsidR="009956BF">
          <w:rPr>
            <w:noProof/>
            <w:webHidden/>
          </w:rPr>
        </w:r>
        <w:r w:rsidR="009956BF">
          <w:rPr>
            <w:noProof/>
            <w:webHidden/>
          </w:rPr>
          <w:fldChar w:fldCharType="separate"/>
        </w:r>
        <w:r w:rsidR="009956BF">
          <w:rPr>
            <w:noProof/>
            <w:webHidden/>
          </w:rPr>
          <w:t>35</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20" w:history="1">
        <w:r w:rsidR="009956BF" w:rsidRPr="007A3C36">
          <w:rPr>
            <w:rStyle w:val="Hipervnculo"/>
            <w:noProof/>
          </w:rPr>
          <w:t>3.4 De que se encargará la placa  Arduino Mega 2560</w:t>
        </w:r>
        <w:r w:rsidR="009956BF">
          <w:rPr>
            <w:noProof/>
            <w:webHidden/>
          </w:rPr>
          <w:tab/>
        </w:r>
        <w:r w:rsidR="009956BF">
          <w:rPr>
            <w:noProof/>
            <w:webHidden/>
          </w:rPr>
          <w:fldChar w:fldCharType="begin"/>
        </w:r>
        <w:r w:rsidR="009956BF">
          <w:rPr>
            <w:noProof/>
            <w:webHidden/>
          </w:rPr>
          <w:instrText xml:space="preserve"> PAGEREF _Toc453769720 \h </w:instrText>
        </w:r>
        <w:r w:rsidR="009956BF">
          <w:rPr>
            <w:noProof/>
            <w:webHidden/>
          </w:rPr>
        </w:r>
        <w:r w:rsidR="009956BF">
          <w:rPr>
            <w:noProof/>
            <w:webHidden/>
          </w:rPr>
          <w:fldChar w:fldCharType="separate"/>
        </w:r>
        <w:r w:rsidR="009956BF">
          <w:rPr>
            <w:noProof/>
            <w:webHidden/>
          </w:rPr>
          <w:t>41</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21" w:history="1">
        <w:r w:rsidR="009956BF" w:rsidRPr="007A3C36">
          <w:rPr>
            <w:rStyle w:val="Hipervnculo"/>
            <w:noProof/>
          </w:rPr>
          <w:t>3.4.1 Descripción general sus funciones</w:t>
        </w:r>
        <w:r w:rsidR="009956BF">
          <w:rPr>
            <w:noProof/>
            <w:webHidden/>
          </w:rPr>
          <w:tab/>
        </w:r>
        <w:r w:rsidR="009956BF">
          <w:rPr>
            <w:noProof/>
            <w:webHidden/>
          </w:rPr>
          <w:fldChar w:fldCharType="begin"/>
        </w:r>
        <w:r w:rsidR="009956BF">
          <w:rPr>
            <w:noProof/>
            <w:webHidden/>
          </w:rPr>
          <w:instrText xml:space="preserve"> PAGEREF _Toc453769721 \h </w:instrText>
        </w:r>
        <w:r w:rsidR="009956BF">
          <w:rPr>
            <w:noProof/>
            <w:webHidden/>
          </w:rPr>
        </w:r>
        <w:r w:rsidR="009956BF">
          <w:rPr>
            <w:noProof/>
            <w:webHidden/>
          </w:rPr>
          <w:fldChar w:fldCharType="separate"/>
        </w:r>
        <w:r w:rsidR="009956BF">
          <w:rPr>
            <w:noProof/>
            <w:webHidden/>
          </w:rPr>
          <w:t>41</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22" w:history="1">
        <w:r w:rsidR="009956BF" w:rsidRPr="007A3C36">
          <w:rPr>
            <w:rStyle w:val="Hipervnculo"/>
            <w:noProof/>
          </w:rPr>
          <w:t>3.4.2</w:t>
        </w:r>
        <w:r w:rsidR="009956BF">
          <w:rPr>
            <w:rFonts w:asciiTheme="minorHAnsi" w:eastAsiaTheme="minorEastAsia" w:hAnsiTheme="minorHAnsi" w:cstheme="minorBidi"/>
            <w:noProof/>
            <w:sz w:val="22"/>
            <w:szCs w:val="22"/>
          </w:rPr>
          <w:tab/>
        </w:r>
        <w:r w:rsidR="009956BF" w:rsidRPr="007A3C36">
          <w:rPr>
            <w:rStyle w:val="Hipervnculo"/>
            <w:noProof/>
          </w:rPr>
          <w:t>Explicación del código que ejecutara Arduino</w:t>
        </w:r>
        <w:r w:rsidR="009956BF">
          <w:rPr>
            <w:noProof/>
            <w:webHidden/>
          </w:rPr>
          <w:tab/>
        </w:r>
        <w:r w:rsidR="009956BF">
          <w:rPr>
            <w:noProof/>
            <w:webHidden/>
          </w:rPr>
          <w:fldChar w:fldCharType="begin"/>
        </w:r>
        <w:r w:rsidR="009956BF">
          <w:rPr>
            <w:noProof/>
            <w:webHidden/>
          </w:rPr>
          <w:instrText xml:space="preserve"> PAGEREF _Toc453769722 \h </w:instrText>
        </w:r>
        <w:r w:rsidR="009956BF">
          <w:rPr>
            <w:noProof/>
            <w:webHidden/>
          </w:rPr>
        </w:r>
        <w:r w:rsidR="009956BF">
          <w:rPr>
            <w:noProof/>
            <w:webHidden/>
          </w:rPr>
          <w:fldChar w:fldCharType="separate"/>
        </w:r>
        <w:r w:rsidR="009956BF">
          <w:rPr>
            <w:noProof/>
            <w:webHidden/>
          </w:rPr>
          <w:t>42</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23" w:history="1">
        <w:r w:rsidR="009956BF" w:rsidRPr="007A3C36">
          <w:rPr>
            <w:rStyle w:val="Hipervnculo"/>
            <w:noProof/>
          </w:rPr>
          <w:t>3.5 Interfaz para dispositivos sobremesa</w:t>
        </w:r>
        <w:r w:rsidR="009956BF">
          <w:rPr>
            <w:noProof/>
            <w:webHidden/>
          </w:rPr>
          <w:tab/>
        </w:r>
        <w:r w:rsidR="009956BF">
          <w:rPr>
            <w:noProof/>
            <w:webHidden/>
          </w:rPr>
          <w:fldChar w:fldCharType="begin"/>
        </w:r>
        <w:r w:rsidR="009956BF">
          <w:rPr>
            <w:noProof/>
            <w:webHidden/>
          </w:rPr>
          <w:instrText xml:space="preserve"> PAGEREF _Toc453769723 \h </w:instrText>
        </w:r>
        <w:r w:rsidR="009956BF">
          <w:rPr>
            <w:noProof/>
            <w:webHidden/>
          </w:rPr>
        </w:r>
        <w:r w:rsidR="009956BF">
          <w:rPr>
            <w:noProof/>
            <w:webHidden/>
          </w:rPr>
          <w:fldChar w:fldCharType="separate"/>
        </w:r>
        <w:r w:rsidR="009956BF">
          <w:rPr>
            <w:noProof/>
            <w:webHidden/>
          </w:rPr>
          <w:t>69</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24" w:history="1">
        <w:r w:rsidR="009956BF" w:rsidRPr="007A3C36">
          <w:rPr>
            <w:rStyle w:val="Hipervnculo"/>
            <w:noProof/>
          </w:rPr>
          <w:t>3.5.1 Descripción y objetivo de la interfaz</w:t>
        </w:r>
        <w:r w:rsidR="009956BF">
          <w:rPr>
            <w:noProof/>
            <w:webHidden/>
          </w:rPr>
          <w:tab/>
        </w:r>
        <w:r w:rsidR="009956BF">
          <w:rPr>
            <w:noProof/>
            <w:webHidden/>
          </w:rPr>
          <w:fldChar w:fldCharType="begin"/>
        </w:r>
        <w:r w:rsidR="009956BF">
          <w:rPr>
            <w:noProof/>
            <w:webHidden/>
          </w:rPr>
          <w:instrText xml:space="preserve"> PAGEREF _Toc453769724 \h </w:instrText>
        </w:r>
        <w:r w:rsidR="009956BF">
          <w:rPr>
            <w:noProof/>
            <w:webHidden/>
          </w:rPr>
        </w:r>
        <w:r w:rsidR="009956BF">
          <w:rPr>
            <w:noProof/>
            <w:webHidden/>
          </w:rPr>
          <w:fldChar w:fldCharType="separate"/>
        </w:r>
        <w:r w:rsidR="009956BF">
          <w:rPr>
            <w:noProof/>
            <w:webHidden/>
          </w:rPr>
          <w:t>69</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25" w:history="1">
        <w:r w:rsidR="009956BF" w:rsidRPr="007A3C36">
          <w:rPr>
            <w:rStyle w:val="Hipervnculo"/>
            <w:noProof/>
          </w:rPr>
          <w:t>3.5.2 Interfaz y su funcionamiento</w:t>
        </w:r>
        <w:r w:rsidR="009956BF">
          <w:rPr>
            <w:noProof/>
            <w:webHidden/>
          </w:rPr>
          <w:tab/>
        </w:r>
        <w:r w:rsidR="009956BF">
          <w:rPr>
            <w:noProof/>
            <w:webHidden/>
          </w:rPr>
          <w:fldChar w:fldCharType="begin"/>
        </w:r>
        <w:r w:rsidR="009956BF">
          <w:rPr>
            <w:noProof/>
            <w:webHidden/>
          </w:rPr>
          <w:instrText xml:space="preserve"> PAGEREF _Toc453769725 \h </w:instrText>
        </w:r>
        <w:r w:rsidR="009956BF">
          <w:rPr>
            <w:noProof/>
            <w:webHidden/>
          </w:rPr>
        </w:r>
        <w:r w:rsidR="009956BF">
          <w:rPr>
            <w:noProof/>
            <w:webHidden/>
          </w:rPr>
          <w:fldChar w:fldCharType="separate"/>
        </w:r>
        <w:r w:rsidR="009956BF">
          <w:rPr>
            <w:noProof/>
            <w:webHidden/>
          </w:rPr>
          <w:t>70</w:t>
        </w:r>
        <w:r w:rsidR="009956BF">
          <w:rPr>
            <w:noProof/>
            <w:webHidden/>
          </w:rPr>
          <w:fldChar w:fldCharType="end"/>
        </w:r>
      </w:hyperlink>
    </w:p>
    <w:p w:rsidR="009956BF" w:rsidRDefault="00AC4FAB">
      <w:pPr>
        <w:pStyle w:val="TDC3"/>
        <w:rPr>
          <w:rFonts w:asciiTheme="minorHAnsi" w:eastAsiaTheme="minorEastAsia" w:hAnsiTheme="minorHAnsi" w:cstheme="minorBidi"/>
          <w:noProof/>
          <w:sz w:val="22"/>
          <w:szCs w:val="22"/>
        </w:rPr>
      </w:pPr>
      <w:hyperlink w:anchor="_Toc453769726" w:history="1">
        <w:r w:rsidR="009956BF" w:rsidRPr="007A3C36">
          <w:rPr>
            <w:rStyle w:val="Hipervnculo"/>
            <w:noProof/>
          </w:rPr>
          <w:t>3.5.3 Modo de comunicación entre Arduino y el PC</w:t>
        </w:r>
        <w:r w:rsidR="009956BF">
          <w:rPr>
            <w:noProof/>
            <w:webHidden/>
          </w:rPr>
          <w:tab/>
        </w:r>
        <w:r w:rsidR="009956BF">
          <w:rPr>
            <w:noProof/>
            <w:webHidden/>
          </w:rPr>
          <w:fldChar w:fldCharType="begin"/>
        </w:r>
        <w:r w:rsidR="009956BF">
          <w:rPr>
            <w:noProof/>
            <w:webHidden/>
          </w:rPr>
          <w:instrText xml:space="preserve"> PAGEREF _Toc453769726 \h </w:instrText>
        </w:r>
        <w:r w:rsidR="009956BF">
          <w:rPr>
            <w:noProof/>
            <w:webHidden/>
          </w:rPr>
        </w:r>
        <w:r w:rsidR="009956BF">
          <w:rPr>
            <w:noProof/>
            <w:webHidden/>
          </w:rPr>
          <w:fldChar w:fldCharType="separate"/>
        </w:r>
        <w:r w:rsidR="009956BF">
          <w:rPr>
            <w:noProof/>
            <w:webHidden/>
          </w:rPr>
          <w:t>73</w:t>
        </w:r>
        <w:r w:rsidR="009956BF">
          <w:rPr>
            <w:noProof/>
            <w:webHidden/>
          </w:rPr>
          <w:fldChar w:fldCharType="end"/>
        </w:r>
      </w:hyperlink>
    </w:p>
    <w:p w:rsidR="009956BF" w:rsidRDefault="00AC4FAB">
      <w:pPr>
        <w:pStyle w:val="TDC1"/>
        <w:tabs>
          <w:tab w:val="left" w:pos="1200"/>
          <w:tab w:val="right" w:leader="dot" w:pos="8495"/>
        </w:tabs>
        <w:rPr>
          <w:rFonts w:asciiTheme="minorHAnsi" w:eastAsiaTheme="minorEastAsia" w:hAnsiTheme="minorHAnsi" w:cstheme="minorBidi"/>
          <w:noProof/>
          <w:sz w:val="22"/>
          <w:szCs w:val="22"/>
        </w:rPr>
      </w:pPr>
      <w:hyperlink w:anchor="_Toc453769727" w:history="1">
        <w:r w:rsidR="009956BF" w:rsidRPr="007A3C36">
          <w:rPr>
            <w:rStyle w:val="Hipervnculo"/>
            <w:noProof/>
          </w:rPr>
          <w:t>4.</w:t>
        </w:r>
        <w:r w:rsidR="009956BF">
          <w:rPr>
            <w:rFonts w:asciiTheme="minorHAnsi" w:eastAsiaTheme="minorEastAsia" w:hAnsiTheme="minorHAnsi" w:cstheme="minorBidi"/>
            <w:noProof/>
            <w:sz w:val="22"/>
            <w:szCs w:val="22"/>
          </w:rPr>
          <w:tab/>
        </w:r>
        <w:r w:rsidR="009956BF" w:rsidRPr="007A3C36">
          <w:rPr>
            <w:rStyle w:val="Hipervnculo"/>
            <w:noProof/>
          </w:rPr>
          <w:t>Presupuesto</w:t>
        </w:r>
        <w:r w:rsidR="009956BF">
          <w:rPr>
            <w:noProof/>
            <w:webHidden/>
          </w:rPr>
          <w:tab/>
        </w:r>
        <w:r w:rsidR="009956BF">
          <w:rPr>
            <w:noProof/>
            <w:webHidden/>
          </w:rPr>
          <w:fldChar w:fldCharType="begin"/>
        </w:r>
        <w:r w:rsidR="009956BF">
          <w:rPr>
            <w:noProof/>
            <w:webHidden/>
          </w:rPr>
          <w:instrText xml:space="preserve"> PAGEREF _Toc453769727 \h </w:instrText>
        </w:r>
        <w:r w:rsidR="009956BF">
          <w:rPr>
            <w:noProof/>
            <w:webHidden/>
          </w:rPr>
        </w:r>
        <w:r w:rsidR="009956BF">
          <w:rPr>
            <w:noProof/>
            <w:webHidden/>
          </w:rPr>
          <w:fldChar w:fldCharType="separate"/>
        </w:r>
        <w:r w:rsidR="009956BF">
          <w:rPr>
            <w:noProof/>
            <w:webHidden/>
          </w:rPr>
          <w:t>74</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28" w:history="1">
        <w:r w:rsidR="009956BF" w:rsidRPr="007A3C36">
          <w:rPr>
            <w:rStyle w:val="Hipervnculo"/>
            <w:noProof/>
          </w:rPr>
          <w:t>4.1 Material para la maqueta</w:t>
        </w:r>
        <w:r w:rsidR="009956BF">
          <w:rPr>
            <w:noProof/>
            <w:webHidden/>
          </w:rPr>
          <w:tab/>
        </w:r>
        <w:r w:rsidR="009956BF">
          <w:rPr>
            <w:noProof/>
            <w:webHidden/>
          </w:rPr>
          <w:fldChar w:fldCharType="begin"/>
        </w:r>
        <w:r w:rsidR="009956BF">
          <w:rPr>
            <w:noProof/>
            <w:webHidden/>
          </w:rPr>
          <w:instrText xml:space="preserve"> PAGEREF _Toc453769728 \h </w:instrText>
        </w:r>
        <w:r w:rsidR="009956BF">
          <w:rPr>
            <w:noProof/>
            <w:webHidden/>
          </w:rPr>
        </w:r>
        <w:r w:rsidR="009956BF">
          <w:rPr>
            <w:noProof/>
            <w:webHidden/>
          </w:rPr>
          <w:fldChar w:fldCharType="separate"/>
        </w:r>
        <w:r w:rsidR="009956BF">
          <w:rPr>
            <w:noProof/>
            <w:webHidden/>
          </w:rPr>
          <w:t>75</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29" w:history="1">
        <w:r w:rsidR="009956BF" w:rsidRPr="007A3C36">
          <w:rPr>
            <w:rStyle w:val="Hipervnculo"/>
            <w:noProof/>
          </w:rPr>
          <w:t>4.2 Placa Arduino, sensores y módulos</w:t>
        </w:r>
        <w:r w:rsidR="009956BF">
          <w:rPr>
            <w:noProof/>
            <w:webHidden/>
          </w:rPr>
          <w:tab/>
        </w:r>
        <w:r w:rsidR="009956BF">
          <w:rPr>
            <w:noProof/>
            <w:webHidden/>
          </w:rPr>
          <w:fldChar w:fldCharType="begin"/>
        </w:r>
        <w:r w:rsidR="009956BF">
          <w:rPr>
            <w:noProof/>
            <w:webHidden/>
          </w:rPr>
          <w:instrText xml:space="preserve"> PAGEREF _Toc453769729 \h </w:instrText>
        </w:r>
        <w:r w:rsidR="009956BF">
          <w:rPr>
            <w:noProof/>
            <w:webHidden/>
          </w:rPr>
        </w:r>
        <w:r w:rsidR="009956BF">
          <w:rPr>
            <w:noProof/>
            <w:webHidden/>
          </w:rPr>
          <w:fldChar w:fldCharType="separate"/>
        </w:r>
        <w:r w:rsidR="009956BF">
          <w:rPr>
            <w:noProof/>
            <w:webHidden/>
          </w:rPr>
          <w:t>76</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30" w:history="1">
        <w:r w:rsidR="009956BF" w:rsidRPr="007A3C36">
          <w:rPr>
            <w:rStyle w:val="Hipervnculo"/>
            <w:noProof/>
          </w:rPr>
          <w:t>4.3 Materiales complementarios para la maqueta</w:t>
        </w:r>
        <w:r w:rsidR="009956BF">
          <w:rPr>
            <w:noProof/>
            <w:webHidden/>
          </w:rPr>
          <w:tab/>
        </w:r>
        <w:r w:rsidR="009956BF">
          <w:rPr>
            <w:noProof/>
            <w:webHidden/>
          </w:rPr>
          <w:fldChar w:fldCharType="begin"/>
        </w:r>
        <w:r w:rsidR="009956BF">
          <w:rPr>
            <w:noProof/>
            <w:webHidden/>
          </w:rPr>
          <w:instrText xml:space="preserve"> PAGEREF _Toc453769730 \h </w:instrText>
        </w:r>
        <w:r w:rsidR="009956BF">
          <w:rPr>
            <w:noProof/>
            <w:webHidden/>
          </w:rPr>
        </w:r>
        <w:r w:rsidR="009956BF">
          <w:rPr>
            <w:noProof/>
            <w:webHidden/>
          </w:rPr>
          <w:fldChar w:fldCharType="separate"/>
        </w:r>
        <w:r w:rsidR="009956BF">
          <w:rPr>
            <w:noProof/>
            <w:webHidden/>
          </w:rPr>
          <w:t>76</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31" w:history="1">
        <w:r w:rsidR="009956BF" w:rsidRPr="007A3C36">
          <w:rPr>
            <w:rStyle w:val="Hipervnculo"/>
            <w:noProof/>
          </w:rPr>
          <w:t>4.4 Coste total de todas las partes</w:t>
        </w:r>
        <w:r w:rsidR="009956BF">
          <w:rPr>
            <w:noProof/>
            <w:webHidden/>
          </w:rPr>
          <w:tab/>
        </w:r>
        <w:r w:rsidR="009956BF">
          <w:rPr>
            <w:noProof/>
            <w:webHidden/>
          </w:rPr>
          <w:fldChar w:fldCharType="begin"/>
        </w:r>
        <w:r w:rsidR="009956BF">
          <w:rPr>
            <w:noProof/>
            <w:webHidden/>
          </w:rPr>
          <w:instrText xml:space="preserve"> PAGEREF _Toc453769731 \h </w:instrText>
        </w:r>
        <w:r w:rsidR="009956BF">
          <w:rPr>
            <w:noProof/>
            <w:webHidden/>
          </w:rPr>
        </w:r>
        <w:r w:rsidR="009956BF">
          <w:rPr>
            <w:noProof/>
            <w:webHidden/>
          </w:rPr>
          <w:fldChar w:fldCharType="separate"/>
        </w:r>
        <w:r w:rsidR="009956BF">
          <w:rPr>
            <w:noProof/>
            <w:webHidden/>
          </w:rPr>
          <w:t>77</w:t>
        </w:r>
        <w:r w:rsidR="009956BF">
          <w:rPr>
            <w:noProof/>
            <w:webHidden/>
          </w:rPr>
          <w:fldChar w:fldCharType="end"/>
        </w:r>
      </w:hyperlink>
    </w:p>
    <w:p w:rsidR="009956BF" w:rsidRDefault="00AC4FAB">
      <w:pPr>
        <w:pStyle w:val="TDC1"/>
        <w:tabs>
          <w:tab w:val="left" w:pos="1200"/>
          <w:tab w:val="right" w:leader="dot" w:pos="8495"/>
        </w:tabs>
        <w:rPr>
          <w:rFonts w:asciiTheme="minorHAnsi" w:eastAsiaTheme="minorEastAsia" w:hAnsiTheme="minorHAnsi" w:cstheme="minorBidi"/>
          <w:noProof/>
          <w:sz w:val="22"/>
          <w:szCs w:val="22"/>
        </w:rPr>
      </w:pPr>
      <w:hyperlink w:anchor="_Toc453769732" w:history="1">
        <w:r w:rsidR="009956BF" w:rsidRPr="007A3C36">
          <w:rPr>
            <w:rStyle w:val="Hipervnculo"/>
            <w:noProof/>
          </w:rPr>
          <w:t>5.</w:t>
        </w:r>
        <w:r w:rsidR="009956BF">
          <w:rPr>
            <w:rFonts w:asciiTheme="minorHAnsi" w:eastAsiaTheme="minorEastAsia" w:hAnsiTheme="minorHAnsi" w:cstheme="minorBidi"/>
            <w:noProof/>
            <w:sz w:val="22"/>
            <w:szCs w:val="22"/>
          </w:rPr>
          <w:tab/>
        </w:r>
        <w:r w:rsidR="009956BF" w:rsidRPr="007A3C36">
          <w:rPr>
            <w:rStyle w:val="Hipervnculo"/>
            <w:noProof/>
          </w:rPr>
          <w:t>Conclusiones</w:t>
        </w:r>
        <w:r w:rsidR="009956BF">
          <w:rPr>
            <w:noProof/>
            <w:webHidden/>
          </w:rPr>
          <w:tab/>
        </w:r>
        <w:r w:rsidR="009956BF">
          <w:rPr>
            <w:noProof/>
            <w:webHidden/>
          </w:rPr>
          <w:fldChar w:fldCharType="begin"/>
        </w:r>
        <w:r w:rsidR="009956BF">
          <w:rPr>
            <w:noProof/>
            <w:webHidden/>
          </w:rPr>
          <w:instrText xml:space="preserve"> PAGEREF _Toc453769732 \h </w:instrText>
        </w:r>
        <w:r w:rsidR="009956BF">
          <w:rPr>
            <w:noProof/>
            <w:webHidden/>
          </w:rPr>
        </w:r>
        <w:r w:rsidR="009956BF">
          <w:rPr>
            <w:noProof/>
            <w:webHidden/>
          </w:rPr>
          <w:fldChar w:fldCharType="separate"/>
        </w:r>
        <w:r w:rsidR="009956BF">
          <w:rPr>
            <w:noProof/>
            <w:webHidden/>
          </w:rPr>
          <w:t>78</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33" w:history="1">
        <w:r w:rsidR="009956BF" w:rsidRPr="007A3C36">
          <w:rPr>
            <w:rStyle w:val="Hipervnculo"/>
            <w:noProof/>
          </w:rPr>
          <w:t>5.1 Problemas e inconvenientes encontrados</w:t>
        </w:r>
        <w:r w:rsidR="009956BF">
          <w:rPr>
            <w:noProof/>
            <w:webHidden/>
          </w:rPr>
          <w:tab/>
        </w:r>
        <w:r w:rsidR="009956BF">
          <w:rPr>
            <w:noProof/>
            <w:webHidden/>
          </w:rPr>
          <w:fldChar w:fldCharType="begin"/>
        </w:r>
        <w:r w:rsidR="009956BF">
          <w:rPr>
            <w:noProof/>
            <w:webHidden/>
          </w:rPr>
          <w:instrText xml:space="preserve"> PAGEREF _Toc453769733 \h </w:instrText>
        </w:r>
        <w:r w:rsidR="009956BF">
          <w:rPr>
            <w:noProof/>
            <w:webHidden/>
          </w:rPr>
        </w:r>
        <w:r w:rsidR="009956BF">
          <w:rPr>
            <w:noProof/>
            <w:webHidden/>
          </w:rPr>
          <w:fldChar w:fldCharType="separate"/>
        </w:r>
        <w:r w:rsidR="009956BF">
          <w:rPr>
            <w:noProof/>
            <w:webHidden/>
          </w:rPr>
          <w:t>79</w:t>
        </w:r>
        <w:r w:rsidR="009956BF">
          <w:rPr>
            <w:noProof/>
            <w:webHidden/>
          </w:rPr>
          <w:fldChar w:fldCharType="end"/>
        </w:r>
      </w:hyperlink>
    </w:p>
    <w:p w:rsidR="009956BF" w:rsidRDefault="00AC4FAB">
      <w:pPr>
        <w:pStyle w:val="TDC2"/>
        <w:tabs>
          <w:tab w:val="right" w:leader="dot" w:pos="8495"/>
        </w:tabs>
        <w:rPr>
          <w:rFonts w:asciiTheme="minorHAnsi" w:eastAsiaTheme="minorEastAsia" w:hAnsiTheme="minorHAnsi" w:cstheme="minorBidi"/>
          <w:noProof/>
          <w:sz w:val="22"/>
          <w:szCs w:val="22"/>
        </w:rPr>
      </w:pPr>
      <w:hyperlink w:anchor="_Toc453769734" w:history="1">
        <w:r w:rsidR="009956BF" w:rsidRPr="007A3C36">
          <w:rPr>
            <w:rStyle w:val="Hipervnculo"/>
            <w:noProof/>
          </w:rPr>
          <w:t>5.2 Alternativas, mejoras y otras cuestiones</w:t>
        </w:r>
        <w:r w:rsidR="009956BF">
          <w:rPr>
            <w:noProof/>
            <w:webHidden/>
          </w:rPr>
          <w:tab/>
        </w:r>
        <w:r w:rsidR="009956BF">
          <w:rPr>
            <w:noProof/>
            <w:webHidden/>
          </w:rPr>
          <w:fldChar w:fldCharType="begin"/>
        </w:r>
        <w:r w:rsidR="009956BF">
          <w:rPr>
            <w:noProof/>
            <w:webHidden/>
          </w:rPr>
          <w:instrText xml:space="preserve"> PAGEREF _Toc453769734 \h </w:instrText>
        </w:r>
        <w:r w:rsidR="009956BF">
          <w:rPr>
            <w:noProof/>
            <w:webHidden/>
          </w:rPr>
        </w:r>
        <w:r w:rsidR="009956BF">
          <w:rPr>
            <w:noProof/>
            <w:webHidden/>
          </w:rPr>
          <w:fldChar w:fldCharType="separate"/>
        </w:r>
        <w:r w:rsidR="009956BF">
          <w:rPr>
            <w:noProof/>
            <w:webHidden/>
          </w:rPr>
          <w:t>81</w:t>
        </w:r>
        <w:r w:rsidR="009956BF">
          <w:rPr>
            <w:noProof/>
            <w:webHidden/>
          </w:rPr>
          <w:fldChar w:fldCharType="end"/>
        </w:r>
      </w:hyperlink>
    </w:p>
    <w:p w:rsidR="009956BF" w:rsidRDefault="009956BF">
      <w:pPr>
        <w:pStyle w:val="TDC1"/>
        <w:tabs>
          <w:tab w:val="left" w:pos="1200"/>
          <w:tab w:val="right" w:leader="dot" w:pos="8495"/>
        </w:tabs>
        <w:rPr>
          <w:rFonts w:asciiTheme="minorHAnsi" w:eastAsiaTheme="minorEastAsia" w:hAnsiTheme="minorHAnsi" w:cstheme="minorBidi"/>
          <w:noProof/>
          <w:sz w:val="22"/>
          <w:szCs w:val="22"/>
        </w:rPr>
      </w:pPr>
      <w:hyperlink w:anchor="_Toc453769735" w:history="1">
        <w:r w:rsidRPr="007A3C36">
          <w:rPr>
            <w:rStyle w:val="Hipervnculo"/>
            <w:noProof/>
          </w:rPr>
          <w:t>6.</w:t>
        </w:r>
        <w:r>
          <w:rPr>
            <w:rFonts w:asciiTheme="minorHAnsi" w:eastAsiaTheme="minorEastAsia" w:hAnsiTheme="minorHAnsi" w:cstheme="minorBidi"/>
            <w:noProof/>
            <w:sz w:val="22"/>
            <w:szCs w:val="22"/>
          </w:rPr>
          <w:tab/>
        </w:r>
        <w:r w:rsidRPr="007A3C36">
          <w:rPr>
            <w:rStyle w:val="Hipervnculo"/>
            <w:noProof/>
          </w:rPr>
          <w:t>Índice de imágenes</w:t>
        </w:r>
        <w:r>
          <w:rPr>
            <w:noProof/>
            <w:webHidden/>
          </w:rPr>
          <w:tab/>
        </w:r>
        <w:r>
          <w:rPr>
            <w:noProof/>
            <w:webHidden/>
          </w:rPr>
          <w:fldChar w:fldCharType="begin"/>
        </w:r>
        <w:r>
          <w:rPr>
            <w:noProof/>
            <w:webHidden/>
          </w:rPr>
          <w:instrText xml:space="preserve"> PAGEREF _Toc453769735 \h </w:instrText>
        </w:r>
        <w:r>
          <w:rPr>
            <w:noProof/>
            <w:webHidden/>
          </w:rPr>
        </w:r>
        <w:r>
          <w:rPr>
            <w:noProof/>
            <w:webHidden/>
          </w:rPr>
          <w:fldChar w:fldCharType="separate"/>
        </w:r>
        <w:r>
          <w:rPr>
            <w:noProof/>
            <w:webHidden/>
          </w:rPr>
          <w:t>84</w:t>
        </w:r>
        <w:r>
          <w:rPr>
            <w:noProof/>
            <w:webHidden/>
          </w:rPr>
          <w:fldChar w:fldCharType="end"/>
        </w:r>
      </w:hyperlink>
    </w:p>
    <w:p w:rsidR="009956BF" w:rsidRDefault="009956BF">
      <w:pPr>
        <w:pStyle w:val="TDC1"/>
        <w:tabs>
          <w:tab w:val="left" w:pos="1200"/>
          <w:tab w:val="right" w:leader="dot" w:pos="8495"/>
        </w:tabs>
        <w:rPr>
          <w:rFonts w:asciiTheme="minorHAnsi" w:eastAsiaTheme="minorEastAsia" w:hAnsiTheme="minorHAnsi" w:cstheme="minorBidi"/>
          <w:noProof/>
          <w:sz w:val="22"/>
          <w:szCs w:val="22"/>
        </w:rPr>
      </w:pPr>
      <w:hyperlink w:anchor="_Toc453769736" w:history="1">
        <w:r w:rsidRPr="007A3C36">
          <w:rPr>
            <w:rStyle w:val="Hipervnculo"/>
            <w:noProof/>
          </w:rPr>
          <w:t>7.</w:t>
        </w:r>
        <w:r>
          <w:rPr>
            <w:rFonts w:asciiTheme="minorHAnsi" w:eastAsiaTheme="minorEastAsia" w:hAnsiTheme="minorHAnsi" w:cstheme="minorBidi"/>
            <w:noProof/>
            <w:sz w:val="22"/>
            <w:szCs w:val="22"/>
          </w:rPr>
          <w:tab/>
        </w:r>
        <w:r w:rsidRPr="007A3C36">
          <w:rPr>
            <w:rStyle w:val="Hipervnculo"/>
            <w:noProof/>
          </w:rPr>
          <w:t>Glosario de términos</w:t>
        </w:r>
        <w:r>
          <w:rPr>
            <w:noProof/>
            <w:webHidden/>
          </w:rPr>
          <w:tab/>
        </w:r>
        <w:r>
          <w:rPr>
            <w:noProof/>
            <w:webHidden/>
          </w:rPr>
          <w:fldChar w:fldCharType="begin"/>
        </w:r>
        <w:r>
          <w:rPr>
            <w:noProof/>
            <w:webHidden/>
          </w:rPr>
          <w:instrText xml:space="preserve"> PAGEREF _Toc453769736 \h </w:instrText>
        </w:r>
        <w:r>
          <w:rPr>
            <w:noProof/>
            <w:webHidden/>
          </w:rPr>
        </w:r>
        <w:r>
          <w:rPr>
            <w:noProof/>
            <w:webHidden/>
          </w:rPr>
          <w:fldChar w:fldCharType="separate"/>
        </w:r>
        <w:r>
          <w:rPr>
            <w:noProof/>
            <w:webHidden/>
          </w:rPr>
          <w:t>87</w:t>
        </w:r>
        <w:r>
          <w:rPr>
            <w:noProof/>
            <w:webHidden/>
          </w:rPr>
          <w:fldChar w:fldCharType="end"/>
        </w:r>
      </w:hyperlink>
    </w:p>
    <w:p w:rsidR="009956BF" w:rsidRDefault="009956BF">
      <w:pPr>
        <w:pStyle w:val="TDC1"/>
        <w:tabs>
          <w:tab w:val="left" w:pos="1200"/>
          <w:tab w:val="right" w:leader="dot" w:pos="8495"/>
        </w:tabs>
        <w:rPr>
          <w:rFonts w:asciiTheme="minorHAnsi" w:eastAsiaTheme="minorEastAsia" w:hAnsiTheme="minorHAnsi" w:cstheme="minorBidi"/>
          <w:noProof/>
          <w:sz w:val="22"/>
          <w:szCs w:val="22"/>
        </w:rPr>
      </w:pPr>
      <w:hyperlink w:anchor="_Toc453769737" w:history="1">
        <w:r w:rsidRPr="007A3C36">
          <w:rPr>
            <w:rStyle w:val="Hipervnculo"/>
            <w:noProof/>
          </w:rPr>
          <w:t>8.</w:t>
        </w:r>
        <w:r>
          <w:rPr>
            <w:rFonts w:asciiTheme="minorHAnsi" w:eastAsiaTheme="minorEastAsia" w:hAnsiTheme="minorHAnsi" w:cstheme="minorBidi"/>
            <w:noProof/>
            <w:sz w:val="22"/>
            <w:szCs w:val="22"/>
          </w:rPr>
          <w:tab/>
        </w:r>
        <w:r w:rsidRPr="007A3C36">
          <w:rPr>
            <w:rStyle w:val="Hipervnculo"/>
            <w:noProof/>
          </w:rPr>
          <w:t>Referencias</w:t>
        </w:r>
        <w:r>
          <w:rPr>
            <w:noProof/>
            <w:webHidden/>
          </w:rPr>
          <w:tab/>
        </w:r>
        <w:r>
          <w:rPr>
            <w:noProof/>
            <w:webHidden/>
          </w:rPr>
          <w:fldChar w:fldCharType="begin"/>
        </w:r>
        <w:r>
          <w:rPr>
            <w:noProof/>
            <w:webHidden/>
          </w:rPr>
          <w:instrText xml:space="preserve"> PAGEREF _Toc453769737 \h </w:instrText>
        </w:r>
        <w:r>
          <w:rPr>
            <w:noProof/>
            <w:webHidden/>
          </w:rPr>
        </w:r>
        <w:r>
          <w:rPr>
            <w:noProof/>
            <w:webHidden/>
          </w:rPr>
          <w:fldChar w:fldCharType="separate"/>
        </w:r>
        <w:r>
          <w:rPr>
            <w:noProof/>
            <w:webHidden/>
          </w:rPr>
          <w:t>90</w:t>
        </w:r>
        <w:r>
          <w:rPr>
            <w:noProof/>
            <w:webHidden/>
          </w:rPr>
          <w:fldChar w:fldCharType="end"/>
        </w:r>
      </w:hyperlink>
    </w:p>
    <w:p w:rsidR="009956BF" w:rsidRDefault="009956BF">
      <w:pPr>
        <w:pStyle w:val="TDC1"/>
        <w:tabs>
          <w:tab w:val="left" w:pos="1200"/>
          <w:tab w:val="right" w:leader="dot" w:pos="8495"/>
        </w:tabs>
        <w:rPr>
          <w:rFonts w:asciiTheme="minorHAnsi" w:eastAsiaTheme="minorEastAsia" w:hAnsiTheme="minorHAnsi" w:cstheme="minorBidi"/>
          <w:noProof/>
          <w:sz w:val="22"/>
          <w:szCs w:val="22"/>
        </w:rPr>
      </w:pPr>
      <w:hyperlink w:anchor="_Toc453769738" w:history="1">
        <w:r w:rsidRPr="007A3C36">
          <w:rPr>
            <w:rStyle w:val="Hipervnculo"/>
            <w:noProof/>
          </w:rPr>
          <w:t>9.</w:t>
        </w:r>
        <w:r>
          <w:rPr>
            <w:rFonts w:asciiTheme="minorHAnsi" w:eastAsiaTheme="minorEastAsia" w:hAnsiTheme="minorHAnsi" w:cstheme="minorBidi"/>
            <w:noProof/>
            <w:sz w:val="22"/>
            <w:szCs w:val="22"/>
          </w:rPr>
          <w:tab/>
        </w:r>
        <w:r w:rsidRPr="007A3C36">
          <w:rPr>
            <w:rStyle w:val="Hipervnculo"/>
            <w:noProof/>
          </w:rPr>
          <w:t>Anexos</w:t>
        </w:r>
        <w:r>
          <w:rPr>
            <w:noProof/>
            <w:webHidden/>
          </w:rPr>
          <w:tab/>
        </w:r>
        <w:r>
          <w:rPr>
            <w:noProof/>
            <w:webHidden/>
          </w:rPr>
          <w:fldChar w:fldCharType="begin"/>
        </w:r>
        <w:r>
          <w:rPr>
            <w:noProof/>
            <w:webHidden/>
          </w:rPr>
          <w:instrText xml:space="preserve"> PAGEREF _Toc453769738 \h </w:instrText>
        </w:r>
        <w:r>
          <w:rPr>
            <w:noProof/>
            <w:webHidden/>
          </w:rPr>
        </w:r>
        <w:r>
          <w:rPr>
            <w:noProof/>
            <w:webHidden/>
          </w:rPr>
          <w:fldChar w:fldCharType="separate"/>
        </w:r>
        <w:r>
          <w:rPr>
            <w:noProof/>
            <w:webHidden/>
          </w:rPr>
          <w:t>92</w:t>
        </w:r>
        <w:r>
          <w:rPr>
            <w:noProof/>
            <w:webHidden/>
          </w:rPr>
          <w:fldChar w:fldCharType="end"/>
        </w:r>
      </w:hyperlink>
    </w:p>
    <w:p w:rsidR="009956BF" w:rsidRDefault="009956BF">
      <w:pPr>
        <w:pStyle w:val="TDC2"/>
        <w:tabs>
          <w:tab w:val="right" w:leader="dot" w:pos="8495"/>
        </w:tabs>
        <w:rPr>
          <w:rFonts w:asciiTheme="minorHAnsi" w:eastAsiaTheme="minorEastAsia" w:hAnsiTheme="minorHAnsi" w:cstheme="minorBidi"/>
          <w:noProof/>
          <w:sz w:val="22"/>
          <w:szCs w:val="22"/>
        </w:rPr>
      </w:pPr>
      <w:hyperlink w:anchor="_Toc453769739" w:history="1">
        <w:r w:rsidRPr="007A3C36">
          <w:rPr>
            <w:rStyle w:val="Hipervnculo"/>
            <w:noProof/>
          </w:rPr>
          <w:t>9.I Codigo Arduino</w:t>
        </w:r>
        <w:r>
          <w:rPr>
            <w:noProof/>
            <w:webHidden/>
          </w:rPr>
          <w:tab/>
        </w:r>
        <w:r>
          <w:rPr>
            <w:noProof/>
            <w:webHidden/>
          </w:rPr>
          <w:fldChar w:fldCharType="begin"/>
        </w:r>
        <w:r>
          <w:rPr>
            <w:noProof/>
            <w:webHidden/>
          </w:rPr>
          <w:instrText xml:space="preserve"> PAGEREF _Toc453769739 \h </w:instrText>
        </w:r>
        <w:r>
          <w:rPr>
            <w:noProof/>
            <w:webHidden/>
          </w:rPr>
        </w:r>
        <w:r>
          <w:rPr>
            <w:noProof/>
            <w:webHidden/>
          </w:rPr>
          <w:fldChar w:fldCharType="separate"/>
        </w:r>
        <w:r>
          <w:rPr>
            <w:noProof/>
            <w:webHidden/>
          </w:rPr>
          <w:t>93</w:t>
        </w:r>
        <w:r>
          <w:rPr>
            <w:noProof/>
            <w:webHidden/>
          </w:rPr>
          <w:fldChar w:fldCharType="end"/>
        </w:r>
      </w:hyperlink>
    </w:p>
    <w:p w:rsidR="009956BF" w:rsidRDefault="009956BF">
      <w:pPr>
        <w:pStyle w:val="TDC2"/>
        <w:tabs>
          <w:tab w:val="right" w:leader="dot" w:pos="8495"/>
        </w:tabs>
        <w:rPr>
          <w:rFonts w:asciiTheme="minorHAnsi" w:eastAsiaTheme="minorEastAsia" w:hAnsiTheme="minorHAnsi" w:cstheme="minorBidi"/>
          <w:noProof/>
          <w:sz w:val="22"/>
          <w:szCs w:val="22"/>
        </w:rPr>
      </w:pPr>
      <w:hyperlink w:anchor="_Toc453769740" w:history="1">
        <w:r w:rsidRPr="007A3C36">
          <w:rPr>
            <w:rStyle w:val="Hipervnculo"/>
            <w:noProof/>
          </w:rPr>
          <w:t>9.II Código de la Interfaz</w:t>
        </w:r>
        <w:r>
          <w:rPr>
            <w:noProof/>
            <w:webHidden/>
          </w:rPr>
          <w:tab/>
        </w:r>
        <w:r>
          <w:rPr>
            <w:noProof/>
            <w:webHidden/>
          </w:rPr>
          <w:fldChar w:fldCharType="begin"/>
        </w:r>
        <w:r>
          <w:rPr>
            <w:noProof/>
            <w:webHidden/>
          </w:rPr>
          <w:instrText xml:space="preserve"> PAGEREF _Toc453769740 \h </w:instrText>
        </w:r>
        <w:r>
          <w:rPr>
            <w:noProof/>
            <w:webHidden/>
          </w:rPr>
        </w:r>
        <w:r>
          <w:rPr>
            <w:noProof/>
            <w:webHidden/>
          </w:rPr>
          <w:fldChar w:fldCharType="separate"/>
        </w:r>
        <w:r>
          <w:rPr>
            <w:noProof/>
            <w:webHidden/>
          </w:rPr>
          <w:t>123</w:t>
        </w:r>
        <w:r>
          <w:rPr>
            <w:noProof/>
            <w:webHidden/>
          </w:rPr>
          <w:fldChar w:fldCharType="end"/>
        </w:r>
      </w:hyperlink>
    </w:p>
    <w:p w:rsidR="0089227C" w:rsidRDefault="0089227C">
      <w:r>
        <w:rPr>
          <w:b/>
          <w:bCs/>
        </w:rPr>
        <w:fldChar w:fldCharType="end"/>
      </w:r>
    </w:p>
    <w:p w:rsidR="00A319A0" w:rsidRDefault="00A319A0" w:rsidP="00A319A0"/>
    <w:p w:rsidR="00E568DC" w:rsidRDefault="00E568DC" w:rsidP="00E568DC">
      <w:pPr>
        <w:ind w:firstLine="0"/>
        <w:sectPr w:rsidR="00E568DC" w:rsidSect="00E568DC">
          <w:footerReference w:type="default" r:id="rId8"/>
          <w:pgSz w:w="11907" w:h="16840" w:code="9"/>
          <w:pgMar w:top="1418" w:right="1701" w:bottom="1418" w:left="1701" w:header="720" w:footer="720" w:gutter="0"/>
          <w:cols w:space="720"/>
          <w:titlePg/>
          <w:docGrid w:linePitch="326"/>
        </w:sectPr>
      </w:pPr>
    </w:p>
    <w:p w:rsidR="00A319A0" w:rsidRDefault="00A319A0" w:rsidP="00FE7602">
      <w:pPr>
        <w:spacing w:before="100" w:beforeAutospacing="1" w:after="100" w:afterAutospacing="1"/>
        <w:ind w:left="709"/>
      </w:pPr>
    </w:p>
    <w:p w:rsidR="00A319A0" w:rsidRDefault="00A319A0"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E568DC" w:rsidRDefault="00E568DC" w:rsidP="004253CC">
      <w:pPr>
        <w:ind w:hanging="567"/>
      </w:pPr>
    </w:p>
    <w:p w:rsidR="00E568DC" w:rsidRDefault="00E568DC" w:rsidP="004253CC">
      <w:pPr>
        <w:ind w:hanging="567"/>
      </w:pPr>
    </w:p>
    <w:p w:rsidR="00E568DC" w:rsidRDefault="00E568DC" w:rsidP="004253CC">
      <w:pPr>
        <w:ind w:hanging="567"/>
      </w:pPr>
    </w:p>
    <w:p w:rsidR="00E568DC" w:rsidRDefault="00E568DC" w:rsidP="004253CC">
      <w:pPr>
        <w:ind w:hanging="567"/>
      </w:pPr>
    </w:p>
    <w:p w:rsidR="00E568DC" w:rsidRDefault="00E568DC" w:rsidP="004253CC">
      <w:pPr>
        <w:ind w:hanging="567"/>
      </w:pPr>
    </w:p>
    <w:p w:rsidR="00E568DC" w:rsidRDefault="00E568DC" w:rsidP="004253CC">
      <w:pPr>
        <w:ind w:hanging="567"/>
      </w:pPr>
    </w:p>
    <w:p w:rsidR="004253CC" w:rsidRDefault="004253CC" w:rsidP="004253CC">
      <w:pPr>
        <w:ind w:hanging="567"/>
      </w:pPr>
    </w:p>
    <w:p w:rsidR="004253CC" w:rsidRDefault="004253CC" w:rsidP="004253CC">
      <w:pPr>
        <w:ind w:hanging="567"/>
      </w:pPr>
    </w:p>
    <w:p w:rsidR="004253CC" w:rsidRPr="00566021" w:rsidRDefault="00E568DC" w:rsidP="00566021">
      <w:pPr>
        <w:pStyle w:val="Ttulo1"/>
        <w:jc w:val="center"/>
        <w:rPr>
          <w:sz w:val="96"/>
        </w:rPr>
      </w:pPr>
      <w:bookmarkStart w:id="0" w:name="_Toc453769699"/>
      <w:r w:rsidRPr="00566021">
        <w:rPr>
          <w:sz w:val="96"/>
        </w:rPr>
        <w:t>I</w:t>
      </w:r>
      <w:r w:rsidR="00A119E4">
        <w:rPr>
          <w:sz w:val="96"/>
        </w:rPr>
        <w:t>ntroducción</w:t>
      </w:r>
      <w:bookmarkEnd w:id="0"/>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4253CC" w:rsidRDefault="004253CC" w:rsidP="004253CC">
      <w:pPr>
        <w:ind w:hanging="567"/>
      </w:pPr>
    </w:p>
    <w:p w:rsidR="00E568DC" w:rsidRDefault="00E568DC" w:rsidP="00E568DC">
      <w:pPr>
        <w:ind w:firstLine="0"/>
      </w:pPr>
    </w:p>
    <w:p w:rsidR="00E568DC" w:rsidRDefault="00E568DC" w:rsidP="00E568DC">
      <w:pPr>
        <w:ind w:firstLine="0"/>
        <w:sectPr w:rsidR="00E568DC" w:rsidSect="00E568DC">
          <w:headerReference w:type="default" r:id="rId9"/>
          <w:footerReference w:type="default" r:id="rId10"/>
          <w:pgSz w:w="11907" w:h="16840" w:code="9"/>
          <w:pgMar w:top="1418" w:right="1701" w:bottom="1418" w:left="1701" w:header="567" w:footer="567" w:gutter="0"/>
          <w:pgNumType w:start="1"/>
          <w:cols w:space="720"/>
          <w:docGrid w:linePitch="326"/>
        </w:sectPr>
      </w:pPr>
    </w:p>
    <w:p w:rsidR="004253CC" w:rsidRDefault="004253CC" w:rsidP="004253CC">
      <w:pPr>
        <w:ind w:hanging="567"/>
      </w:pPr>
    </w:p>
    <w:p w:rsidR="004253CC" w:rsidRDefault="004253CC" w:rsidP="00A119E4"/>
    <w:p w:rsidR="0056442B" w:rsidRDefault="0056442B" w:rsidP="00A119E4">
      <w:r>
        <w:t xml:space="preserve">El proyecto recogido por este documento nació del interés por el mundo de la programación por parte del autor del documento, Miguel Ángel Sastre Gálvez, que durante los 2 años cursados en el I.E.S Felipe Solís Villechenous (Cabra) ha ido conociendo de la mano de Leonardo </w:t>
      </w:r>
      <w:r w:rsidR="00566021">
        <w:t xml:space="preserve">Cano </w:t>
      </w:r>
      <w:r w:rsidR="000F419F">
        <w:t>Ocaña,</w:t>
      </w:r>
      <w:r>
        <w:t xml:space="preserve"> tutor de este proyecto.</w:t>
      </w:r>
    </w:p>
    <w:p w:rsidR="0056442B" w:rsidRDefault="0056442B" w:rsidP="00A119E4"/>
    <w:p w:rsidR="0056442B" w:rsidRDefault="0056442B" w:rsidP="00A119E4">
      <w:r>
        <w:t>Por tanto, este proyecto surge de la búsqueda de ampliar y expandir el conocimiento del autor en el mundo de la programación, usando un lenguaje básico como C y C++, para llevar a cabo este proyecto.</w:t>
      </w:r>
      <w:r w:rsidR="00BD5295">
        <w:t xml:space="preserve"> Para ello, se acompaña por un descubrimiento del mundo de Arduino, con el que pueden hacerse una gran variedad de proyectos, tanto domésticos como algo más profesionales.</w:t>
      </w:r>
      <w:r>
        <w:t xml:space="preserve"> </w:t>
      </w:r>
    </w:p>
    <w:p w:rsidR="00BD5295" w:rsidRDefault="00BD5295" w:rsidP="00A119E4"/>
    <w:p w:rsidR="00CB447D" w:rsidRDefault="00BD5295" w:rsidP="00A119E4">
      <w:r>
        <w:t xml:space="preserve">Por supuesto, todo esto se acompaña junto al resto de conocimiento adoptados a lo largo de los años cursados en el centro para la elaboración completa del proyecto, donde se incluyen conocimientos para </w:t>
      </w:r>
      <w:r w:rsidR="00CB447D">
        <w:t xml:space="preserve">la elaboración de proyectos técnicos de telecomunicaciones, </w:t>
      </w:r>
      <w:r>
        <w:t xml:space="preserve">la elaboración </w:t>
      </w:r>
      <w:r w:rsidR="00CB447D">
        <w:t>de planos con AutoCAD, el conocimiento desde los componentes más básicos de la electrónica hasta los más complejos y como estos interactúan con otros componentes.</w:t>
      </w:r>
    </w:p>
    <w:p w:rsidR="004253CC" w:rsidRDefault="004253CC" w:rsidP="00A119E4"/>
    <w:p w:rsidR="00E81263" w:rsidRDefault="00E81263" w:rsidP="00A119E4">
      <w:r>
        <w:t>En resumidas cuentas, el proyecto desde el punto de vista del autor, cubre sobradamente muchos de los aspectos de los cursados en el grado dando un proyecto variado, completo y a la altura.</w:t>
      </w:r>
    </w:p>
    <w:p w:rsidR="00A119E4" w:rsidRDefault="00A119E4" w:rsidP="00CB447D">
      <w:pPr>
        <w:ind w:firstLine="0"/>
      </w:pPr>
    </w:p>
    <w:p w:rsidR="00A119E4" w:rsidRDefault="00A119E4" w:rsidP="00CB447D">
      <w:pPr>
        <w:ind w:firstLine="0"/>
      </w:pPr>
    </w:p>
    <w:p w:rsidR="00A119E4" w:rsidRDefault="00A119E4" w:rsidP="00CB447D">
      <w:pPr>
        <w:ind w:firstLine="0"/>
      </w:pPr>
    </w:p>
    <w:p w:rsidR="00C43A36" w:rsidRDefault="00C43A36" w:rsidP="00CB447D">
      <w:pPr>
        <w:ind w:firstLine="0"/>
      </w:pPr>
    </w:p>
    <w:p w:rsidR="00C43A36" w:rsidRDefault="00C43A36" w:rsidP="00C43A36"/>
    <w:p w:rsidR="00A119E4" w:rsidRPr="00C43A36" w:rsidRDefault="00C43A36" w:rsidP="00C43A36">
      <w:pPr>
        <w:tabs>
          <w:tab w:val="center" w:pos="4607"/>
        </w:tabs>
        <w:sectPr w:rsidR="00A119E4" w:rsidRPr="00C43A36" w:rsidSect="0056442B">
          <w:headerReference w:type="default" r:id="rId11"/>
          <w:pgSz w:w="11907" w:h="16840" w:code="9"/>
          <w:pgMar w:top="1418" w:right="1701" w:bottom="1418" w:left="1701" w:header="567" w:footer="567" w:gutter="0"/>
          <w:cols w:space="720"/>
          <w:docGrid w:linePitch="326"/>
        </w:sectPr>
      </w:pPr>
      <w:r>
        <w:tab/>
      </w:r>
    </w:p>
    <w:p w:rsidR="00A119E4" w:rsidRDefault="00A119E4" w:rsidP="00A119E4">
      <w:pPr>
        <w:pStyle w:val="Ttulo1"/>
        <w:jc w:val="center"/>
        <w:rPr>
          <w:sz w:val="96"/>
          <w:szCs w:val="96"/>
        </w:rPr>
      </w:pPr>
      <w:bookmarkStart w:id="1" w:name="_Toc453769700"/>
      <w:r w:rsidRPr="00A119E4">
        <w:rPr>
          <w:sz w:val="96"/>
          <w:szCs w:val="96"/>
        </w:rPr>
        <w:lastRenderedPageBreak/>
        <w:t>Memoria</w:t>
      </w:r>
      <w:bookmarkEnd w:id="1"/>
    </w:p>
    <w:p w:rsidR="00A119E4" w:rsidRDefault="00A119E4" w:rsidP="00A119E4"/>
    <w:p w:rsidR="00A119E4" w:rsidRDefault="00A119E4" w:rsidP="00A119E4"/>
    <w:p w:rsidR="00A119E4" w:rsidRDefault="00A119E4" w:rsidP="00A119E4"/>
    <w:p w:rsidR="00A119E4" w:rsidRDefault="00A119E4" w:rsidP="00A119E4"/>
    <w:p w:rsidR="00A119E4" w:rsidRDefault="00A119E4" w:rsidP="00A119E4">
      <w:pPr>
        <w:sectPr w:rsidR="00A119E4" w:rsidSect="00A119E4">
          <w:headerReference w:type="default" r:id="rId12"/>
          <w:pgSz w:w="11907" w:h="16840" w:code="9"/>
          <w:pgMar w:top="1418" w:right="1701" w:bottom="1418" w:left="1701" w:header="567" w:footer="567" w:gutter="0"/>
          <w:cols w:space="720"/>
          <w:vAlign w:val="center"/>
          <w:docGrid w:linePitch="326"/>
        </w:sectPr>
      </w:pPr>
    </w:p>
    <w:p w:rsidR="00A119E4" w:rsidRDefault="00A119E4" w:rsidP="00A119E4">
      <w:pPr>
        <w:ind w:firstLine="0"/>
      </w:pPr>
    </w:p>
    <w:p w:rsidR="00A119E4" w:rsidRDefault="00A119E4" w:rsidP="00A119E4">
      <w:pPr>
        <w:pStyle w:val="Ttulo2"/>
        <w:numPr>
          <w:ilvl w:val="0"/>
          <w:numId w:val="0"/>
        </w:numPr>
        <w:ind w:left="792"/>
      </w:pPr>
      <w:bookmarkStart w:id="2" w:name="_Toc453769701"/>
      <w:r>
        <w:t>1.1 Origen del proyecto y motivaciones</w:t>
      </w:r>
      <w:bookmarkEnd w:id="2"/>
    </w:p>
    <w:p w:rsidR="00A119E4" w:rsidRDefault="00A119E4" w:rsidP="00A119E4">
      <w:r>
        <w:t xml:space="preserve">La idea original del proyecto nació como una aplicación que fuera capaz de controlar zonas libres para estacionar el coche en una ciudad. La aplicación hubiera sido para móviles bajo el SO de Android y estaría conectada a cada zona de estacionamiento con la tecnología instalada, estas zonas tendrían sensores y enviarían los datos a la </w:t>
      </w:r>
      <w:r w:rsidR="00CE505C">
        <w:t>aplicación</w:t>
      </w:r>
      <w:r>
        <w:t xml:space="preserve">. </w:t>
      </w:r>
    </w:p>
    <w:p w:rsidR="00A119E4" w:rsidRDefault="00A119E4" w:rsidP="00A119E4"/>
    <w:p w:rsidR="00A119E4" w:rsidRDefault="00A119E4" w:rsidP="00A119E4">
      <w:r>
        <w:t>Pero esta idea, era complicada de llevar debido a varios factores.</w:t>
      </w:r>
    </w:p>
    <w:p w:rsidR="00A119E4" w:rsidRDefault="00A119E4" w:rsidP="00166AA1">
      <w:pPr>
        <w:pStyle w:val="Prrafodelista"/>
        <w:numPr>
          <w:ilvl w:val="0"/>
          <w:numId w:val="6"/>
        </w:numPr>
      </w:pPr>
      <w:r>
        <w:t>Se hubiera necesitado conocimiento en lenguaje Java y Android.</w:t>
      </w:r>
    </w:p>
    <w:p w:rsidR="00A119E4" w:rsidRDefault="00A119E4" w:rsidP="00166AA1">
      <w:pPr>
        <w:pStyle w:val="Prrafodelista"/>
        <w:numPr>
          <w:ilvl w:val="0"/>
          <w:numId w:val="6"/>
        </w:numPr>
      </w:pPr>
      <w:r>
        <w:t xml:space="preserve">Se hubiera necesitado un estudio </w:t>
      </w:r>
      <w:r w:rsidR="00CE505C">
        <w:t>exhaustivo</w:t>
      </w:r>
      <w:r>
        <w:t xml:space="preserve"> de las posibilidades a nivel de calle para la </w:t>
      </w:r>
      <w:r w:rsidR="00CE505C">
        <w:t>colocación</w:t>
      </w:r>
      <w:r>
        <w:t xml:space="preserve"> de los</w:t>
      </w:r>
      <w:r w:rsidR="00CE505C">
        <w:t xml:space="preserve"> </w:t>
      </w:r>
      <w:r>
        <w:t>sensores sin que estos pudiera sufrir daño.</w:t>
      </w:r>
    </w:p>
    <w:p w:rsidR="00A119E4" w:rsidRDefault="00A119E4" w:rsidP="00166AA1">
      <w:pPr>
        <w:pStyle w:val="Prrafodelista"/>
        <w:numPr>
          <w:ilvl w:val="0"/>
          <w:numId w:val="6"/>
        </w:numPr>
      </w:pPr>
      <w:r>
        <w:t>Se hubiera necesitado un estudio para conocer el recibimiento a nivel social.</w:t>
      </w:r>
    </w:p>
    <w:p w:rsidR="00A119E4" w:rsidRDefault="00A119E4" w:rsidP="00166AA1">
      <w:pPr>
        <w:pStyle w:val="Prrafodelista"/>
        <w:numPr>
          <w:ilvl w:val="0"/>
          <w:numId w:val="6"/>
        </w:numPr>
      </w:pPr>
      <w:r>
        <w:t xml:space="preserve">El entorno para su </w:t>
      </w:r>
      <w:r w:rsidR="00CE505C">
        <w:t>demostración</w:t>
      </w:r>
      <w:r>
        <w:t xml:space="preserve"> no era factible a niveles </w:t>
      </w:r>
      <w:r w:rsidR="00CE505C">
        <w:t>prácticos</w:t>
      </w:r>
      <w:r>
        <w:t>.</w:t>
      </w:r>
    </w:p>
    <w:p w:rsidR="00A119E4" w:rsidRDefault="00A119E4" w:rsidP="00A119E4"/>
    <w:p w:rsidR="00A119E4" w:rsidRDefault="00A119E4" w:rsidP="00A119E4">
      <w:r>
        <w:t xml:space="preserve">Los 2 </w:t>
      </w:r>
      <w:r w:rsidR="00CE505C">
        <w:t>últimos</w:t>
      </w:r>
      <w:r>
        <w:t xml:space="preserve"> puntos eran unos grandes </w:t>
      </w:r>
      <w:r w:rsidR="00CE505C">
        <w:t>inconvenientes</w:t>
      </w:r>
      <w:r>
        <w:t xml:space="preserve"> a tener en cuenta, ya que si no se pueden obtener datos fiables, el proyecto se hubiera visto arruinado antes de siquiera iniciarse, lo que me llevo a la </w:t>
      </w:r>
      <w:r w:rsidR="00CE505C">
        <w:t>solución</w:t>
      </w:r>
      <w:r>
        <w:t xml:space="preserve"> tomada que se recoge en este documento. A nivel social, se </w:t>
      </w:r>
      <w:r w:rsidR="00CE505C">
        <w:t>debería</w:t>
      </w:r>
      <w:r>
        <w:t xml:space="preserve"> comprobar que este sistema no provocara incidentes entre los conductores.</w:t>
      </w:r>
    </w:p>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A119E4"/>
    <w:p w:rsidR="00CE505C" w:rsidRDefault="00CE505C" w:rsidP="00CE505C">
      <w:pPr>
        <w:pStyle w:val="Ttulo2"/>
        <w:numPr>
          <w:ilvl w:val="0"/>
          <w:numId w:val="0"/>
        </w:numPr>
        <w:ind w:left="792"/>
      </w:pPr>
      <w:bookmarkStart w:id="3" w:name="_Toc453769702"/>
      <w:r>
        <w:t>1.2 Justificación de la solución tomada</w:t>
      </w:r>
      <w:bookmarkEnd w:id="3"/>
    </w:p>
    <w:p w:rsidR="00CE505C" w:rsidRDefault="00CE505C" w:rsidP="00CE505C">
      <w:r>
        <w:t>Desarrollar el proyecto en un parking surgió de la necesidad de redimensionarlo, llevándolo a un entorno cerrado y controlado, donde se podría obtener mejores datos sobre la experiencia de los usuarios. Por ello, el otro proyecto quedo a un lado, aunque gracias a él, nació la idea para este.</w:t>
      </w:r>
    </w:p>
    <w:p w:rsidR="00CE505C" w:rsidRDefault="00CE505C" w:rsidP="00CE505C"/>
    <w:p w:rsidR="00CE505C" w:rsidRDefault="00CE505C" w:rsidP="00CE505C">
      <w:r>
        <w:t>En casi todos los aspectos es igual, cambiando obviamente, el lenguaje de programación usado. Por el resto, se puede seguir recabando información de la satisfacción de los usuarios y del uso, y por consiguiente, del buen resultado o no, del sistema planteado en el proyecto.</w:t>
      </w:r>
    </w:p>
    <w:p w:rsidR="00CE505C" w:rsidRDefault="00CE505C" w:rsidP="00CE505C"/>
    <w:p w:rsidR="00CE505C" w:rsidRPr="00CE505C" w:rsidRDefault="00CE505C" w:rsidP="00CE505C">
      <w:r>
        <w:t>El proyecto entonces recogido en este documento, ha recibido el nombre de "Sistema de control de parking automatizado por software" (SCPAS, como se mencionara de ahora en adelante).</w:t>
      </w:r>
    </w:p>
    <w:p w:rsidR="00A119E4" w:rsidRDefault="00A119E4" w:rsidP="00CB447D">
      <w:pPr>
        <w:ind w:firstLine="0"/>
      </w:pPr>
    </w:p>
    <w:p w:rsidR="00CE505C" w:rsidRDefault="00CE505C" w:rsidP="00CE505C">
      <w:r>
        <w:t>La solución tomada para la realización de este proyecto ha sido influenciada para probar si era posible controlar un parking de manera económica y sin usar sensores y dispositivos de alto valor monetario, así, reduciendo el coste de construcción del sistema, mantenimiento y supervisión de él. Lo que nos lleva a seleccionar unos componentes de bajo valor económico pero con unas prestaciones a la altura para lo que necesitamos.</w:t>
      </w:r>
    </w:p>
    <w:p w:rsidR="00A119E4" w:rsidRDefault="00A119E4" w:rsidP="00CB447D">
      <w:pPr>
        <w:ind w:firstLine="0"/>
      </w:pPr>
    </w:p>
    <w:p w:rsidR="00A119E4" w:rsidRDefault="00A119E4" w:rsidP="00CB447D">
      <w:pPr>
        <w:ind w:firstLine="0"/>
      </w:pPr>
    </w:p>
    <w:p w:rsidR="00A119E4" w:rsidRDefault="00A119E4"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B447D">
      <w:pPr>
        <w:ind w:firstLine="0"/>
      </w:pPr>
    </w:p>
    <w:p w:rsidR="00CE505C" w:rsidRDefault="00CE505C" w:rsidP="00CE505C">
      <w:pPr>
        <w:pStyle w:val="Ttulo2"/>
        <w:numPr>
          <w:ilvl w:val="0"/>
          <w:numId w:val="0"/>
        </w:numPr>
        <w:ind w:left="792"/>
      </w:pPr>
      <w:bookmarkStart w:id="4" w:name="_Toc453769703"/>
      <w:r>
        <w:t>1.3 Resumen de los componentes y comportamiento esperado</w:t>
      </w:r>
      <w:bookmarkEnd w:id="4"/>
    </w:p>
    <w:p w:rsidR="00CE505C" w:rsidRDefault="00CE505C" w:rsidP="00CE505C">
      <w:r>
        <w:t>En las siguientes líneas se listara brevemente los componentes que conforma el proyecto y como se espera que actúen.</w:t>
      </w:r>
    </w:p>
    <w:p w:rsidR="00CE505C" w:rsidRDefault="00CE505C" w:rsidP="00CE505C"/>
    <w:p w:rsidR="00CE505C" w:rsidRDefault="00CE505C" w:rsidP="00166AA1">
      <w:pPr>
        <w:pStyle w:val="Prrafodelista"/>
        <w:numPr>
          <w:ilvl w:val="0"/>
          <w:numId w:val="7"/>
        </w:numPr>
      </w:pPr>
      <w:r>
        <w:t xml:space="preserve">Placa Arduino Mega 2560, se trata </w:t>
      </w:r>
      <w:r w:rsidR="00A35CF0">
        <w:t>de la pieza central del sistema</w:t>
      </w:r>
      <w:r>
        <w:t>, será el encargado de ejecutar el código y manejar todos los datos y sensores conectados a él.</w:t>
      </w:r>
    </w:p>
    <w:p w:rsidR="00CE505C" w:rsidRDefault="00CE505C" w:rsidP="00166AA1">
      <w:pPr>
        <w:pStyle w:val="Prrafodelista"/>
        <w:numPr>
          <w:ilvl w:val="0"/>
          <w:numId w:val="7"/>
        </w:numPr>
      </w:pPr>
      <w:r>
        <w:t xml:space="preserve">Sensor </w:t>
      </w:r>
      <w:r w:rsidR="00AF7760">
        <w:t>de tipo ultrasonido modelo HC-SR</w:t>
      </w:r>
      <w:r>
        <w:t>04, uno de los sensores que controlará cada plaza del parking</w:t>
      </w:r>
    </w:p>
    <w:p w:rsidR="00CE505C" w:rsidRDefault="00CE505C" w:rsidP="00166AA1">
      <w:pPr>
        <w:pStyle w:val="Prrafodelista"/>
        <w:numPr>
          <w:ilvl w:val="0"/>
          <w:numId w:val="7"/>
        </w:numPr>
      </w:pPr>
      <w:r>
        <w:t>Sensor de tipo infrarrojo modelo TCRT 5000/5000L, el otro encargado de controlar las plazas, gracias a este sensor se asegura que la plaza está ocupada por un vehículo, reduciendo la probabilidades fallo.</w:t>
      </w:r>
    </w:p>
    <w:p w:rsidR="00CE505C" w:rsidRDefault="00CE505C" w:rsidP="00166AA1">
      <w:pPr>
        <w:pStyle w:val="Prrafodelista"/>
        <w:numPr>
          <w:ilvl w:val="0"/>
          <w:numId w:val="7"/>
        </w:numPr>
      </w:pPr>
      <w:r>
        <w:t>Módulo MFRI 522, se trata de un módulo de identificación de radiofrecuencia (RFID), utilizado para el control de acceso al parking, gracias a él, sabremos que usuarios entra y cuando se van.</w:t>
      </w:r>
    </w:p>
    <w:p w:rsidR="00CE505C" w:rsidRDefault="00CE505C" w:rsidP="00166AA1">
      <w:pPr>
        <w:pStyle w:val="Prrafodelista"/>
        <w:numPr>
          <w:ilvl w:val="0"/>
          <w:numId w:val="7"/>
        </w:numPr>
      </w:pPr>
      <w:r>
        <w:t>Sensor temperatura, modelo DHT-11, se trata de sensor de temperatura, controlara la temperatura del parking, aparte de ofrecernos datos sobre la temperatura, se usaran estos datos para la activación de la ventilación para la estabilidad del sistema o bien, para activar la alarma de incendios.</w:t>
      </w:r>
    </w:p>
    <w:p w:rsidR="00CE505C" w:rsidRDefault="00CE505C" w:rsidP="00166AA1">
      <w:pPr>
        <w:pStyle w:val="Prrafodelista"/>
        <w:numPr>
          <w:ilvl w:val="0"/>
          <w:numId w:val="7"/>
        </w:numPr>
      </w:pPr>
      <w:r>
        <w:t>Pantalla LCD 16x2, comunicara las plazas libres, la temperatura y dará la bienvenida a los usuarios o bien, les avisara de su permiso de acceso.</w:t>
      </w:r>
    </w:p>
    <w:p w:rsidR="00CE505C" w:rsidRDefault="00CE505C" w:rsidP="00166AA1">
      <w:pPr>
        <w:pStyle w:val="Prrafodelista"/>
        <w:numPr>
          <w:ilvl w:val="0"/>
          <w:numId w:val="7"/>
        </w:numPr>
      </w:pPr>
      <w:r>
        <w:t xml:space="preserve">Módulo Relé, permitirá la conmutación del sistema de ventilación e iluminación. </w:t>
      </w:r>
    </w:p>
    <w:p w:rsidR="00CE505C" w:rsidRDefault="00CE505C" w:rsidP="00166AA1">
      <w:pPr>
        <w:pStyle w:val="Prrafodelista"/>
        <w:numPr>
          <w:ilvl w:val="0"/>
          <w:numId w:val="7"/>
        </w:numPr>
      </w:pPr>
      <w:r>
        <w:t>Resistencias fijas y potenciómetro, de capacidad variable, se usaran para la protección y buen funcionamiento de los componentes usados.</w:t>
      </w:r>
    </w:p>
    <w:p w:rsidR="00CE505C" w:rsidRDefault="00CE505C" w:rsidP="00166AA1">
      <w:pPr>
        <w:pStyle w:val="Prrafodelista"/>
        <w:numPr>
          <w:ilvl w:val="0"/>
          <w:numId w:val="7"/>
        </w:numPr>
      </w:pPr>
      <w:r>
        <w:t>LED's, de capacidad variable, de usos variados, los de mayor potencia serán usados para la iluminación, mientras que el resto, indicara la ocupación de las plazas y el acceso al parking.</w:t>
      </w:r>
    </w:p>
    <w:p w:rsidR="00CE505C" w:rsidRDefault="00CE505C" w:rsidP="00166AA1">
      <w:pPr>
        <w:pStyle w:val="Prrafodelista"/>
        <w:numPr>
          <w:ilvl w:val="0"/>
          <w:numId w:val="7"/>
        </w:numPr>
      </w:pPr>
      <w:r>
        <w:t>El cableado usado para el conexionado se tratará de cable de red, tipo CAT 5.</w:t>
      </w:r>
    </w:p>
    <w:p w:rsidR="00CE505C" w:rsidRDefault="00CE505C" w:rsidP="00CE505C"/>
    <w:p w:rsidR="00CE505C" w:rsidRPr="00CE505C" w:rsidRDefault="00CE505C" w:rsidP="00CE505C">
      <w:r>
        <w:t xml:space="preserve">En el pliego de condiciones se tratará de explicar individualmente cada componente, desde su comportamiento teórico suministrado por el fabricante hasta el </w:t>
      </w:r>
      <w:r w:rsidR="00A35CF0">
        <w:t>práctico</w:t>
      </w:r>
      <w:r>
        <w:t xml:space="preserve"> recogido de las pruebas.</w:t>
      </w:r>
    </w:p>
    <w:p w:rsidR="00A119E4" w:rsidRDefault="00A119E4" w:rsidP="00CB447D">
      <w:pPr>
        <w:ind w:firstLine="0"/>
      </w:pPr>
    </w:p>
    <w:p w:rsidR="00A35CF0" w:rsidRDefault="00A35CF0" w:rsidP="00A35CF0">
      <w:pPr>
        <w:pStyle w:val="Ttulo2"/>
        <w:numPr>
          <w:ilvl w:val="0"/>
          <w:numId w:val="0"/>
        </w:numPr>
        <w:ind w:left="360"/>
      </w:pPr>
      <w:bookmarkStart w:id="5" w:name="_Toc453769704"/>
      <w:r>
        <w:t>1.4 Planificación y programación del proyecto</w:t>
      </w:r>
      <w:bookmarkEnd w:id="5"/>
    </w:p>
    <w:p w:rsidR="00A35CF0" w:rsidRDefault="00A35CF0" w:rsidP="00A35CF0">
      <w:pPr>
        <w:ind w:firstLine="0"/>
      </w:pPr>
    </w:p>
    <w:p w:rsidR="00A35CF0" w:rsidRDefault="00A35CF0" w:rsidP="00A35CF0">
      <w:pPr>
        <w:ind w:firstLine="0"/>
      </w:pPr>
      <w:r>
        <w:t>El proyecto estará dividido en 5 grandes fases:</w:t>
      </w:r>
    </w:p>
    <w:p w:rsidR="00A35CF0" w:rsidRDefault="00A35CF0" w:rsidP="00A35CF0">
      <w:pPr>
        <w:ind w:firstLine="0"/>
      </w:pPr>
    </w:p>
    <w:p w:rsidR="00A35CF0" w:rsidRDefault="00A35CF0" w:rsidP="00A35CF0">
      <w:pPr>
        <w:ind w:firstLine="0"/>
      </w:pPr>
      <w:r>
        <w:t xml:space="preserve">1. </w:t>
      </w:r>
      <w:r w:rsidR="00B137D8">
        <w:t>Elaboración</w:t>
      </w:r>
      <w:r>
        <w:t xml:space="preserve"> de este documento.</w:t>
      </w:r>
    </w:p>
    <w:p w:rsidR="00A35CF0" w:rsidRDefault="00A35CF0" w:rsidP="00A35CF0">
      <w:pPr>
        <w:ind w:firstLine="0"/>
      </w:pPr>
      <w:r>
        <w:t xml:space="preserve">2. </w:t>
      </w:r>
      <w:r w:rsidR="00B137D8">
        <w:t>Código</w:t>
      </w:r>
      <w:r>
        <w:t xml:space="preserve"> Arduino.</w:t>
      </w:r>
    </w:p>
    <w:p w:rsidR="00A35CF0" w:rsidRDefault="00A35CF0" w:rsidP="00A35CF0">
      <w:pPr>
        <w:ind w:firstLine="0"/>
      </w:pPr>
      <w:r>
        <w:t xml:space="preserve">3. </w:t>
      </w:r>
      <w:r w:rsidR="00B137D8">
        <w:t>Construcción</w:t>
      </w:r>
      <w:r>
        <w:t xml:space="preserve"> de la maqueta y montaje.</w:t>
      </w:r>
    </w:p>
    <w:p w:rsidR="00A35CF0" w:rsidRDefault="00A35CF0" w:rsidP="00A35CF0">
      <w:pPr>
        <w:ind w:firstLine="0"/>
      </w:pPr>
      <w:r>
        <w:t xml:space="preserve">4. </w:t>
      </w:r>
      <w:r w:rsidR="00B137D8">
        <w:t>Creación</w:t>
      </w:r>
      <w:r>
        <w:t xml:space="preserve"> de la interfaz.</w:t>
      </w:r>
    </w:p>
    <w:p w:rsidR="00A35CF0" w:rsidRDefault="00A35CF0" w:rsidP="00A35CF0">
      <w:pPr>
        <w:ind w:firstLine="0"/>
      </w:pPr>
      <w:r>
        <w:t xml:space="preserve">5. </w:t>
      </w:r>
      <w:r w:rsidR="00B137D8">
        <w:t>Revisión</w:t>
      </w:r>
      <w:r>
        <w:t xml:space="preserve"> y pruebas.</w:t>
      </w:r>
    </w:p>
    <w:p w:rsidR="00A35CF0" w:rsidRDefault="00A35CF0" w:rsidP="00A35CF0">
      <w:pPr>
        <w:ind w:firstLine="0"/>
      </w:pPr>
    </w:p>
    <w:p w:rsidR="00A35CF0" w:rsidRDefault="00A35CF0" w:rsidP="00A35CF0">
      <w:pPr>
        <w:ind w:firstLine="0"/>
      </w:pPr>
      <w:r>
        <w:t xml:space="preserve">La fecha de </w:t>
      </w:r>
      <w:r w:rsidR="00B137D8">
        <w:t>iniciación</w:t>
      </w:r>
      <w:r>
        <w:t xml:space="preserve"> se efectuara 14 de Marzo y teniendo como fecha de </w:t>
      </w:r>
      <w:r w:rsidR="00B137D8">
        <w:t>finalización</w:t>
      </w:r>
      <w:r>
        <w:t xml:space="preserve"> 10 de Junio.</w:t>
      </w:r>
    </w:p>
    <w:p w:rsidR="00A35CF0" w:rsidRDefault="009F5948" w:rsidP="00A35CF0">
      <w:pPr>
        <w:ind w:firstLine="0"/>
      </w:pPr>
      <w:r>
        <w:rPr>
          <w:noProof/>
        </w:rPr>
        <mc:AlternateContent>
          <mc:Choice Requires="wps">
            <w:drawing>
              <wp:anchor distT="0" distB="0" distL="114300" distR="114300" simplePos="0" relativeHeight="251717632" behindDoc="0" locked="0" layoutInCell="1" allowOverlap="1" wp14:anchorId="176A29F9" wp14:editId="5ED90541">
                <wp:simplePos x="0" y="0"/>
                <wp:positionH relativeFrom="column">
                  <wp:posOffset>169817</wp:posOffset>
                </wp:positionH>
                <wp:positionV relativeFrom="paragraph">
                  <wp:posOffset>3709579</wp:posOffset>
                </wp:positionV>
                <wp:extent cx="5040630" cy="261257"/>
                <wp:effectExtent l="0" t="0" r="7620" b="5715"/>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040630" cy="261257"/>
                        </a:xfrm>
                        <a:prstGeom prst="rect">
                          <a:avLst/>
                        </a:prstGeom>
                        <a:solidFill>
                          <a:prstClr val="white"/>
                        </a:solidFill>
                        <a:ln>
                          <a:noFill/>
                        </a:ln>
                        <a:effectLst/>
                      </wps:spPr>
                      <wps:txbx>
                        <w:txbxContent>
                          <w:p w:rsidR="00D204BD" w:rsidRPr="009F5948" w:rsidRDefault="00D204BD" w:rsidP="009F5948">
                            <w:pPr>
                              <w:pStyle w:val="Descripcin"/>
                              <w:rPr>
                                <w:rFonts w:cs="Times New Roman"/>
                                <w:noProof/>
                                <w:sz w:val="24"/>
                                <w:u w:val="none"/>
                              </w:rPr>
                            </w:pPr>
                            <w:r w:rsidRPr="009F5948">
                              <w:rPr>
                                <w:u w:val="none"/>
                              </w:rPr>
                              <w:t>F</w:t>
                            </w:r>
                            <w:r>
                              <w:rPr>
                                <w:u w:val="none"/>
                              </w:rPr>
                              <w:t>igura 0.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6A29F9" id="_x0000_t202" coordsize="21600,21600" o:spt="202" path="m,l,21600r21600,l21600,xe">
                <v:stroke joinstyle="miter"/>
                <v:path gradientshapeok="t" o:connecttype="rect"/>
              </v:shapetype>
              <v:shape id="Cuadro de texto 10" o:spid="_x0000_s1026" type="#_x0000_t202" style="position:absolute;left:0;text-align:left;margin-left:13.35pt;margin-top:292.1pt;width:396.9pt;height:20.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" stroked="f">
                <v:textbox inset="0,0,0,0">
                  <w:txbxContent>
                    <w:p w:rsidR="00D204BD" w:rsidRPr="009F5948" w:rsidRDefault="00D204BD" w:rsidP="009F5948">
                      <w:pPr>
                        <w:pStyle w:val="Descripcin"/>
                        <w:rPr>
                          <w:rFonts w:cs="Times New Roman"/>
                          <w:noProof/>
                          <w:sz w:val="24"/>
                          <w:u w:val="none"/>
                        </w:rPr>
                      </w:pPr>
                      <w:r w:rsidRPr="009F5948">
                        <w:rPr>
                          <w:u w:val="none"/>
                        </w:rPr>
                        <w:t>F</w:t>
                      </w:r>
                      <w:r>
                        <w:rPr>
                          <w:u w:val="none"/>
                        </w:rPr>
                        <w:t>igura 0. Diagrama de Gantt</w:t>
                      </w:r>
                    </w:p>
                  </w:txbxContent>
                </v:textbox>
                <w10:wrap type="square"/>
              </v:shape>
            </w:pict>
          </mc:Fallback>
        </mc:AlternateContent>
      </w:r>
      <w:r w:rsidR="00E76C2E">
        <w:rPr>
          <w:noProof/>
        </w:rPr>
        <w:drawing>
          <wp:anchor distT="0" distB="0" distL="114300" distR="114300" simplePos="0" relativeHeight="251715584" behindDoc="0" locked="0" layoutInCell="1" allowOverlap="1" wp14:anchorId="1841E38A" wp14:editId="32C2E1C0">
            <wp:simplePos x="0" y="0"/>
            <wp:positionH relativeFrom="margin">
              <wp:posOffset>-1312183</wp:posOffset>
            </wp:positionH>
            <wp:positionV relativeFrom="margin">
              <wp:posOffset>3714659</wp:posOffset>
            </wp:positionV>
            <wp:extent cx="8393430" cy="3599180"/>
            <wp:effectExtent l="0" t="0" r="762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Grantt.bmp"/>
                    <pic:cNvPicPr/>
                  </pic:nvPicPr>
                  <pic:blipFill>
                    <a:blip r:embed="rId13">
                      <a:extLst>
                        <a:ext uri="{28A0092B-C50C-407E-A947-70E740481C1C}">
                          <a14:useLocalDpi xmlns:a14="http://schemas.microsoft.com/office/drawing/2010/main" val="0"/>
                        </a:ext>
                      </a:extLst>
                    </a:blip>
                    <a:stretch>
                      <a:fillRect/>
                    </a:stretch>
                  </pic:blipFill>
                  <pic:spPr>
                    <a:xfrm>
                      <a:off x="0" y="0"/>
                      <a:ext cx="8393430" cy="3599180"/>
                    </a:xfrm>
                    <a:prstGeom prst="rect">
                      <a:avLst/>
                    </a:prstGeom>
                  </pic:spPr>
                </pic:pic>
              </a:graphicData>
            </a:graphic>
            <wp14:sizeRelH relativeFrom="margin">
              <wp14:pctWidth>0</wp14:pctWidth>
            </wp14:sizeRelH>
            <wp14:sizeRelV relativeFrom="margin">
              <wp14:pctHeight>0</wp14:pctHeight>
            </wp14:sizeRelV>
          </wp:anchor>
        </w:drawing>
      </w:r>
      <w:r w:rsidR="00A35CF0">
        <w:t>Entre esas fechas, se hará realidad el proyecto recogido por este documento. Dando 13 semanas en total para terminar el proyecto.</w:t>
      </w:r>
    </w:p>
    <w:p w:rsidR="00A35CF0" w:rsidRDefault="00A35CF0" w:rsidP="00A35CF0">
      <w:pPr>
        <w:ind w:firstLine="0"/>
      </w:pPr>
    </w:p>
    <w:p w:rsidR="00A35CF0" w:rsidRDefault="00A35CF0"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E76C2E" w:rsidRDefault="00E76C2E" w:rsidP="00A35CF0">
      <w:pPr>
        <w:ind w:firstLine="0"/>
      </w:pPr>
    </w:p>
    <w:p w:rsidR="00B137D8" w:rsidRDefault="00B137D8" w:rsidP="00A35CF0">
      <w:pPr>
        <w:ind w:firstLine="0"/>
      </w:pPr>
    </w:p>
    <w:p w:rsidR="00A35CF0" w:rsidRDefault="00A35CF0" w:rsidP="00A35CF0">
      <w:pPr>
        <w:ind w:firstLine="0"/>
      </w:pPr>
      <w:r>
        <w:t xml:space="preserve">Se </w:t>
      </w:r>
      <w:r w:rsidR="00B137D8">
        <w:t>procederá</w:t>
      </w:r>
      <w:r>
        <w:t xml:space="preserve"> ahora a explicar cada fase individualmente.</w:t>
      </w:r>
    </w:p>
    <w:p w:rsidR="00A35CF0" w:rsidRDefault="00A35CF0" w:rsidP="00A35CF0">
      <w:pPr>
        <w:ind w:firstLine="0"/>
      </w:pPr>
    </w:p>
    <w:p w:rsidR="00A35CF0" w:rsidRPr="00B137D8" w:rsidRDefault="00A35CF0" w:rsidP="00A35CF0">
      <w:pPr>
        <w:ind w:firstLine="0"/>
        <w:rPr>
          <w:b/>
        </w:rPr>
      </w:pPr>
      <w:r w:rsidRPr="00B137D8">
        <w:rPr>
          <w:b/>
        </w:rPr>
        <w:t xml:space="preserve"> 1. </w:t>
      </w:r>
      <w:r w:rsidR="00B137D8" w:rsidRPr="00B137D8">
        <w:rPr>
          <w:b/>
        </w:rPr>
        <w:t>Elaboración</w:t>
      </w:r>
      <w:r w:rsidRPr="00B137D8">
        <w:rPr>
          <w:b/>
        </w:rPr>
        <w:t xml:space="preserve"> de este documento</w:t>
      </w:r>
    </w:p>
    <w:p w:rsidR="00A35CF0" w:rsidRDefault="00A35CF0" w:rsidP="00A35CF0">
      <w:pPr>
        <w:ind w:firstLine="0"/>
      </w:pPr>
    </w:p>
    <w:p w:rsidR="00A35CF0" w:rsidRDefault="00A35CF0" w:rsidP="00A71038">
      <w:r>
        <w:t xml:space="preserve"> La primera fase es aquella en la que el proyectista </w:t>
      </w:r>
      <w:r w:rsidR="00A71038">
        <w:t xml:space="preserve">realiza el documento del proyecto, donde se </w:t>
      </w:r>
      <w:r>
        <w:t xml:space="preserve">explica en que consiste el proyecto, quien lo </w:t>
      </w:r>
      <w:r w:rsidR="00B137D8">
        <w:t>recibirá</w:t>
      </w:r>
      <w:r>
        <w:t xml:space="preserve">, la finalidad del proyecto, las fases por cuales pasara, la </w:t>
      </w:r>
      <w:r w:rsidR="00B137D8">
        <w:t>explicación</w:t>
      </w:r>
      <w:r>
        <w:t xml:space="preserve"> de los componentes, los que se espera de ellos y como deben de ser, como deben de ser montados, </w:t>
      </w:r>
      <w:r w:rsidR="00B137D8">
        <w:t>etc.</w:t>
      </w:r>
      <w:r>
        <w:t xml:space="preserve"> En resumen, se trata del documento que </w:t>
      </w:r>
      <w:r w:rsidR="00B137D8">
        <w:t>recoge</w:t>
      </w:r>
      <w:r>
        <w:t xml:space="preserve"> como se </w:t>
      </w:r>
      <w:r w:rsidR="00B137D8">
        <w:t>inició</w:t>
      </w:r>
      <w:r>
        <w:t xml:space="preserve"> el proyecto y como debe acabar.</w:t>
      </w:r>
    </w:p>
    <w:p w:rsidR="00A35CF0" w:rsidRDefault="00A35CF0" w:rsidP="00A71038">
      <w:r>
        <w:t xml:space="preserve"> El proyectista </w:t>
      </w:r>
      <w:r w:rsidR="00B137D8">
        <w:t>ocupara</w:t>
      </w:r>
      <w:r>
        <w:t xml:space="preserve"> entre 1 y 2 semanas para la </w:t>
      </w:r>
      <w:r w:rsidR="00B137D8">
        <w:t>elaboración</w:t>
      </w:r>
      <w:r>
        <w:t xml:space="preserve"> completa del documento, aunque este no estará finalizado por completo, hasta </w:t>
      </w:r>
      <w:r w:rsidR="00B137D8">
        <w:t>las comprobaciones</w:t>
      </w:r>
      <w:r>
        <w:t xml:space="preserve"> y pruebas pertinentes.</w:t>
      </w:r>
    </w:p>
    <w:p w:rsidR="00A35CF0" w:rsidRDefault="00A35CF0" w:rsidP="00A35CF0">
      <w:pPr>
        <w:ind w:firstLine="0"/>
      </w:pPr>
    </w:p>
    <w:p w:rsidR="00A35CF0" w:rsidRPr="00B137D8" w:rsidRDefault="00A35CF0" w:rsidP="00A35CF0">
      <w:pPr>
        <w:ind w:firstLine="0"/>
        <w:rPr>
          <w:b/>
        </w:rPr>
      </w:pPr>
      <w:r w:rsidRPr="00B137D8">
        <w:rPr>
          <w:b/>
        </w:rPr>
        <w:t xml:space="preserve"> 2. </w:t>
      </w:r>
      <w:r w:rsidR="00B137D8" w:rsidRPr="00B137D8">
        <w:rPr>
          <w:b/>
        </w:rPr>
        <w:t>Código</w:t>
      </w:r>
      <w:r w:rsidRPr="00B137D8">
        <w:rPr>
          <w:b/>
        </w:rPr>
        <w:t xml:space="preserve"> Arduino y su </w:t>
      </w:r>
      <w:r w:rsidR="00B137D8" w:rsidRPr="00B137D8">
        <w:rPr>
          <w:b/>
        </w:rPr>
        <w:t>conexión</w:t>
      </w:r>
      <w:r w:rsidRPr="00B137D8">
        <w:rPr>
          <w:b/>
        </w:rPr>
        <w:t xml:space="preserve"> futura con la interfaz.</w:t>
      </w:r>
    </w:p>
    <w:p w:rsidR="00A35CF0" w:rsidRDefault="00A35CF0" w:rsidP="00A35CF0">
      <w:pPr>
        <w:ind w:firstLine="0"/>
      </w:pPr>
    </w:p>
    <w:p w:rsidR="00A35CF0" w:rsidRDefault="00A35CF0" w:rsidP="00A71038">
      <w:r>
        <w:t xml:space="preserve"> La segunda fase, se elaborara el </w:t>
      </w:r>
      <w:r w:rsidR="00B137D8">
        <w:t>código</w:t>
      </w:r>
      <w:r>
        <w:t xml:space="preserve"> que la placa </w:t>
      </w:r>
      <w:r w:rsidR="000F419F">
        <w:t>A</w:t>
      </w:r>
      <w:r>
        <w:t>rduino ejecutara en su memoria de manera p</w:t>
      </w:r>
      <w:r w:rsidR="000F419F">
        <w:t>ermanente, para ello, la placa A</w:t>
      </w:r>
      <w:r>
        <w:t xml:space="preserve">rduino se programa con el lenguaje de </w:t>
      </w:r>
      <w:r w:rsidR="00B137D8">
        <w:t>programación</w:t>
      </w:r>
      <w:r>
        <w:t xml:space="preserve"> C. Las </w:t>
      </w:r>
      <w:r w:rsidR="00B137D8">
        <w:t>características</w:t>
      </w:r>
      <w:r w:rsidR="000F419F">
        <w:t xml:space="preserve"> de la placa A</w:t>
      </w:r>
      <w:r>
        <w:t xml:space="preserve">rduino </w:t>
      </w:r>
      <w:r w:rsidR="00B137D8">
        <w:t>serán</w:t>
      </w:r>
      <w:r>
        <w:t xml:space="preserve"> explicadas detalladamente en el pliego de condiciones.</w:t>
      </w:r>
    </w:p>
    <w:p w:rsidR="00A35CF0" w:rsidRDefault="00A35CF0" w:rsidP="00A71038"/>
    <w:p w:rsidR="00A35CF0" w:rsidRDefault="00A35CF0" w:rsidP="00A71038">
      <w:r>
        <w:t xml:space="preserve"> La </w:t>
      </w:r>
      <w:r w:rsidR="00B137D8">
        <w:t>elaboración</w:t>
      </w:r>
      <w:r>
        <w:t xml:space="preserve"> del </w:t>
      </w:r>
      <w:r w:rsidR="00B137D8">
        <w:t>código</w:t>
      </w:r>
      <w:r>
        <w:t xml:space="preserve"> ocupará entre 2 y 3 semanas de trabajo.</w:t>
      </w:r>
    </w:p>
    <w:p w:rsidR="00A35CF0" w:rsidRDefault="00A35CF0" w:rsidP="00A35CF0">
      <w:pPr>
        <w:ind w:firstLine="0"/>
      </w:pPr>
    </w:p>
    <w:p w:rsidR="00A35CF0" w:rsidRPr="00B137D8" w:rsidRDefault="00A35CF0" w:rsidP="00A35CF0">
      <w:pPr>
        <w:ind w:firstLine="0"/>
        <w:rPr>
          <w:b/>
        </w:rPr>
      </w:pPr>
      <w:r>
        <w:t xml:space="preserve"> </w:t>
      </w:r>
      <w:r w:rsidRPr="00B137D8">
        <w:rPr>
          <w:b/>
        </w:rPr>
        <w:t xml:space="preserve">3. </w:t>
      </w:r>
      <w:r w:rsidR="00B137D8" w:rsidRPr="00B137D8">
        <w:rPr>
          <w:b/>
        </w:rPr>
        <w:t>Construcción</w:t>
      </w:r>
      <w:r w:rsidRPr="00B137D8">
        <w:rPr>
          <w:b/>
        </w:rPr>
        <w:t xml:space="preserve"> de la maqueta y montaje</w:t>
      </w:r>
    </w:p>
    <w:p w:rsidR="00A35CF0" w:rsidRDefault="00A35CF0" w:rsidP="00A35CF0">
      <w:pPr>
        <w:ind w:firstLine="0"/>
      </w:pPr>
    </w:p>
    <w:p w:rsidR="00A35CF0" w:rsidRDefault="00A35CF0" w:rsidP="00A71038">
      <w:r>
        <w:t xml:space="preserve"> La tercera fase se llevara </w:t>
      </w:r>
      <w:r w:rsidR="00B137D8">
        <w:t>a cabo</w:t>
      </w:r>
      <w:r>
        <w:t xml:space="preserve"> la </w:t>
      </w:r>
      <w:r w:rsidR="00B137D8">
        <w:t>construcción</w:t>
      </w:r>
      <w:r>
        <w:t>, para el montaje de los componentes y poder probar el funcionamiento y hacer pruebas.</w:t>
      </w:r>
    </w:p>
    <w:p w:rsidR="00A35CF0" w:rsidRDefault="00A35CF0" w:rsidP="00A71038"/>
    <w:p w:rsidR="00A35CF0" w:rsidRDefault="00A35CF0" w:rsidP="00A71038">
      <w:r>
        <w:t xml:space="preserve"> La </w:t>
      </w:r>
      <w:r w:rsidR="00B137D8">
        <w:t>elaboración</w:t>
      </w:r>
      <w:r>
        <w:t xml:space="preserve"> de la maqueta</w:t>
      </w:r>
      <w:r w:rsidR="00B137D8">
        <w:t xml:space="preserve"> y montaje ocupara entre 2 y 3 </w:t>
      </w:r>
      <w:r>
        <w:t>semanas</w:t>
      </w:r>
    </w:p>
    <w:p w:rsidR="00A35CF0" w:rsidRDefault="00A35CF0" w:rsidP="00A35CF0">
      <w:pPr>
        <w:ind w:firstLine="0"/>
      </w:pPr>
    </w:p>
    <w:p w:rsidR="00A35CF0" w:rsidRDefault="00A35CF0"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B137D8" w:rsidRDefault="00B137D8" w:rsidP="00A35CF0">
      <w:pPr>
        <w:ind w:firstLine="0"/>
      </w:pPr>
    </w:p>
    <w:p w:rsidR="00A35CF0" w:rsidRPr="00B137D8" w:rsidRDefault="00A35CF0" w:rsidP="00A35CF0">
      <w:pPr>
        <w:ind w:firstLine="0"/>
        <w:rPr>
          <w:b/>
        </w:rPr>
      </w:pPr>
      <w:r>
        <w:t xml:space="preserve"> </w:t>
      </w:r>
      <w:r w:rsidRPr="00B137D8">
        <w:rPr>
          <w:b/>
        </w:rPr>
        <w:t xml:space="preserve">4. </w:t>
      </w:r>
      <w:r w:rsidR="00B137D8" w:rsidRPr="00B137D8">
        <w:rPr>
          <w:b/>
        </w:rPr>
        <w:t>Creación</w:t>
      </w:r>
      <w:r w:rsidRPr="00B137D8">
        <w:rPr>
          <w:b/>
        </w:rPr>
        <w:t xml:space="preserve"> de la interfaz</w:t>
      </w:r>
    </w:p>
    <w:p w:rsidR="00A35CF0" w:rsidRDefault="00A35CF0" w:rsidP="00A35CF0">
      <w:pPr>
        <w:ind w:firstLine="0"/>
      </w:pPr>
    </w:p>
    <w:p w:rsidR="00A35CF0" w:rsidRDefault="00A35CF0" w:rsidP="00A71038">
      <w:r>
        <w:t xml:space="preserve"> La cuarta fase se llevara </w:t>
      </w:r>
      <w:r w:rsidR="00B137D8">
        <w:t>a cabo</w:t>
      </w:r>
      <w:r>
        <w:t xml:space="preserve"> la </w:t>
      </w:r>
      <w:r w:rsidR="00B137D8">
        <w:t>creación</w:t>
      </w:r>
      <w:r>
        <w:t xml:space="preserve"> de la interfaz de usuario que conectara Arduino con equipo </w:t>
      </w:r>
      <w:r w:rsidR="00B137D8">
        <w:t>informático</w:t>
      </w:r>
      <w:r>
        <w:t xml:space="preserve">. Creada con el IDE </w:t>
      </w:r>
      <w:r w:rsidR="000F419F">
        <w:t>“</w:t>
      </w:r>
      <w:r>
        <w:t xml:space="preserve">C++ </w:t>
      </w:r>
      <w:r w:rsidR="000F419F">
        <w:t>B</w:t>
      </w:r>
      <w:r>
        <w:t>uilder</w:t>
      </w:r>
      <w:r w:rsidR="000F419F">
        <w:t>”</w:t>
      </w:r>
      <w:r>
        <w:t xml:space="preserve">, usa lenguaje de </w:t>
      </w:r>
      <w:r w:rsidR="00B137D8">
        <w:t>programación C++.</w:t>
      </w:r>
    </w:p>
    <w:p w:rsidR="00A35CF0" w:rsidRDefault="00A35CF0" w:rsidP="00A71038"/>
    <w:p w:rsidR="00A35CF0" w:rsidRDefault="00A35CF0" w:rsidP="00A71038">
      <w:r>
        <w:t xml:space="preserve"> La </w:t>
      </w:r>
      <w:r w:rsidR="00B137D8">
        <w:t>elaboración</w:t>
      </w:r>
      <w:r>
        <w:t xml:space="preserve"> de la interfaz se estima que dure 2 semanas</w:t>
      </w:r>
    </w:p>
    <w:p w:rsidR="00A35CF0" w:rsidRDefault="00A35CF0" w:rsidP="00A35CF0">
      <w:pPr>
        <w:ind w:firstLine="0"/>
      </w:pPr>
    </w:p>
    <w:p w:rsidR="00B137D8" w:rsidRDefault="00B137D8" w:rsidP="00A35CF0">
      <w:pPr>
        <w:ind w:firstLine="0"/>
      </w:pPr>
    </w:p>
    <w:p w:rsidR="00B137D8" w:rsidRDefault="00B137D8" w:rsidP="00A35CF0">
      <w:pPr>
        <w:ind w:firstLine="0"/>
      </w:pPr>
    </w:p>
    <w:p w:rsidR="00A35CF0" w:rsidRPr="00B137D8" w:rsidRDefault="00A35CF0" w:rsidP="00A35CF0">
      <w:pPr>
        <w:ind w:firstLine="0"/>
        <w:rPr>
          <w:b/>
        </w:rPr>
      </w:pPr>
      <w:r w:rsidRPr="00B137D8">
        <w:rPr>
          <w:b/>
        </w:rPr>
        <w:t xml:space="preserve"> 5. Pruebas, </w:t>
      </w:r>
      <w:r w:rsidR="00B137D8" w:rsidRPr="00B137D8">
        <w:rPr>
          <w:b/>
        </w:rPr>
        <w:t>revisión</w:t>
      </w:r>
      <w:r w:rsidRPr="00B137D8">
        <w:rPr>
          <w:b/>
        </w:rPr>
        <w:t xml:space="preserve"> y entrega</w:t>
      </w:r>
    </w:p>
    <w:p w:rsidR="00A35CF0" w:rsidRDefault="00A35CF0" w:rsidP="00A35CF0">
      <w:pPr>
        <w:ind w:firstLine="0"/>
      </w:pPr>
    </w:p>
    <w:p w:rsidR="00A35CF0" w:rsidRDefault="00A35CF0" w:rsidP="00A71038">
      <w:r>
        <w:t xml:space="preserve"> La </w:t>
      </w:r>
      <w:r w:rsidR="00B137D8">
        <w:t>última</w:t>
      </w:r>
      <w:r>
        <w:t xml:space="preserve"> fase, es de vital importancia, ya que entregar un producto o proyecto a un cliente sin revisar si funciona dentro de los </w:t>
      </w:r>
      <w:r w:rsidR="00B137D8">
        <w:t>parámetros</w:t>
      </w:r>
      <w:r>
        <w:t xml:space="preserve"> esperados o si su calidad no es la deseada por el cliente, puede arruinar por completo todo el trabajo realizado. Por ello, </w:t>
      </w:r>
      <w:r w:rsidR="00B137D8">
        <w:t>antes</w:t>
      </w:r>
      <w:r>
        <w:t xml:space="preserve"> de la entrega, se realizaran pruebas del funcionamiento de todo el conjunto, se </w:t>
      </w:r>
      <w:r w:rsidR="00B137D8">
        <w:t>volverá</w:t>
      </w:r>
      <w:r>
        <w:t xml:space="preserve"> a revisar y preparara para su </w:t>
      </w:r>
      <w:r w:rsidR="00B137D8">
        <w:t>presentación</w:t>
      </w:r>
      <w:r>
        <w:t>.</w:t>
      </w:r>
    </w:p>
    <w:p w:rsidR="00A35CF0" w:rsidRDefault="00A35CF0" w:rsidP="00A71038"/>
    <w:p w:rsidR="00A119E4" w:rsidRDefault="00A35CF0" w:rsidP="00A71038">
      <w:r>
        <w:t xml:space="preserve"> </w:t>
      </w:r>
      <w:r w:rsidR="00B137D8">
        <w:t>Las pruebas</w:t>
      </w:r>
      <w:r>
        <w:t xml:space="preserve"> y </w:t>
      </w:r>
      <w:r w:rsidR="00B137D8">
        <w:t>revisión</w:t>
      </w:r>
      <w:r>
        <w:t xml:space="preserve"> antes de su entrega ocuparan 1 semana.</w:t>
      </w:r>
    </w:p>
    <w:p w:rsidR="00A119E4" w:rsidRDefault="00A119E4" w:rsidP="00CB447D">
      <w:pPr>
        <w:ind w:firstLine="0"/>
      </w:pPr>
    </w:p>
    <w:p w:rsidR="00A119E4" w:rsidRDefault="00A119E4" w:rsidP="00CB447D">
      <w:pPr>
        <w:ind w:firstLine="0"/>
      </w:pPr>
    </w:p>
    <w:p w:rsidR="00A119E4" w:rsidRDefault="00A119E4" w:rsidP="00CB447D">
      <w:pPr>
        <w:ind w:firstLine="0"/>
      </w:pPr>
    </w:p>
    <w:p w:rsidR="00A119E4" w:rsidRDefault="00A119E4"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pPr>
    </w:p>
    <w:p w:rsidR="00C43A36" w:rsidRDefault="00C43A36" w:rsidP="00CB447D">
      <w:pPr>
        <w:ind w:firstLine="0"/>
        <w:sectPr w:rsidR="00C43A36" w:rsidSect="00A119E4">
          <w:pgSz w:w="11907" w:h="16840" w:code="9"/>
          <w:pgMar w:top="1418" w:right="1701" w:bottom="1418" w:left="1701" w:header="567" w:footer="567" w:gutter="0"/>
          <w:cols w:space="720"/>
          <w:docGrid w:linePitch="326"/>
        </w:sectPr>
      </w:pPr>
    </w:p>
    <w:p w:rsidR="00C43A36" w:rsidRDefault="00C43A36" w:rsidP="00CB447D">
      <w:pPr>
        <w:ind w:firstLine="0"/>
      </w:pPr>
    </w:p>
    <w:p w:rsidR="00C43A36" w:rsidRDefault="00C43A36" w:rsidP="00CB447D">
      <w:pPr>
        <w:ind w:firstLine="0"/>
      </w:pPr>
    </w:p>
    <w:p w:rsidR="00C43A36" w:rsidRDefault="00C43A36" w:rsidP="00CB447D">
      <w:pPr>
        <w:ind w:firstLine="0"/>
      </w:pPr>
    </w:p>
    <w:p w:rsidR="00A119E4" w:rsidRDefault="00A119E4"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6F1263" w:rsidRDefault="006F1263" w:rsidP="00CB447D">
      <w:pPr>
        <w:ind w:firstLine="0"/>
      </w:pPr>
    </w:p>
    <w:p w:rsidR="00C514E4" w:rsidRDefault="00C43A36" w:rsidP="00C514E4">
      <w:pPr>
        <w:pStyle w:val="Ttulo1"/>
        <w:jc w:val="center"/>
        <w:rPr>
          <w:sz w:val="96"/>
          <w:szCs w:val="96"/>
        </w:rPr>
      </w:pPr>
      <w:bookmarkStart w:id="6" w:name="_Toc453769705"/>
      <w:r w:rsidRPr="00C43A36">
        <w:rPr>
          <w:sz w:val="96"/>
          <w:szCs w:val="96"/>
        </w:rPr>
        <w:t>Planos</w:t>
      </w:r>
      <w:bookmarkEnd w:id="6"/>
    </w:p>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Default="006F1263" w:rsidP="006F1263"/>
    <w:p w:rsidR="006F1263" w:rsidRPr="006F1263" w:rsidRDefault="006F1263" w:rsidP="006F1263">
      <w:pPr>
        <w:pStyle w:val="Ttulo2"/>
        <w:numPr>
          <w:ilvl w:val="0"/>
          <w:numId w:val="0"/>
        </w:numPr>
        <w:ind w:left="792"/>
        <w:jc w:val="center"/>
        <w:rPr>
          <w:sz w:val="96"/>
          <w:szCs w:val="96"/>
        </w:rPr>
      </w:pPr>
      <w:bookmarkStart w:id="7" w:name="_Toc453769706"/>
      <w:r>
        <w:rPr>
          <w:sz w:val="96"/>
          <w:szCs w:val="96"/>
        </w:rPr>
        <w:lastRenderedPageBreak/>
        <w:t xml:space="preserve">2.1 Planos de </w:t>
      </w:r>
      <w:r w:rsidRPr="006F1263">
        <w:rPr>
          <w:sz w:val="96"/>
          <w:szCs w:val="96"/>
        </w:rPr>
        <w:t>maqueta</w:t>
      </w:r>
      <w:bookmarkEnd w:id="7"/>
    </w:p>
    <w:p w:rsidR="006F1263" w:rsidRDefault="006F1263" w:rsidP="006F1263"/>
    <w:p w:rsidR="006F1263" w:rsidRDefault="006F1263" w:rsidP="006F1263"/>
    <w:p w:rsidR="006F1263" w:rsidRDefault="006F1263" w:rsidP="006F1263"/>
    <w:p w:rsidR="006F1263" w:rsidRPr="001E55EC" w:rsidRDefault="006F1263" w:rsidP="001E55EC">
      <w:pPr>
        <w:ind w:firstLine="0"/>
      </w:pPr>
      <w:r>
        <w:br w:type="page"/>
      </w:r>
    </w:p>
    <w:p w:rsidR="006F1263" w:rsidRDefault="006F1263" w:rsidP="001E55EC">
      <w:pPr>
        <w:ind w:firstLine="0"/>
      </w:pPr>
    </w:p>
    <w:p w:rsidR="001E55EC" w:rsidRPr="001E55EC" w:rsidRDefault="001E55EC" w:rsidP="001E55EC">
      <w:pPr>
        <w:pStyle w:val="Ttulo2"/>
        <w:numPr>
          <w:ilvl w:val="0"/>
          <w:numId w:val="0"/>
        </w:numPr>
        <w:ind w:left="792"/>
        <w:jc w:val="center"/>
        <w:rPr>
          <w:sz w:val="96"/>
          <w:szCs w:val="96"/>
        </w:rPr>
        <w:sectPr w:rsidR="001E55EC" w:rsidRPr="001E55EC" w:rsidSect="00C43A36">
          <w:headerReference w:type="default" r:id="rId14"/>
          <w:pgSz w:w="11907" w:h="16840" w:code="9"/>
          <w:pgMar w:top="1418" w:right="1701" w:bottom="1418" w:left="1701" w:header="567" w:footer="567" w:gutter="0"/>
          <w:cols w:space="720"/>
          <w:vAlign w:val="center"/>
          <w:docGrid w:linePitch="326"/>
        </w:sectPr>
      </w:pPr>
      <w:bookmarkStart w:id="8" w:name="_Toc453769707"/>
      <w:r w:rsidRPr="001E55EC">
        <w:rPr>
          <w:sz w:val="96"/>
          <w:szCs w:val="96"/>
        </w:rPr>
        <w:t>2.2 Plano de conexionado</w:t>
      </w:r>
      <w:bookmarkEnd w:id="8"/>
    </w:p>
    <w:p w:rsidR="00C514E4" w:rsidRDefault="006F1263" w:rsidP="00C514E4">
      <w:pPr>
        <w:pStyle w:val="Ttulo1"/>
        <w:jc w:val="center"/>
        <w:rPr>
          <w:sz w:val="96"/>
          <w:szCs w:val="96"/>
        </w:rPr>
        <w:sectPr w:rsidR="00C514E4" w:rsidSect="00C43A36">
          <w:headerReference w:type="default" r:id="rId15"/>
          <w:pgSz w:w="11907" w:h="16840" w:code="9"/>
          <w:pgMar w:top="1418" w:right="1701" w:bottom="1418" w:left="1701" w:header="567" w:footer="567" w:gutter="0"/>
          <w:cols w:space="720"/>
          <w:vAlign w:val="center"/>
          <w:docGrid w:linePitch="326"/>
        </w:sectPr>
      </w:pPr>
      <w:bookmarkStart w:id="9" w:name="_Toc453769708"/>
      <w:r>
        <w:rPr>
          <w:sz w:val="96"/>
          <w:szCs w:val="96"/>
        </w:rPr>
        <w:lastRenderedPageBreak/>
        <w:t xml:space="preserve">Pliego de </w:t>
      </w:r>
      <w:r w:rsidR="00FD6241">
        <w:rPr>
          <w:sz w:val="96"/>
          <w:szCs w:val="96"/>
        </w:rPr>
        <w:t>condiciones</w:t>
      </w:r>
      <w:bookmarkEnd w:id="9"/>
      <w:r w:rsidR="00C514E4">
        <w:rPr>
          <w:sz w:val="96"/>
          <w:szCs w:val="96"/>
        </w:rPr>
        <w:t xml:space="preserve">        </w:t>
      </w:r>
    </w:p>
    <w:p w:rsidR="002831C2" w:rsidRDefault="00262A8F" w:rsidP="00262A8F">
      <w:pPr>
        <w:pStyle w:val="Ttulo2"/>
        <w:numPr>
          <w:ilvl w:val="0"/>
          <w:numId w:val="0"/>
        </w:numPr>
        <w:ind w:left="792"/>
      </w:pPr>
      <w:r w:rsidRPr="00262A8F">
        <w:lastRenderedPageBreak/>
        <w:t xml:space="preserve"> </w:t>
      </w:r>
    </w:p>
    <w:p w:rsidR="00C514E4" w:rsidRPr="00262A8F" w:rsidRDefault="00262A8F" w:rsidP="00262A8F">
      <w:pPr>
        <w:pStyle w:val="Ttulo2"/>
        <w:numPr>
          <w:ilvl w:val="0"/>
          <w:numId w:val="0"/>
        </w:numPr>
        <w:ind w:left="792"/>
      </w:pPr>
      <w:bookmarkStart w:id="10" w:name="_Toc453769709"/>
      <w:r w:rsidRPr="00262A8F">
        <w:t xml:space="preserve">3.1 </w:t>
      </w:r>
      <w:r w:rsidR="00C514E4" w:rsidRPr="00262A8F">
        <w:t>Descripción de la maqueta</w:t>
      </w:r>
      <w:bookmarkEnd w:id="10"/>
    </w:p>
    <w:p w:rsidR="00D40523" w:rsidRDefault="00D40523" w:rsidP="00D40523">
      <w:r>
        <w:t>La maqueta consiste en la simulación de un parking real a escala, necesitando simular solo una pequeña cantidad de plazas, en este caso 3 plazas. El parking posee una entrada co</w:t>
      </w:r>
      <w:r w:rsidR="00262A8F">
        <w:t>n una barrera, que controlara el</w:t>
      </w:r>
      <w:r>
        <w:t xml:space="preserve"> acceso y además, contará con una pantalla LCD 16x2 que arrojara datos al usuario que desee entrar, entre los datos que se muestran en ella se encuentra:</w:t>
      </w:r>
    </w:p>
    <w:p w:rsidR="00D40523" w:rsidRDefault="00D40523" w:rsidP="00D40523"/>
    <w:p w:rsidR="00D40523" w:rsidRDefault="00D40523" w:rsidP="00166AA1">
      <w:pPr>
        <w:pStyle w:val="Prrafodelista"/>
        <w:numPr>
          <w:ilvl w:val="0"/>
          <w:numId w:val="8"/>
        </w:numPr>
      </w:pPr>
      <w:r>
        <w:t>Temperatura y humedad del parking</w:t>
      </w:r>
    </w:p>
    <w:p w:rsidR="00D40523" w:rsidRDefault="00D40523" w:rsidP="00166AA1">
      <w:pPr>
        <w:pStyle w:val="Prrafodelista"/>
        <w:numPr>
          <w:ilvl w:val="0"/>
          <w:numId w:val="8"/>
        </w:numPr>
      </w:pPr>
      <w:r>
        <w:t>Plazas libres y ocupadas</w:t>
      </w:r>
    </w:p>
    <w:p w:rsidR="00D40523" w:rsidRDefault="00D40523" w:rsidP="00166AA1">
      <w:pPr>
        <w:pStyle w:val="Prrafodelista"/>
        <w:numPr>
          <w:ilvl w:val="0"/>
          <w:numId w:val="8"/>
        </w:numPr>
      </w:pPr>
      <w:r>
        <w:t>Acceso permitido o negación del acceso al parking (controlado por el sensor RFID)</w:t>
      </w:r>
    </w:p>
    <w:p w:rsidR="00D40523" w:rsidRDefault="00D40523" w:rsidP="00D40523"/>
    <w:p w:rsidR="00D40523" w:rsidRDefault="00D40523" w:rsidP="00D40523">
      <w:r>
        <w:t>Los datos que se obtendrán para comprobar la efectividad de la maqueta y del servicio que se propone complementar son los siguientes:</w:t>
      </w:r>
    </w:p>
    <w:p w:rsidR="00D40523" w:rsidRDefault="00D40523" w:rsidP="00D40523"/>
    <w:p w:rsidR="00D40523" w:rsidRDefault="00D40523" w:rsidP="00166AA1">
      <w:pPr>
        <w:pStyle w:val="Prrafodelista"/>
        <w:numPr>
          <w:ilvl w:val="0"/>
          <w:numId w:val="9"/>
        </w:numPr>
      </w:pPr>
      <w:r>
        <w:t>Cuando un usuario accede al parking y cuando lo deja</w:t>
      </w:r>
    </w:p>
    <w:p w:rsidR="00D40523" w:rsidRDefault="00D40523" w:rsidP="00166AA1">
      <w:pPr>
        <w:pStyle w:val="Prrafodelista"/>
        <w:numPr>
          <w:ilvl w:val="0"/>
          <w:numId w:val="9"/>
        </w:numPr>
      </w:pPr>
      <w:r>
        <w:t xml:space="preserve">Que usuario accede al parking y </w:t>
      </w:r>
      <w:r w:rsidR="00FD6241">
        <w:t>quien lo deja ( Nombre, Apellido, datos bancarios)</w:t>
      </w:r>
    </w:p>
    <w:p w:rsidR="00D40523" w:rsidRDefault="00D40523" w:rsidP="00166AA1">
      <w:pPr>
        <w:pStyle w:val="Prrafodelista"/>
        <w:numPr>
          <w:ilvl w:val="0"/>
          <w:numId w:val="9"/>
        </w:numPr>
      </w:pPr>
      <w:r>
        <w:t>Tiempo de ocupación de las plazas</w:t>
      </w:r>
    </w:p>
    <w:p w:rsidR="00D40523" w:rsidRDefault="00FD6241" w:rsidP="00166AA1">
      <w:pPr>
        <w:pStyle w:val="Prrafodelista"/>
        <w:numPr>
          <w:ilvl w:val="0"/>
          <w:numId w:val="9"/>
        </w:numPr>
      </w:pPr>
      <w:r>
        <w:t>El estado de las plazas</w:t>
      </w:r>
    </w:p>
    <w:p w:rsidR="00FD6241" w:rsidRDefault="00FD6241" w:rsidP="00166AA1">
      <w:pPr>
        <w:pStyle w:val="Prrafodelista"/>
        <w:numPr>
          <w:ilvl w:val="0"/>
          <w:numId w:val="9"/>
        </w:numPr>
      </w:pPr>
      <w:r>
        <w:t>Temperatura del parking</w:t>
      </w:r>
    </w:p>
    <w:p w:rsidR="00FD6241" w:rsidRDefault="00FD6241" w:rsidP="00166AA1">
      <w:pPr>
        <w:pStyle w:val="Prrafodelista"/>
        <w:numPr>
          <w:ilvl w:val="0"/>
          <w:numId w:val="9"/>
        </w:numPr>
      </w:pPr>
      <w:r>
        <w:t>Humedad del parking</w:t>
      </w:r>
    </w:p>
    <w:p w:rsidR="00262A8F" w:rsidRDefault="00262A8F" w:rsidP="00166AA1">
      <w:pPr>
        <w:pStyle w:val="Prrafodelista"/>
        <w:numPr>
          <w:ilvl w:val="0"/>
          <w:numId w:val="9"/>
        </w:numPr>
      </w:pPr>
      <w:r>
        <w:t>Sistema de seguridad en caso de incendios</w:t>
      </w:r>
    </w:p>
    <w:p w:rsidR="00262A8F" w:rsidRDefault="00262A8F" w:rsidP="00166AA1">
      <w:pPr>
        <w:pStyle w:val="Prrafodelista"/>
        <w:numPr>
          <w:ilvl w:val="0"/>
          <w:numId w:val="9"/>
        </w:numPr>
      </w:pPr>
      <w:r>
        <w:t>Sistema de seguridad de control de parking</w:t>
      </w:r>
    </w:p>
    <w:p w:rsidR="00D40523" w:rsidRPr="00C514E4" w:rsidRDefault="00D40523" w:rsidP="00D40523"/>
    <w:p w:rsidR="00C514E4" w:rsidRDefault="00C514E4"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FD6241">
      <w:pPr>
        <w:ind w:firstLine="0"/>
      </w:pPr>
    </w:p>
    <w:p w:rsidR="00C514E4" w:rsidRDefault="00D40523" w:rsidP="00C514E4">
      <w:r>
        <w:rPr>
          <w:noProof/>
        </w:rPr>
        <w:drawing>
          <wp:anchor distT="0" distB="0" distL="114300" distR="114300" simplePos="0" relativeHeight="251658240" behindDoc="0" locked="0" layoutInCell="1" allowOverlap="1" wp14:anchorId="48185598" wp14:editId="68987445">
            <wp:simplePos x="0" y="0"/>
            <wp:positionH relativeFrom="margin">
              <wp:posOffset>188186</wp:posOffset>
            </wp:positionH>
            <wp:positionV relativeFrom="paragraph">
              <wp:posOffset>1284927</wp:posOffset>
            </wp:positionV>
            <wp:extent cx="5398770" cy="3682365"/>
            <wp:effectExtent l="0" t="0" r="0" b="0"/>
            <wp:wrapSquare wrapText="bothSides"/>
            <wp:docPr id="14" name="Imagen 14" descr="C:\Users\Sastr\AppData\Local\Microsoft\Windows\INetCache\Content.Word\aglome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str\AppData\Local\Microsoft\Windows\INetCache\Content.Word\aglomerad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3682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514E4">
        <w:t>El material usado para la construcción de la madera es mayormente madera. El suelo estará construido con un tablón de aglomerado con una dimensión de 60</w:t>
      </w:r>
      <w:r w:rsidR="00FD6241">
        <w:t xml:space="preserve"> </w:t>
      </w:r>
      <w:r w:rsidR="00C514E4">
        <w:t>x</w:t>
      </w:r>
      <w:r w:rsidR="00FD6241">
        <w:t xml:space="preserve"> </w:t>
      </w:r>
      <w:r w:rsidR="00C514E4">
        <w:t>40</w:t>
      </w:r>
      <w:r w:rsidR="00FD6241">
        <w:t xml:space="preserve"> </w:t>
      </w:r>
      <w:r w:rsidR="00C514E4">
        <w:t>x</w:t>
      </w:r>
      <w:r w:rsidR="00FD6241">
        <w:t xml:space="preserve"> </w:t>
      </w:r>
      <w:r w:rsidR="00866A80">
        <w:t>1</w:t>
      </w:r>
      <w:r w:rsidR="00C514E4">
        <w:t xml:space="preserve"> cm, el techo de la maqueta y la superficie en la que se apoyara toda la circuitería también será un tablón de aglomerado con una dimensión de 40</w:t>
      </w:r>
      <w:r w:rsidR="00FD6241">
        <w:t xml:space="preserve"> </w:t>
      </w:r>
      <w:r w:rsidR="00C514E4">
        <w:t>x</w:t>
      </w:r>
      <w:r w:rsidR="00FD6241">
        <w:t xml:space="preserve"> </w:t>
      </w:r>
      <w:r w:rsidR="00C514E4">
        <w:t>40</w:t>
      </w:r>
      <w:r w:rsidR="00FD6241">
        <w:t xml:space="preserve"> </w:t>
      </w:r>
      <w:r w:rsidR="00C514E4">
        <w:t>x</w:t>
      </w:r>
      <w:r w:rsidR="00FD6241">
        <w:t xml:space="preserve"> </w:t>
      </w:r>
      <w:r w:rsidR="00866A80">
        <w:t>1</w:t>
      </w:r>
      <w:r w:rsidR="00C514E4">
        <w:t xml:space="preserve"> cm.</w:t>
      </w:r>
    </w:p>
    <w:p w:rsidR="00C514E4" w:rsidRDefault="00011624" w:rsidP="00C514E4">
      <w:r>
        <w:rPr>
          <w:noProof/>
        </w:rPr>
        <mc:AlternateContent>
          <mc:Choice Requires="wps">
            <w:drawing>
              <wp:anchor distT="0" distB="0" distL="114300" distR="114300" simplePos="0" relativeHeight="251662336" behindDoc="0" locked="0" layoutInCell="1" allowOverlap="1" wp14:anchorId="52BD3370" wp14:editId="3F6B343E">
                <wp:simplePos x="0" y="0"/>
                <wp:positionH relativeFrom="column">
                  <wp:posOffset>38100</wp:posOffset>
                </wp:positionH>
                <wp:positionV relativeFrom="paragraph">
                  <wp:posOffset>3951605</wp:posOffset>
                </wp:positionV>
                <wp:extent cx="539877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rsidR="00D204BD" w:rsidRPr="00011624" w:rsidRDefault="00D204BD" w:rsidP="00011624">
                            <w:pPr>
                              <w:pStyle w:val="Descripcin"/>
                              <w:rPr>
                                <w:rFonts w:cs="Times New Roman"/>
                                <w:noProof/>
                                <w:sz w:val="24"/>
                                <w:u w:val="none"/>
                              </w:rPr>
                            </w:pPr>
                            <w:r w:rsidRPr="00011624">
                              <w:rPr>
                                <w:noProof/>
                                <w:u w:val="none"/>
                              </w:rPr>
                              <w:t>Figura 1.</w:t>
                            </w:r>
                            <w:r>
                              <w:rPr>
                                <w:noProof/>
                                <w:u w:val="none"/>
                              </w:rPr>
                              <w:t xml:space="preserve"> Ejemplo de tablon de aglomerado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D3370" id="Cuadro de texto 16" o:spid="_x0000_s1027" type="#_x0000_t202" style="position:absolute;left:0;text-align:left;margin-left:3pt;margin-top:311.15pt;width:425.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" stroked="f">
                <v:textbox style="mso-fit-shape-to-text:t" inset="0,0,0,0">
                  <w:txbxContent>
                    <w:p w:rsidR="00D204BD" w:rsidRPr="00011624" w:rsidRDefault="00D204BD" w:rsidP="00011624">
                      <w:pPr>
                        <w:pStyle w:val="Descripcin"/>
                        <w:rPr>
                          <w:rFonts w:cs="Times New Roman"/>
                          <w:noProof/>
                          <w:sz w:val="24"/>
                          <w:u w:val="none"/>
                        </w:rPr>
                      </w:pPr>
                      <w:r w:rsidRPr="00011624">
                        <w:rPr>
                          <w:noProof/>
                          <w:u w:val="none"/>
                        </w:rPr>
                        <w:t>Figura 1.</w:t>
                      </w:r>
                      <w:r>
                        <w:rPr>
                          <w:noProof/>
                          <w:u w:val="none"/>
                        </w:rPr>
                        <w:t xml:space="preserve"> Ejemplo de tablon de aglomerado</w:t>
                      </w:r>
                    </w:p>
                  </w:txbxContent>
                </v:textbox>
                <w10:wrap type="square"/>
              </v:shape>
            </w:pict>
          </mc:Fallback>
        </mc:AlternateContent>
      </w:r>
    </w:p>
    <w:p w:rsidR="00C514E4" w:rsidRDefault="00C514E4" w:rsidP="00C514E4"/>
    <w:p w:rsidR="00C514E4" w:rsidRDefault="00011624" w:rsidP="00C514E4">
      <w:r>
        <w:rPr>
          <w:noProof/>
        </w:rPr>
        <mc:AlternateContent>
          <mc:Choice Requires="wps">
            <w:drawing>
              <wp:anchor distT="0" distB="0" distL="114300" distR="114300" simplePos="0" relativeHeight="251660288" behindDoc="0" locked="0" layoutInCell="1" allowOverlap="1" wp14:anchorId="00A12016" wp14:editId="4058AF6E">
                <wp:simplePos x="0" y="0"/>
                <wp:positionH relativeFrom="column">
                  <wp:posOffset>-3262</wp:posOffset>
                </wp:positionH>
                <wp:positionV relativeFrom="paragraph">
                  <wp:posOffset>3892055</wp:posOffset>
                </wp:positionV>
                <wp:extent cx="5398770" cy="635"/>
                <wp:effectExtent l="0" t="0" r="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rsidR="00D204BD" w:rsidRPr="005F2E8A" w:rsidRDefault="00D204BD" w:rsidP="00C514E4">
                            <w:pPr>
                              <w:pStyle w:val="Descripci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2016" id="Cuadro de texto 15" o:spid="_x0000_s1028" type="#_x0000_t202" style="position:absolute;left:0;text-align:left;margin-left:-.25pt;margin-top:306.45pt;width:425.1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" stroked="f">
                <v:textbox style="mso-fit-shape-to-text:t" inset="0,0,0,0">
                  <w:txbxContent>
                    <w:p w:rsidR="00D204BD" w:rsidRPr="005F2E8A" w:rsidRDefault="00D204BD" w:rsidP="00C514E4">
                      <w:pPr>
                        <w:pStyle w:val="Descripcin"/>
                        <w:rPr>
                          <w:rFonts w:cs="Times New Roman"/>
                          <w:noProof/>
                          <w:sz w:val="24"/>
                        </w:rPr>
                      </w:pPr>
                    </w:p>
                  </w:txbxContent>
                </v:textbox>
                <w10:wrap type="square"/>
              </v:shape>
            </w:pict>
          </mc:Fallback>
        </mc:AlternateContent>
      </w:r>
    </w:p>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011624" w:rsidRDefault="00011624" w:rsidP="00C514E4"/>
    <w:p w:rsidR="00D40523" w:rsidRDefault="00D40523" w:rsidP="00C514E4"/>
    <w:p w:rsidR="00011624" w:rsidRDefault="00011624" w:rsidP="00C514E4"/>
    <w:p w:rsidR="00C514E4" w:rsidRDefault="00D40523" w:rsidP="00C514E4">
      <w:r>
        <w:rPr>
          <w:noProof/>
        </w:rPr>
        <mc:AlternateContent>
          <mc:Choice Requires="wps">
            <w:drawing>
              <wp:anchor distT="0" distB="0" distL="114300" distR="114300" simplePos="0" relativeHeight="251665408" behindDoc="0" locked="0" layoutInCell="1" allowOverlap="1" wp14:anchorId="6AAFBB1F" wp14:editId="72AA8F71">
                <wp:simplePos x="0" y="0"/>
                <wp:positionH relativeFrom="column">
                  <wp:posOffset>38735</wp:posOffset>
                </wp:positionH>
                <wp:positionV relativeFrom="paragraph">
                  <wp:posOffset>3547911</wp:posOffset>
                </wp:positionV>
                <wp:extent cx="5398770"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rsidR="00D204BD" w:rsidRPr="00D40523" w:rsidRDefault="00D204BD" w:rsidP="00D40523">
                            <w:pPr>
                              <w:pStyle w:val="Descripcin"/>
                              <w:rPr>
                                <w:rFonts w:cs="Times New Roman"/>
                                <w:noProof/>
                                <w:sz w:val="24"/>
                                <w:u w:val="none"/>
                              </w:rPr>
                            </w:pPr>
                            <w:r w:rsidRPr="00D40523">
                              <w:rPr>
                                <w:u w:val="none"/>
                              </w:rPr>
                              <w:t>Figura 2.</w:t>
                            </w:r>
                            <w:r>
                              <w:rPr>
                                <w:u w:val="none"/>
                              </w:rPr>
                              <w:t xml:space="preserve"> Ejemplo de tablón de contrachapado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FBB1F" id="Cuadro de texto 19" o:spid="_x0000_s1029" type="#_x0000_t202" style="position:absolute;left:0;text-align:left;margin-left:3.05pt;margin-top:279.35pt;width:425.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" stroked="f">
                <v:textbox style="mso-fit-shape-to-text:t" inset="0,0,0,0">
                  <w:txbxContent>
                    <w:p w:rsidR="00D204BD" w:rsidRPr="00D40523" w:rsidRDefault="00D204BD" w:rsidP="00D40523">
                      <w:pPr>
                        <w:pStyle w:val="Descripcin"/>
                        <w:rPr>
                          <w:rFonts w:cs="Times New Roman"/>
                          <w:noProof/>
                          <w:sz w:val="24"/>
                          <w:u w:val="none"/>
                        </w:rPr>
                      </w:pPr>
                      <w:r w:rsidRPr="00D40523">
                        <w:rPr>
                          <w:u w:val="none"/>
                        </w:rPr>
                        <w:t>Figura 2.</w:t>
                      </w:r>
                      <w:r>
                        <w:rPr>
                          <w:u w:val="none"/>
                        </w:rPr>
                        <w:t xml:space="preserve"> Ejemplo de tablón de contrachapado</w:t>
                      </w:r>
                    </w:p>
                  </w:txbxContent>
                </v:textbox>
                <w10:wrap type="square"/>
              </v:shape>
            </w:pict>
          </mc:Fallback>
        </mc:AlternateContent>
      </w:r>
      <w:r w:rsidR="00011624">
        <w:t>Las paredes estarán</w:t>
      </w:r>
      <w:r w:rsidR="00C514E4">
        <w:t xml:space="preserve"> construidas con 3 tableros de contrachapado c</w:t>
      </w:r>
      <w:r w:rsidR="00011624">
        <w:t>on unas dimensiones de 40</w:t>
      </w:r>
      <w:r w:rsidR="00FD6241">
        <w:t xml:space="preserve"> </w:t>
      </w:r>
      <w:r w:rsidR="00011624">
        <w:t>x</w:t>
      </w:r>
      <w:r w:rsidR="00FD6241">
        <w:t xml:space="preserve"> </w:t>
      </w:r>
      <w:r w:rsidR="00011624">
        <w:t>30</w:t>
      </w:r>
      <w:r w:rsidR="00FD6241">
        <w:t xml:space="preserve"> </w:t>
      </w:r>
      <w:r w:rsidR="00011624">
        <w:t>x</w:t>
      </w:r>
      <w:r w:rsidR="00FD6241">
        <w:t xml:space="preserve"> </w:t>
      </w:r>
      <w:r w:rsidR="00011624">
        <w:t>0</w:t>
      </w:r>
      <w:r w:rsidR="00866A80">
        <w:t>,5</w:t>
      </w:r>
      <w:r w:rsidR="00C514E4">
        <w:t xml:space="preserve"> cm.</w:t>
      </w:r>
    </w:p>
    <w:p w:rsidR="00D40523" w:rsidRDefault="00D40523" w:rsidP="00D40523">
      <w:pPr>
        <w:ind w:firstLine="0"/>
      </w:pPr>
      <w:r>
        <w:rPr>
          <w:noProof/>
        </w:rPr>
        <w:drawing>
          <wp:anchor distT="0" distB="0" distL="114300" distR="114300" simplePos="0" relativeHeight="251663360" behindDoc="0" locked="0" layoutInCell="1" allowOverlap="1" wp14:anchorId="6C9DFC35" wp14:editId="03E17106">
            <wp:simplePos x="0" y="0"/>
            <wp:positionH relativeFrom="margin">
              <wp:posOffset>472440</wp:posOffset>
            </wp:positionH>
            <wp:positionV relativeFrom="paragraph">
              <wp:posOffset>635</wp:posOffset>
            </wp:positionV>
            <wp:extent cx="4559300" cy="3109595"/>
            <wp:effectExtent l="0" t="0" r="0" b="0"/>
            <wp:wrapSquare wrapText="bothSides"/>
            <wp:docPr id="17" name="Imagen 17" descr="C:\Users\Sastr\AppData\Local\Microsoft\Windows\INetCache\Content.Word\contrachap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tr\AppData\Local\Microsoft\Windows\INetCache\Content.Word\contrachapad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9300"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1624" w:rsidRDefault="00011624" w:rsidP="00C514E4"/>
    <w:p w:rsidR="00C514E4" w:rsidRDefault="00C514E4" w:rsidP="00C514E4">
      <w:r>
        <w:t xml:space="preserve">Como se mencionaba en el primer </w:t>
      </w:r>
      <w:r w:rsidR="00011624">
        <w:t>párrafo</w:t>
      </w:r>
      <w:r>
        <w:t xml:space="preserve">, no toda la maqueta </w:t>
      </w:r>
      <w:r w:rsidR="00FD6241">
        <w:t>estará construida</w:t>
      </w:r>
      <w:r>
        <w:t xml:space="preserve"> con madera, </w:t>
      </w:r>
      <w:r w:rsidR="00011624">
        <w:t>se usara por tanto</w:t>
      </w:r>
      <w:r>
        <w:t xml:space="preserve"> en el techo superior de la maqueta y el lateral derecho unas </w:t>
      </w:r>
      <w:r w:rsidR="00011624">
        <w:t>láminas</w:t>
      </w:r>
      <w:r>
        <w:t xml:space="preserve"> de metacrilato para poder visualizar la </w:t>
      </w:r>
      <w:r w:rsidR="00011624">
        <w:t>circuitería</w:t>
      </w:r>
      <w:r>
        <w:t xml:space="preserve"> y el interior, respectivamente, de la </w:t>
      </w:r>
      <w:r w:rsidR="00011624">
        <w:t>maqueta, estas laminas</w:t>
      </w:r>
      <w:r>
        <w:t xml:space="preserve"> tienen una dimensiones de 40</w:t>
      </w:r>
      <w:r w:rsidR="00FD6241">
        <w:t xml:space="preserve"> </w:t>
      </w:r>
      <w:r>
        <w:t>x</w:t>
      </w:r>
      <w:r w:rsidR="00FD6241">
        <w:t xml:space="preserve"> </w:t>
      </w:r>
      <w:r>
        <w:t>40</w:t>
      </w:r>
      <w:r w:rsidR="00FD6241">
        <w:t xml:space="preserve"> </w:t>
      </w:r>
      <w:r>
        <w:t>x</w:t>
      </w:r>
      <w:r w:rsidR="00FD6241">
        <w:t xml:space="preserve"> </w:t>
      </w:r>
      <w:r>
        <w:t>0,4 cm y 40</w:t>
      </w:r>
      <w:r w:rsidR="00FD6241">
        <w:t xml:space="preserve"> </w:t>
      </w:r>
      <w:r>
        <w:t>x</w:t>
      </w:r>
      <w:r w:rsidR="00FD6241">
        <w:t xml:space="preserve"> </w:t>
      </w:r>
      <w:r>
        <w:t>30</w:t>
      </w:r>
      <w:r w:rsidR="00FD6241">
        <w:t xml:space="preserve"> </w:t>
      </w:r>
      <w:r>
        <w:t>x</w:t>
      </w:r>
      <w:r w:rsidR="00FD6241">
        <w:t xml:space="preserve"> </w:t>
      </w:r>
      <w:r>
        <w:t>0,4 cm respectivamente.</w:t>
      </w:r>
    </w:p>
    <w:p w:rsidR="00C514E4" w:rsidRDefault="00D40523" w:rsidP="00C514E4">
      <w:r>
        <w:rPr>
          <w:noProof/>
        </w:rPr>
        <w:drawing>
          <wp:anchor distT="0" distB="0" distL="114300" distR="114300" simplePos="0" relativeHeight="251666432" behindDoc="0" locked="0" layoutInCell="1" allowOverlap="1" wp14:anchorId="16A18A85" wp14:editId="4E4BDA92">
            <wp:simplePos x="0" y="0"/>
            <wp:positionH relativeFrom="margin">
              <wp:posOffset>810312</wp:posOffset>
            </wp:positionH>
            <wp:positionV relativeFrom="paragraph">
              <wp:posOffset>97155</wp:posOffset>
            </wp:positionV>
            <wp:extent cx="3920490" cy="2670175"/>
            <wp:effectExtent l="0" t="0" r="3810" b="0"/>
            <wp:wrapSquare wrapText="bothSides"/>
            <wp:docPr id="20" name="Imagen 20" descr="C:\Users\Sastr\AppData\Local\Microsoft\Windows\INetCache\Content.Word\metacril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str\AppData\Local\Microsoft\Windows\INetCache\Content.Word\metacrilat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490" cy="267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573DE448" wp14:editId="7C6B7299">
                <wp:simplePos x="0" y="0"/>
                <wp:positionH relativeFrom="column">
                  <wp:posOffset>722630</wp:posOffset>
                </wp:positionH>
                <wp:positionV relativeFrom="paragraph">
                  <wp:posOffset>2792095</wp:posOffset>
                </wp:positionV>
                <wp:extent cx="3920490" cy="635"/>
                <wp:effectExtent l="0" t="0" r="0" b="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a:effectLst/>
                      </wps:spPr>
                      <wps:txbx>
                        <w:txbxContent>
                          <w:p w:rsidR="00D204BD" w:rsidRPr="00D40523" w:rsidRDefault="00D204BD" w:rsidP="00D40523">
                            <w:pPr>
                              <w:pStyle w:val="Descripcin"/>
                              <w:rPr>
                                <w:rFonts w:cs="Times New Roman"/>
                                <w:noProof/>
                                <w:sz w:val="24"/>
                                <w:u w:val="none"/>
                              </w:rPr>
                            </w:pPr>
                            <w:r w:rsidRPr="00D40523">
                              <w:rPr>
                                <w:u w:val="none"/>
                              </w:rPr>
                              <w:t>F</w:t>
                            </w:r>
                            <w:r>
                              <w:rPr>
                                <w:u w:val="none"/>
                              </w:rPr>
                              <w:t>igura 3</w:t>
                            </w:r>
                            <w:r w:rsidRPr="00D40523">
                              <w:rPr>
                                <w:u w:val="none"/>
                              </w:rPr>
                              <w:t>.</w:t>
                            </w:r>
                            <w:r>
                              <w:rPr>
                                <w:u w:val="none"/>
                              </w:rPr>
                              <w:t xml:space="preserve"> Ejemplo de lámina de metacrilato</w:t>
                            </w:r>
                            <w:r w:rsidRPr="00D40523">
                              <w:rPr>
                                <w:u w:val="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E448" id="Cuadro de texto 21" o:spid="_x0000_s1030" type="#_x0000_t202" style="position:absolute;left:0;text-align:left;margin-left:56.9pt;margin-top:219.85pt;width:308.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" stroked="f">
                <v:textbox style="mso-fit-shape-to-text:t" inset="0,0,0,0">
                  <w:txbxContent>
                    <w:p w:rsidR="00D204BD" w:rsidRPr="00D40523" w:rsidRDefault="00D204BD" w:rsidP="00D40523">
                      <w:pPr>
                        <w:pStyle w:val="Descripcin"/>
                        <w:rPr>
                          <w:rFonts w:cs="Times New Roman"/>
                          <w:noProof/>
                          <w:sz w:val="24"/>
                          <w:u w:val="none"/>
                        </w:rPr>
                      </w:pPr>
                      <w:r w:rsidRPr="00D40523">
                        <w:rPr>
                          <w:u w:val="none"/>
                        </w:rPr>
                        <w:t>F</w:t>
                      </w:r>
                      <w:r>
                        <w:rPr>
                          <w:u w:val="none"/>
                        </w:rPr>
                        <w:t>igura 3</w:t>
                      </w:r>
                      <w:r w:rsidRPr="00D40523">
                        <w:rPr>
                          <w:u w:val="none"/>
                        </w:rPr>
                        <w:t>.</w:t>
                      </w:r>
                      <w:r>
                        <w:rPr>
                          <w:u w:val="none"/>
                        </w:rPr>
                        <w:t xml:space="preserve"> Ejemplo de lámina de metacrilato</w:t>
                      </w:r>
                      <w:r w:rsidRPr="00D40523">
                        <w:rPr>
                          <w:u w:val="none"/>
                        </w:rPr>
                        <w:t xml:space="preserve"> </w:t>
                      </w:r>
                    </w:p>
                  </w:txbxContent>
                </v:textbox>
                <w10:wrap type="square"/>
              </v:shape>
            </w:pict>
          </mc:Fallback>
        </mc:AlternateContent>
      </w:r>
    </w:p>
    <w:p w:rsidR="00C514E4" w:rsidRDefault="00C514E4"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D40523" w:rsidRDefault="00D40523" w:rsidP="00C514E4"/>
    <w:p w:rsidR="00C514E4" w:rsidRDefault="00FD0F37" w:rsidP="00FD0F37">
      <w:r>
        <w:t xml:space="preserve">En el exterior de la maqueta ira situada la barrera, que controlara el acceso al parking. Esta barrera estará formada por un servomotor, led’s de indicación, un zumbador y un módulo RFID. </w:t>
      </w:r>
      <w:r w:rsidR="00C514E4">
        <w:t xml:space="preserve">Para la </w:t>
      </w:r>
      <w:r w:rsidR="00011624">
        <w:t>construcción</w:t>
      </w:r>
      <w:r w:rsidR="00C514E4">
        <w:t xml:space="preserve"> del bloque de la barrera y el bloque de la pantalla LCD, se usará madera contrachapada de un grosor de 0,5 cm.</w:t>
      </w:r>
    </w:p>
    <w:p w:rsidR="00C514E4" w:rsidRDefault="00C514E4" w:rsidP="00C514E4"/>
    <w:p w:rsidR="00C514E4" w:rsidRDefault="00C514E4" w:rsidP="00FD6241">
      <w:r>
        <w:t>Las dimensiones del bloque de la barrera son:</w:t>
      </w:r>
      <w:r w:rsidR="00FD6241">
        <w:t xml:space="preserve"> 6,8 x 6 x 3,8 cm</w:t>
      </w:r>
    </w:p>
    <w:p w:rsidR="00FD6241" w:rsidRDefault="00C514E4" w:rsidP="00FD6241">
      <w:r>
        <w:t>Las dimensiones del bloque de la pantalla LCD son:</w:t>
      </w:r>
      <w:r w:rsidR="00FD6241">
        <w:t xml:space="preserve"> 8 x 4,5 x 2 cm</w:t>
      </w:r>
    </w:p>
    <w:p w:rsidR="00C514E4" w:rsidRDefault="00C514E4" w:rsidP="00C514E4"/>
    <w:p w:rsidR="00C514E4" w:rsidRDefault="00C514E4" w:rsidP="00FD6241">
      <w:pPr>
        <w:ind w:firstLine="0"/>
      </w:pPr>
    </w:p>
    <w:p w:rsidR="00C514E4" w:rsidRDefault="00C514E4" w:rsidP="00FD6241">
      <w:r>
        <w:t xml:space="preserve">En el interior del parking, podremos encontrar 3 columnas, a modo de soportes para </w:t>
      </w:r>
      <w:r w:rsidR="00D40523">
        <w:t>él</w:t>
      </w:r>
      <w:r>
        <w:t xml:space="preserve"> entre-techo.</w:t>
      </w:r>
      <w:r w:rsidR="00FD6241">
        <w:t xml:space="preserve"> </w:t>
      </w:r>
      <w:r>
        <w:t xml:space="preserve">En estas columnas </w:t>
      </w:r>
      <w:r w:rsidR="00D40523">
        <w:t>irán</w:t>
      </w:r>
      <w:r>
        <w:t xml:space="preserve"> situados los sensores IR TCRT5000/5000L.</w:t>
      </w:r>
    </w:p>
    <w:p w:rsidR="00C514E4" w:rsidRDefault="00C514E4" w:rsidP="00D40523">
      <w:pPr>
        <w:ind w:firstLine="0"/>
      </w:pPr>
    </w:p>
    <w:p w:rsidR="00C514E4" w:rsidRDefault="00C514E4" w:rsidP="00C514E4">
      <w:r>
        <w:t xml:space="preserve">En el entretecho encontraremos toda la </w:t>
      </w:r>
      <w:r w:rsidR="00D40523">
        <w:t>circuitería</w:t>
      </w:r>
      <w:r>
        <w:t xml:space="preserve"> del parking, donde se ubicara los siguientes componentes.</w:t>
      </w:r>
    </w:p>
    <w:p w:rsidR="00C514E4" w:rsidRDefault="00C514E4" w:rsidP="00C514E4"/>
    <w:p w:rsidR="00C514E4" w:rsidRDefault="00C514E4" w:rsidP="00166AA1">
      <w:pPr>
        <w:pStyle w:val="Prrafodelista"/>
        <w:numPr>
          <w:ilvl w:val="1"/>
          <w:numId w:val="10"/>
        </w:numPr>
      </w:pPr>
      <w:r>
        <w:t xml:space="preserve">Placa Arduino </w:t>
      </w:r>
    </w:p>
    <w:p w:rsidR="00C514E4" w:rsidRDefault="00C514E4" w:rsidP="00166AA1">
      <w:pPr>
        <w:pStyle w:val="Prrafodelista"/>
        <w:numPr>
          <w:ilvl w:val="1"/>
          <w:numId w:val="10"/>
        </w:numPr>
      </w:pPr>
      <w:r>
        <w:t>Sensores ultrasonido</w:t>
      </w:r>
    </w:p>
    <w:p w:rsidR="00C514E4" w:rsidRDefault="00D40523" w:rsidP="00166AA1">
      <w:pPr>
        <w:pStyle w:val="Prrafodelista"/>
        <w:numPr>
          <w:ilvl w:val="1"/>
          <w:numId w:val="10"/>
        </w:numPr>
      </w:pPr>
      <w:r>
        <w:t>Relé</w:t>
      </w:r>
    </w:p>
    <w:p w:rsidR="00C514E4" w:rsidRDefault="00C514E4" w:rsidP="00166AA1">
      <w:pPr>
        <w:pStyle w:val="Prrafodelista"/>
        <w:numPr>
          <w:ilvl w:val="1"/>
          <w:numId w:val="10"/>
        </w:numPr>
      </w:pPr>
      <w:r>
        <w:t>Fichas de contacto</w:t>
      </w:r>
      <w:r w:rsidR="00136089">
        <w:t xml:space="preserve"> de 6 mm</w:t>
      </w:r>
    </w:p>
    <w:p w:rsidR="00C514E4" w:rsidRDefault="00D40523" w:rsidP="00166AA1">
      <w:pPr>
        <w:pStyle w:val="Prrafodelista"/>
        <w:numPr>
          <w:ilvl w:val="1"/>
          <w:numId w:val="10"/>
        </w:numPr>
      </w:pPr>
      <w:r>
        <w:t>Potenciómetro</w:t>
      </w:r>
    </w:p>
    <w:p w:rsidR="00C514E4" w:rsidRDefault="00C514E4" w:rsidP="00166AA1">
      <w:pPr>
        <w:pStyle w:val="Prrafodelista"/>
        <w:numPr>
          <w:ilvl w:val="1"/>
          <w:numId w:val="10"/>
        </w:numPr>
      </w:pPr>
      <w:r>
        <w:t>Resistencias</w:t>
      </w:r>
    </w:p>
    <w:p w:rsidR="00C514E4" w:rsidRDefault="00D40523" w:rsidP="00166AA1">
      <w:pPr>
        <w:pStyle w:val="Prrafodelista"/>
        <w:numPr>
          <w:ilvl w:val="1"/>
          <w:numId w:val="10"/>
        </w:numPr>
      </w:pPr>
      <w:r>
        <w:t>Batería</w:t>
      </w:r>
    </w:p>
    <w:p w:rsidR="00C514E4" w:rsidRDefault="00C514E4" w:rsidP="00FD6241">
      <w:pPr>
        <w:ind w:firstLine="0"/>
      </w:pPr>
    </w:p>
    <w:p w:rsidR="00C514E4" w:rsidRDefault="00C514E4"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781F5A" w:rsidRDefault="00781F5A" w:rsidP="00C514E4"/>
    <w:p w:rsidR="002831C2" w:rsidRDefault="002831C2" w:rsidP="00C514E4"/>
    <w:p w:rsidR="00781F5A" w:rsidRDefault="00781F5A" w:rsidP="00781F5A">
      <w:pPr>
        <w:pStyle w:val="Ttulo2"/>
        <w:numPr>
          <w:ilvl w:val="0"/>
          <w:numId w:val="0"/>
        </w:numPr>
        <w:ind w:left="792"/>
      </w:pPr>
      <w:bookmarkStart w:id="11" w:name="_Toc453769710"/>
      <w:r w:rsidRPr="00781F5A">
        <w:t>3.2 Componentes</w:t>
      </w:r>
      <w:bookmarkEnd w:id="11"/>
    </w:p>
    <w:p w:rsidR="00781F5A" w:rsidRDefault="00781F5A" w:rsidP="00781F5A">
      <w:pPr>
        <w:pStyle w:val="Ttulo3"/>
        <w:numPr>
          <w:ilvl w:val="0"/>
          <w:numId w:val="0"/>
        </w:numPr>
        <w:ind w:left="1224"/>
        <w:rPr>
          <w:color w:val="000080"/>
          <w:sz w:val="30"/>
          <w:szCs w:val="30"/>
        </w:rPr>
      </w:pPr>
      <w:bookmarkStart w:id="12" w:name="_Toc453769711"/>
      <w:r w:rsidRPr="00781F5A">
        <w:rPr>
          <w:color w:val="000080"/>
          <w:sz w:val="30"/>
          <w:szCs w:val="30"/>
        </w:rPr>
        <w:t>3.2.1 Sensor ultrasonido HC-SR04</w:t>
      </w:r>
      <w:bookmarkEnd w:id="12"/>
    </w:p>
    <w:p w:rsidR="00781F5A" w:rsidRDefault="00781F5A" w:rsidP="00781F5A">
      <w:r>
        <w:t>El módulo HC – SR04 se trata de un transmisor y receptor de ondas ultrasónicas, con un rango de entre 2 cm y 400 cm.</w:t>
      </w:r>
    </w:p>
    <w:p w:rsidR="00781F5A" w:rsidRDefault="00781F5A" w:rsidP="00781F5A"/>
    <w:p w:rsidR="00781F5A" w:rsidRDefault="00781F5A" w:rsidP="00781F5A">
      <w:r>
        <w:t>El funcionamiento básico consiste en:</w:t>
      </w:r>
    </w:p>
    <w:p w:rsidR="00781F5A" w:rsidRDefault="00781F5A" w:rsidP="00166AA1">
      <w:pPr>
        <w:pStyle w:val="Prrafodelista"/>
        <w:numPr>
          <w:ilvl w:val="0"/>
          <w:numId w:val="11"/>
        </w:numPr>
      </w:pPr>
      <w:r>
        <w:t>Usando un disparador, lanzará una señal de 10us de nivel alto</w:t>
      </w:r>
    </w:p>
    <w:p w:rsidR="00781F5A" w:rsidRDefault="00781F5A" w:rsidP="00166AA1">
      <w:pPr>
        <w:pStyle w:val="Prrafodelista"/>
        <w:numPr>
          <w:ilvl w:val="0"/>
          <w:numId w:val="11"/>
        </w:numPr>
      </w:pPr>
      <w:r>
        <w:t>El modulo automáticamente lanzara 8 ondas de 40 KHz y detectara cualquier onda de retorno.</w:t>
      </w:r>
    </w:p>
    <w:p w:rsidR="00781F5A" w:rsidRDefault="00781F5A" w:rsidP="00166AA1">
      <w:pPr>
        <w:pStyle w:val="Prrafodelista"/>
        <w:numPr>
          <w:ilvl w:val="0"/>
          <w:numId w:val="11"/>
        </w:numPr>
      </w:pPr>
      <w:r>
        <w:t>La onda de retorno será detectada</w:t>
      </w:r>
      <w:r w:rsidR="00A36E4C">
        <w:t xml:space="preserve"> y con ella, se calculara el tiempo desde que salió hasta que se volvió a detectar. La fórmula usada para la obtención de la distancia será:</w:t>
      </w:r>
    </w:p>
    <w:p w:rsidR="00A36E4C" w:rsidRDefault="00A36E4C" w:rsidP="00A36E4C">
      <w:pPr>
        <w:pStyle w:val="Prrafodelista"/>
        <w:ind w:left="1429" w:firstLine="0"/>
      </w:pPr>
    </w:p>
    <w:p w:rsidR="00781F5A" w:rsidRPr="00A36E4C" w:rsidRDefault="00A36E4C" w:rsidP="00C514E4">
      <m:oMathPara>
        <m:oMath>
          <m:r>
            <w:rPr>
              <w:rFonts w:ascii="Cambria Math" w:hAnsi="Cambria Math"/>
            </w:rPr>
            <m:t xml:space="preserve">Distancia= </m:t>
          </m:r>
          <m:r>
            <m:rPr>
              <m:sty m:val="p"/>
            </m:rPr>
            <w:rPr>
              <w:rFonts w:ascii="Cambria Math" w:hAnsi="Cambria Math"/>
            </w:rPr>
            <m:t>(Tiempo de Nivel Alto x Velocidad del sonido) / 2</m:t>
          </m:r>
          <m:r>
            <w:rPr>
              <w:rFonts w:ascii="Cambria Math" w:hAnsi="Cambria Math"/>
            </w:rPr>
            <m:t xml:space="preserve"> </m:t>
          </m:r>
        </m:oMath>
      </m:oMathPara>
    </w:p>
    <w:p w:rsidR="00A36E4C" w:rsidRDefault="00A36E4C" w:rsidP="00C514E4"/>
    <w:p w:rsidR="00A36E4C" w:rsidRDefault="00AC4FAB" w:rsidP="00A36E4C">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286.5pt">
            <v:imagedata r:id="rId19" o:title="HC-SR04"/>
          </v:shape>
        </w:pict>
      </w:r>
    </w:p>
    <w:p w:rsidR="00A36E4C" w:rsidRDefault="00A36E4C" w:rsidP="00A36E4C">
      <w:pPr>
        <w:pStyle w:val="Descripcin"/>
        <w:rPr>
          <w:u w:val="none"/>
        </w:rPr>
      </w:pPr>
      <w:r>
        <w:rPr>
          <w:u w:val="none"/>
        </w:rPr>
        <w:t>Figura 4</w:t>
      </w:r>
      <w:r w:rsidRPr="00A36E4C">
        <w:rPr>
          <w:u w:val="none"/>
        </w:rPr>
        <w:t xml:space="preserve">. </w:t>
      </w:r>
      <w:r>
        <w:rPr>
          <w:u w:val="none"/>
        </w:rPr>
        <w:t>Módulo HC-SR04</w:t>
      </w:r>
    </w:p>
    <w:p w:rsidR="00A36E4C" w:rsidRDefault="00A36E4C" w:rsidP="00FD0F37">
      <w:pPr>
        <w:ind w:firstLine="0"/>
      </w:pPr>
    </w:p>
    <w:p w:rsidR="00FD0F37" w:rsidRDefault="00FD0F37" w:rsidP="00FD0F37">
      <w:pPr>
        <w:ind w:firstLine="0"/>
      </w:pPr>
    </w:p>
    <w:p w:rsidR="002831C2" w:rsidRDefault="002831C2" w:rsidP="00FD0F37">
      <w:pPr>
        <w:ind w:firstLine="0"/>
      </w:pPr>
    </w:p>
    <w:p w:rsidR="002831C2" w:rsidRDefault="002831C2" w:rsidP="00FD0F37">
      <w:pPr>
        <w:ind w:firstLine="0"/>
      </w:pPr>
    </w:p>
    <w:p w:rsidR="00A36E4C" w:rsidRPr="00F62A4C" w:rsidRDefault="00A36E4C" w:rsidP="00A36E4C">
      <w:pPr>
        <w:jc w:val="center"/>
        <w:rPr>
          <w:rFonts w:ascii="Arial Narrow" w:hAnsi="Arial Narrow"/>
          <w:b/>
          <w:color w:val="000080"/>
          <w:sz w:val="30"/>
          <w:szCs w:val="30"/>
        </w:rPr>
      </w:pPr>
      <w:r w:rsidRPr="00F62A4C">
        <w:rPr>
          <w:rFonts w:ascii="Arial Narrow" w:hAnsi="Arial Narrow"/>
          <w:b/>
          <w:color w:val="000080"/>
          <w:sz w:val="30"/>
          <w:szCs w:val="30"/>
        </w:rPr>
        <w:lastRenderedPageBreak/>
        <w:t>Parámetros eléctricos</w:t>
      </w:r>
    </w:p>
    <w:p w:rsidR="00A36E4C" w:rsidRDefault="00A36E4C" w:rsidP="00A36E4C">
      <w:pPr>
        <w:jc w:val="center"/>
        <w:rPr>
          <w:b/>
          <w:color w:val="000080"/>
          <w:sz w:val="30"/>
          <w:szCs w:val="30"/>
        </w:rPr>
      </w:pPr>
    </w:p>
    <w:tbl>
      <w:tblPr>
        <w:tblStyle w:val="Tablaconcuadrcula"/>
        <w:tblW w:w="0" w:type="auto"/>
        <w:tblLook w:val="04A0" w:firstRow="1" w:lastRow="0" w:firstColumn="1" w:lastColumn="0" w:noHBand="0" w:noVBand="1"/>
      </w:tblPr>
      <w:tblGrid>
        <w:gridCol w:w="4247"/>
        <w:gridCol w:w="4248"/>
      </w:tblGrid>
      <w:tr w:rsidR="00A36E4C" w:rsidTr="006B78ED">
        <w:tc>
          <w:tcPr>
            <w:tcW w:w="4247" w:type="dxa"/>
            <w:shd w:val="clear" w:color="auto" w:fill="DBE5F1" w:themeFill="accent1" w:themeFillTint="33"/>
            <w:vAlign w:val="center"/>
          </w:tcPr>
          <w:p w:rsidR="00A36E4C" w:rsidRPr="006B78ED" w:rsidRDefault="00A36E4C" w:rsidP="00791E00">
            <w:pPr>
              <w:ind w:firstLine="0"/>
              <w:jc w:val="center"/>
              <w:rPr>
                <w:b/>
              </w:rPr>
            </w:pPr>
            <w:r w:rsidRPr="006B78ED">
              <w:rPr>
                <w:b/>
              </w:rPr>
              <w:t>Tensión de trabajo</w:t>
            </w:r>
          </w:p>
        </w:tc>
        <w:tc>
          <w:tcPr>
            <w:tcW w:w="4248" w:type="dxa"/>
            <w:vAlign w:val="center"/>
          </w:tcPr>
          <w:p w:rsidR="00A36E4C" w:rsidRPr="00A36E4C" w:rsidRDefault="00A36E4C" w:rsidP="00791E00">
            <w:pPr>
              <w:ind w:firstLine="0"/>
              <w:jc w:val="center"/>
            </w:pPr>
            <w:r>
              <w:t>5 V en CC</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Corriente de trabajo</w:t>
            </w:r>
          </w:p>
        </w:tc>
        <w:tc>
          <w:tcPr>
            <w:tcW w:w="4248" w:type="dxa"/>
            <w:vAlign w:val="center"/>
          </w:tcPr>
          <w:p w:rsidR="00A36E4C" w:rsidRPr="00A36E4C" w:rsidRDefault="00791E00" w:rsidP="00791E00">
            <w:pPr>
              <w:ind w:firstLine="0"/>
              <w:jc w:val="center"/>
            </w:pPr>
            <w:r>
              <w:t>15 mA</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Frecuencia de trabajo</w:t>
            </w:r>
          </w:p>
        </w:tc>
        <w:tc>
          <w:tcPr>
            <w:tcW w:w="4248" w:type="dxa"/>
            <w:vAlign w:val="center"/>
          </w:tcPr>
          <w:p w:rsidR="00A36E4C" w:rsidRPr="00A36E4C" w:rsidRDefault="00791E00" w:rsidP="00791E00">
            <w:pPr>
              <w:ind w:firstLine="0"/>
              <w:jc w:val="center"/>
            </w:pPr>
            <w:r>
              <w:t>40 Hz</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Máximo Rango</w:t>
            </w:r>
          </w:p>
        </w:tc>
        <w:tc>
          <w:tcPr>
            <w:tcW w:w="4248" w:type="dxa"/>
            <w:vAlign w:val="center"/>
          </w:tcPr>
          <w:p w:rsidR="00A36E4C" w:rsidRPr="00A36E4C" w:rsidRDefault="00791E00" w:rsidP="00791E00">
            <w:pPr>
              <w:ind w:firstLine="0"/>
              <w:jc w:val="center"/>
            </w:pPr>
            <w:r>
              <w:t>4 m</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Mínimo Rango</w:t>
            </w:r>
          </w:p>
        </w:tc>
        <w:tc>
          <w:tcPr>
            <w:tcW w:w="4248" w:type="dxa"/>
            <w:vAlign w:val="center"/>
          </w:tcPr>
          <w:p w:rsidR="00A36E4C" w:rsidRPr="00A36E4C" w:rsidRDefault="00791E00" w:rsidP="00791E00">
            <w:pPr>
              <w:ind w:firstLine="0"/>
              <w:jc w:val="center"/>
            </w:pPr>
            <w:r>
              <w:t>2 cm</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Angulo de medida</w:t>
            </w:r>
          </w:p>
        </w:tc>
        <w:tc>
          <w:tcPr>
            <w:tcW w:w="4248" w:type="dxa"/>
            <w:vAlign w:val="center"/>
          </w:tcPr>
          <w:p w:rsidR="00A36E4C" w:rsidRPr="00A36E4C" w:rsidRDefault="00791E00" w:rsidP="00791E00">
            <w:pPr>
              <w:ind w:firstLine="0"/>
              <w:jc w:val="center"/>
            </w:pPr>
            <w:r>
              <w:t>15º</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Señal de salida del disparador</w:t>
            </w:r>
          </w:p>
        </w:tc>
        <w:tc>
          <w:tcPr>
            <w:tcW w:w="4248" w:type="dxa"/>
            <w:vAlign w:val="center"/>
          </w:tcPr>
          <w:p w:rsidR="00A36E4C" w:rsidRPr="00A36E4C" w:rsidRDefault="00791E00" w:rsidP="00791E00">
            <w:pPr>
              <w:ind w:firstLine="0"/>
              <w:jc w:val="center"/>
            </w:pPr>
            <w:r>
              <w:t>10uS TTL pulso</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Señal eco de entrada</w:t>
            </w:r>
          </w:p>
        </w:tc>
        <w:tc>
          <w:tcPr>
            <w:tcW w:w="4248" w:type="dxa"/>
            <w:vAlign w:val="center"/>
          </w:tcPr>
          <w:p w:rsidR="00A36E4C" w:rsidRPr="00A36E4C" w:rsidRDefault="00791E00" w:rsidP="00791E00">
            <w:pPr>
              <w:ind w:firstLine="0"/>
              <w:jc w:val="center"/>
            </w:pPr>
            <w:r>
              <w:t>Proporcional a la señal</w:t>
            </w:r>
          </w:p>
        </w:tc>
      </w:tr>
      <w:tr w:rsidR="00A36E4C" w:rsidTr="006B78ED">
        <w:tc>
          <w:tcPr>
            <w:tcW w:w="4247" w:type="dxa"/>
            <w:shd w:val="clear" w:color="auto" w:fill="DBE5F1" w:themeFill="accent1" w:themeFillTint="33"/>
            <w:vAlign w:val="center"/>
          </w:tcPr>
          <w:p w:rsidR="00A36E4C" w:rsidRPr="006B78ED" w:rsidRDefault="00791E00" w:rsidP="00791E00">
            <w:pPr>
              <w:ind w:firstLine="0"/>
              <w:jc w:val="center"/>
              <w:rPr>
                <w:b/>
              </w:rPr>
            </w:pPr>
            <w:r w:rsidRPr="006B78ED">
              <w:rPr>
                <w:b/>
              </w:rPr>
              <w:t>Dimensiones</w:t>
            </w:r>
          </w:p>
        </w:tc>
        <w:tc>
          <w:tcPr>
            <w:tcW w:w="4248" w:type="dxa"/>
            <w:vAlign w:val="center"/>
          </w:tcPr>
          <w:p w:rsidR="00A36E4C" w:rsidRPr="00A36E4C" w:rsidRDefault="00791E00" w:rsidP="00791E00">
            <w:pPr>
              <w:ind w:firstLine="0"/>
              <w:jc w:val="center"/>
            </w:pPr>
            <w:r>
              <w:t>45 x 20 x 15 mm</w:t>
            </w:r>
          </w:p>
        </w:tc>
      </w:tr>
    </w:tbl>
    <w:p w:rsidR="00A36E4C" w:rsidRPr="00791E00" w:rsidRDefault="00791E00" w:rsidP="00A36E4C">
      <w:pPr>
        <w:jc w:val="center"/>
        <w:rPr>
          <w:b/>
          <w:sz w:val="20"/>
          <w:szCs w:val="20"/>
        </w:rPr>
      </w:pPr>
      <w:r>
        <w:rPr>
          <w:b/>
          <w:sz w:val="20"/>
          <w:szCs w:val="20"/>
        </w:rPr>
        <w:t xml:space="preserve">Figura 5. Tabla de parámetros HC-SR04 </w:t>
      </w:r>
    </w:p>
    <w:p w:rsidR="00791E00" w:rsidRDefault="00791E00" w:rsidP="00A36E4C">
      <w:pPr>
        <w:jc w:val="center"/>
        <w:rPr>
          <w:b/>
          <w:color w:val="000080"/>
          <w:sz w:val="30"/>
          <w:szCs w:val="30"/>
        </w:rPr>
      </w:pPr>
    </w:p>
    <w:p w:rsidR="00791E00" w:rsidRDefault="00791E00" w:rsidP="00A36E4C">
      <w:pPr>
        <w:jc w:val="center"/>
        <w:rPr>
          <w:b/>
          <w:color w:val="000080"/>
          <w:sz w:val="30"/>
          <w:szCs w:val="30"/>
        </w:rPr>
      </w:pPr>
    </w:p>
    <w:p w:rsidR="00791E00" w:rsidRDefault="00791E00" w:rsidP="00791E00">
      <w:pPr>
        <w:keepNext/>
        <w:jc w:val="left"/>
      </w:pPr>
      <w:r>
        <w:rPr>
          <w:noProof/>
          <w:color w:val="000080"/>
        </w:rPr>
        <w:drawing>
          <wp:anchor distT="0" distB="0" distL="114300" distR="114300" simplePos="0" relativeHeight="251669504" behindDoc="1" locked="0" layoutInCell="1" allowOverlap="1" wp14:anchorId="3658E60E" wp14:editId="0B7E82F4">
            <wp:simplePos x="0" y="0"/>
            <wp:positionH relativeFrom="column">
              <wp:posOffset>-223792</wp:posOffset>
            </wp:positionH>
            <wp:positionV relativeFrom="paragraph">
              <wp:posOffset>273232</wp:posOffset>
            </wp:positionV>
            <wp:extent cx="5834743" cy="3045736"/>
            <wp:effectExtent l="0" t="0" r="0" b="2540"/>
            <wp:wrapTight wrapText="bothSides">
              <wp:wrapPolygon edited="0">
                <wp:start x="0" y="0"/>
                <wp:lineTo x="0" y="21483"/>
                <wp:lineTo x="21511" y="21483"/>
                <wp:lineTo x="2151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ltra-Sonic-dimen__82254.jpg"/>
                    <pic:cNvPicPr/>
                  </pic:nvPicPr>
                  <pic:blipFill>
                    <a:blip r:embed="rId20">
                      <a:extLst>
                        <a:ext uri="{28A0092B-C50C-407E-A947-70E740481C1C}">
                          <a14:useLocalDpi xmlns:a14="http://schemas.microsoft.com/office/drawing/2010/main" val="0"/>
                        </a:ext>
                      </a:extLst>
                    </a:blip>
                    <a:stretch>
                      <a:fillRect/>
                    </a:stretch>
                  </pic:blipFill>
                  <pic:spPr>
                    <a:xfrm>
                      <a:off x="0" y="0"/>
                      <a:ext cx="5834743" cy="3045736"/>
                    </a:xfrm>
                    <a:prstGeom prst="rect">
                      <a:avLst/>
                    </a:prstGeom>
                  </pic:spPr>
                </pic:pic>
              </a:graphicData>
            </a:graphic>
          </wp:anchor>
        </w:drawing>
      </w:r>
    </w:p>
    <w:p w:rsidR="00791E00" w:rsidRDefault="00791E00" w:rsidP="00791E00">
      <w:pPr>
        <w:pStyle w:val="Descripcin"/>
        <w:rPr>
          <w:u w:val="none"/>
        </w:rPr>
      </w:pPr>
      <w:r w:rsidRPr="00791E00">
        <w:rPr>
          <w:u w:val="none"/>
        </w:rPr>
        <w:t>Figura 6. Rango y dimensiones de HC-SR04</w:t>
      </w:r>
    </w:p>
    <w:p w:rsidR="00791E00" w:rsidRDefault="00791E00" w:rsidP="00791E00"/>
    <w:p w:rsidR="00791E00" w:rsidRDefault="00791E00" w:rsidP="00791E00"/>
    <w:p w:rsidR="00791E00" w:rsidRDefault="00791E00" w:rsidP="00791E00"/>
    <w:p w:rsidR="00791E00" w:rsidRDefault="00791E00" w:rsidP="00791E00"/>
    <w:p w:rsidR="00791E00" w:rsidRDefault="00791E00" w:rsidP="00791E00"/>
    <w:p w:rsidR="00791E00" w:rsidRDefault="00791E00" w:rsidP="00791E00"/>
    <w:p w:rsidR="00791E00" w:rsidRDefault="00791E00" w:rsidP="00791E00"/>
    <w:p w:rsidR="00791E00" w:rsidRDefault="00791E00" w:rsidP="00791E00"/>
    <w:p w:rsidR="00791E00" w:rsidRPr="00F62A4C" w:rsidRDefault="00791E00" w:rsidP="00791E00">
      <w:pPr>
        <w:jc w:val="center"/>
        <w:rPr>
          <w:rFonts w:ascii="Arial Narrow" w:hAnsi="Arial Narrow"/>
          <w:b/>
          <w:color w:val="000080"/>
          <w:sz w:val="30"/>
          <w:szCs w:val="30"/>
        </w:rPr>
      </w:pPr>
      <w:r w:rsidRPr="00F62A4C">
        <w:rPr>
          <w:rFonts w:ascii="Arial Narrow" w:hAnsi="Arial Narrow"/>
          <w:b/>
          <w:noProof/>
          <w:color w:val="000080"/>
          <w:sz w:val="30"/>
          <w:szCs w:val="30"/>
        </w:rPr>
        <w:lastRenderedPageBreak/>
        <w:drawing>
          <wp:anchor distT="0" distB="0" distL="114300" distR="114300" simplePos="0" relativeHeight="251670528" behindDoc="0" locked="0" layoutInCell="1" allowOverlap="1" wp14:anchorId="2D88667A" wp14:editId="64D01808">
            <wp:simplePos x="0" y="0"/>
            <wp:positionH relativeFrom="margin">
              <wp:posOffset>-949416</wp:posOffset>
            </wp:positionH>
            <wp:positionV relativeFrom="margin">
              <wp:posOffset>723900</wp:posOffset>
            </wp:positionV>
            <wp:extent cx="7343775" cy="3491230"/>
            <wp:effectExtent l="0" t="0" r="952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veform.png"/>
                    <pic:cNvPicPr/>
                  </pic:nvPicPr>
                  <pic:blipFill>
                    <a:blip r:embed="rId21">
                      <a:extLst>
                        <a:ext uri="{28A0092B-C50C-407E-A947-70E740481C1C}">
                          <a14:useLocalDpi xmlns:a14="http://schemas.microsoft.com/office/drawing/2010/main" val="0"/>
                        </a:ext>
                      </a:extLst>
                    </a:blip>
                    <a:stretch>
                      <a:fillRect/>
                    </a:stretch>
                  </pic:blipFill>
                  <pic:spPr>
                    <a:xfrm>
                      <a:off x="0" y="0"/>
                      <a:ext cx="7343775" cy="3491230"/>
                    </a:xfrm>
                    <a:prstGeom prst="rect">
                      <a:avLst/>
                    </a:prstGeom>
                  </pic:spPr>
                </pic:pic>
              </a:graphicData>
            </a:graphic>
            <wp14:sizeRelH relativeFrom="margin">
              <wp14:pctWidth>0</wp14:pctWidth>
            </wp14:sizeRelH>
            <wp14:sizeRelV relativeFrom="margin">
              <wp14:pctHeight>0</wp14:pctHeight>
            </wp14:sizeRelV>
          </wp:anchor>
        </w:drawing>
      </w:r>
      <w:r w:rsidRPr="00F62A4C">
        <w:rPr>
          <w:rFonts w:ascii="Arial Narrow" w:hAnsi="Arial Narrow"/>
          <w:noProof/>
        </w:rPr>
        <mc:AlternateContent>
          <mc:Choice Requires="wps">
            <w:drawing>
              <wp:anchor distT="0" distB="0" distL="114300" distR="114300" simplePos="0" relativeHeight="251672576" behindDoc="0" locked="0" layoutInCell="1" allowOverlap="1" wp14:anchorId="3A9B8D6C" wp14:editId="7C8D2EBD">
                <wp:simplePos x="0" y="0"/>
                <wp:positionH relativeFrom="column">
                  <wp:posOffset>-862965</wp:posOffset>
                </wp:positionH>
                <wp:positionV relativeFrom="paragraph">
                  <wp:posOffset>3921125</wp:posOffset>
                </wp:positionV>
                <wp:extent cx="734377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7343775" cy="635"/>
                        </a:xfrm>
                        <a:prstGeom prst="rect">
                          <a:avLst/>
                        </a:prstGeom>
                        <a:solidFill>
                          <a:prstClr val="white"/>
                        </a:solidFill>
                        <a:ln>
                          <a:noFill/>
                        </a:ln>
                        <a:effectLst/>
                      </wps:spPr>
                      <wps:txbx>
                        <w:txbxContent>
                          <w:p w:rsidR="00D204BD" w:rsidRPr="00791E00" w:rsidRDefault="00D204BD" w:rsidP="00791E00">
                            <w:pPr>
                              <w:pStyle w:val="Descripcin"/>
                              <w:rPr>
                                <w:rFonts w:cs="Times New Roman"/>
                                <w:noProof/>
                                <w:color w:val="000080"/>
                                <w:sz w:val="30"/>
                                <w:szCs w:val="30"/>
                                <w:u w:val="none"/>
                              </w:rPr>
                            </w:pPr>
                            <w:r w:rsidRPr="00791E00">
                              <w:rPr>
                                <w:u w:val="none"/>
                              </w:rPr>
                              <w:t xml:space="preserve">Figura 7. </w:t>
                            </w:r>
                            <w:r>
                              <w:rPr>
                                <w:u w:val="none"/>
                              </w:rPr>
                              <w:t>Diagrama de tiempo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B8D6C" id="Cuadro de texto 26" o:spid="_x0000_s1031" type="#_x0000_t202" style="position:absolute;left:0;text-align:left;margin-left:-67.95pt;margin-top:308.75pt;width:578.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" stroked="f">
                <v:textbox style="mso-fit-shape-to-text:t" inset="0,0,0,0">
                  <w:txbxContent>
                    <w:p w:rsidR="00D204BD" w:rsidRPr="00791E00" w:rsidRDefault="00D204BD" w:rsidP="00791E00">
                      <w:pPr>
                        <w:pStyle w:val="Descripcin"/>
                        <w:rPr>
                          <w:rFonts w:cs="Times New Roman"/>
                          <w:noProof/>
                          <w:color w:val="000080"/>
                          <w:sz w:val="30"/>
                          <w:szCs w:val="30"/>
                          <w:u w:val="none"/>
                        </w:rPr>
                      </w:pPr>
                      <w:r w:rsidRPr="00791E00">
                        <w:rPr>
                          <w:u w:val="none"/>
                        </w:rPr>
                        <w:t xml:space="preserve">Figura 7. </w:t>
                      </w:r>
                      <w:r>
                        <w:rPr>
                          <w:u w:val="none"/>
                        </w:rPr>
                        <w:t>Diagrama de tiempo</w:t>
                      </w:r>
                    </w:p>
                  </w:txbxContent>
                </v:textbox>
                <w10:wrap type="square"/>
              </v:shape>
            </w:pict>
          </mc:Fallback>
        </mc:AlternateContent>
      </w:r>
      <w:r w:rsidRPr="00F62A4C">
        <w:rPr>
          <w:rFonts w:ascii="Arial Narrow" w:hAnsi="Arial Narrow"/>
          <w:b/>
          <w:color w:val="000080"/>
          <w:sz w:val="30"/>
          <w:szCs w:val="30"/>
        </w:rPr>
        <w:t>Diagrama de tiempo</w:t>
      </w:r>
    </w:p>
    <w:p w:rsidR="00791E00" w:rsidRDefault="00791E00" w:rsidP="00791E00">
      <w:pPr>
        <w:jc w:val="center"/>
        <w:rPr>
          <w:b/>
          <w:color w:val="000080"/>
          <w:sz w:val="30"/>
          <w:szCs w:val="30"/>
        </w:rPr>
      </w:pPr>
    </w:p>
    <w:p w:rsidR="00F62A4C" w:rsidRDefault="00F62A4C" w:rsidP="000A34E5">
      <w:pPr>
        <w:jc w:val="left"/>
      </w:pPr>
    </w:p>
    <w:p w:rsidR="00791E00" w:rsidRDefault="000A34E5" w:rsidP="000A34E5">
      <w:pPr>
        <w:jc w:val="left"/>
      </w:pPr>
      <w:r>
        <w:t>Lo que se observa en el diagrama de tiempo es como funciona exactamente el módulo HC-SR04</w:t>
      </w:r>
    </w:p>
    <w:p w:rsidR="000A34E5" w:rsidRDefault="000A34E5" w:rsidP="000A34E5">
      <w:pPr>
        <w:jc w:val="left"/>
      </w:pPr>
    </w:p>
    <w:p w:rsidR="000A34E5" w:rsidRDefault="000A34E5" w:rsidP="000A34E5">
      <w:pPr>
        <w:jc w:val="left"/>
      </w:pPr>
      <w:r>
        <w:t>Al recibir un pulso de 10uS mediante la tecnología TTL, el modulo iniciara una secuencia de disparo de 8 ciclos de una señal de 40 KHz. Estos pulsos se tratan de una señal inaudible para el ser humano, que según avanzara se ira degradando. Al rebotar con una superficie y volver al módulo, esta señal es recibida y leída. La señal eco, tendrá un nivel dependiendo de la distancia que haya sido capaz de recorrer, y gracias a esto, es como podemos obtener la distancia con la formula ya mencionada.</w:t>
      </w:r>
    </w:p>
    <w:p w:rsidR="000A34E5" w:rsidRDefault="000A34E5" w:rsidP="000A34E5">
      <w:pPr>
        <w:jc w:val="left"/>
      </w:pPr>
    </w:p>
    <w:p w:rsidR="000A34E5" w:rsidRPr="00F62A4C" w:rsidRDefault="000A34E5" w:rsidP="000A34E5">
      <w:pPr>
        <w:jc w:val="center"/>
        <w:rPr>
          <w:rFonts w:ascii="Arial Narrow" w:hAnsi="Arial Narrow"/>
          <w:b/>
          <w:color w:val="000080"/>
          <w:sz w:val="30"/>
          <w:szCs w:val="30"/>
        </w:rPr>
      </w:pPr>
      <w:r w:rsidRPr="00F62A4C">
        <w:rPr>
          <w:rFonts w:ascii="Arial Narrow" w:hAnsi="Arial Narrow"/>
          <w:b/>
          <w:color w:val="000080"/>
          <w:sz w:val="30"/>
          <w:szCs w:val="30"/>
        </w:rPr>
        <w:t>Ubicación en la maqueta</w:t>
      </w:r>
    </w:p>
    <w:p w:rsidR="000A34E5" w:rsidRDefault="000A34E5" w:rsidP="000A34E5">
      <w:pPr>
        <w:jc w:val="center"/>
        <w:rPr>
          <w:b/>
          <w:color w:val="000080"/>
          <w:sz w:val="30"/>
          <w:szCs w:val="30"/>
        </w:rPr>
      </w:pPr>
    </w:p>
    <w:p w:rsidR="000A34E5" w:rsidRPr="000A34E5" w:rsidRDefault="000A34E5" w:rsidP="000A34E5">
      <w:pPr>
        <w:jc w:val="left"/>
      </w:pPr>
      <w:r>
        <w:t>Habrá 3 módulos HC-SR04 en la maqueta que cada uno de ellos ira encima de cada plaza del parking. Estos detectara si hay un cambio en la distancia que normalmente detecta y con ello, se podrá saber si hay algo debajo de ellos.</w:t>
      </w:r>
    </w:p>
    <w:p w:rsidR="000A34E5" w:rsidRDefault="000A34E5" w:rsidP="000A34E5">
      <w:pPr>
        <w:jc w:val="left"/>
      </w:pPr>
    </w:p>
    <w:p w:rsidR="000A34E5" w:rsidRDefault="000A34E5" w:rsidP="00C306D6">
      <w:pPr>
        <w:ind w:firstLine="0"/>
        <w:jc w:val="left"/>
      </w:pPr>
    </w:p>
    <w:p w:rsidR="00FD0F37" w:rsidRDefault="00FD0F37" w:rsidP="00C306D6">
      <w:pPr>
        <w:ind w:firstLine="0"/>
        <w:jc w:val="left"/>
      </w:pPr>
    </w:p>
    <w:p w:rsidR="00FD0F37" w:rsidRDefault="00FD0F37" w:rsidP="00C306D6">
      <w:pPr>
        <w:ind w:firstLine="0"/>
        <w:jc w:val="left"/>
      </w:pPr>
    </w:p>
    <w:p w:rsidR="002831C2" w:rsidRDefault="002831C2" w:rsidP="00C306D6">
      <w:pPr>
        <w:ind w:firstLine="0"/>
        <w:jc w:val="left"/>
      </w:pPr>
    </w:p>
    <w:p w:rsidR="000A34E5" w:rsidRDefault="00C97C0F" w:rsidP="00C97C0F">
      <w:pPr>
        <w:pStyle w:val="Ttulo3"/>
        <w:numPr>
          <w:ilvl w:val="0"/>
          <w:numId w:val="0"/>
        </w:numPr>
        <w:ind w:left="1224"/>
        <w:rPr>
          <w:color w:val="000080"/>
          <w:sz w:val="30"/>
          <w:szCs w:val="30"/>
        </w:rPr>
      </w:pPr>
      <w:bookmarkStart w:id="13" w:name="_Toc453769712"/>
      <w:r w:rsidRPr="00C97C0F">
        <w:rPr>
          <w:color w:val="000080"/>
          <w:sz w:val="30"/>
          <w:szCs w:val="30"/>
        </w:rPr>
        <w:t xml:space="preserve">3.2.2 Sensor de Infrarrojos </w:t>
      </w:r>
      <w:r w:rsidR="00AC6FD8">
        <w:rPr>
          <w:color w:val="000080"/>
          <w:sz w:val="30"/>
          <w:szCs w:val="30"/>
        </w:rPr>
        <w:t>T</w:t>
      </w:r>
      <w:r w:rsidRPr="00C97C0F">
        <w:rPr>
          <w:color w:val="000080"/>
          <w:sz w:val="30"/>
          <w:szCs w:val="30"/>
        </w:rPr>
        <w:t>C</w:t>
      </w:r>
      <w:r w:rsidR="00AC6FD8">
        <w:rPr>
          <w:color w:val="000080"/>
          <w:sz w:val="30"/>
          <w:szCs w:val="30"/>
        </w:rPr>
        <w:t>R</w:t>
      </w:r>
      <w:r w:rsidRPr="00C97C0F">
        <w:rPr>
          <w:color w:val="000080"/>
          <w:sz w:val="30"/>
          <w:szCs w:val="30"/>
        </w:rPr>
        <w:t>T 5000/5000L</w:t>
      </w:r>
      <w:bookmarkEnd w:id="13"/>
    </w:p>
    <w:p w:rsidR="000A34E5" w:rsidRDefault="00AC6FD8" w:rsidP="00C97C0F">
      <w:r>
        <w:t>El sensor TCR</w:t>
      </w:r>
      <w:r w:rsidR="00C97C0F">
        <w:t>T5000 y 5000L, se trata de un módulo compuesto por un emisor de infrarrojos y un fototransistor.</w:t>
      </w:r>
    </w:p>
    <w:p w:rsidR="000A34E5" w:rsidRDefault="000A34E5" w:rsidP="000A34E5">
      <w:pPr>
        <w:jc w:val="left"/>
      </w:pPr>
    </w:p>
    <w:p w:rsidR="00C97C0F" w:rsidRDefault="00C97C0F" w:rsidP="00C97C0F">
      <w:r>
        <w:t>El funcionamiento básico consiste en:</w:t>
      </w:r>
    </w:p>
    <w:p w:rsidR="00C97C0F" w:rsidRDefault="00C97C0F" w:rsidP="000A34E5">
      <w:pPr>
        <w:jc w:val="left"/>
      </w:pPr>
      <w:r>
        <w:t>1. El emiso</w:t>
      </w:r>
      <w:r w:rsidR="00AC6FD8">
        <w:t>r de infrarrojos emite una señal en el rango de 950 nm, por lo tanto se trata de una señal invisible al ojo humano.</w:t>
      </w:r>
    </w:p>
    <w:p w:rsidR="00AC6FD8" w:rsidRDefault="00AC6FD8" w:rsidP="000A34E5">
      <w:pPr>
        <w:jc w:val="left"/>
      </w:pPr>
      <w:r>
        <w:t>2. El fototransistor capta la señal provocando una tensión contraria a la de alimentación, la tensión contraria variara dependiendo de la cantidad de luz recibida del emisor lo que nos indicara la distancia.</w:t>
      </w:r>
    </w:p>
    <w:p w:rsidR="00AC6FD8" w:rsidRDefault="009F5948" w:rsidP="000A34E5">
      <w:pPr>
        <w:jc w:val="left"/>
      </w:pPr>
      <w:r>
        <w:rPr>
          <w:noProof/>
        </w:rPr>
        <w:drawing>
          <wp:anchor distT="0" distB="0" distL="114300" distR="114300" simplePos="0" relativeHeight="251673600" behindDoc="0" locked="0" layoutInCell="1" allowOverlap="1" wp14:anchorId="1A2EEC7E" wp14:editId="15336A5A">
            <wp:simplePos x="0" y="0"/>
            <wp:positionH relativeFrom="margin">
              <wp:posOffset>995680</wp:posOffset>
            </wp:positionH>
            <wp:positionV relativeFrom="margin">
              <wp:posOffset>3465649</wp:posOffset>
            </wp:positionV>
            <wp:extent cx="3400900" cy="3877216"/>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crt5000.PNG"/>
                    <pic:cNvPicPr/>
                  </pic:nvPicPr>
                  <pic:blipFill>
                    <a:blip r:embed="rId22">
                      <a:extLst>
                        <a:ext uri="{28A0092B-C50C-407E-A947-70E740481C1C}">
                          <a14:useLocalDpi xmlns:a14="http://schemas.microsoft.com/office/drawing/2010/main" val="0"/>
                        </a:ext>
                      </a:extLst>
                    </a:blip>
                    <a:stretch>
                      <a:fillRect/>
                    </a:stretch>
                  </pic:blipFill>
                  <pic:spPr>
                    <a:xfrm>
                      <a:off x="0" y="0"/>
                      <a:ext cx="3400900" cy="3877216"/>
                    </a:xfrm>
                    <a:prstGeom prst="rect">
                      <a:avLst/>
                    </a:prstGeom>
                  </pic:spPr>
                </pic:pic>
              </a:graphicData>
            </a:graphic>
          </wp:anchor>
        </w:drawing>
      </w:r>
    </w:p>
    <w:p w:rsidR="00AC6FD8" w:rsidRDefault="00AC6FD8" w:rsidP="000A34E5">
      <w:pPr>
        <w:jc w:val="left"/>
      </w:pPr>
    </w:p>
    <w:p w:rsidR="00AC6FD8" w:rsidRDefault="00C306D6">
      <w:pPr>
        <w:spacing w:line="240" w:lineRule="auto"/>
        <w:ind w:firstLine="0"/>
        <w:jc w:val="left"/>
      </w:pPr>
      <w:r>
        <w:rPr>
          <w:noProof/>
        </w:rPr>
        <mc:AlternateContent>
          <mc:Choice Requires="wps">
            <w:drawing>
              <wp:anchor distT="0" distB="0" distL="114300" distR="114300" simplePos="0" relativeHeight="251677696" behindDoc="0" locked="0" layoutInCell="1" allowOverlap="1" wp14:anchorId="2BEAD6C7" wp14:editId="6B3E5AFF">
                <wp:simplePos x="0" y="0"/>
                <wp:positionH relativeFrom="column">
                  <wp:posOffset>995680</wp:posOffset>
                </wp:positionH>
                <wp:positionV relativeFrom="paragraph">
                  <wp:posOffset>4199436</wp:posOffset>
                </wp:positionV>
                <wp:extent cx="3400425"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D204BD" w:rsidRPr="00AC6FD8" w:rsidRDefault="00D204BD" w:rsidP="00AC6FD8">
                            <w:pPr>
                              <w:pStyle w:val="Descripcin"/>
                              <w:rPr>
                                <w:rFonts w:cs="Times New Roman"/>
                                <w:noProof/>
                                <w:sz w:val="24"/>
                                <w:u w:val="none"/>
                              </w:rPr>
                            </w:pPr>
                            <w:r>
                              <w:rPr>
                                <w:u w:val="none"/>
                              </w:rPr>
                              <w:t>Figura 8. Sensor TCRT 5000/5000L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AD6C7" id="Cuadro de texto 30" o:spid="_x0000_s1032" type="#_x0000_t202" style="position:absolute;margin-left:78.4pt;margin-top:330.65pt;width:267.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" stroked="f">
                <v:textbox style="mso-fit-shape-to-text:t" inset="0,0,0,0">
                  <w:txbxContent>
                    <w:p w:rsidR="00D204BD" w:rsidRPr="00AC6FD8" w:rsidRDefault="00D204BD" w:rsidP="00AC6FD8">
                      <w:pPr>
                        <w:pStyle w:val="Descripcin"/>
                        <w:rPr>
                          <w:rFonts w:cs="Times New Roman"/>
                          <w:noProof/>
                          <w:sz w:val="24"/>
                          <w:u w:val="none"/>
                        </w:rPr>
                      </w:pPr>
                      <w:r>
                        <w:rPr>
                          <w:u w:val="none"/>
                        </w:rPr>
                        <w:t>Figura 8. Sensor TCRT 5000/5000L</w:t>
                      </w:r>
                    </w:p>
                  </w:txbxContent>
                </v:textbox>
                <w10:wrap type="square"/>
              </v:shape>
            </w:pict>
          </mc:Fallback>
        </mc:AlternateContent>
      </w:r>
      <w:r w:rsidR="00AC6FD8">
        <w:br w:type="page"/>
      </w:r>
    </w:p>
    <w:p w:rsidR="00AC6FD8" w:rsidRDefault="00AC6FD8" w:rsidP="000A34E5">
      <w:pPr>
        <w:jc w:val="left"/>
      </w:pPr>
    </w:p>
    <w:p w:rsidR="00AC6FD8" w:rsidRPr="00F62A4C" w:rsidRDefault="00AC6FD8" w:rsidP="00AC6FD8">
      <w:pPr>
        <w:jc w:val="center"/>
        <w:rPr>
          <w:rFonts w:ascii="Arial Narrow" w:hAnsi="Arial Narrow"/>
          <w:b/>
          <w:color w:val="000080"/>
          <w:sz w:val="30"/>
          <w:szCs w:val="30"/>
        </w:rPr>
      </w:pPr>
      <w:r w:rsidRPr="00F62A4C">
        <w:rPr>
          <w:rFonts w:ascii="Arial Narrow" w:hAnsi="Arial Narrow"/>
          <w:noProof/>
        </w:rPr>
        <mc:AlternateContent>
          <mc:Choice Requires="wps">
            <w:drawing>
              <wp:anchor distT="0" distB="0" distL="114300" distR="114300" simplePos="0" relativeHeight="251675648" behindDoc="0" locked="0" layoutInCell="1" allowOverlap="1" wp14:anchorId="7459C47B" wp14:editId="32D38C09">
                <wp:simplePos x="0" y="0"/>
                <wp:positionH relativeFrom="column">
                  <wp:posOffset>922655</wp:posOffset>
                </wp:positionH>
                <wp:positionV relativeFrom="paragraph">
                  <wp:posOffset>3896995</wp:posOffset>
                </wp:positionV>
                <wp:extent cx="340042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a:effectLst/>
                      </wps:spPr>
                      <wps:txbx>
                        <w:txbxContent>
                          <w:p w:rsidR="00D204BD" w:rsidRPr="00AC6FD8" w:rsidRDefault="00D204BD" w:rsidP="00AC6FD8">
                            <w:pPr>
                              <w:pStyle w:val="Descripcin"/>
                              <w:rPr>
                                <w:u w: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9C47B" id="Cuadro de texto 29" o:spid="_x0000_s1033" type="#_x0000_t202" style="position:absolute;left:0;text-align:left;margin-left:72.65pt;margin-top:306.85pt;width:267.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" stroked="f">
                <v:textbox style="mso-fit-shape-to-text:t" inset="0,0,0,0">
                  <w:txbxContent>
                    <w:p w:rsidR="00D204BD" w:rsidRPr="00AC6FD8" w:rsidRDefault="00D204BD" w:rsidP="00AC6FD8">
                      <w:pPr>
                        <w:pStyle w:val="Descripcin"/>
                        <w:rPr>
                          <w:u w:val="none"/>
                        </w:rPr>
                      </w:pPr>
                    </w:p>
                  </w:txbxContent>
                </v:textbox>
                <w10:wrap type="square"/>
              </v:shape>
            </w:pict>
          </mc:Fallback>
        </mc:AlternateContent>
      </w:r>
      <w:r w:rsidRPr="00F62A4C">
        <w:rPr>
          <w:rFonts w:ascii="Arial Narrow" w:hAnsi="Arial Narrow"/>
          <w:b/>
          <w:color w:val="000080"/>
          <w:sz w:val="30"/>
          <w:szCs w:val="30"/>
        </w:rPr>
        <w:t xml:space="preserve">Parámetros eléctricos </w:t>
      </w:r>
    </w:p>
    <w:p w:rsidR="00AC6FD8" w:rsidRDefault="00AC6FD8" w:rsidP="00AC6FD8">
      <w:pPr>
        <w:jc w:val="center"/>
        <w:rPr>
          <w:b/>
          <w:color w:val="000080"/>
          <w:sz w:val="30"/>
          <w:szCs w:val="30"/>
        </w:rPr>
      </w:pPr>
    </w:p>
    <w:tbl>
      <w:tblPr>
        <w:tblStyle w:val="Tablaconcuadrcula"/>
        <w:tblW w:w="0" w:type="auto"/>
        <w:tblLook w:val="04A0" w:firstRow="1" w:lastRow="0" w:firstColumn="1" w:lastColumn="0" w:noHBand="0" w:noVBand="1"/>
      </w:tblPr>
      <w:tblGrid>
        <w:gridCol w:w="4247"/>
        <w:gridCol w:w="4248"/>
      </w:tblGrid>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sidRPr="006B78ED">
              <w:rPr>
                <w:b/>
              </w:rPr>
              <w:t>Emisor</w:t>
            </w:r>
          </w:p>
        </w:tc>
        <w:tc>
          <w:tcPr>
            <w:tcW w:w="4248" w:type="dxa"/>
            <w:shd w:val="clear" w:color="auto" w:fill="DBE5F1" w:themeFill="accent1" w:themeFillTint="33"/>
            <w:vAlign w:val="center"/>
          </w:tcPr>
          <w:p w:rsidR="006B78ED" w:rsidRDefault="006B78ED" w:rsidP="006B78ED">
            <w:pPr>
              <w:ind w:firstLine="0"/>
              <w:jc w:val="center"/>
            </w:pP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sidRPr="006B78ED">
              <w:rPr>
                <w:b/>
              </w:rPr>
              <w:t>Tensión de trabajo</w:t>
            </w:r>
          </w:p>
        </w:tc>
        <w:tc>
          <w:tcPr>
            <w:tcW w:w="4248" w:type="dxa"/>
            <w:vAlign w:val="center"/>
          </w:tcPr>
          <w:p w:rsidR="006B78ED" w:rsidRDefault="006B78ED" w:rsidP="006B78ED">
            <w:pPr>
              <w:ind w:firstLine="0"/>
              <w:jc w:val="center"/>
            </w:pPr>
            <w:r>
              <w:t>1,25 V</w:t>
            </w: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sidRPr="006B78ED">
              <w:rPr>
                <w:b/>
              </w:rPr>
              <w:t>Intensidad de radiación</w:t>
            </w:r>
          </w:p>
        </w:tc>
        <w:tc>
          <w:tcPr>
            <w:tcW w:w="4248" w:type="dxa"/>
            <w:vAlign w:val="center"/>
          </w:tcPr>
          <w:p w:rsidR="006B78ED" w:rsidRDefault="006B78ED" w:rsidP="006B78ED">
            <w:pPr>
              <w:ind w:firstLine="0"/>
              <w:jc w:val="center"/>
            </w:pPr>
            <w:r>
              <w:t>21 mW</w:t>
            </w: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sidRPr="006B78ED">
              <w:rPr>
                <w:b/>
              </w:rPr>
              <w:t>Longitud de onda</w:t>
            </w:r>
          </w:p>
        </w:tc>
        <w:tc>
          <w:tcPr>
            <w:tcW w:w="4248" w:type="dxa"/>
            <w:vAlign w:val="center"/>
          </w:tcPr>
          <w:p w:rsidR="006B78ED" w:rsidRDefault="006B78ED" w:rsidP="006B78ED">
            <w:pPr>
              <w:ind w:firstLine="0"/>
              <w:jc w:val="center"/>
            </w:pPr>
            <w:r>
              <w:t>950 nm</w:t>
            </w: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sidRPr="006B78ED">
              <w:rPr>
                <w:b/>
              </w:rPr>
              <w:t>Corriente de trabajo</w:t>
            </w:r>
          </w:p>
        </w:tc>
        <w:tc>
          <w:tcPr>
            <w:tcW w:w="4248" w:type="dxa"/>
            <w:vAlign w:val="center"/>
          </w:tcPr>
          <w:p w:rsidR="006B78ED" w:rsidRDefault="006B78ED" w:rsidP="006B78ED">
            <w:pPr>
              <w:ind w:firstLine="0"/>
              <w:jc w:val="center"/>
            </w:pPr>
            <w:r>
              <w:t>60 mA</w:t>
            </w: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Pr>
                <w:b/>
              </w:rPr>
              <w:t>Fototransistor</w:t>
            </w:r>
          </w:p>
        </w:tc>
        <w:tc>
          <w:tcPr>
            <w:tcW w:w="4248" w:type="dxa"/>
            <w:shd w:val="clear" w:color="auto" w:fill="DBE5F1" w:themeFill="accent1" w:themeFillTint="33"/>
            <w:vAlign w:val="center"/>
          </w:tcPr>
          <w:p w:rsidR="006B78ED" w:rsidRDefault="006B78ED" w:rsidP="006B78ED">
            <w:pPr>
              <w:ind w:firstLine="0"/>
              <w:jc w:val="center"/>
            </w:pPr>
          </w:p>
        </w:tc>
      </w:tr>
      <w:tr w:rsidR="006B78ED" w:rsidTr="006B78ED">
        <w:tc>
          <w:tcPr>
            <w:tcW w:w="4247" w:type="dxa"/>
            <w:shd w:val="clear" w:color="auto" w:fill="DBE5F1" w:themeFill="accent1" w:themeFillTint="33"/>
            <w:vAlign w:val="center"/>
          </w:tcPr>
          <w:p w:rsidR="006B78ED" w:rsidRPr="006B78ED" w:rsidRDefault="006B78ED" w:rsidP="006B78ED">
            <w:pPr>
              <w:ind w:firstLine="0"/>
              <w:jc w:val="center"/>
              <w:rPr>
                <w:b/>
              </w:rPr>
            </w:pPr>
            <w:r>
              <w:rPr>
                <w:b/>
              </w:rPr>
              <w:t>Potencia disipada</w:t>
            </w:r>
          </w:p>
        </w:tc>
        <w:tc>
          <w:tcPr>
            <w:tcW w:w="4248" w:type="dxa"/>
            <w:vAlign w:val="center"/>
          </w:tcPr>
          <w:p w:rsidR="006B78ED" w:rsidRDefault="006B78ED" w:rsidP="006B78ED">
            <w:pPr>
              <w:ind w:firstLine="0"/>
              <w:jc w:val="center"/>
            </w:pPr>
            <w:r>
              <w:t>200 mW</w:t>
            </w:r>
          </w:p>
        </w:tc>
      </w:tr>
      <w:tr w:rsidR="006B78ED" w:rsidTr="006B78ED">
        <w:tc>
          <w:tcPr>
            <w:tcW w:w="4247" w:type="dxa"/>
            <w:shd w:val="clear" w:color="auto" w:fill="DBE5F1" w:themeFill="accent1" w:themeFillTint="33"/>
            <w:vAlign w:val="center"/>
          </w:tcPr>
          <w:p w:rsidR="006B78ED" w:rsidRPr="006B78ED" w:rsidRDefault="000576E8" w:rsidP="006B78ED">
            <w:pPr>
              <w:ind w:firstLine="0"/>
              <w:jc w:val="center"/>
              <w:rPr>
                <w:b/>
              </w:rPr>
            </w:pPr>
            <w:r>
              <w:rPr>
                <w:b/>
              </w:rPr>
              <w:t>Tensión de trabajo</w:t>
            </w:r>
          </w:p>
        </w:tc>
        <w:tc>
          <w:tcPr>
            <w:tcW w:w="4248" w:type="dxa"/>
            <w:vAlign w:val="center"/>
          </w:tcPr>
          <w:p w:rsidR="006B78ED" w:rsidRDefault="000576E8" w:rsidP="006B78ED">
            <w:pPr>
              <w:ind w:firstLine="0"/>
              <w:jc w:val="center"/>
            </w:pPr>
            <w:r>
              <w:t>5 V</w:t>
            </w:r>
          </w:p>
        </w:tc>
      </w:tr>
      <w:tr w:rsidR="006B78ED" w:rsidTr="006B78ED">
        <w:tc>
          <w:tcPr>
            <w:tcW w:w="4247" w:type="dxa"/>
            <w:shd w:val="clear" w:color="auto" w:fill="DBE5F1" w:themeFill="accent1" w:themeFillTint="33"/>
            <w:vAlign w:val="center"/>
          </w:tcPr>
          <w:p w:rsidR="006B78ED" w:rsidRPr="006B78ED" w:rsidRDefault="000576E8" w:rsidP="006B78ED">
            <w:pPr>
              <w:ind w:firstLine="0"/>
              <w:jc w:val="center"/>
              <w:rPr>
                <w:b/>
              </w:rPr>
            </w:pPr>
            <w:r>
              <w:rPr>
                <w:b/>
              </w:rPr>
              <w:t>Corriente de trabajo</w:t>
            </w:r>
          </w:p>
        </w:tc>
        <w:tc>
          <w:tcPr>
            <w:tcW w:w="4248" w:type="dxa"/>
            <w:vAlign w:val="center"/>
          </w:tcPr>
          <w:p w:rsidR="006B78ED" w:rsidRDefault="000576E8" w:rsidP="006B78ED">
            <w:pPr>
              <w:ind w:firstLine="0"/>
              <w:jc w:val="center"/>
            </w:pPr>
            <w:r>
              <w:t>100 mA</w:t>
            </w:r>
          </w:p>
        </w:tc>
      </w:tr>
      <w:tr w:rsidR="006B78ED" w:rsidTr="006B78ED">
        <w:tc>
          <w:tcPr>
            <w:tcW w:w="4247" w:type="dxa"/>
            <w:shd w:val="clear" w:color="auto" w:fill="DBE5F1" w:themeFill="accent1" w:themeFillTint="33"/>
            <w:vAlign w:val="center"/>
          </w:tcPr>
          <w:p w:rsidR="006B78ED" w:rsidRPr="006B78ED" w:rsidRDefault="000576E8" w:rsidP="006B78ED">
            <w:pPr>
              <w:ind w:firstLine="0"/>
              <w:jc w:val="center"/>
              <w:rPr>
                <w:b/>
              </w:rPr>
            </w:pPr>
            <w:r>
              <w:rPr>
                <w:b/>
              </w:rPr>
              <w:t>Rango de temperatura</w:t>
            </w:r>
          </w:p>
        </w:tc>
        <w:tc>
          <w:tcPr>
            <w:tcW w:w="4248" w:type="dxa"/>
            <w:vAlign w:val="center"/>
          </w:tcPr>
          <w:p w:rsidR="006B78ED" w:rsidRDefault="000576E8" w:rsidP="006B78ED">
            <w:pPr>
              <w:ind w:firstLine="0"/>
              <w:jc w:val="center"/>
            </w:pPr>
            <w:r>
              <w:t>-25 a +85 ºC</w:t>
            </w:r>
          </w:p>
        </w:tc>
      </w:tr>
    </w:tbl>
    <w:p w:rsidR="00AC6FD8" w:rsidRPr="00D206A1" w:rsidRDefault="00053D25" w:rsidP="00AC6FD8">
      <w:pPr>
        <w:jc w:val="center"/>
        <w:rPr>
          <w:b/>
          <w:sz w:val="20"/>
          <w:szCs w:val="20"/>
        </w:rPr>
      </w:pPr>
      <w:r>
        <w:rPr>
          <w:noProof/>
        </w:rPr>
        <w:drawing>
          <wp:anchor distT="0" distB="0" distL="114300" distR="114300" simplePos="0" relativeHeight="251678720" behindDoc="0" locked="0" layoutInCell="1" allowOverlap="1" wp14:anchorId="48F5F5AB" wp14:editId="1EDE7950">
            <wp:simplePos x="0" y="0"/>
            <wp:positionH relativeFrom="margin">
              <wp:posOffset>-1689735</wp:posOffset>
            </wp:positionH>
            <wp:positionV relativeFrom="margin">
              <wp:posOffset>3308168</wp:posOffset>
            </wp:positionV>
            <wp:extent cx="8321040" cy="2728595"/>
            <wp:effectExtent l="0" t="0" r="381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PNG"/>
                    <pic:cNvPicPr/>
                  </pic:nvPicPr>
                  <pic:blipFill>
                    <a:blip r:embed="rId23">
                      <a:extLst>
                        <a:ext uri="{28A0092B-C50C-407E-A947-70E740481C1C}">
                          <a14:useLocalDpi xmlns:a14="http://schemas.microsoft.com/office/drawing/2010/main" val="0"/>
                        </a:ext>
                      </a:extLst>
                    </a:blip>
                    <a:stretch>
                      <a:fillRect/>
                    </a:stretch>
                  </pic:blipFill>
                  <pic:spPr>
                    <a:xfrm>
                      <a:off x="0" y="0"/>
                      <a:ext cx="8321040" cy="2728595"/>
                    </a:xfrm>
                    <a:prstGeom prst="rect">
                      <a:avLst/>
                    </a:prstGeom>
                  </pic:spPr>
                </pic:pic>
              </a:graphicData>
            </a:graphic>
            <wp14:sizeRelH relativeFrom="margin">
              <wp14:pctWidth>0</wp14:pctWidth>
            </wp14:sizeRelH>
            <wp14:sizeRelV relativeFrom="margin">
              <wp14:pctHeight>0</wp14:pctHeight>
            </wp14:sizeRelV>
          </wp:anchor>
        </w:drawing>
      </w:r>
      <w:r w:rsidR="00D206A1">
        <w:rPr>
          <w:noProof/>
        </w:rPr>
        <mc:AlternateContent>
          <mc:Choice Requires="wps">
            <w:drawing>
              <wp:anchor distT="0" distB="0" distL="114300" distR="114300" simplePos="0" relativeHeight="251680768" behindDoc="0" locked="0" layoutInCell="1" allowOverlap="1" wp14:anchorId="18FFB40E" wp14:editId="24AB34FC">
                <wp:simplePos x="0" y="0"/>
                <wp:positionH relativeFrom="column">
                  <wp:posOffset>-1080135</wp:posOffset>
                </wp:positionH>
                <wp:positionV relativeFrom="paragraph">
                  <wp:posOffset>3116580</wp:posOffset>
                </wp:positionV>
                <wp:extent cx="832104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8321040" cy="635"/>
                        </a:xfrm>
                        <a:prstGeom prst="rect">
                          <a:avLst/>
                        </a:prstGeom>
                        <a:solidFill>
                          <a:prstClr val="white"/>
                        </a:solidFill>
                        <a:ln>
                          <a:noFill/>
                        </a:ln>
                        <a:effectLst/>
                      </wps:spPr>
                      <wps:txbx>
                        <w:txbxContent>
                          <w:p w:rsidR="00D204BD" w:rsidRPr="00D206A1" w:rsidRDefault="00D204BD" w:rsidP="00D206A1">
                            <w:pPr>
                              <w:pStyle w:val="Descripcin"/>
                              <w:rPr>
                                <w:rFonts w:cs="Times New Roman"/>
                                <w:noProof/>
                                <w:sz w:val="24"/>
                                <w:u w:val="none"/>
                              </w:rPr>
                            </w:pPr>
                            <w:r w:rsidRPr="00D206A1">
                              <w:rPr>
                                <w:u w:val="none"/>
                              </w:rPr>
                              <w:t>F</w:t>
                            </w:r>
                            <w:r>
                              <w:rPr>
                                <w:u w:val="none"/>
                              </w:rPr>
                              <w:t>igura 10. Diagrama y esquema de TCRT 5000/5000L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FB40E" id="Cuadro de texto 32" o:spid="_x0000_s1034" type="#_x0000_t202" style="position:absolute;left:0;text-align:left;margin-left:-85.05pt;margin-top:245.4pt;width:65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" stroked="f">
                <v:textbox style="mso-fit-shape-to-text:t" inset="0,0,0,0">
                  <w:txbxContent>
                    <w:p w:rsidR="00D204BD" w:rsidRPr="00D206A1" w:rsidRDefault="00D204BD" w:rsidP="00D206A1">
                      <w:pPr>
                        <w:pStyle w:val="Descripcin"/>
                        <w:rPr>
                          <w:rFonts w:cs="Times New Roman"/>
                          <w:noProof/>
                          <w:sz w:val="24"/>
                          <w:u w:val="none"/>
                        </w:rPr>
                      </w:pPr>
                      <w:r w:rsidRPr="00D206A1">
                        <w:rPr>
                          <w:u w:val="none"/>
                        </w:rPr>
                        <w:t>F</w:t>
                      </w:r>
                      <w:r>
                        <w:rPr>
                          <w:u w:val="none"/>
                        </w:rPr>
                        <w:t>igura 10. Diagrama y esquema de TCRT 5000/5000L</w:t>
                      </w:r>
                    </w:p>
                  </w:txbxContent>
                </v:textbox>
                <w10:wrap type="square"/>
              </v:shape>
            </w:pict>
          </mc:Fallback>
        </mc:AlternateContent>
      </w:r>
      <w:r w:rsidR="00D206A1">
        <w:rPr>
          <w:b/>
          <w:sz w:val="20"/>
          <w:szCs w:val="20"/>
        </w:rPr>
        <w:t xml:space="preserve">Figura 9. Tabla de parámetros TCRT 5000/5000L </w:t>
      </w:r>
    </w:p>
    <w:p w:rsidR="000576E8" w:rsidRDefault="000576E8"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AC6FD8">
      <w:pPr>
        <w:jc w:val="center"/>
      </w:pPr>
    </w:p>
    <w:p w:rsidR="00D206A1" w:rsidRDefault="00D206A1" w:rsidP="00D206A1">
      <w:pPr>
        <w:pStyle w:val="Ttulo3"/>
        <w:numPr>
          <w:ilvl w:val="0"/>
          <w:numId w:val="0"/>
        </w:numPr>
        <w:ind w:left="1224"/>
        <w:rPr>
          <w:color w:val="000080"/>
          <w:sz w:val="30"/>
          <w:szCs w:val="30"/>
        </w:rPr>
      </w:pPr>
      <w:bookmarkStart w:id="14" w:name="_Toc453769713"/>
      <w:r>
        <w:rPr>
          <w:color w:val="000080"/>
          <w:sz w:val="30"/>
          <w:szCs w:val="30"/>
        </w:rPr>
        <w:t>3.2.3 Placa Arduino Mega 2560</w:t>
      </w:r>
      <w:bookmarkEnd w:id="14"/>
    </w:p>
    <w:p w:rsidR="006E4356" w:rsidRDefault="00D206A1" w:rsidP="00D206A1">
      <w:r>
        <w:t>Arduino Mega 25</w:t>
      </w:r>
      <w:r w:rsidR="000F419F">
        <w:t xml:space="preserve">60 </w:t>
      </w:r>
      <w:r>
        <w:t xml:space="preserve">es una placa microcontroladora basada en ATmega2560. </w:t>
      </w:r>
    </w:p>
    <w:p w:rsidR="000F419F" w:rsidRDefault="000F419F" w:rsidP="00D206A1"/>
    <w:p w:rsidR="006E4356" w:rsidRDefault="00321E61" w:rsidP="006E4356">
      <w:r>
        <w:t>Características</w:t>
      </w:r>
      <w:r w:rsidR="006E4356">
        <w:t>:</w:t>
      </w:r>
    </w:p>
    <w:p w:rsidR="006E4356" w:rsidRDefault="00D206A1" w:rsidP="00166AA1">
      <w:pPr>
        <w:pStyle w:val="Prrafodelista"/>
        <w:numPr>
          <w:ilvl w:val="0"/>
          <w:numId w:val="12"/>
        </w:numPr>
      </w:pPr>
      <w:r>
        <w:t>Posee 54 pines digitales de entrada/salida</w:t>
      </w:r>
      <w:r w:rsidR="006E4356">
        <w:t xml:space="preserve"> ( 14 de ellos puede ser usados como salidas PWM)</w:t>
      </w:r>
    </w:p>
    <w:p w:rsidR="006E4356" w:rsidRDefault="006E4356" w:rsidP="00166AA1">
      <w:pPr>
        <w:pStyle w:val="Prrafodelista"/>
        <w:numPr>
          <w:ilvl w:val="0"/>
          <w:numId w:val="12"/>
        </w:numPr>
      </w:pPr>
      <w:r>
        <w:t>16 pines analógicos de entrada</w:t>
      </w:r>
    </w:p>
    <w:p w:rsidR="00D206A1" w:rsidRPr="006E4356" w:rsidRDefault="006E4356" w:rsidP="00166AA1">
      <w:pPr>
        <w:pStyle w:val="Prrafodelista"/>
        <w:numPr>
          <w:ilvl w:val="0"/>
          <w:numId w:val="12"/>
        </w:numPr>
        <w:rPr>
          <w:lang w:val="en-GB"/>
        </w:rPr>
      </w:pPr>
      <w:r w:rsidRPr="006E4356">
        <w:rPr>
          <w:lang w:val="en-GB"/>
        </w:rPr>
        <w:t xml:space="preserve">4 </w:t>
      </w:r>
      <w:r w:rsidRPr="006E4356">
        <w:rPr>
          <w:rFonts w:cs="Tahoma"/>
          <w:lang w:val="en-GB"/>
        </w:rPr>
        <w:t>UART’s</w:t>
      </w:r>
    </w:p>
    <w:p w:rsidR="006E4356" w:rsidRPr="006E4356" w:rsidRDefault="006E4356" w:rsidP="00166AA1">
      <w:pPr>
        <w:pStyle w:val="Prrafodelista"/>
        <w:numPr>
          <w:ilvl w:val="0"/>
          <w:numId w:val="12"/>
        </w:numPr>
      </w:pPr>
      <w:r w:rsidRPr="006E4356">
        <w:rPr>
          <w:rFonts w:cs="Tahoma"/>
        </w:rPr>
        <w:t>Un oscilador de cristal de cuarzo de 16 MHz</w:t>
      </w:r>
    </w:p>
    <w:p w:rsidR="006E4356" w:rsidRPr="006E4356" w:rsidRDefault="006E4356" w:rsidP="00166AA1">
      <w:pPr>
        <w:pStyle w:val="Prrafodelista"/>
        <w:numPr>
          <w:ilvl w:val="0"/>
          <w:numId w:val="12"/>
        </w:numPr>
      </w:pPr>
      <w:r>
        <w:rPr>
          <w:rFonts w:cs="Tahoma"/>
        </w:rPr>
        <w:t>Puerto USB</w:t>
      </w:r>
    </w:p>
    <w:p w:rsidR="006E4356" w:rsidRPr="006E4356" w:rsidRDefault="006E4356" w:rsidP="00166AA1">
      <w:pPr>
        <w:pStyle w:val="Prrafodelista"/>
        <w:numPr>
          <w:ilvl w:val="0"/>
          <w:numId w:val="12"/>
        </w:numPr>
      </w:pPr>
      <w:r>
        <w:rPr>
          <w:rFonts w:cs="Tahoma"/>
        </w:rPr>
        <w:t>Entrada de alimentación tipo Jack</w:t>
      </w:r>
    </w:p>
    <w:p w:rsidR="006E4356" w:rsidRPr="006E4356" w:rsidRDefault="006E4356" w:rsidP="00166AA1">
      <w:pPr>
        <w:pStyle w:val="Prrafodelista"/>
        <w:numPr>
          <w:ilvl w:val="0"/>
          <w:numId w:val="12"/>
        </w:numPr>
      </w:pPr>
      <w:r>
        <w:rPr>
          <w:rFonts w:cs="Tahoma"/>
        </w:rPr>
        <w:t xml:space="preserve">Botón de reinicio </w:t>
      </w:r>
    </w:p>
    <w:p w:rsidR="006E4356" w:rsidRPr="006E4356" w:rsidRDefault="000F419F" w:rsidP="00166AA1">
      <w:pPr>
        <w:pStyle w:val="Prrafodelista"/>
        <w:numPr>
          <w:ilvl w:val="0"/>
          <w:numId w:val="12"/>
        </w:numPr>
        <w:rPr>
          <w:rFonts w:cs="Tahoma"/>
        </w:rPr>
      </w:pPr>
      <w:r>
        <w:rPr>
          <w:rFonts w:cs="Tahoma"/>
          <w:noProof/>
        </w:rPr>
        <w:drawing>
          <wp:anchor distT="0" distB="0" distL="114300" distR="114300" simplePos="0" relativeHeight="251684864" behindDoc="0" locked="0" layoutInCell="1" allowOverlap="1" wp14:anchorId="7FA4939A" wp14:editId="67BF7C7F">
            <wp:simplePos x="0" y="0"/>
            <wp:positionH relativeFrom="margin">
              <wp:posOffset>-194945</wp:posOffset>
            </wp:positionH>
            <wp:positionV relativeFrom="margin">
              <wp:posOffset>3641997</wp:posOffset>
            </wp:positionV>
            <wp:extent cx="5798185" cy="3802380"/>
            <wp:effectExtent l="0" t="0" r="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PNG"/>
                    <pic:cNvPicPr/>
                  </pic:nvPicPr>
                  <pic:blipFill>
                    <a:blip r:embed="rId24">
                      <a:extLst>
                        <a:ext uri="{28A0092B-C50C-407E-A947-70E740481C1C}">
                          <a14:useLocalDpi xmlns:a14="http://schemas.microsoft.com/office/drawing/2010/main" val="0"/>
                        </a:ext>
                      </a:extLst>
                    </a:blip>
                    <a:stretch>
                      <a:fillRect/>
                    </a:stretch>
                  </pic:blipFill>
                  <pic:spPr>
                    <a:xfrm>
                      <a:off x="0" y="0"/>
                      <a:ext cx="5798185" cy="3802380"/>
                    </a:xfrm>
                    <a:prstGeom prst="rect">
                      <a:avLst/>
                    </a:prstGeom>
                  </pic:spPr>
                </pic:pic>
              </a:graphicData>
            </a:graphic>
            <wp14:sizeRelH relativeFrom="margin">
              <wp14:pctWidth>0</wp14:pctWidth>
            </wp14:sizeRelH>
            <wp14:sizeRelV relativeFrom="margin">
              <wp14:pctHeight>0</wp14:pctHeight>
            </wp14:sizeRelV>
          </wp:anchor>
        </w:drawing>
      </w:r>
      <w:r w:rsidR="006E4356" w:rsidRPr="006E4356">
        <w:rPr>
          <w:rFonts w:cs="Tahoma"/>
        </w:rPr>
        <w:t xml:space="preserve">Dispositivo </w:t>
      </w:r>
      <w:r w:rsidR="006E4356" w:rsidRPr="006E4356">
        <w:rPr>
          <w:rFonts w:cs="Tahoma"/>
          <w:b/>
          <w:bCs/>
          <w:color w:val="252525"/>
          <w:shd w:val="clear" w:color="auto" w:fill="FFFFFF"/>
        </w:rPr>
        <w:t>ICSP</w:t>
      </w:r>
    </w:p>
    <w:p w:rsidR="006E4356" w:rsidRDefault="00321E61" w:rsidP="006E4356">
      <w:pPr>
        <w:pStyle w:val="Prrafodelista"/>
        <w:ind w:left="1429" w:firstLine="0"/>
        <w:rPr>
          <w:rFonts w:cs="Tahoma"/>
          <w:b/>
          <w:bCs/>
          <w:color w:val="252525"/>
          <w:shd w:val="clear" w:color="auto" w:fill="FFFFFF"/>
        </w:rPr>
      </w:pPr>
      <w:r>
        <w:rPr>
          <w:noProof/>
        </w:rPr>
        <mc:AlternateContent>
          <mc:Choice Requires="wps">
            <w:drawing>
              <wp:anchor distT="0" distB="0" distL="114300" distR="114300" simplePos="0" relativeHeight="251686912" behindDoc="0" locked="0" layoutInCell="1" allowOverlap="1" wp14:anchorId="6EAF218A" wp14:editId="4FA6912F">
                <wp:simplePos x="0" y="0"/>
                <wp:positionH relativeFrom="column">
                  <wp:posOffset>-195399</wp:posOffset>
                </wp:positionH>
                <wp:positionV relativeFrom="paragraph">
                  <wp:posOffset>4163785</wp:posOffset>
                </wp:positionV>
                <wp:extent cx="5798185"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5798185" cy="635"/>
                        </a:xfrm>
                        <a:prstGeom prst="rect">
                          <a:avLst/>
                        </a:prstGeom>
                        <a:solidFill>
                          <a:prstClr val="white"/>
                        </a:solidFill>
                        <a:ln>
                          <a:noFill/>
                        </a:ln>
                        <a:effectLst/>
                      </wps:spPr>
                      <wps:txbx>
                        <w:txbxContent>
                          <w:p w:rsidR="00D204BD" w:rsidRPr="00321E61" w:rsidRDefault="00D204BD" w:rsidP="00321E61">
                            <w:pPr>
                              <w:pStyle w:val="Descripcin"/>
                              <w:rPr>
                                <w:noProof/>
                                <w:sz w:val="24"/>
                                <w:u w:val="none"/>
                              </w:rPr>
                            </w:pPr>
                            <w:r>
                              <w:rPr>
                                <w:u w:val="none"/>
                              </w:rPr>
                              <w:t>Figura 11. Placa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F218A" id="Cuadro de texto 37" o:spid="_x0000_s1035" type="#_x0000_t202" style="position:absolute;left:0;text-align:left;margin-left:-15.4pt;margin-top:327.85pt;width:456.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" stroked="f">
                <v:textbox style="mso-fit-shape-to-text:t" inset="0,0,0,0">
                  <w:txbxContent>
                    <w:p w:rsidR="00D204BD" w:rsidRPr="00321E61" w:rsidRDefault="00D204BD" w:rsidP="00321E61">
                      <w:pPr>
                        <w:pStyle w:val="Descripcin"/>
                        <w:rPr>
                          <w:noProof/>
                          <w:sz w:val="24"/>
                          <w:u w:val="none"/>
                        </w:rPr>
                      </w:pPr>
                      <w:r>
                        <w:rPr>
                          <w:u w:val="none"/>
                        </w:rPr>
                        <w:t>Figura 11. Placa Arduino Mega 2560</w:t>
                      </w:r>
                    </w:p>
                  </w:txbxContent>
                </v:textbox>
                <w10:wrap type="square"/>
              </v:shape>
            </w:pict>
          </mc:Fallback>
        </mc:AlternateContent>
      </w:r>
    </w:p>
    <w:p w:rsidR="006E4356" w:rsidRDefault="006E4356" w:rsidP="006E4356">
      <w:pPr>
        <w:pStyle w:val="Prrafodelista"/>
        <w:ind w:left="1429" w:firstLine="0"/>
        <w:jc w:val="center"/>
        <w:rPr>
          <w:rFonts w:cs="Tahoma"/>
        </w:rPr>
      </w:pPr>
    </w:p>
    <w:p w:rsidR="00321E61" w:rsidRDefault="00321E61" w:rsidP="006E4356">
      <w:pPr>
        <w:pStyle w:val="Prrafodelista"/>
        <w:ind w:left="1429" w:firstLine="0"/>
        <w:jc w:val="center"/>
        <w:rPr>
          <w:rFonts w:cs="Tahoma"/>
        </w:rPr>
      </w:pPr>
    </w:p>
    <w:p w:rsidR="00321E61" w:rsidRDefault="00321E61" w:rsidP="006E4356">
      <w:pPr>
        <w:pStyle w:val="Prrafodelista"/>
        <w:ind w:left="1429" w:firstLine="0"/>
        <w:jc w:val="center"/>
        <w:rPr>
          <w:rFonts w:cs="Tahoma"/>
        </w:rPr>
      </w:pPr>
    </w:p>
    <w:p w:rsidR="00321E61" w:rsidRDefault="00321E61" w:rsidP="006E4356">
      <w:pPr>
        <w:pStyle w:val="Prrafodelista"/>
        <w:ind w:left="1429" w:firstLine="0"/>
        <w:jc w:val="center"/>
        <w:rPr>
          <w:rFonts w:cs="Tahoma"/>
        </w:rPr>
      </w:pPr>
    </w:p>
    <w:p w:rsidR="006E4356" w:rsidRPr="00321E61" w:rsidRDefault="006E4356" w:rsidP="00321E61">
      <w:pPr>
        <w:ind w:firstLine="0"/>
        <w:rPr>
          <w:rFonts w:cs="Tahoma"/>
        </w:rPr>
      </w:pPr>
    </w:p>
    <w:p w:rsidR="006E4356" w:rsidRPr="00F62A4C" w:rsidRDefault="006E4356" w:rsidP="006E4356">
      <w:pPr>
        <w:pStyle w:val="Prrafodelista"/>
        <w:ind w:left="1429" w:firstLine="0"/>
        <w:jc w:val="center"/>
        <w:rPr>
          <w:rFonts w:ascii="Arial Narrow" w:hAnsi="Arial Narrow" w:cs="Tahoma"/>
          <w:b/>
          <w:color w:val="000080"/>
          <w:sz w:val="30"/>
          <w:szCs w:val="30"/>
        </w:rPr>
      </w:pPr>
      <w:r w:rsidRPr="00F62A4C">
        <w:rPr>
          <w:rFonts w:ascii="Arial Narrow" w:hAnsi="Arial Narrow" w:cs="Tahoma"/>
          <w:b/>
          <w:color w:val="000080"/>
          <w:sz w:val="30"/>
          <w:szCs w:val="30"/>
        </w:rPr>
        <w:t xml:space="preserve">Parámetros </w:t>
      </w:r>
    </w:p>
    <w:p w:rsidR="00321E61" w:rsidRDefault="00321E61" w:rsidP="006E4356">
      <w:pPr>
        <w:pStyle w:val="Prrafodelista"/>
        <w:ind w:left="1429" w:firstLine="0"/>
        <w:jc w:val="center"/>
        <w:rPr>
          <w:rFonts w:cs="Tahoma"/>
          <w:b/>
          <w:color w:val="000080"/>
          <w:sz w:val="30"/>
          <w:szCs w:val="30"/>
        </w:rPr>
      </w:pPr>
    </w:p>
    <w:tbl>
      <w:tblPr>
        <w:tblStyle w:val="Tablaconcuadrcula"/>
        <w:tblW w:w="0" w:type="auto"/>
        <w:tblInd w:w="1429" w:type="dxa"/>
        <w:tblLook w:val="04A0" w:firstRow="1" w:lastRow="0" w:firstColumn="1" w:lastColumn="0" w:noHBand="0" w:noVBand="1"/>
      </w:tblPr>
      <w:tblGrid>
        <w:gridCol w:w="3636"/>
        <w:gridCol w:w="3430"/>
      </w:tblGrid>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Microcontrolador</w:t>
            </w:r>
          </w:p>
        </w:tc>
        <w:tc>
          <w:tcPr>
            <w:tcW w:w="3430" w:type="dxa"/>
          </w:tcPr>
          <w:p w:rsidR="00321E61" w:rsidRPr="00321E61" w:rsidRDefault="00321E61" w:rsidP="006E4356">
            <w:pPr>
              <w:pStyle w:val="Prrafodelista"/>
              <w:ind w:left="0" w:firstLine="0"/>
              <w:jc w:val="center"/>
              <w:rPr>
                <w:rFonts w:cs="Tahoma"/>
              </w:rPr>
            </w:pPr>
            <w:r>
              <w:rPr>
                <w:rFonts w:cs="Tahoma"/>
              </w:rPr>
              <w:t>ATmega2560</w:t>
            </w:r>
          </w:p>
        </w:tc>
      </w:tr>
      <w:tr w:rsidR="00321E61" w:rsidTr="00321E61">
        <w:tc>
          <w:tcPr>
            <w:tcW w:w="3636" w:type="dxa"/>
            <w:shd w:val="clear" w:color="auto" w:fill="DBE5F1" w:themeFill="accent1" w:themeFillTint="33"/>
          </w:tcPr>
          <w:p w:rsidR="00321E61" w:rsidRPr="00321E61" w:rsidRDefault="00C306D6" w:rsidP="006E4356">
            <w:pPr>
              <w:pStyle w:val="Prrafodelista"/>
              <w:ind w:left="0" w:firstLine="0"/>
              <w:jc w:val="center"/>
              <w:rPr>
                <w:rFonts w:cs="Tahoma"/>
                <w:b/>
              </w:rPr>
            </w:pPr>
            <w:r>
              <w:rPr>
                <w:rFonts w:cs="Tahoma"/>
                <w:b/>
              </w:rPr>
              <w:t>Tensión</w:t>
            </w:r>
            <w:r w:rsidR="00321E61">
              <w:rPr>
                <w:rFonts w:cs="Tahoma"/>
                <w:b/>
              </w:rPr>
              <w:t xml:space="preserve"> de trabajo</w:t>
            </w:r>
          </w:p>
        </w:tc>
        <w:tc>
          <w:tcPr>
            <w:tcW w:w="3430" w:type="dxa"/>
          </w:tcPr>
          <w:p w:rsidR="00321E61" w:rsidRPr="00321E61" w:rsidRDefault="00321E61" w:rsidP="006E4356">
            <w:pPr>
              <w:pStyle w:val="Prrafodelista"/>
              <w:ind w:left="0" w:firstLine="0"/>
              <w:jc w:val="center"/>
              <w:rPr>
                <w:rFonts w:cs="Tahoma"/>
              </w:rPr>
            </w:pPr>
            <w:r>
              <w:rPr>
                <w:rFonts w:cs="Tahoma"/>
              </w:rPr>
              <w:t>5 V</w:t>
            </w:r>
          </w:p>
        </w:tc>
      </w:tr>
      <w:tr w:rsidR="00321E61" w:rsidTr="00321E61">
        <w:tc>
          <w:tcPr>
            <w:tcW w:w="3636" w:type="dxa"/>
            <w:shd w:val="clear" w:color="auto" w:fill="DBE5F1" w:themeFill="accent1" w:themeFillTint="33"/>
          </w:tcPr>
          <w:p w:rsidR="00321E61" w:rsidRPr="00321E61" w:rsidRDefault="00C306D6" w:rsidP="006E4356">
            <w:pPr>
              <w:pStyle w:val="Prrafodelista"/>
              <w:ind w:left="0" w:firstLine="0"/>
              <w:jc w:val="center"/>
              <w:rPr>
                <w:rFonts w:cs="Tahoma"/>
                <w:b/>
              </w:rPr>
            </w:pPr>
            <w:r>
              <w:rPr>
                <w:rFonts w:cs="Tahoma"/>
                <w:b/>
              </w:rPr>
              <w:t>Tensión</w:t>
            </w:r>
            <w:r w:rsidR="00321E61">
              <w:rPr>
                <w:rFonts w:cs="Tahoma"/>
                <w:b/>
              </w:rPr>
              <w:t xml:space="preserve"> recomendada</w:t>
            </w:r>
          </w:p>
        </w:tc>
        <w:tc>
          <w:tcPr>
            <w:tcW w:w="3430" w:type="dxa"/>
          </w:tcPr>
          <w:p w:rsidR="00321E61" w:rsidRPr="00321E61" w:rsidRDefault="00321E61" w:rsidP="006E4356">
            <w:pPr>
              <w:pStyle w:val="Prrafodelista"/>
              <w:ind w:left="0" w:firstLine="0"/>
              <w:jc w:val="center"/>
              <w:rPr>
                <w:rFonts w:cs="Tahoma"/>
              </w:rPr>
            </w:pPr>
            <w:r>
              <w:rPr>
                <w:rFonts w:cs="Tahoma"/>
              </w:rPr>
              <w:t>7 – 12 V</w:t>
            </w:r>
          </w:p>
        </w:tc>
      </w:tr>
      <w:tr w:rsidR="00321E61" w:rsidTr="00321E61">
        <w:tc>
          <w:tcPr>
            <w:tcW w:w="3636" w:type="dxa"/>
            <w:shd w:val="clear" w:color="auto" w:fill="DBE5F1" w:themeFill="accent1" w:themeFillTint="33"/>
          </w:tcPr>
          <w:p w:rsidR="00321E61" w:rsidRPr="00321E61" w:rsidRDefault="00C306D6" w:rsidP="006E4356">
            <w:pPr>
              <w:pStyle w:val="Prrafodelista"/>
              <w:ind w:left="0" w:firstLine="0"/>
              <w:jc w:val="center"/>
              <w:rPr>
                <w:rFonts w:cs="Tahoma"/>
                <w:b/>
              </w:rPr>
            </w:pPr>
            <w:r>
              <w:rPr>
                <w:rFonts w:cs="Tahoma"/>
                <w:b/>
              </w:rPr>
              <w:t>Tensión</w:t>
            </w:r>
            <w:r w:rsidR="00321E61">
              <w:rPr>
                <w:rFonts w:cs="Tahoma"/>
                <w:b/>
              </w:rPr>
              <w:t xml:space="preserve"> limite</w:t>
            </w:r>
          </w:p>
        </w:tc>
        <w:tc>
          <w:tcPr>
            <w:tcW w:w="3430" w:type="dxa"/>
          </w:tcPr>
          <w:p w:rsidR="00321E61" w:rsidRPr="00321E61" w:rsidRDefault="00321E61" w:rsidP="006E4356">
            <w:pPr>
              <w:pStyle w:val="Prrafodelista"/>
              <w:ind w:left="0" w:firstLine="0"/>
              <w:jc w:val="center"/>
              <w:rPr>
                <w:rFonts w:cs="Tahoma"/>
              </w:rPr>
            </w:pPr>
            <w:r>
              <w:rPr>
                <w:rFonts w:cs="Tahoma"/>
              </w:rPr>
              <w:t>6 – 20 V</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Digital I/O pin’s</w:t>
            </w:r>
          </w:p>
        </w:tc>
        <w:tc>
          <w:tcPr>
            <w:tcW w:w="3430" w:type="dxa"/>
          </w:tcPr>
          <w:p w:rsidR="00321E61" w:rsidRPr="00321E61" w:rsidRDefault="00321E61" w:rsidP="006E4356">
            <w:pPr>
              <w:pStyle w:val="Prrafodelista"/>
              <w:ind w:left="0" w:firstLine="0"/>
              <w:jc w:val="center"/>
              <w:rPr>
                <w:rFonts w:cs="Tahoma"/>
              </w:rPr>
            </w:pPr>
            <w:r>
              <w:rPr>
                <w:rFonts w:cs="Tahoma"/>
              </w:rPr>
              <w:t>54</w:t>
            </w:r>
          </w:p>
        </w:tc>
      </w:tr>
      <w:tr w:rsidR="00321E61" w:rsidTr="00321E61">
        <w:tc>
          <w:tcPr>
            <w:tcW w:w="3636" w:type="dxa"/>
            <w:shd w:val="clear" w:color="auto" w:fill="DBE5F1" w:themeFill="accent1" w:themeFillTint="33"/>
          </w:tcPr>
          <w:p w:rsidR="00321E61" w:rsidRPr="00321E61" w:rsidRDefault="00C306D6" w:rsidP="006E4356">
            <w:pPr>
              <w:pStyle w:val="Prrafodelista"/>
              <w:ind w:left="0" w:firstLine="0"/>
              <w:jc w:val="center"/>
              <w:rPr>
                <w:rFonts w:cs="Tahoma"/>
                <w:b/>
              </w:rPr>
            </w:pPr>
            <w:r>
              <w:rPr>
                <w:rFonts w:cs="Tahoma"/>
                <w:b/>
              </w:rPr>
              <w:t>Analógicos</w:t>
            </w:r>
            <w:r w:rsidR="00321E61">
              <w:rPr>
                <w:rFonts w:cs="Tahoma"/>
                <w:b/>
              </w:rPr>
              <w:t xml:space="preserve"> I pin’s</w:t>
            </w:r>
          </w:p>
        </w:tc>
        <w:tc>
          <w:tcPr>
            <w:tcW w:w="3430" w:type="dxa"/>
          </w:tcPr>
          <w:p w:rsidR="00321E61" w:rsidRPr="00321E61" w:rsidRDefault="00321E61" w:rsidP="006E4356">
            <w:pPr>
              <w:pStyle w:val="Prrafodelista"/>
              <w:ind w:left="0" w:firstLine="0"/>
              <w:jc w:val="center"/>
              <w:rPr>
                <w:rFonts w:cs="Tahoma"/>
              </w:rPr>
            </w:pPr>
            <w:r>
              <w:rPr>
                <w:rFonts w:cs="Tahoma"/>
              </w:rPr>
              <w:t>16</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Corriente por I/O pin</w:t>
            </w:r>
          </w:p>
        </w:tc>
        <w:tc>
          <w:tcPr>
            <w:tcW w:w="3430" w:type="dxa"/>
          </w:tcPr>
          <w:p w:rsidR="00321E61" w:rsidRPr="00321E61" w:rsidRDefault="00321E61" w:rsidP="006E4356">
            <w:pPr>
              <w:pStyle w:val="Prrafodelista"/>
              <w:ind w:left="0" w:firstLine="0"/>
              <w:jc w:val="center"/>
              <w:rPr>
                <w:rFonts w:cs="Tahoma"/>
              </w:rPr>
            </w:pPr>
            <w:r>
              <w:rPr>
                <w:rFonts w:cs="Tahoma"/>
              </w:rPr>
              <w:t>40 mA</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Corriente por 3,3v pin</w:t>
            </w:r>
          </w:p>
        </w:tc>
        <w:tc>
          <w:tcPr>
            <w:tcW w:w="3430" w:type="dxa"/>
          </w:tcPr>
          <w:p w:rsidR="00321E61" w:rsidRPr="00321E61" w:rsidRDefault="00321E61" w:rsidP="006E4356">
            <w:pPr>
              <w:pStyle w:val="Prrafodelista"/>
              <w:ind w:left="0" w:firstLine="0"/>
              <w:jc w:val="center"/>
              <w:rPr>
                <w:rFonts w:cs="Tahoma"/>
              </w:rPr>
            </w:pPr>
            <w:r>
              <w:rPr>
                <w:rFonts w:cs="Tahoma"/>
              </w:rPr>
              <w:t>50 mA</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Memoria Flash</w:t>
            </w:r>
          </w:p>
        </w:tc>
        <w:tc>
          <w:tcPr>
            <w:tcW w:w="3430" w:type="dxa"/>
          </w:tcPr>
          <w:p w:rsidR="00321E61" w:rsidRPr="00321E61" w:rsidRDefault="00321E61" w:rsidP="00321E61">
            <w:pPr>
              <w:pStyle w:val="Prrafodelista"/>
              <w:ind w:left="0" w:firstLine="0"/>
              <w:jc w:val="center"/>
              <w:rPr>
                <w:rFonts w:cs="Tahoma"/>
              </w:rPr>
            </w:pPr>
            <w:r>
              <w:rPr>
                <w:rFonts w:cs="Tahoma"/>
              </w:rPr>
              <w:t>256 KB (8KB para bootloader)</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SRAM</w:t>
            </w:r>
          </w:p>
        </w:tc>
        <w:tc>
          <w:tcPr>
            <w:tcW w:w="3430" w:type="dxa"/>
          </w:tcPr>
          <w:p w:rsidR="00321E61" w:rsidRPr="00321E61" w:rsidRDefault="00321E61" w:rsidP="006E4356">
            <w:pPr>
              <w:pStyle w:val="Prrafodelista"/>
              <w:ind w:left="0" w:firstLine="0"/>
              <w:jc w:val="center"/>
              <w:rPr>
                <w:rFonts w:cs="Tahoma"/>
              </w:rPr>
            </w:pPr>
            <w:r>
              <w:rPr>
                <w:rFonts w:cs="Tahoma"/>
              </w:rPr>
              <w:t>8 KB</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EEPROM</w:t>
            </w:r>
          </w:p>
        </w:tc>
        <w:tc>
          <w:tcPr>
            <w:tcW w:w="3430" w:type="dxa"/>
          </w:tcPr>
          <w:p w:rsidR="00321E61" w:rsidRPr="00321E61" w:rsidRDefault="00321E61" w:rsidP="006E4356">
            <w:pPr>
              <w:pStyle w:val="Prrafodelista"/>
              <w:ind w:left="0" w:firstLine="0"/>
              <w:jc w:val="center"/>
              <w:rPr>
                <w:rFonts w:cs="Tahoma"/>
              </w:rPr>
            </w:pPr>
            <w:r>
              <w:rPr>
                <w:rFonts w:cs="Tahoma"/>
              </w:rPr>
              <w:t>4 KB</w:t>
            </w:r>
          </w:p>
        </w:tc>
      </w:tr>
      <w:tr w:rsidR="00321E61" w:rsidTr="00321E61">
        <w:tc>
          <w:tcPr>
            <w:tcW w:w="3636" w:type="dxa"/>
            <w:shd w:val="clear" w:color="auto" w:fill="DBE5F1" w:themeFill="accent1" w:themeFillTint="33"/>
          </w:tcPr>
          <w:p w:rsidR="00321E61" w:rsidRPr="00321E61" w:rsidRDefault="00321E61" w:rsidP="006E4356">
            <w:pPr>
              <w:pStyle w:val="Prrafodelista"/>
              <w:ind w:left="0" w:firstLine="0"/>
              <w:jc w:val="center"/>
              <w:rPr>
                <w:rFonts w:cs="Tahoma"/>
                <w:b/>
              </w:rPr>
            </w:pPr>
            <w:r>
              <w:rPr>
                <w:rFonts w:cs="Tahoma"/>
                <w:b/>
              </w:rPr>
              <w:t>Velocidad del Reloj</w:t>
            </w:r>
          </w:p>
        </w:tc>
        <w:tc>
          <w:tcPr>
            <w:tcW w:w="3430" w:type="dxa"/>
          </w:tcPr>
          <w:p w:rsidR="00321E61" w:rsidRPr="00321E61" w:rsidRDefault="00321E61" w:rsidP="006E4356">
            <w:pPr>
              <w:pStyle w:val="Prrafodelista"/>
              <w:ind w:left="0" w:firstLine="0"/>
              <w:jc w:val="center"/>
              <w:rPr>
                <w:rFonts w:cs="Tahoma"/>
              </w:rPr>
            </w:pPr>
            <w:r>
              <w:rPr>
                <w:rFonts w:cs="Tahoma"/>
              </w:rPr>
              <w:t>16 MHz</w:t>
            </w:r>
          </w:p>
        </w:tc>
      </w:tr>
    </w:tbl>
    <w:p w:rsidR="00321E61" w:rsidRPr="004327EA" w:rsidRDefault="00BC35FB" w:rsidP="006E4356">
      <w:pPr>
        <w:pStyle w:val="Prrafodelista"/>
        <w:ind w:left="1429" w:firstLine="0"/>
        <w:jc w:val="center"/>
        <w:rPr>
          <w:rFonts w:cs="Tahoma"/>
          <w:b/>
          <w:sz w:val="20"/>
          <w:szCs w:val="20"/>
        </w:rPr>
      </w:pPr>
      <w:r w:rsidRPr="00321E61">
        <w:rPr>
          <w:rFonts w:cs="Tahoma"/>
          <w:b/>
          <w:noProof/>
          <w:color w:val="000080"/>
          <w:sz w:val="30"/>
          <w:szCs w:val="30"/>
        </w:rPr>
        <w:drawing>
          <wp:anchor distT="0" distB="0" distL="114300" distR="114300" simplePos="0" relativeHeight="251682816" behindDoc="0" locked="0" layoutInCell="1" allowOverlap="1" wp14:anchorId="7CFF2A2F" wp14:editId="640240D6">
            <wp:simplePos x="0" y="0"/>
            <wp:positionH relativeFrom="margin">
              <wp:posOffset>-636179</wp:posOffset>
            </wp:positionH>
            <wp:positionV relativeFrom="margin">
              <wp:posOffset>4021364</wp:posOffset>
            </wp:positionV>
            <wp:extent cx="7106285" cy="45720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PNG"/>
                    <pic:cNvPicPr/>
                  </pic:nvPicPr>
                  <pic:blipFill>
                    <a:blip r:embed="rId25">
                      <a:extLst>
                        <a:ext uri="{28A0092B-C50C-407E-A947-70E740481C1C}">
                          <a14:useLocalDpi xmlns:a14="http://schemas.microsoft.com/office/drawing/2010/main" val="0"/>
                        </a:ext>
                      </a:extLst>
                    </a:blip>
                    <a:stretch>
                      <a:fillRect/>
                    </a:stretch>
                  </pic:blipFill>
                  <pic:spPr>
                    <a:xfrm>
                      <a:off x="0" y="0"/>
                      <a:ext cx="7106285" cy="4572000"/>
                    </a:xfrm>
                    <a:prstGeom prst="rect">
                      <a:avLst/>
                    </a:prstGeom>
                  </pic:spPr>
                </pic:pic>
              </a:graphicData>
            </a:graphic>
            <wp14:sizeRelH relativeFrom="margin">
              <wp14:pctWidth>0</wp14:pctWidth>
            </wp14:sizeRelH>
            <wp14:sizeRelV relativeFrom="margin">
              <wp14:pctHeight>0</wp14:pctHeight>
            </wp14:sizeRelV>
          </wp:anchor>
        </w:drawing>
      </w:r>
      <w:r w:rsidR="004327EA" w:rsidRPr="004327EA">
        <w:t xml:space="preserve"> </w:t>
      </w:r>
      <w:r w:rsidR="004327EA" w:rsidRPr="004327EA">
        <w:rPr>
          <w:rFonts w:cs="Tahoma"/>
          <w:b/>
          <w:sz w:val="20"/>
          <w:szCs w:val="20"/>
        </w:rPr>
        <w:t>Figura 12. Tabla de parámetros Arduino Mega 2560</w:t>
      </w:r>
    </w:p>
    <w:p w:rsidR="00321E61" w:rsidRDefault="0037491F" w:rsidP="006E4356">
      <w:pPr>
        <w:pStyle w:val="Prrafodelista"/>
        <w:ind w:left="1429" w:firstLine="0"/>
        <w:jc w:val="center"/>
        <w:rPr>
          <w:rFonts w:cs="Tahoma"/>
          <w:b/>
          <w:color w:val="000080"/>
          <w:sz w:val="30"/>
          <w:szCs w:val="30"/>
        </w:rPr>
      </w:pPr>
      <w:r w:rsidRPr="00321E61">
        <w:rPr>
          <w:rFonts w:cs="Tahoma"/>
          <w:b/>
          <w:noProof/>
          <w:color w:val="000080"/>
          <w:sz w:val="30"/>
          <w:szCs w:val="30"/>
        </w:rPr>
        <mc:AlternateContent>
          <mc:Choice Requires="wps">
            <w:drawing>
              <wp:anchor distT="0" distB="0" distL="114300" distR="114300" simplePos="0" relativeHeight="251683840" behindDoc="0" locked="0" layoutInCell="1" allowOverlap="1" wp14:anchorId="45D118A3" wp14:editId="01AAED73">
                <wp:simplePos x="0" y="0"/>
                <wp:positionH relativeFrom="page">
                  <wp:align>right</wp:align>
                </wp:positionH>
                <wp:positionV relativeFrom="paragraph">
                  <wp:posOffset>4683657</wp:posOffset>
                </wp:positionV>
                <wp:extent cx="7106285" cy="635"/>
                <wp:effectExtent l="0" t="0" r="0" b="635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7106285" cy="635"/>
                        </a:xfrm>
                        <a:prstGeom prst="rect">
                          <a:avLst/>
                        </a:prstGeom>
                        <a:solidFill>
                          <a:prstClr val="white"/>
                        </a:solidFill>
                        <a:ln>
                          <a:noFill/>
                        </a:ln>
                        <a:effectLst/>
                      </wps:spPr>
                      <wps:txbx>
                        <w:txbxContent>
                          <w:p w:rsidR="00D204BD" w:rsidRPr="006E4356" w:rsidRDefault="00D204BD" w:rsidP="00321E61">
                            <w:pPr>
                              <w:pStyle w:val="Descripcin"/>
                              <w:rPr>
                                <w:noProof/>
                                <w:sz w:val="24"/>
                                <w:u w:val="none"/>
                              </w:rPr>
                            </w:pPr>
                            <w:r>
                              <w:rPr>
                                <w:u w:val="none"/>
                              </w:rPr>
                              <w:t>Figura 13. Esquema de Arduino Mega 2560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118A3" id="Cuadro de texto 35" o:spid="_x0000_s1036" type="#_x0000_t202" style="position:absolute;left:0;text-align:left;margin-left:508.35pt;margin-top:368.8pt;width:559.55pt;height:.05pt;z-index:25168384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" stroked="f">
                <v:textbox style="mso-fit-shape-to-text:t" inset="0,0,0,0">
                  <w:txbxContent>
                    <w:p w:rsidR="00D204BD" w:rsidRPr="006E4356" w:rsidRDefault="00D204BD" w:rsidP="00321E61">
                      <w:pPr>
                        <w:pStyle w:val="Descripcin"/>
                        <w:rPr>
                          <w:noProof/>
                          <w:sz w:val="24"/>
                          <w:u w:val="none"/>
                        </w:rPr>
                      </w:pPr>
                      <w:r>
                        <w:rPr>
                          <w:u w:val="none"/>
                        </w:rPr>
                        <w:t>Figura 13. Esquema de Arduino Mega 2560</w:t>
                      </w:r>
                    </w:p>
                  </w:txbxContent>
                </v:textbox>
                <w10:wrap type="square" anchorx="page"/>
              </v:shape>
            </w:pict>
          </mc:Fallback>
        </mc:AlternateContent>
      </w:r>
    </w:p>
    <w:p w:rsidR="006E4356" w:rsidRDefault="006E4356" w:rsidP="006E4356">
      <w:pPr>
        <w:pStyle w:val="Prrafodelista"/>
        <w:ind w:left="1429" w:firstLine="0"/>
        <w:jc w:val="center"/>
        <w:rPr>
          <w:rFonts w:cs="Tahoma"/>
          <w:b/>
          <w:color w:val="000080"/>
          <w:sz w:val="30"/>
          <w:szCs w:val="30"/>
        </w:rPr>
      </w:pPr>
    </w:p>
    <w:p w:rsidR="002831C2" w:rsidRDefault="002831C2" w:rsidP="006E4356">
      <w:pPr>
        <w:pStyle w:val="Prrafodelista"/>
        <w:ind w:left="1429" w:firstLine="0"/>
        <w:jc w:val="center"/>
        <w:rPr>
          <w:rFonts w:cs="Tahoma"/>
          <w:b/>
          <w:color w:val="000080"/>
          <w:sz w:val="30"/>
          <w:szCs w:val="30"/>
        </w:rPr>
      </w:pPr>
    </w:p>
    <w:p w:rsidR="00321E61" w:rsidRPr="00F62A4C" w:rsidRDefault="00321E61" w:rsidP="006E4356">
      <w:pPr>
        <w:pStyle w:val="Prrafodelista"/>
        <w:ind w:left="1429" w:firstLine="0"/>
        <w:jc w:val="center"/>
        <w:rPr>
          <w:rFonts w:ascii="Arial Narrow" w:hAnsi="Arial Narrow" w:cs="Tahoma"/>
          <w:b/>
          <w:color w:val="000080"/>
          <w:sz w:val="30"/>
          <w:szCs w:val="30"/>
        </w:rPr>
      </w:pPr>
      <w:r w:rsidRPr="00F62A4C">
        <w:rPr>
          <w:rFonts w:ascii="Arial Narrow" w:hAnsi="Arial Narrow" w:cs="Tahoma"/>
          <w:b/>
          <w:color w:val="000080"/>
          <w:sz w:val="30"/>
          <w:szCs w:val="30"/>
        </w:rPr>
        <w:t>Dimensiones de Mega 2560</w:t>
      </w:r>
    </w:p>
    <w:p w:rsidR="00053D25" w:rsidRDefault="00053D25" w:rsidP="006E4356">
      <w:pPr>
        <w:pStyle w:val="Prrafodelista"/>
        <w:ind w:left="1429" w:firstLine="0"/>
        <w:jc w:val="center"/>
        <w:rPr>
          <w:rFonts w:cs="Tahoma"/>
          <w:b/>
          <w:color w:val="000080"/>
          <w:sz w:val="20"/>
          <w:szCs w:val="20"/>
        </w:rPr>
      </w:pPr>
    </w:p>
    <w:p w:rsidR="002831C2" w:rsidRDefault="002831C2" w:rsidP="006E4356">
      <w:pPr>
        <w:pStyle w:val="Prrafodelista"/>
        <w:ind w:left="1429" w:firstLine="0"/>
        <w:jc w:val="center"/>
        <w:rPr>
          <w:rFonts w:cs="Tahoma"/>
          <w:b/>
          <w:color w:val="000080"/>
          <w:sz w:val="30"/>
          <w:szCs w:val="30"/>
        </w:rPr>
      </w:pPr>
    </w:p>
    <w:p w:rsidR="00321E61" w:rsidRPr="00053D25" w:rsidRDefault="00AC4FAB" w:rsidP="006E4356">
      <w:pPr>
        <w:pStyle w:val="Prrafodelista"/>
        <w:ind w:left="1429" w:firstLine="0"/>
        <w:jc w:val="center"/>
        <w:rPr>
          <w:rFonts w:cs="Tahoma"/>
          <w:b/>
          <w:sz w:val="20"/>
          <w:szCs w:val="20"/>
        </w:rPr>
      </w:pPr>
      <w:r>
        <w:rPr>
          <w:noProof/>
        </w:rPr>
        <w:pict>
          <v:shape id="_x0000_s1030" type="#_x0000_t75" style="position:absolute;left:0;text-align:left;margin-left:-107.15pt;margin-top:96pt;width:643.15pt;height:508.4pt;z-index:251688960;mso-position-horizontal-relative:margin;mso-position-vertical-relative:margin">
            <v:imagedata r:id="rId26" o:title="dimensiones"/>
            <w10:wrap type="square" anchorx="margin" anchory="margin"/>
          </v:shape>
        </w:pict>
      </w:r>
    </w:p>
    <w:p w:rsidR="00053D25" w:rsidRDefault="004327EA" w:rsidP="006E4356">
      <w:pPr>
        <w:pStyle w:val="Prrafodelista"/>
        <w:ind w:left="1429" w:firstLine="0"/>
        <w:jc w:val="center"/>
        <w:rPr>
          <w:rFonts w:cs="Tahoma"/>
          <w:b/>
          <w:sz w:val="20"/>
          <w:szCs w:val="20"/>
        </w:rPr>
      </w:pPr>
      <w:r>
        <w:rPr>
          <w:rFonts w:cs="Tahoma"/>
          <w:b/>
          <w:sz w:val="20"/>
          <w:szCs w:val="20"/>
        </w:rPr>
        <w:t>Figura 14</w:t>
      </w:r>
      <w:r w:rsidR="00C306D6">
        <w:rPr>
          <w:rFonts w:cs="Tahoma"/>
          <w:b/>
          <w:sz w:val="20"/>
          <w:szCs w:val="20"/>
        </w:rPr>
        <w:t>. Dimensiones de la placa A</w:t>
      </w:r>
      <w:r w:rsidR="00053D25" w:rsidRPr="00053D25">
        <w:rPr>
          <w:rFonts w:cs="Tahoma"/>
          <w:b/>
          <w:sz w:val="20"/>
          <w:szCs w:val="20"/>
        </w:rPr>
        <w:t>rduino Mega 2560 (esquema suministrado por fabricante)</w:t>
      </w:r>
    </w:p>
    <w:p w:rsidR="00F76C9D" w:rsidRDefault="00F76C9D" w:rsidP="006E4356">
      <w:pPr>
        <w:pStyle w:val="Prrafodelista"/>
        <w:ind w:left="1429" w:firstLine="0"/>
        <w:jc w:val="center"/>
        <w:rPr>
          <w:rFonts w:cs="Tahoma"/>
          <w:b/>
          <w:sz w:val="20"/>
          <w:szCs w:val="20"/>
        </w:rPr>
      </w:pPr>
    </w:p>
    <w:p w:rsidR="00F76C9D" w:rsidRDefault="00F76C9D" w:rsidP="006E4356">
      <w:pPr>
        <w:pStyle w:val="Prrafodelista"/>
        <w:ind w:left="1429" w:firstLine="0"/>
        <w:jc w:val="center"/>
        <w:rPr>
          <w:rFonts w:cs="Tahoma"/>
          <w:b/>
          <w:sz w:val="20"/>
          <w:szCs w:val="20"/>
        </w:rPr>
      </w:pPr>
    </w:p>
    <w:p w:rsidR="00F76C9D" w:rsidRDefault="00F76C9D" w:rsidP="006E4356">
      <w:pPr>
        <w:pStyle w:val="Prrafodelista"/>
        <w:ind w:left="1429" w:firstLine="0"/>
        <w:jc w:val="center"/>
        <w:rPr>
          <w:rFonts w:cs="Tahoma"/>
          <w:b/>
          <w:sz w:val="20"/>
          <w:szCs w:val="20"/>
        </w:rPr>
      </w:pPr>
    </w:p>
    <w:p w:rsidR="00F76C9D" w:rsidRDefault="00F76C9D" w:rsidP="006E4356">
      <w:pPr>
        <w:pStyle w:val="Prrafodelista"/>
        <w:ind w:left="1429" w:firstLine="0"/>
        <w:jc w:val="center"/>
        <w:rPr>
          <w:rFonts w:cs="Tahoma"/>
          <w:b/>
          <w:sz w:val="20"/>
          <w:szCs w:val="20"/>
        </w:rPr>
      </w:pPr>
    </w:p>
    <w:p w:rsidR="00F76C9D" w:rsidRDefault="00F76C9D" w:rsidP="006E4356">
      <w:pPr>
        <w:pStyle w:val="Prrafodelista"/>
        <w:ind w:left="1429" w:firstLine="0"/>
        <w:jc w:val="center"/>
        <w:rPr>
          <w:rFonts w:cs="Tahoma"/>
          <w:b/>
          <w:sz w:val="20"/>
          <w:szCs w:val="20"/>
        </w:rPr>
      </w:pPr>
    </w:p>
    <w:p w:rsidR="00F76C9D" w:rsidRPr="00F62A4C" w:rsidRDefault="00F76C9D" w:rsidP="00F76C9D">
      <w:pPr>
        <w:pStyle w:val="Prrafodelista"/>
        <w:ind w:left="1429" w:firstLine="0"/>
        <w:jc w:val="center"/>
        <w:rPr>
          <w:rFonts w:ascii="Arial Narrow" w:hAnsi="Arial Narrow" w:cs="Tahoma"/>
          <w:b/>
          <w:color w:val="000080"/>
          <w:sz w:val="30"/>
          <w:szCs w:val="30"/>
        </w:rPr>
      </w:pPr>
      <w:r w:rsidRPr="00F62A4C">
        <w:rPr>
          <w:rFonts w:ascii="Arial Narrow" w:hAnsi="Arial Narrow" w:cs="Tahoma"/>
          <w:b/>
          <w:color w:val="000080"/>
          <w:sz w:val="30"/>
          <w:szCs w:val="30"/>
        </w:rPr>
        <w:t>IDE de Arduino</w:t>
      </w:r>
    </w:p>
    <w:p w:rsidR="00F76C9D" w:rsidRDefault="00F76C9D" w:rsidP="00F76C9D">
      <w:pPr>
        <w:pStyle w:val="Prrafodelista"/>
        <w:ind w:left="1429" w:firstLine="0"/>
        <w:jc w:val="center"/>
        <w:rPr>
          <w:rFonts w:cs="Tahoma"/>
          <w:b/>
          <w:color w:val="000080"/>
          <w:sz w:val="30"/>
          <w:szCs w:val="30"/>
        </w:rPr>
      </w:pPr>
    </w:p>
    <w:p w:rsidR="00BA2BA7" w:rsidRDefault="00682174" w:rsidP="00A52D44">
      <w:pPr>
        <w:jc w:val="left"/>
        <w:rPr>
          <w:rFonts w:cs="Tahoma"/>
        </w:rPr>
      </w:pPr>
      <w:r>
        <w:rPr>
          <w:noProof/>
        </w:rPr>
        <w:drawing>
          <wp:anchor distT="0" distB="0" distL="114300" distR="114300" simplePos="0" relativeHeight="251689984" behindDoc="0" locked="0" layoutInCell="1" allowOverlap="1" wp14:anchorId="135C4FBB" wp14:editId="576B65F7">
            <wp:simplePos x="0" y="0"/>
            <wp:positionH relativeFrom="margin">
              <wp:posOffset>302895</wp:posOffset>
            </wp:positionH>
            <wp:positionV relativeFrom="margin">
              <wp:posOffset>2045607</wp:posOffset>
            </wp:positionV>
            <wp:extent cx="5058481" cy="6192114"/>
            <wp:effectExtent l="0" t="0" r="889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DE ARDUINO.PNG"/>
                    <pic:cNvPicPr/>
                  </pic:nvPicPr>
                  <pic:blipFill>
                    <a:blip r:embed="rId27">
                      <a:extLst>
                        <a:ext uri="{28A0092B-C50C-407E-A947-70E740481C1C}">
                          <a14:useLocalDpi xmlns:a14="http://schemas.microsoft.com/office/drawing/2010/main" val="0"/>
                        </a:ext>
                      </a:extLst>
                    </a:blip>
                    <a:stretch>
                      <a:fillRect/>
                    </a:stretch>
                  </pic:blipFill>
                  <pic:spPr>
                    <a:xfrm>
                      <a:off x="0" y="0"/>
                      <a:ext cx="5058481" cy="6192114"/>
                    </a:xfrm>
                    <a:prstGeom prst="rect">
                      <a:avLst/>
                    </a:prstGeom>
                  </pic:spPr>
                </pic:pic>
              </a:graphicData>
            </a:graphic>
          </wp:anchor>
        </w:drawing>
      </w:r>
      <w:r w:rsidR="00A52D44">
        <w:rPr>
          <w:rFonts w:cs="Tahoma"/>
        </w:rPr>
        <w:t>Arduino cuenta con su propia IDE para desarrollar sus pro</w:t>
      </w:r>
      <w:r w:rsidR="00BA2BA7">
        <w:rPr>
          <w:rFonts w:cs="Tahoma"/>
        </w:rPr>
        <w:t>gramas y cargarlos a una placa A</w:t>
      </w:r>
      <w:r w:rsidR="00A52D44">
        <w:rPr>
          <w:rFonts w:cs="Tahoma"/>
        </w:rPr>
        <w:t xml:space="preserve">rduino. </w:t>
      </w:r>
      <w:r w:rsidR="00BA2BA7" w:rsidRPr="00BA2BA7">
        <w:rPr>
          <w:rFonts w:cs="Tahoma"/>
          <w:color w:val="252525"/>
          <w:shd w:val="clear" w:color="auto" w:fill="FFFFFF"/>
        </w:rPr>
        <w:t>La sintaxis del lenguaje de programación Arduino es una versión simplificada de C/C++</w:t>
      </w:r>
      <w:r w:rsidR="00BA2BA7">
        <w:rPr>
          <w:rFonts w:cs="Tahoma"/>
          <w:color w:val="252525"/>
          <w:shd w:val="clear" w:color="auto" w:fill="FFFFFF"/>
        </w:rPr>
        <w:t>. Para este proyecto se usara esta IDE aunque es posible programar una placa Arduino con otras IDE’s.</w:t>
      </w:r>
    </w:p>
    <w:p w:rsidR="00BA2BA7" w:rsidRDefault="00BA2BA7" w:rsidP="00682174">
      <w:pPr>
        <w:ind w:firstLine="0"/>
        <w:rPr>
          <w:rFonts w:cs="Tahoma"/>
        </w:rPr>
      </w:pPr>
    </w:p>
    <w:p w:rsidR="00682174" w:rsidRDefault="004327EA" w:rsidP="00682174">
      <w:pPr>
        <w:ind w:firstLine="0"/>
        <w:rPr>
          <w:rFonts w:cs="Tahoma"/>
        </w:rPr>
      </w:pPr>
      <w:r>
        <w:rPr>
          <w:noProof/>
        </w:rPr>
        <mc:AlternateContent>
          <mc:Choice Requires="wps">
            <w:drawing>
              <wp:anchor distT="0" distB="0" distL="114300" distR="114300" simplePos="0" relativeHeight="251692032" behindDoc="0" locked="0" layoutInCell="1" allowOverlap="1" wp14:anchorId="07DBBC82" wp14:editId="13DB8AF7">
                <wp:simplePos x="0" y="0"/>
                <wp:positionH relativeFrom="column">
                  <wp:posOffset>212725</wp:posOffset>
                </wp:positionH>
                <wp:positionV relativeFrom="paragraph">
                  <wp:posOffset>6492785</wp:posOffset>
                </wp:positionV>
                <wp:extent cx="505841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a:effectLst/>
                      </wps:spPr>
                      <wps:txbx>
                        <w:txbxContent>
                          <w:p w:rsidR="00D204BD" w:rsidRPr="00A52D44" w:rsidRDefault="00D204BD" w:rsidP="00A52D44">
                            <w:pPr>
                              <w:pStyle w:val="Descripcin"/>
                              <w:rPr>
                                <w:noProof/>
                                <w:color w:val="000080"/>
                                <w:sz w:val="24"/>
                                <w:u w:val="none"/>
                              </w:rPr>
                            </w:pPr>
                            <w:r w:rsidRPr="00A52D44">
                              <w:rPr>
                                <w:u w:val="none"/>
                              </w:rPr>
                              <w:t>F</w:t>
                            </w:r>
                            <w:r>
                              <w:rPr>
                                <w:u w:val="none"/>
                              </w:rPr>
                              <w:t>igura 15. IDE de Arduino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BBC82" id="Cuadro de texto 39" o:spid="_x0000_s1037" type="#_x0000_t202" style="position:absolute;left:0;text-align:left;margin-left:16.75pt;margin-top:511.25pt;width:398.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" stroked="f">
                <v:textbox style="mso-fit-shape-to-text:t" inset="0,0,0,0">
                  <w:txbxContent>
                    <w:p w:rsidR="00D204BD" w:rsidRPr="00A52D44" w:rsidRDefault="00D204BD" w:rsidP="00A52D44">
                      <w:pPr>
                        <w:pStyle w:val="Descripcin"/>
                        <w:rPr>
                          <w:noProof/>
                          <w:color w:val="000080"/>
                          <w:sz w:val="24"/>
                          <w:u w:val="none"/>
                        </w:rPr>
                      </w:pPr>
                      <w:r w:rsidRPr="00A52D44">
                        <w:rPr>
                          <w:u w:val="none"/>
                        </w:rPr>
                        <w:t>F</w:t>
                      </w:r>
                      <w:r>
                        <w:rPr>
                          <w:u w:val="none"/>
                        </w:rPr>
                        <w:t>igura 15. IDE de Arduino</w:t>
                      </w:r>
                    </w:p>
                  </w:txbxContent>
                </v:textbox>
                <w10:wrap type="square"/>
              </v:shape>
            </w:pict>
          </mc:Fallback>
        </mc:AlternateContent>
      </w:r>
    </w:p>
    <w:p w:rsidR="002831C2" w:rsidRDefault="002831C2" w:rsidP="00682174">
      <w:pPr>
        <w:pStyle w:val="Ttulo3"/>
        <w:numPr>
          <w:ilvl w:val="0"/>
          <w:numId w:val="0"/>
        </w:numPr>
        <w:ind w:left="1224"/>
        <w:rPr>
          <w:color w:val="000080"/>
          <w:sz w:val="30"/>
          <w:szCs w:val="30"/>
        </w:rPr>
      </w:pPr>
    </w:p>
    <w:p w:rsidR="00682174" w:rsidRDefault="00682174" w:rsidP="00682174">
      <w:pPr>
        <w:pStyle w:val="Ttulo3"/>
        <w:numPr>
          <w:ilvl w:val="0"/>
          <w:numId w:val="0"/>
        </w:numPr>
        <w:ind w:left="1224"/>
        <w:rPr>
          <w:color w:val="000080"/>
          <w:sz w:val="30"/>
          <w:szCs w:val="30"/>
        </w:rPr>
      </w:pPr>
      <w:bookmarkStart w:id="15" w:name="_Toc453769714"/>
      <w:r w:rsidRPr="00682174">
        <w:rPr>
          <w:color w:val="000080"/>
          <w:sz w:val="30"/>
          <w:szCs w:val="30"/>
        </w:rPr>
        <w:t>3.2.4 Modulo RFID MFRC 522</w:t>
      </w:r>
      <w:bookmarkEnd w:id="15"/>
    </w:p>
    <w:p w:rsidR="00682174" w:rsidRDefault="00795258" w:rsidP="00682174">
      <w:pPr>
        <w:rPr>
          <w:color w:val="000000" w:themeColor="text1"/>
        </w:rPr>
      </w:pPr>
      <w:r>
        <w:rPr>
          <w:color w:val="000000" w:themeColor="text1"/>
        </w:rPr>
        <w:t>El módulo, modelo MFRC522, es una placa integrada con un lector y escritor IC de comunicación sin contacto de una frecuencia de 13,56 MHz. El módulo RC 522 usa un sistema avanzado de modulación y demodulación para todo tipo de dispositivos pasivos.</w:t>
      </w:r>
    </w:p>
    <w:p w:rsidR="00795258" w:rsidRDefault="00795258" w:rsidP="00682174">
      <w:pPr>
        <w:rPr>
          <w:color w:val="000000" w:themeColor="text1"/>
        </w:rPr>
      </w:pPr>
    </w:p>
    <w:p w:rsidR="00795258" w:rsidRDefault="00795258" w:rsidP="00795258">
      <w:r>
        <w:t>El funcionamiento básico consiste en:</w:t>
      </w:r>
    </w:p>
    <w:p w:rsidR="00795258" w:rsidRDefault="00795258" w:rsidP="00166AA1">
      <w:pPr>
        <w:pStyle w:val="Prrafodelista"/>
        <w:numPr>
          <w:ilvl w:val="0"/>
          <w:numId w:val="13"/>
        </w:numPr>
        <w:rPr>
          <w:color w:val="000000" w:themeColor="text1"/>
        </w:rPr>
      </w:pPr>
      <w:r>
        <w:rPr>
          <w:color w:val="000000" w:themeColor="text1"/>
        </w:rPr>
        <w:t>El módulo RFID posee un campo electromagnético. El modulo siempre está activo a la espera de datos.</w:t>
      </w:r>
    </w:p>
    <w:p w:rsidR="00795258" w:rsidRDefault="00795258" w:rsidP="00166AA1">
      <w:pPr>
        <w:pStyle w:val="Prrafodelista"/>
        <w:numPr>
          <w:ilvl w:val="0"/>
          <w:numId w:val="13"/>
        </w:numPr>
        <w:rPr>
          <w:color w:val="000000" w:themeColor="text1"/>
        </w:rPr>
      </w:pPr>
      <w:r>
        <w:rPr>
          <w:color w:val="000000" w:themeColor="text1"/>
        </w:rPr>
        <w:t>Al pasar un dispositivo compatible con la tecnológica RFID o NFC, el modulo reacciona y obtiene los datos del dispositivos.</w:t>
      </w:r>
    </w:p>
    <w:p w:rsidR="00795258" w:rsidRPr="00795258" w:rsidRDefault="00795258" w:rsidP="00166AA1">
      <w:pPr>
        <w:pStyle w:val="Prrafodelista"/>
        <w:numPr>
          <w:ilvl w:val="0"/>
          <w:numId w:val="13"/>
        </w:numPr>
        <w:rPr>
          <w:color w:val="000000" w:themeColor="text1"/>
        </w:rPr>
      </w:pPr>
      <w:r>
        <w:rPr>
          <w:color w:val="000000" w:themeColor="text1"/>
        </w:rPr>
        <w:t>Los datos son enviados a la placa Arduino, donde se usaran del modo deseado por el programador.</w:t>
      </w:r>
    </w:p>
    <w:p w:rsidR="00795258" w:rsidRDefault="00795258" w:rsidP="00682174">
      <w:r>
        <w:rPr>
          <w:noProof/>
        </w:rPr>
        <w:drawing>
          <wp:anchor distT="0" distB="0" distL="114300" distR="114300" simplePos="0" relativeHeight="251693056" behindDoc="0" locked="0" layoutInCell="1" allowOverlap="1" wp14:anchorId="7A50AD71" wp14:editId="041AC3D6">
            <wp:simplePos x="0" y="0"/>
            <wp:positionH relativeFrom="margin">
              <wp:posOffset>678815</wp:posOffset>
            </wp:positionH>
            <wp:positionV relativeFrom="margin">
              <wp:posOffset>3367133</wp:posOffset>
            </wp:positionV>
            <wp:extent cx="4362450" cy="43624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ulo-rfid-mfrc522-.jpg"/>
                    <pic:cNvPicPr/>
                  </pic:nvPicPr>
                  <pic:blipFill>
                    <a:blip r:embed="rId28">
                      <a:extLst>
                        <a:ext uri="{28A0092B-C50C-407E-A947-70E740481C1C}">
                          <a14:useLocalDpi xmlns:a14="http://schemas.microsoft.com/office/drawing/2010/main" val="0"/>
                        </a:ext>
                      </a:extLst>
                    </a:blip>
                    <a:stretch>
                      <a:fillRect/>
                    </a:stretch>
                  </pic:blipFill>
                  <pic:spPr>
                    <a:xfrm>
                      <a:off x="0" y="0"/>
                      <a:ext cx="4362450" cy="4362450"/>
                    </a:xfrm>
                    <a:prstGeom prst="rect">
                      <a:avLst/>
                    </a:prstGeom>
                  </pic:spPr>
                </pic:pic>
              </a:graphicData>
            </a:graphic>
          </wp:anchor>
        </w:drawing>
      </w:r>
    </w:p>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795258" w:rsidRDefault="00795258" w:rsidP="00682174"/>
    <w:p w:rsidR="00285894" w:rsidRDefault="004327EA" w:rsidP="00682174">
      <w:r>
        <w:rPr>
          <w:noProof/>
        </w:rPr>
        <mc:AlternateContent>
          <mc:Choice Requires="wps">
            <w:drawing>
              <wp:anchor distT="0" distB="0" distL="114300" distR="114300" simplePos="0" relativeHeight="251695104" behindDoc="0" locked="0" layoutInCell="1" allowOverlap="1" wp14:anchorId="4BEEB5C6" wp14:editId="1FC04BDE">
                <wp:simplePos x="0" y="0"/>
                <wp:positionH relativeFrom="column">
                  <wp:posOffset>678543</wp:posOffset>
                </wp:positionH>
                <wp:positionV relativeFrom="paragraph">
                  <wp:posOffset>195126</wp:posOffset>
                </wp:positionV>
                <wp:extent cx="4362450" cy="635"/>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4362450" cy="635"/>
                        </a:xfrm>
                        <a:prstGeom prst="rect">
                          <a:avLst/>
                        </a:prstGeom>
                        <a:solidFill>
                          <a:prstClr val="white"/>
                        </a:solidFill>
                        <a:ln>
                          <a:noFill/>
                        </a:ln>
                        <a:effectLst/>
                      </wps:spPr>
                      <wps:txbx>
                        <w:txbxContent>
                          <w:p w:rsidR="00D204BD" w:rsidRPr="00795258" w:rsidRDefault="00D204BD" w:rsidP="00795258">
                            <w:pPr>
                              <w:pStyle w:val="Descripcin"/>
                              <w:rPr>
                                <w:rFonts w:cs="Times New Roman"/>
                                <w:noProof/>
                                <w:sz w:val="24"/>
                                <w:u w:val="none"/>
                              </w:rPr>
                            </w:pPr>
                            <w:r>
                              <w:rPr>
                                <w:noProof/>
                                <w:u w:val="none"/>
                              </w:rPr>
                              <w:t>Figura 16. Modulo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EB5C6" id="Cuadro de texto 4" o:spid="_x0000_s1038" type="#_x0000_t202" style="position:absolute;left:0;text-align:left;margin-left:53.45pt;margin-top:15.35pt;width:343.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" stroked="f">
                <v:textbox style="mso-fit-shape-to-text:t" inset="0,0,0,0">
                  <w:txbxContent>
                    <w:p w:rsidR="00D204BD" w:rsidRPr="00795258" w:rsidRDefault="00D204BD" w:rsidP="00795258">
                      <w:pPr>
                        <w:pStyle w:val="Descripcin"/>
                        <w:rPr>
                          <w:rFonts w:cs="Times New Roman"/>
                          <w:noProof/>
                          <w:sz w:val="24"/>
                          <w:u w:val="none"/>
                        </w:rPr>
                      </w:pPr>
                      <w:r>
                        <w:rPr>
                          <w:noProof/>
                          <w:u w:val="none"/>
                        </w:rPr>
                        <w:t>Figura 16. Modulo RC522</w:t>
                      </w:r>
                    </w:p>
                  </w:txbxContent>
                </v:textbox>
                <w10:wrap type="square"/>
              </v:shape>
            </w:pict>
          </mc:Fallback>
        </mc:AlternateContent>
      </w:r>
    </w:p>
    <w:p w:rsidR="00285894" w:rsidRDefault="00285894" w:rsidP="00682174"/>
    <w:p w:rsidR="00285894" w:rsidRDefault="00285894" w:rsidP="00682174"/>
    <w:p w:rsidR="00285894" w:rsidRDefault="00285894" w:rsidP="00682174"/>
    <w:p w:rsidR="004327EA" w:rsidRDefault="004327EA" w:rsidP="00682174"/>
    <w:p w:rsidR="004327EA" w:rsidRDefault="004327EA" w:rsidP="00682174"/>
    <w:p w:rsidR="00285894" w:rsidRDefault="00285894" w:rsidP="00682174"/>
    <w:p w:rsidR="00285894" w:rsidRPr="00F62A4C" w:rsidRDefault="00285894" w:rsidP="00285894">
      <w:pPr>
        <w:jc w:val="center"/>
        <w:rPr>
          <w:rFonts w:ascii="Arial Narrow" w:hAnsi="Arial Narrow"/>
          <w:b/>
          <w:color w:val="000080"/>
          <w:sz w:val="30"/>
          <w:szCs w:val="30"/>
        </w:rPr>
      </w:pPr>
      <w:r w:rsidRPr="00F62A4C">
        <w:rPr>
          <w:rFonts w:ascii="Arial Narrow" w:hAnsi="Arial Narrow"/>
          <w:b/>
          <w:color w:val="000080"/>
          <w:sz w:val="30"/>
          <w:szCs w:val="30"/>
        </w:rPr>
        <w:t xml:space="preserve">Parámetros </w:t>
      </w:r>
    </w:p>
    <w:tbl>
      <w:tblPr>
        <w:tblStyle w:val="Tablaconcuadrcula"/>
        <w:tblW w:w="0" w:type="auto"/>
        <w:tblLook w:val="04A0" w:firstRow="1" w:lastRow="0" w:firstColumn="1" w:lastColumn="0" w:noHBand="0" w:noVBand="1"/>
      </w:tblPr>
      <w:tblGrid>
        <w:gridCol w:w="4247"/>
        <w:gridCol w:w="4248"/>
      </w:tblGrid>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Tensión de trabajo</w:t>
            </w:r>
          </w:p>
        </w:tc>
        <w:tc>
          <w:tcPr>
            <w:tcW w:w="4248" w:type="dxa"/>
          </w:tcPr>
          <w:p w:rsidR="00285894" w:rsidRPr="00285894" w:rsidRDefault="00285894" w:rsidP="00285894">
            <w:pPr>
              <w:ind w:firstLine="0"/>
              <w:jc w:val="center"/>
            </w:pPr>
            <w:r w:rsidRPr="00285894">
              <w:t>3,3 V</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Corriente de trabajo</w:t>
            </w:r>
          </w:p>
        </w:tc>
        <w:tc>
          <w:tcPr>
            <w:tcW w:w="4248" w:type="dxa"/>
          </w:tcPr>
          <w:p w:rsidR="00285894" w:rsidRPr="00285894" w:rsidRDefault="00285894" w:rsidP="00285894">
            <w:pPr>
              <w:ind w:firstLine="0"/>
              <w:jc w:val="center"/>
            </w:pPr>
            <w:r w:rsidRPr="00285894">
              <w:t>13 – 26 mA</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Stand By</w:t>
            </w:r>
          </w:p>
        </w:tc>
        <w:tc>
          <w:tcPr>
            <w:tcW w:w="4248" w:type="dxa"/>
          </w:tcPr>
          <w:p w:rsidR="00285894" w:rsidRPr="00285894" w:rsidRDefault="00285894" w:rsidP="00285894">
            <w:pPr>
              <w:ind w:firstLine="0"/>
              <w:jc w:val="center"/>
            </w:pPr>
            <w:r w:rsidRPr="00285894">
              <w:t>10 – 13 mA</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Corriente máxima</w:t>
            </w:r>
          </w:p>
        </w:tc>
        <w:tc>
          <w:tcPr>
            <w:tcW w:w="4248" w:type="dxa"/>
          </w:tcPr>
          <w:p w:rsidR="00285894" w:rsidRPr="00285894" w:rsidRDefault="00285894" w:rsidP="00285894">
            <w:pPr>
              <w:ind w:firstLine="0"/>
              <w:jc w:val="center"/>
            </w:pPr>
            <w:r w:rsidRPr="00285894">
              <w:t xml:space="preserve"> 30 mA</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Frecuencia</w:t>
            </w:r>
          </w:p>
        </w:tc>
        <w:tc>
          <w:tcPr>
            <w:tcW w:w="4248" w:type="dxa"/>
          </w:tcPr>
          <w:p w:rsidR="00285894" w:rsidRPr="00285894" w:rsidRDefault="00285894" w:rsidP="00285894">
            <w:pPr>
              <w:ind w:firstLine="0"/>
              <w:jc w:val="center"/>
            </w:pPr>
            <w:r w:rsidRPr="00285894">
              <w:t>13,56 MHz</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Distancia de lectura</w:t>
            </w:r>
          </w:p>
        </w:tc>
        <w:tc>
          <w:tcPr>
            <w:tcW w:w="4248" w:type="dxa"/>
          </w:tcPr>
          <w:p w:rsidR="00285894" w:rsidRPr="00285894" w:rsidRDefault="00285894" w:rsidP="00285894">
            <w:pPr>
              <w:ind w:firstLine="0"/>
              <w:jc w:val="center"/>
            </w:pPr>
            <w:r w:rsidRPr="00285894">
              <w:t>0 a 60 mm</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Protocolo de comunicación</w:t>
            </w:r>
          </w:p>
        </w:tc>
        <w:tc>
          <w:tcPr>
            <w:tcW w:w="4248" w:type="dxa"/>
          </w:tcPr>
          <w:p w:rsidR="00285894" w:rsidRPr="00285894" w:rsidRDefault="00285894" w:rsidP="00285894">
            <w:pPr>
              <w:ind w:firstLine="0"/>
              <w:jc w:val="center"/>
            </w:pPr>
            <w:r w:rsidRPr="00285894">
              <w:t>SPI</w:t>
            </w:r>
          </w:p>
        </w:tc>
      </w:tr>
      <w:tr w:rsidR="00285894" w:rsidTr="00285894">
        <w:tc>
          <w:tcPr>
            <w:tcW w:w="4247" w:type="dxa"/>
            <w:shd w:val="clear" w:color="auto" w:fill="DBE5F1" w:themeFill="accent1" w:themeFillTint="33"/>
          </w:tcPr>
          <w:p w:rsidR="00285894" w:rsidRPr="00285894" w:rsidRDefault="00285894" w:rsidP="00285894">
            <w:pPr>
              <w:ind w:firstLine="0"/>
              <w:jc w:val="center"/>
              <w:rPr>
                <w:b/>
              </w:rPr>
            </w:pPr>
            <w:r>
              <w:rPr>
                <w:b/>
              </w:rPr>
              <w:t>Velocidad de datos máxima</w:t>
            </w:r>
          </w:p>
        </w:tc>
        <w:tc>
          <w:tcPr>
            <w:tcW w:w="4248" w:type="dxa"/>
          </w:tcPr>
          <w:p w:rsidR="00285894" w:rsidRPr="00285894" w:rsidRDefault="00285894" w:rsidP="00285894">
            <w:pPr>
              <w:ind w:firstLine="0"/>
              <w:jc w:val="center"/>
            </w:pPr>
            <w:r w:rsidRPr="00285894">
              <w:t>10 Mbit/s</w:t>
            </w:r>
          </w:p>
        </w:tc>
      </w:tr>
    </w:tbl>
    <w:p w:rsidR="00285894" w:rsidRPr="00285894" w:rsidRDefault="004327EA" w:rsidP="00285894">
      <w:pPr>
        <w:jc w:val="center"/>
        <w:rPr>
          <w:b/>
          <w:sz w:val="20"/>
          <w:szCs w:val="20"/>
        </w:rPr>
      </w:pPr>
      <w:r>
        <w:rPr>
          <w:b/>
          <w:sz w:val="20"/>
          <w:szCs w:val="20"/>
        </w:rPr>
        <w:t>Figura 17</w:t>
      </w:r>
      <w:r w:rsidR="00285894" w:rsidRPr="00285894">
        <w:rPr>
          <w:b/>
          <w:sz w:val="20"/>
          <w:szCs w:val="20"/>
        </w:rPr>
        <w:t>. Tabla de parámetros RC522</w:t>
      </w:r>
    </w:p>
    <w:p w:rsidR="00795258" w:rsidRDefault="00795258" w:rsidP="00682174"/>
    <w:p w:rsidR="00795258" w:rsidRDefault="00795258" w:rsidP="00682174">
      <w:pPr>
        <w:rPr>
          <w:rFonts w:cs="Tahoma"/>
        </w:rPr>
      </w:pPr>
    </w:p>
    <w:p w:rsidR="00285894" w:rsidRPr="00F62A4C" w:rsidRDefault="00285894" w:rsidP="00285894">
      <w:pPr>
        <w:jc w:val="center"/>
        <w:rPr>
          <w:rFonts w:ascii="Arial Narrow" w:hAnsi="Arial Narrow" w:cs="Tahoma"/>
          <w:b/>
          <w:color w:val="000080"/>
          <w:sz w:val="30"/>
          <w:szCs w:val="30"/>
        </w:rPr>
      </w:pPr>
      <w:r w:rsidRPr="00F62A4C">
        <w:rPr>
          <w:rFonts w:ascii="Arial Narrow" w:hAnsi="Arial Narrow" w:cs="Tahoma"/>
          <w:b/>
          <w:color w:val="000080"/>
          <w:sz w:val="30"/>
          <w:szCs w:val="30"/>
        </w:rPr>
        <w:t>Sobre los TAG’s</w:t>
      </w:r>
    </w:p>
    <w:p w:rsidR="00BC35FB" w:rsidRPr="00285894" w:rsidRDefault="00BC35FB" w:rsidP="00285894">
      <w:pPr>
        <w:jc w:val="center"/>
        <w:rPr>
          <w:rFonts w:cs="Tahoma"/>
          <w:b/>
          <w:color w:val="000080"/>
          <w:sz w:val="30"/>
          <w:szCs w:val="30"/>
        </w:rPr>
      </w:pPr>
    </w:p>
    <w:p w:rsidR="00BC35FB" w:rsidRDefault="00285894" w:rsidP="00285894">
      <w:pPr>
        <w:rPr>
          <w:rFonts w:cs="Tahoma"/>
          <w:shd w:val="clear" w:color="auto" w:fill="FFFFFF"/>
        </w:rPr>
      </w:pPr>
      <w:r w:rsidRPr="00285894">
        <w:rPr>
          <w:rFonts w:cs="Tahoma"/>
          <w:shd w:val="clear" w:color="auto" w:fill="FFFFFF"/>
        </w:rPr>
        <w:t xml:space="preserve">Los TAGs viene en diferentes modelos, los más comunes son en tarjetas y en llaveros, pero también vienen como etiquetas adhesivas e incluso ya viene incrustados en algunos productos. </w:t>
      </w:r>
    </w:p>
    <w:p w:rsidR="00285894" w:rsidRPr="00285894" w:rsidRDefault="0037491F" w:rsidP="00285894">
      <w:pPr>
        <w:rPr>
          <w:rFonts w:cs="Tahoma"/>
        </w:rPr>
      </w:pPr>
      <w:r>
        <w:rPr>
          <w:noProof/>
        </w:rPr>
        <w:drawing>
          <wp:anchor distT="0" distB="0" distL="114300" distR="114300" simplePos="0" relativeHeight="251696128" behindDoc="0" locked="0" layoutInCell="1" allowOverlap="1" wp14:anchorId="1F70B12C" wp14:editId="41499CA8">
            <wp:simplePos x="0" y="0"/>
            <wp:positionH relativeFrom="margin">
              <wp:align>center</wp:align>
            </wp:positionH>
            <wp:positionV relativeFrom="margin">
              <wp:posOffset>5130165</wp:posOffset>
            </wp:positionV>
            <wp:extent cx="3270250" cy="3933190"/>
            <wp:effectExtent l="0" t="762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ag.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3270250" cy="3933190"/>
                    </a:xfrm>
                    <a:prstGeom prst="rect">
                      <a:avLst/>
                    </a:prstGeom>
                  </pic:spPr>
                </pic:pic>
              </a:graphicData>
            </a:graphic>
            <wp14:sizeRelH relativeFrom="margin">
              <wp14:pctWidth>0</wp14:pctWidth>
            </wp14:sizeRelH>
            <wp14:sizeRelV relativeFrom="margin">
              <wp14:pctHeight>0</wp14:pctHeight>
            </wp14:sizeRelV>
          </wp:anchor>
        </w:drawing>
      </w:r>
      <w:r w:rsidR="00E23EFB">
        <w:rPr>
          <w:noProof/>
        </w:rPr>
        <mc:AlternateContent>
          <mc:Choice Requires="wps">
            <w:drawing>
              <wp:anchor distT="0" distB="0" distL="114300" distR="114300" simplePos="0" relativeHeight="251698176" behindDoc="0" locked="0" layoutInCell="1" allowOverlap="1" wp14:anchorId="32BA8E90" wp14:editId="39FC0281">
                <wp:simplePos x="0" y="0"/>
                <wp:positionH relativeFrom="column">
                  <wp:posOffset>695960</wp:posOffset>
                </wp:positionH>
                <wp:positionV relativeFrom="paragraph">
                  <wp:posOffset>4627880</wp:posOffset>
                </wp:positionV>
                <wp:extent cx="393319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3933190" cy="635"/>
                        </a:xfrm>
                        <a:prstGeom prst="rect">
                          <a:avLst/>
                        </a:prstGeom>
                        <a:solidFill>
                          <a:prstClr val="white"/>
                        </a:solidFill>
                        <a:ln>
                          <a:noFill/>
                        </a:ln>
                        <a:effectLst/>
                      </wps:spPr>
                      <wps:txbx>
                        <w:txbxContent>
                          <w:p w:rsidR="00D204BD" w:rsidRPr="00E23EFB" w:rsidRDefault="00D204BD" w:rsidP="00E23EFB">
                            <w:pPr>
                              <w:pStyle w:val="Descripcin"/>
                              <w:rPr>
                                <w:rFonts w:cs="Times New Roman"/>
                                <w:noProof/>
                                <w:sz w:val="24"/>
                                <w:u w:val="none"/>
                              </w:rPr>
                            </w:pPr>
                            <w:r w:rsidRPr="00E23EFB">
                              <w:rPr>
                                <w:u w:val="none"/>
                              </w:rPr>
                              <w:t xml:space="preserve">Figura 18. Tarjeta y llavero </w:t>
                            </w:r>
                            <w:r>
                              <w:rPr>
                                <w:u w:val="none"/>
                              </w:rPr>
                              <w:t>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A8E90" id="Cuadro de texto 1" o:spid="_x0000_s1039" type="#_x0000_t202" style="position:absolute;left:0;text-align:left;margin-left:54.8pt;margin-top:364.4pt;width:309.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" stroked="f">
                <v:textbox style="mso-fit-shape-to-text:t" inset="0,0,0,0">
                  <w:txbxContent>
                    <w:p w:rsidR="00D204BD" w:rsidRPr="00E23EFB" w:rsidRDefault="00D204BD" w:rsidP="00E23EFB">
                      <w:pPr>
                        <w:pStyle w:val="Descripcin"/>
                        <w:rPr>
                          <w:rFonts w:cs="Times New Roman"/>
                          <w:noProof/>
                          <w:sz w:val="24"/>
                          <w:u w:val="none"/>
                        </w:rPr>
                      </w:pPr>
                      <w:r w:rsidRPr="00E23EFB">
                        <w:rPr>
                          <w:u w:val="none"/>
                        </w:rPr>
                        <w:t xml:space="preserve">Figura 18. Tarjeta y llavero </w:t>
                      </w:r>
                      <w:r>
                        <w:rPr>
                          <w:u w:val="none"/>
                        </w:rPr>
                        <w:t>RFID</w:t>
                      </w:r>
                    </w:p>
                  </w:txbxContent>
                </v:textbox>
                <w10:wrap type="square"/>
              </v:shape>
            </w:pict>
          </mc:Fallback>
        </mc:AlternateContent>
      </w:r>
      <w:r w:rsidR="00285894" w:rsidRPr="00285894">
        <w:rPr>
          <w:rFonts w:cs="Tahoma"/>
          <w:shd w:val="clear" w:color="auto" w:fill="FFFFFF"/>
        </w:rPr>
        <w:t>Los Tags tienen internamente una antena y un microchip, encargado de realizar todo el proceso de comunicación, la energía lo obtiene de la señal de radiofrecuencia, que si bien la energía en la señal es pequeña, es suficiente para hacer trabajar el microchip, esto es la razón por la que es necesario acercarlos a una pequeña distancia generalmente menor a 10 cm. Pero existen Tags activos, que incorporan baterías, estos tiene alcance de varios metros de distancia.</w:t>
      </w:r>
    </w:p>
    <w:p w:rsidR="00285894" w:rsidRDefault="00285894" w:rsidP="00285894">
      <w:pPr>
        <w:ind w:firstLine="0"/>
      </w:pPr>
    </w:p>
    <w:p w:rsidR="00285894" w:rsidRDefault="00285894" w:rsidP="00285894">
      <w:pPr>
        <w:ind w:firstLine="0"/>
      </w:pPr>
    </w:p>
    <w:p w:rsidR="00285894" w:rsidRDefault="00285894" w:rsidP="00285894">
      <w:pPr>
        <w:ind w:firstLine="0"/>
      </w:pPr>
    </w:p>
    <w:p w:rsidR="00285894" w:rsidRDefault="00285894" w:rsidP="00285894">
      <w:pPr>
        <w:ind w:firstLine="0"/>
      </w:pPr>
    </w:p>
    <w:p w:rsidR="00795258" w:rsidRDefault="00795258" w:rsidP="00682174"/>
    <w:p w:rsidR="00795258" w:rsidRDefault="00795258" w:rsidP="00682174"/>
    <w:p w:rsidR="00795258" w:rsidRDefault="00795258" w:rsidP="00682174"/>
    <w:p w:rsidR="00795258" w:rsidRDefault="00795258" w:rsidP="00682174"/>
    <w:p w:rsidR="00A16CF9" w:rsidRDefault="00A16CF9" w:rsidP="00682174"/>
    <w:p w:rsidR="002831C2" w:rsidRDefault="002831C2" w:rsidP="00682174"/>
    <w:p w:rsidR="00682174" w:rsidRDefault="00A16CF9" w:rsidP="00A16CF9">
      <w:pPr>
        <w:pStyle w:val="Ttulo3"/>
        <w:numPr>
          <w:ilvl w:val="0"/>
          <w:numId w:val="0"/>
        </w:numPr>
        <w:ind w:left="1224"/>
        <w:rPr>
          <w:color w:val="000080"/>
          <w:sz w:val="30"/>
          <w:szCs w:val="30"/>
        </w:rPr>
      </w:pPr>
      <w:bookmarkStart w:id="16" w:name="_Toc453769715"/>
      <w:r w:rsidRPr="00A16CF9">
        <w:rPr>
          <w:color w:val="000080"/>
          <w:sz w:val="30"/>
          <w:szCs w:val="30"/>
        </w:rPr>
        <w:lastRenderedPageBreak/>
        <w:t>3.2.4 Modulo Relé</w:t>
      </w:r>
      <w:bookmarkEnd w:id="16"/>
    </w:p>
    <w:p w:rsidR="001720D9" w:rsidRDefault="00A16CF9" w:rsidP="001720D9">
      <w:r w:rsidRPr="00A16CF9">
        <w:t>El relé es un dispositivo electromagnético. Funciona como un interruptor controlado por un circuito eléctrico en el que, por medio de una bobina y un electroimán, se acciona un juego de uno o varios contactos que permiten abrir o cerrar otros circuitos eléctricos independientes.</w:t>
      </w:r>
      <w:r w:rsidR="001720D9">
        <w:t xml:space="preserve"> Es la definición básica de un relé común.</w:t>
      </w:r>
    </w:p>
    <w:p w:rsidR="001720D9" w:rsidRDefault="001720D9" w:rsidP="001720D9">
      <w:r>
        <w:rPr>
          <w:noProof/>
        </w:rPr>
        <mc:AlternateContent>
          <mc:Choice Requires="wps">
            <w:drawing>
              <wp:anchor distT="0" distB="0" distL="114300" distR="114300" simplePos="0" relativeHeight="251701248" behindDoc="0" locked="0" layoutInCell="1" allowOverlap="1" wp14:anchorId="513B47B6" wp14:editId="6A3AFB97">
                <wp:simplePos x="0" y="0"/>
                <wp:positionH relativeFrom="column">
                  <wp:posOffset>-38735</wp:posOffset>
                </wp:positionH>
                <wp:positionV relativeFrom="paragraph">
                  <wp:posOffset>6193155</wp:posOffset>
                </wp:positionV>
                <wp:extent cx="5400675"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D204BD" w:rsidRPr="001720D9" w:rsidRDefault="00D204BD" w:rsidP="001720D9">
                            <w:pPr>
                              <w:pStyle w:val="Descripcin"/>
                              <w:rPr>
                                <w:rFonts w:cs="Times New Roman"/>
                                <w:noProof/>
                                <w:sz w:val="24"/>
                                <w:u w:val="none"/>
                              </w:rPr>
                            </w:pPr>
                            <w:r w:rsidRPr="001720D9">
                              <w:rPr>
                                <w:u w:val="none"/>
                              </w:rPr>
                              <w:t xml:space="preserve">Figura 19. Módulo x4 relés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47B6" id="Cuadro de texto 92" o:spid="_x0000_s1040" type="#_x0000_t202" style="position:absolute;left:0;text-align:left;margin-left:-3.05pt;margin-top:487.65pt;width:42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" stroked="f">
                <v:textbox style="mso-fit-shape-to-text:t" inset="0,0,0,0">
                  <w:txbxContent>
                    <w:p w:rsidR="00D204BD" w:rsidRPr="001720D9" w:rsidRDefault="00D204BD" w:rsidP="001720D9">
                      <w:pPr>
                        <w:pStyle w:val="Descripcin"/>
                        <w:rPr>
                          <w:rFonts w:cs="Times New Roman"/>
                          <w:noProof/>
                          <w:sz w:val="24"/>
                          <w:u w:val="none"/>
                        </w:rPr>
                      </w:pPr>
                      <w:r w:rsidRPr="001720D9">
                        <w:rPr>
                          <w:u w:val="none"/>
                        </w:rPr>
                        <w:t xml:space="preserve">Figura 19. Módulo x4 relés </w:t>
                      </w:r>
                    </w:p>
                  </w:txbxContent>
                </v:textbox>
                <w10:wrap type="square"/>
              </v:shape>
            </w:pict>
          </mc:Fallback>
        </mc:AlternateContent>
      </w:r>
      <w:r>
        <w:rPr>
          <w:noProof/>
        </w:rPr>
        <w:drawing>
          <wp:anchor distT="0" distB="0" distL="114300" distR="114300" simplePos="0" relativeHeight="251699200" behindDoc="0" locked="0" layoutInCell="1" allowOverlap="1" wp14:anchorId="44C2A97A" wp14:editId="7AEC843C">
            <wp:simplePos x="0" y="0"/>
            <wp:positionH relativeFrom="margin">
              <wp:posOffset>-39007</wp:posOffset>
            </wp:positionH>
            <wp:positionV relativeFrom="margin">
              <wp:posOffset>2771684</wp:posOffset>
            </wp:positionV>
            <wp:extent cx="5400675" cy="5400675"/>
            <wp:effectExtent l="0" t="0" r="9525" b="952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2_122.jpg"/>
                    <pic:cNvPicPr/>
                  </pic:nvPicPr>
                  <pic:blipFill>
                    <a:blip r:embed="rId30">
                      <a:extLst>
                        <a:ext uri="{28A0092B-C50C-407E-A947-70E740481C1C}">
                          <a14:useLocalDpi xmlns:a14="http://schemas.microsoft.com/office/drawing/2010/main" val="0"/>
                        </a:ext>
                      </a:extLst>
                    </a:blip>
                    <a:stretch>
                      <a:fillRect/>
                    </a:stretch>
                  </pic:blipFill>
                  <pic:spPr>
                    <a:xfrm>
                      <a:off x="0" y="0"/>
                      <a:ext cx="5400675" cy="5400675"/>
                    </a:xfrm>
                    <a:prstGeom prst="rect">
                      <a:avLst/>
                    </a:prstGeom>
                  </pic:spPr>
                </pic:pic>
              </a:graphicData>
            </a:graphic>
          </wp:anchor>
        </w:drawing>
      </w:r>
      <w:r>
        <w:t>El modulo relé que usaremos tendrá 4 relé controlados por Arduino, mediante valores de tensión Altos y Bajos. Cada relé puede tener posiciones tanto NA como NC. Al recibir un valor de tensión, el relé se abrirá o cerrara.</w:t>
      </w:r>
    </w:p>
    <w:p w:rsidR="001720D9" w:rsidRDefault="001720D9" w:rsidP="001720D9"/>
    <w:p w:rsidR="001720D9" w:rsidRDefault="001720D9" w:rsidP="001720D9"/>
    <w:p w:rsidR="001720D9" w:rsidRDefault="001720D9" w:rsidP="001720D9"/>
    <w:p w:rsidR="001720D9" w:rsidRDefault="001720D9" w:rsidP="001720D9"/>
    <w:p w:rsidR="002831C2" w:rsidRDefault="002831C2" w:rsidP="001720D9">
      <w:pPr>
        <w:pStyle w:val="Ttulo3"/>
        <w:numPr>
          <w:ilvl w:val="0"/>
          <w:numId w:val="0"/>
        </w:numPr>
        <w:ind w:left="1224"/>
        <w:rPr>
          <w:color w:val="000080"/>
          <w:sz w:val="30"/>
          <w:szCs w:val="30"/>
        </w:rPr>
      </w:pPr>
    </w:p>
    <w:p w:rsidR="001720D9" w:rsidRDefault="001720D9" w:rsidP="001720D9">
      <w:pPr>
        <w:pStyle w:val="Ttulo3"/>
        <w:numPr>
          <w:ilvl w:val="0"/>
          <w:numId w:val="0"/>
        </w:numPr>
        <w:ind w:left="1224"/>
        <w:rPr>
          <w:color w:val="000080"/>
          <w:sz w:val="30"/>
          <w:szCs w:val="30"/>
        </w:rPr>
      </w:pPr>
      <w:bookmarkStart w:id="17" w:name="_Toc453769716"/>
      <w:r w:rsidRPr="001720D9">
        <w:rPr>
          <w:color w:val="000080"/>
          <w:sz w:val="30"/>
          <w:szCs w:val="30"/>
        </w:rPr>
        <w:t>3.2.6 Resto de componentes</w:t>
      </w:r>
      <w:bookmarkEnd w:id="17"/>
    </w:p>
    <w:p w:rsidR="001720D9" w:rsidRPr="00472FA0" w:rsidRDefault="001720D9" w:rsidP="00472FA0">
      <w:pPr>
        <w:pStyle w:val="Ttulo4"/>
      </w:pPr>
      <w:r w:rsidRPr="00472FA0">
        <w:t>Resistencias</w:t>
      </w:r>
    </w:p>
    <w:p w:rsidR="001720D9" w:rsidRDefault="001720D9" w:rsidP="001720D9">
      <w:pPr>
        <w:jc w:val="left"/>
        <w:rPr>
          <w:color w:val="000080"/>
        </w:rPr>
      </w:pPr>
    </w:p>
    <w:p w:rsidR="001720D9" w:rsidRDefault="001720D9" w:rsidP="00472FA0">
      <w:r w:rsidRPr="00472FA0">
        <w:t xml:space="preserve">La definición </w:t>
      </w:r>
      <w:r w:rsidR="00472FA0" w:rsidRPr="00472FA0">
        <w:t>más</w:t>
      </w:r>
      <w:r w:rsidRPr="00472FA0">
        <w:t xml:space="preserve"> extendida sobre las resistencias es </w:t>
      </w:r>
      <w:r w:rsidR="00472FA0" w:rsidRPr="00472FA0">
        <w:t xml:space="preserve">que una resistencia es </w:t>
      </w:r>
      <w:r w:rsidRPr="00472FA0">
        <w:t>un elemento pasivo que disipa energía en forma de calor según la ley de Joule. </w:t>
      </w:r>
    </w:p>
    <w:p w:rsidR="00472FA0" w:rsidRDefault="00472FA0" w:rsidP="00472FA0"/>
    <w:p w:rsidR="00472FA0" w:rsidRDefault="00472FA0" w:rsidP="00472FA0">
      <w:r>
        <w:t>Para este proyecto, se necesitara una determinada cantidad de resistencias fijas de un valor determinado, para que ciertos componentes como los sensores de IR o los led’s funcionen correctamente y evitando que se deterioren.</w:t>
      </w:r>
    </w:p>
    <w:p w:rsidR="00472FA0" w:rsidRDefault="00472FA0" w:rsidP="00472FA0"/>
    <w:p w:rsidR="00472FA0" w:rsidRDefault="00472FA0" w:rsidP="00472FA0">
      <w:r>
        <w:t>La cantidad de resistencias y su capacidad vienen listadas a continuación:</w:t>
      </w:r>
    </w:p>
    <w:p w:rsidR="00472FA0" w:rsidRDefault="00472FA0" w:rsidP="00472FA0"/>
    <w:p w:rsidR="00472FA0" w:rsidRDefault="00472FA0" w:rsidP="00166AA1">
      <w:pPr>
        <w:pStyle w:val="Prrafodelista"/>
        <w:numPr>
          <w:ilvl w:val="0"/>
          <w:numId w:val="15"/>
        </w:numPr>
      </w:pPr>
      <w:r>
        <w:t xml:space="preserve">Resistencias de 220 </w:t>
      </w:r>
      <w:r w:rsidRPr="00472FA0">
        <w:t>Ω</w:t>
      </w:r>
      <w:r>
        <w:t xml:space="preserve"> </w:t>
      </w:r>
      <w:r>
        <w:sym w:font="Wingdings" w:char="F0E0"/>
      </w:r>
      <w:r>
        <w:t xml:space="preserve"> 10</w:t>
      </w:r>
    </w:p>
    <w:p w:rsidR="00472FA0" w:rsidRDefault="00472FA0" w:rsidP="00166AA1">
      <w:pPr>
        <w:pStyle w:val="Prrafodelista"/>
        <w:numPr>
          <w:ilvl w:val="0"/>
          <w:numId w:val="15"/>
        </w:numPr>
      </w:pPr>
      <w:r>
        <w:t xml:space="preserve">Resistencias de 4700 </w:t>
      </w:r>
      <w:r w:rsidRPr="00472FA0">
        <w:t>Ω</w:t>
      </w:r>
      <w:r>
        <w:t xml:space="preserve"> </w:t>
      </w:r>
      <w:r>
        <w:sym w:font="Wingdings" w:char="F0E0"/>
      </w:r>
      <w:r>
        <w:t xml:space="preserve"> 1</w:t>
      </w:r>
    </w:p>
    <w:p w:rsidR="00472FA0" w:rsidRDefault="00472FA0" w:rsidP="00166AA1">
      <w:pPr>
        <w:pStyle w:val="Prrafodelista"/>
        <w:numPr>
          <w:ilvl w:val="0"/>
          <w:numId w:val="15"/>
        </w:numPr>
      </w:pPr>
      <w:r>
        <w:t>Resistencias de 10</w:t>
      </w:r>
      <w:r w:rsidRPr="00472FA0">
        <w:t xml:space="preserve"> </w:t>
      </w:r>
      <w:r>
        <w:t>k</w:t>
      </w:r>
      <w:r w:rsidRPr="00472FA0">
        <w:t>Ω</w:t>
      </w:r>
      <w:r>
        <w:t xml:space="preserve"> </w:t>
      </w:r>
      <w:r>
        <w:sym w:font="Wingdings" w:char="F0E0"/>
      </w:r>
      <w:r>
        <w:t xml:space="preserve"> 3</w:t>
      </w:r>
    </w:p>
    <w:p w:rsidR="00472FA0" w:rsidRDefault="00472FA0" w:rsidP="00472FA0">
      <w:r>
        <w:t>Además se necesita de un potenciómetro, que consiste en una resistencia que puede variar su capacidad, con una capacidad de hasta 100 k</w:t>
      </w:r>
      <w:r w:rsidRPr="00472FA0">
        <w:t>Ω</w:t>
      </w:r>
    </w:p>
    <w:p w:rsidR="00472FA0" w:rsidRDefault="002831C2" w:rsidP="00472FA0">
      <w:r>
        <w:rPr>
          <w:noProof/>
        </w:rPr>
        <w:drawing>
          <wp:anchor distT="0" distB="0" distL="114300" distR="114300" simplePos="0" relativeHeight="251702272" behindDoc="0" locked="0" layoutInCell="1" allowOverlap="1" wp14:anchorId="669ABACB" wp14:editId="58FCF82D">
            <wp:simplePos x="0" y="0"/>
            <wp:positionH relativeFrom="margin">
              <wp:posOffset>-737870</wp:posOffset>
            </wp:positionH>
            <wp:positionV relativeFrom="margin">
              <wp:posOffset>4592320</wp:posOffset>
            </wp:positionV>
            <wp:extent cx="3844290" cy="2969895"/>
            <wp:effectExtent l="0" t="0" r="3810" b="190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LRKIYI834W1PD.MEDIUM.jpg"/>
                    <pic:cNvPicPr/>
                  </pic:nvPicPr>
                  <pic:blipFill>
                    <a:blip r:embed="rId31">
                      <a:extLst>
                        <a:ext uri="{28A0092B-C50C-407E-A947-70E740481C1C}">
                          <a14:useLocalDpi xmlns:a14="http://schemas.microsoft.com/office/drawing/2010/main" val="0"/>
                        </a:ext>
                      </a:extLst>
                    </a:blip>
                    <a:stretch>
                      <a:fillRect/>
                    </a:stretch>
                  </pic:blipFill>
                  <pic:spPr>
                    <a:xfrm>
                      <a:off x="0" y="0"/>
                      <a:ext cx="3844290" cy="2969895"/>
                    </a:xfrm>
                    <a:prstGeom prst="rect">
                      <a:avLst/>
                    </a:prstGeom>
                  </pic:spPr>
                </pic:pic>
              </a:graphicData>
            </a:graphic>
            <wp14:sizeRelH relativeFrom="margin">
              <wp14:pctWidth>0</wp14:pctWidth>
            </wp14:sizeRelH>
            <wp14:sizeRelV relativeFrom="margin">
              <wp14:pctHeight>0</wp14:pctHeight>
            </wp14:sizeRelV>
          </wp:anchor>
        </w:drawing>
      </w:r>
    </w:p>
    <w:p w:rsidR="00472FA0" w:rsidRDefault="002831C2" w:rsidP="00472FA0">
      <w:pPr>
        <w:jc w:val="center"/>
        <w:rPr>
          <w:b/>
          <w:sz w:val="20"/>
          <w:szCs w:val="20"/>
        </w:rPr>
      </w:pPr>
      <w:r>
        <w:rPr>
          <w:noProof/>
        </w:rPr>
        <w:drawing>
          <wp:anchor distT="0" distB="0" distL="114300" distR="114300" simplePos="0" relativeHeight="251703296" behindDoc="0" locked="0" layoutInCell="1" allowOverlap="1" wp14:anchorId="4AFC5E27" wp14:editId="4EB4E545">
            <wp:simplePos x="0" y="0"/>
            <wp:positionH relativeFrom="margin">
              <wp:posOffset>3032760</wp:posOffset>
            </wp:positionH>
            <wp:positionV relativeFrom="margin">
              <wp:posOffset>4558030</wp:posOffset>
            </wp:positionV>
            <wp:extent cx="2615565" cy="3063875"/>
            <wp:effectExtent l="0" t="0" r="0" b="317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otentiometer.jpg"/>
                    <pic:cNvPicPr/>
                  </pic:nvPicPr>
                  <pic:blipFill>
                    <a:blip r:embed="rId32">
                      <a:extLst>
                        <a:ext uri="{28A0092B-C50C-407E-A947-70E740481C1C}">
                          <a14:useLocalDpi xmlns:a14="http://schemas.microsoft.com/office/drawing/2010/main" val="0"/>
                        </a:ext>
                      </a:extLst>
                    </a:blip>
                    <a:stretch>
                      <a:fillRect/>
                    </a:stretch>
                  </pic:blipFill>
                  <pic:spPr>
                    <a:xfrm>
                      <a:off x="0" y="0"/>
                      <a:ext cx="2615565" cy="3063875"/>
                    </a:xfrm>
                    <a:prstGeom prst="rect">
                      <a:avLst/>
                    </a:prstGeom>
                  </pic:spPr>
                </pic:pic>
              </a:graphicData>
            </a:graphic>
            <wp14:sizeRelH relativeFrom="margin">
              <wp14:pctWidth>0</wp14:pctWidth>
            </wp14:sizeRelH>
            <wp14:sizeRelV relativeFrom="margin">
              <wp14:pctHeight>0</wp14:pctHeight>
            </wp14:sizeRelV>
          </wp:anchor>
        </w:drawing>
      </w:r>
    </w:p>
    <w:p w:rsidR="00472FA0" w:rsidRDefault="00472FA0" w:rsidP="00472FA0">
      <w:pPr>
        <w:jc w:val="center"/>
        <w:rPr>
          <w:b/>
          <w:sz w:val="20"/>
          <w:szCs w:val="20"/>
        </w:rPr>
      </w:pPr>
      <w:r>
        <w:rPr>
          <w:b/>
          <w:sz w:val="20"/>
          <w:szCs w:val="20"/>
        </w:rPr>
        <w:t>Figura</w:t>
      </w:r>
      <w:r w:rsidR="002831C2">
        <w:rPr>
          <w:b/>
          <w:sz w:val="20"/>
          <w:szCs w:val="20"/>
        </w:rPr>
        <w:t xml:space="preserve">s 20 y 21. Resistencias fijas y </w:t>
      </w:r>
      <w:r>
        <w:rPr>
          <w:b/>
          <w:sz w:val="20"/>
          <w:szCs w:val="20"/>
        </w:rPr>
        <w:t>un potenciómetro</w:t>
      </w:r>
    </w:p>
    <w:p w:rsidR="00472FA0" w:rsidRDefault="00472FA0" w:rsidP="00472FA0">
      <w:pPr>
        <w:jc w:val="center"/>
        <w:rPr>
          <w:b/>
          <w:sz w:val="20"/>
          <w:szCs w:val="20"/>
        </w:rPr>
      </w:pPr>
    </w:p>
    <w:p w:rsidR="00472FA0" w:rsidRDefault="00472FA0" w:rsidP="00472FA0">
      <w:pPr>
        <w:jc w:val="center"/>
        <w:rPr>
          <w:b/>
          <w:sz w:val="20"/>
          <w:szCs w:val="20"/>
        </w:rPr>
      </w:pPr>
    </w:p>
    <w:p w:rsidR="00472FA0" w:rsidRDefault="00472FA0" w:rsidP="00472FA0">
      <w:pPr>
        <w:jc w:val="center"/>
        <w:rPr>
          <w:b/>
          <w:sz w:val="20"/>
          <w:szCs w:val="20"/>
        </w:rPr>
      </w:pPr>
    </w:p>
    <w:p w:rsidR="002831C2" w:rsidRDefault="002831C2" w:rsidP="00472FA0">
      <w:pPr>
        <w:jc w:val="center"/>
        <w:rPr>
          <w:b/>
          <w:sz w:val="20"/>
          <w:szCs w:val="20"/>
        </w:rPr>
      </w:pPr>
    </w:p>
    <w:p w:rsidR="002831C2" w:rsidRDefault="002831C2" w:rsidP="00472FA0">
      <w:pPr>
        <w:jc w:val="center"/>
        <w:rPr>
          <w:b/>
          <w:sz w:val="20"/>
          <w:szCs w:val="20"/>
        </w:rPr>
      </w:pPr>
    </w:p>
    <w:p w:rsidR="002831C2" w:rsidRDefault="002831C2" w:rsidP="00472FA0">
      <w:pPr>
        <w:jc w:val="center"/>
        <w:rPr>
          <w:b/>
          <w:sz w:val="20"/>
          <w:szCs w:val="20"/>
        </w:rPr>
      </w:pPr>
    </w:p>
    <w:p w:rsidR="00472FA0" w:rsidRDefault="00472FA0" w:rsidP="00472FA0">
      <w:pPr>
        <w:pStyle w:val="Ttulo4"/>
      </w:pPr>
      <w:r>
        <w:t>LED’S</w:t>
      </w:r>
    </w:p>
    <w:p w:rsidR="008926DB" w:rsidRPr="008926DB" w:rsidRDefault="008926DB" w:rsidP="008926DB"/>
    <w:p w:rsidR="00472FA0" w:rsidRDefault="00472FA0" w:rsidP="00472FA0">
      <w:r w:rsidRPr="00472FA0">
        <w:t>Un led es un componente opto electrónico pasivo y, más concretamente, un diodo qué emite luz.</w:t>
      </w:r>
    </w:p>
    <w:p w:rsidR="008926DB" w:rsidRDefault="008926DB" w:rsidP="00472FA0"/>
    <w:p w:rsidR="008926DB" w:rsidRDefault="008926DB" w:rsidP="00472FA0">
      <w:r>
        <w:t>En este proyecto, los led’s serán usados con varios fines:</w:t>
      </w:r>
    </w:p>
    <w:p w:rsidR="008926DB" w:rsidRDefault="008926DB" w:rsidP="00472FA0"/>
    <w:p w:rsidR="008926DB" w:rsidRDefault="008926DB" w:rsidP="00166AA1">
      <w:pPr>
        <w:pStyle w:val="Prrafodelista"/>
        <w:numPr>
          <w:ilvl w:val="0"/>
          <w:numId w:val="16"/>
        </w:numPr>
      </w:pPr>
      <w:r>
        <w:t>Iluminación</w:t>
      </w:r>
    </w:p>
    <w:p w:rsidR="008926DB" w:rsidRDefault="008926DB" w:rsidP="00166AA1">
      <w:pPr>
        <w:pStyle w:val="Prrafodelista"/>
        <w:numPr>
          <w:ilvl w:val="0"/>
          <w:numId w:val="16"/>
        </w:numPr>
      </w:pPr>
      <w:r>
        <w:t>Estado de las plazas (libres u ocupadas)</w:t>
      </w:r>
    </w:p>
    <w:p w:rsidR="008926DB" w:rsidRDefault="008926DB" w:rsidP="00166AA1">
      <w:pPr>
        <w:pStyle w:val="Prrafodelista"/>
        <w:numPr>
          <w:ilvl w:val="0"/>
          <w:numId w:val="16"/>
        </w:numPr>
      </w:pPr>
      <w:r>
        <w:t>Indicador de acceso o negación de acceso</w:t>
      </w:r>
    </w:p>
    <w:p w:rsidR="008926DB" w:rsidRDefault="008926DB" w:rsidP="00166AA1">
      <w:pPr>
        <w:pStyle w:val="Prrafodelista"/>
        <w:numPr>
          <w:ilvl w:val="0"/>
          <w:numId w:val="16"/>
        </w:numPr>
      </w:pPr>
      <w:r>
        <w:t>Indicador de funcionamiento de la barrera</w:t>
      </w:r>
    </w:p>
    <w:p w:rsidR="008926DB" w:rsidRDefault="008926DB" w:rsidP="008926DB"/>
    <w:p w:rsidR="008926DB" w:rsidRDefault="008926DB" w:rsidP="008926DB">
      <w:r>
        <w:t>Para llevar a cabo cada misión, se ha decidido usar 2 tipos de led’s distintos.</w:t>
      </w:r>
    </w:p>
    <w:p w:rsidR="008926DB" w:rsidRDefault="008926DB" w:rsidP="00166AA1">
      <w:pPr>
        <w:pStyle w:val="Prrafodelista"/>
        <w:numPr>
          <w:ilvl w:val="0"/>
          <w:numId w:val="17"/>
        </w:numPr>
      </w:pPr>
      <w:r>
        <w:t>Para el caso de la iluminación de usaran led’s de color blanco de 5mm que operan con 3,6 v.</w:t>
      </w:r>
    </w:p>
    <w:p w:rsidR="008926DB" w:rsidRDefault="008926DB" w:rsidP="00166AA1">
      <w:pPr>
        <w:pStyle w:val="Prrafodelista"/>
        <w:numPr>
          <w:ilvl w:val="0"/>
          <w:numId w:val="17"/>
        </w:numPr>
      </w:pPr>
      <w:r>
        <w:t>Para los led de indicación, se usan unos led’s de 3mm y de colores verde y rojo.</w:t>
      </w:r>
    </w:p>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 w:rsidR="008926DB" w:rsidRDefault="008926DB" w:rsidP="008926DB">
      <w:pPr>
        <w:jc w:val="center"/>
        <w:rPr>
          <w:b/>
          <w:sz w:val="20"/>
          <w:szCs w:val="20"/>
        </w:rPr>
      </w:pPr>
      <w:r>
        <w:rPr>
          <w:noProof/>
        </w:rPr>
        <w:drawing>
          <wp:anchor distT="0" distB="0" distL="114300" distR="114300" simplePos="0" relativeHeight="251704320" behindDoc="0" locked="0" layoutInCell="1" allowOverlap="1" wp14:anchorId="203D04A8" wp14:editId="5FE86BE2">
            <wp:simplePos x="0" y="0"/>
            <wp:positionH relativeFrom="margin">
              <wp:posOffset>3041015</wp:posOffset>
            </wp:positionH>
            <wp:positionV relativeFrom="margin">
              <wp:posOffset>4708162</wp:posOffset>
            </wp:positionV>
            <wp:extent cx="2104390" cy="210439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mm LED-Green-600x6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4390" cy="2104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FB05056" wp14:editId="7A06B600">
            <wp:simplePos x="0" y="0"/>
            <wp:positionH relativeFrom="margin">
              <wp:posOffset>592909</wp:posOffset>
            </wp:positionH>
            <wp:positionV relativeFrom="margin">
              <wp:posOffset>5154204</wp:posOffset>
            </wp:positionV>
            <wp:extent cx="2029460" cy="1661160"/>
            <wp:effectExtent l="0" t="0" r="889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ed-Blu-Alta-Luminosita-da-5mm-extra-big-202-36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9460" cy="1661160"/>
                    </a:xfrm>
                    <a:prstGeom prst="rect">
                      <a:avLst/>
                    </a:prstGeom>
                  </pic:spPr>
                </pic:pic>
              </a:graphicData>
            </a:graphic>
          </wp:anchor>
        </w:drawing>
      </w:r>
      <w:r>
        <w:rPr>
          <w:b/>
          <w:sz w:val="20"/>
          <w:szCs w:val="20"/>
        </w:rPr>
        <w:t>Figuras 22 y 23. LED blanco de 5mm de alta luminosidad y LED’s de colores de 3mm</w:t>
      </w: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8B1C14" w:rsidRDefault="008B1C14" w:rsidP="008926DB">
      <w:pPr>
        <w:jc w:val="center"/>
        <w:rPr>
          <w:b/>
          <w:sz w:val="20"/>
          <w:szCs w:val="20"/>
        </w:rPr>
      </w:pPr>
    </w:p>
    <w:p w:rsidR="002831C2" w:rsidRDefault="002831C2" w:rsidP="008926DB">
      <w:pPr>
        <w:jc w:val="center"/>
        <w:rPr>
          <w:b/>
          <w:sz w:val="20"/>
          <w:szCs w:val="20"/>
        </w:rPr>
      </w:pPr>
    </w:p>
    <w:p w:rsidR="008B1C14" w:rsidRDefault="008B1C14" w:rsidP="008B1C14">
      <w:pPr>
        <w:pStyle w:val="Ttulo4"/>
      </w:pPr>
      <w:r>
        <w:t>Servomotor</w:t>
      </w:r>
    </w:p>
    <w:p w:rsidR="008B1C14" w:rsidRDefault="008B1C14" w:rsidP="008B1C14"/>
    <w:p w:rsidR="008B1C14" w:rsidRDefault="008B1C14" w:rsidP="008B1C14">
      <w:r w:rsidRPr="008B1C14">
        <w:t>Un servomotor (también llamado servo) es un dispositivo similar a un motor de corriente continua que tiene la capacidad de ubicarse en cualquier posición dentro de su rango de operación, y mantenerse estable en dicha posición.</w:t>
      </w:r>
    </w:p>
    <w:p w:rsidR="008B1C14" w:rsidRDefault="008B1C14" w:rsidP="008B1C14"/>
    <w:p w:rsidR="008B1C14" w:rsidRDefault="008B1C14" w:rsidP="008B1C14">
      <w:r>
        <w:t>El servomotor en este proyecto jugará el papel de hacer de barrera. El servomotor usado en la maqueta consta de 3 cables, siendo Positivo (Rojo), Negativo (Negro) y Control (Amarillo).</w:t>
      </w:r>
    </w:p>
    <w:p w:rsidR="008B1C14" w:rsidRDefault="008B1C14" w:rsidP="008B1C14"/>
    <w:p w:rsidR="008B1C14" w:rsidRDefault="008B1C14" w:rsidP="008B1C14">
      <w:r>
        <w:t>El control de un servomotor se realiza mediante PWM.</w:t>
      </w:r>
    </w:p>
    <w:p w:rsidR="008B1C14" w:rsidRDefault="00AC4FAB" w:rsidP="008B1C14">
      <w:r>
        <w:rPr>
          <w:noProof/>
        </w:rPr>
        <w:drawing>
          <wp:anchor distT="0" distB="0" distL="114300" distR="114300" simplePos="0" relativeHeight="251706368" behindDoc="0" locked="0" layoutInCell="1" allowOverlap="1" wp14:anchorId="3DE5A4EA" wp14:editId="2DF474E2">
            <wp:simplePos x="0" y="0"/>
            <wp:positionH relativeFrom="margin">
              <wp:posOffset>736928</wp:posOffset>
            </wp:positionH>
            <wp:positionV relativeFrom="margin">
              <wp:posOffset>2846880</wp:posOffset>
            </wp:positionV>
            <wp:extent cx="4731657" cy="4731657"/>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KY3020-2g-Micro-font-b-Small-b-font-Servo-Motor-Control-for-Helicopter-font-b-Boat.jpg"/>
                    <pic:cNvPicPr/>
                  </pic:nvPicPr>
                  <pic:blipFill>
                    <a:blip r:embed="rId35">
                      <a:extLst>
                        <a:ext uri="{28A0092B-C50C-407E-A947-70E740481C1C}">
                          <a14:useLocalDpi xmlns:a14="http://schemas.microsoft.com/office/drawing/2010/main" val="0"/>
                        </a:ext>
                      </a:extLst>
                    </a:blip>
                    <a:stretch>
                      <a:fillRect/>
                    </a:stretch>
                  </pic:blipFill>
                  <pic:spPr>
                    <a:xfrm>
                      <a:off x="0" y="0"/>
                      <a:ext cx="4731657" cy="4731657"/>
                    </a:xfrm>
                    <a:prstGeom prst="rect">
                      <a:avLst/>
                    </a:prstGeom>
                  </pic:spPr>
                </pic:pic>
              </a:graphicData>
            </a:graphic>
          </wp:anchor>
        </w:drawing>
      </w:r>
      <w:r w:rsidR="008B1C14">
        <w:rPr>
          <w:noProof/>
        </w:rPr>
        <mc:AlternateContent>
          <mc:Choice Requires="wps">
            <w:drawing>
              <wp:anchor distT="0" distB="0" distL="114300" distR="114300" simplePos="0" relativeHeight="251708416" behindDoc="0" locked="0" layoutInCell="1" allowOverlap="1" wp14:anchorId="231FF49A" wp14:editId="1BF78919">
                <wp:simplePos x="0" y="0"/>
                <wp:positionH relativeFrom="column">
                  <wp:posOffset>784225</wp:posOffset>
                </wp:positionH>
                <wp:positionV relativeFrom="paragraph">
                  <wp:posOffset>4824095</wp:posOffset>
                </wp:positionV>
                <wp:extent cx="4731385" cy="635"/>
                <wp:effectExtent l="0" t="0" r="0" b="0"/>
                <wp:wrapSquare wrapText="bothSides"/>
                <wp:docPr id="98" name="Cuadro de texto 98"/>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a:effectLst/>
                      </wps:spPr>
                      <wps:txbx>
                        <w:txbxContent>
                          <w:p w:rsidR="00D204BD" w:rsidRPr="008B1C14" w:rsidRDefault="00D204BD" w:rsidP="008B1C14">
                            <w:pPr>
                              <w:pStyle w:val="Descripcin"/>
                              <w:rPr>
                                <w:rFonts w:cs="Times New Roman"/>
                                <w:noProof/>
                                <w:sz w:val="24"/>
                                <w:u w:val="none"/>
                              </w:rPr>
                            </w:pPr>
                            <w:r w:rsidRPr="008B1C14">
                              <w:rPr>
                                <w:u w:val="none"/>
                              </w:rPr>
                              <w:t>Figura 24. Servomotor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FF49A" id="Cuadro de texto 98" o:spid="_x0000_s1041" type="#_x0000_t202" style="position:absolute;left:0;text-align:left;margin-left:61.75pt;margin-top:379.85pt;width:372.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" stroked="f">
                <v:textbox style="mso-fit-shape-to-text:t" inset="0,0,0,0">
                  <w:txbxContent>
                    <w:p w:rsidR="00D204BD" w:rsidRPr="008B1C14" w:rsidRDefault="00D204BD" w:rsidP="008B1C14">
                      <w:pPr>
                        <w:pStyle w:val="Descripcin"/>
                        <w:rPr>
                          <w:rFonts w:cs="Times New Roman"/>
                          <w:noProof/>
                          <w:sz w:val="24"/>
                          <w:u w:val="none"/>
                        </w:rPr>
                      </w:pPr>
                      <w:r w:rsidRPr="008B1C14">
                        <w:rPr>
                          <w:u w:val="none"/>
                        </w:rPr>
                        <w:t>Figura 24. Servomotor</w:t>
                      </w:r>
                    </w:p>
                  </w:txbxContent>
                </v:textbox>
                <w10:wrap type="square"/>
              </v:shape>
            </w:pict>
          </mc:Fallback>
        </mc:AlternateContent>
      </w:r>
    </w:p>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 w:rsidR="008B1C14" w:rsidRDefault="008B1C14" w:rsidP="008B1C14">
      <w:pPr>
        <w:pStyle w:val="Ttulo4"/>
      </w:pPr>
      <w:r>
        <w:t>Batería Auxiliar y Ventilador</w:t>
      </w:r>
    </w:p>
    <w:p w:rsidR="008B1C14" w:rsidRDefault="008B1C14" w:rsidP="008B1C14"/>
    <w:p w:rsidR="008B1C14" w:rsidRDefault="00AC4FAB" w:rsidP="008B1C14">
      <w:r>
        <w:rPr>
          <w:noProof/>
        </w:rPr>
        <w:drawing>
          <wp:anchor distT="0" distB="0" distL="114300" distR="114300" simplePos="0" relativeHeight="251709440" behindDoc="0" locked="0" layoutInCell="1" allowOverlap="1" wp14:anchorId="4DFD56EB" wp14:editId="0AFC55F5">
            <wp:simplePos x="0" y="0"/>
            <wp:positionH relativeFrom="margin">
              <wp:align>right</wp:align>
            </wp:positionH>
            <wp:positionV relativeFrom="margin">
              <wp:posOffset>1657701</wp:posOffset>
            </wp:positionV>
            <wp:extent cx="5080000" cy="3390900"/>
            <wp:effectExtent l="0" t="0" r="635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entilador.jpg"/>
                    <pic:cNvPicPr/>
                  </pic:nvPicPr>
                  <pic:blipFill>
                    <a:blip r:embed="rId36">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anchor>
        </w:drawing>
      </w:r>
      <w:r w:rsidR="008B1C14">
        <w:rPr>
          <w:noProof/>
        </w:rPr>
        <mc:AlternateContent>
          <mc:Choice Requires="wps">
            <w:drawing>
              <wp:anchor distT="0" distB="0" distL="114300" distR="114300" simplePos="0" relativeHeight="251712512" behindDoc="0" locked="0" layoutInCell="1" allowOverlap="1" wp14:anchorId="60CC1558" wp14:editId="105BC1D0">
                <wp:simplePos x="0" y="0"/>
                <wp:positionH relativeFrom="column">
                  <wp:posOffset>285115</wp:posOffset>
                </wp:positionH>
                <wp:positionV relativeFrom="paragraph">
                  <wp:posOffset>4086860</wp:posOffset>
                </wp:positionV>
                <wp:extent cx="5080000" cy="635"/>
                <wp:effectExtent l="0" t="0" r="0" b="0"/>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a:effectLst/>
                      </wps:spPr>
                      <wps:txbx>
                        <w:txbxContent>
                          <w:p w:rsidR="00D204BD" w:rsidRPr="008B1C14" w:rsidRDefault="00D204BD" w:rsidP="008B1C14">
                            <w:pPr>
                              <w:pStyle w:val="Descripcin"/>
                              <w:rPr>
                                <w:rFonts w:cs="Times New Roman"/>
                                <w:noProof/>
                                <w:sz w:val="24"/>
                                <w:u w:val="none"/>
                              </w:rPr>
                            </w:pPr>
                            <w:r w:rsidRPr="008B1C14">
                              <w:rPr>
                                <w:u w:val="none"/>
                              </w:rPr>
                              <w:t>Figura 25. Ventilador de 80 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C1558" id="Cuadro de texto 102" o:spid="_x0000_s1042" type="#_x0000_t202" style="position:absolute;left:0;text-align:left;margin-left:22.45pt;margin-top:321.8pt;width:400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" stroked="f">
                <v:textbox style="mso-fit-shape-to-text:t" inset="0,0,0,0">
                  <w:txbxContent>
                    <w:p w:rsidR="00D204BD" w:rsidRPr="008B1C14" w:rsidRDefault="00D204BD" w:rsidP="008B1C14">
                      <w:pPr>
                        <w:pStyle w:val="Descripcin"/>
                        <w:rPr>
                          <w:rFonts w:cs="Times New Roman"/>
                          <w:noProof/>
                          <w:sz w:val="24"/>
                          <w:u w:val="none"/>
                        </w:rPr>
                      </w:pPr>
                      <w:r w:rsidRPr="008B1C14">
                        <w:rPr>
                          <w:u w:val="none"/>
                        </w:rPr>
                        <w:t>Figura 25. Ventilador de 80 mm</w:t>
                      </w:r>
                    </w:p>
                  </w:txbxContent>
                </v:textbox>
                <w10:wrap type="square"/>
              </v:shape>
            </w:pict>
          </mc:Fallback>
        </mc:AlternateContent>
      </w:r>
      <w:r w:rsidR="008B1C14">
        <w:t>Para la ventilación se usara un ventilador común de 80mm de tamaño, este será alimentado con una batería de 7,8v independiente al sistema de alimentación del resto del circuito.</w:t>
      </w:r>
    </w:p>
    <w:p w:rsidR="008B1C14" w:rsidRDefault="008E7F5D" w:rsidP="008B1C14">
      <w:r>
        <w:rPr>
          <w:noProof/>
        </w:rPr>
        <w:drawing>
          <wp:anchor distT="0" distB="0" distL="114300" distR="114300" simplePos="0" relativeHeight="251710464" behindDoc="0" locked="0" layoutInCell="1" allowOverlap="1" wp14:anchorId="604E2C4B" wp14:editId="320635B4">
            <wp:simplePos x="0" y="0"/>
            <wp:positionH relativeFrom="margin">
              <wp:posOffset>1168128</wp:posOffset>
            </wp:positionH>
            <wp:positionV relativeFrom="margin">
              <wp:posOffset>5194935</wp:posOffset>
            </wp:positionV>
            <wp:extent cx="3178175" cy="2083435"/>
            <wp:effectExtent l="0" t="0" r="317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teria-lipo-7-4v-850mah-v912-21.jpg"/>
                    <pic:cNvPicPr/>
                  </pic:nvPicPr>
                  <pic:blipFill>
                    <a:blip r:embed="rId37">
                      <a:extLst>
                        <a:ext uri="{28A0092B-C50C-407E-A947-70E740481C1C}">
                          <a14:useLocalDpi xmlns:a14="http://schemas.microsoft.com/office/drawing/2010/main" val="0"/>
                        </a:ext>
                      </a:extLst>
                    </a:blip>
                    <a:stretch>
                      <a:fillRect/>
                    </a:stretch>
                  </pic:blipFill>
                  <pic:spPr>
                    <a:xfrm>
                      <a:off x="0" y="0"/>
                      <a:ext cx="3178175" cy="2083435"/>
                    </a:xfrm>
                    <a:prstGeom prst="rect">
                      <a:avLst/>
                    </a:prstGeom>
                  </pic:spPr>
                </pic:pic>
              </a:graphicData>
            </a:graphic>
            <wp14:sizeRelH relativeFrom="margin">
              <wp14:pctWidth>0</wp14:pctWidth>
            </wp14:sizeRelH>
            <wp14:sizeRelV relativeFrom="margin">
              <wp14:pctHeight>0</wp14:pctHeight>
            </wp14:sizeRelV>
          </wp:anchor>
        </w:drawing>
      </w:r>
    </w:p>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r>
        <w:rPr>
          <w:noProof/>
        </w:rPr>
        <mc:AlternateContent>
          <mc:Choice Requires="wps">
            <w:drawing>
              <wp:anchor distT="0" distB="0" distL="114300" distR="114300" simplePos="0" relativeHeight="251714560" behindDoc="0" locked="0" layoutInCell="1" allowOverlap="1" wp14:anchorId="6C1AAF88" wp14:editId="56CCD584">
                <wp:simplePos x="0" y="0"/>
                <wp:positionH relativeFrom="column">
                  <wp:posOffset>1371782</wp:posOffset>
                </wp:positionH>
                <wp:positionV relativeFrom="paragraph">
                  <wp:posOffset>32657</wp:posOffset>
                </wp:positionV>
                <wp:extent cx="3178175" cy="635"/>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3178175" cy="635"/>
                        </a:xfrm>
                        <a:prstGeom prst="rect">
                          <a:avLst/>
                        </a:prstGeom>
                        <a:solidFill>
                          <a:prstClr val="white"/>
                        </a:solidFill>
                        <a:ln>
                          <a:noFill/>
                        </a:ln>
                        <a:effectLst/>
                      </wps:spPr>
                      <wps:txbx>
                        <w:txbxContent>
                          <w:p w:rsidR="00D204BD" w:rsidRPr="008B1C14" w:rsidRDefault="00D204BD" w:rsidP="008B1C14">
                            <w:pPr>
                              <w:pStyle w:val="Descripcin"/>
                              <w:rPr>
                                <w:rFonts w:cs="Times New Roman"/>
                                <w:noProof/>
                                <w:sz w:val="24"/>
                                <w:u w:val="none"/>
                              </w:rPr>
                            </w:pPr>
                            <w:r w:rsidRPr="008B1C14">
                              <w:rPr>
                                <w:u w:val="none"/>
                              </w:rPr>
                              <w:t>Figura 26. Batería lipo de 7,8 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AAF88" id="Cuadro de texto 103" o:spid="_x0000_s1043" type="#_x0000_t202" style="position:absolute;left:0;text-align:left;margin-left:108pt;margin-top:2.55pt;width:250.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" stroked="f">
                <v:textbox style="mso-fit-shape-to-text:t" inset="0,0,0,0">
                  <w:txbxContent>
                    <w:p w:rsidR="00D204BD" w:rsidRPr="008B1C14" w:rsidRDefault="00D204BD" w:rsidP="008B1C14">
                      <w:pPr>
                        <w:pStyle w:val="Descripcin"/>
                        <w:rPr>
                          <w:rFonts w:cs="Times New Roman"/>
                          <w:noProof/>
                          <w:sz w:val="24"/>
                          <w:u w:val="none"/>
                        </w:rPr>
                      </w:pPr>
                      <w:r w:rsidRPr="008B1C14">
                        <w:rPr>
                          <w:u w:val="none"/>
                        </w:rPr>
                        <w:t>Figura 26. Batería lipo de 7,8 v</w:t>
                      </w:r>
                    </w:p>
                  </w:txbxContent>
                </v:textbox>
                <w10:wrap type="square"/>
              </v:shape>
            </w:pict>
          </mc:Fallback>
        </mc:AlternateContent>
      </w:r>
    </w:p>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8E7F5D" w:rsidRDefault="008E7F5D" w:rsidP="008B1C14"/>
    <w:p w:rsidR="00F62A4C" w:rsidRDefault="00F62A4C" w:rsidP="008B1179">
      <w:pPr>
        <w:pStyle w:val="Ttulo2"/>
        <w:numPr>
          <w:ilvl w:val="0"/>
          <w:numId w:val="0"/>
        </w:numPr>
        <w:ind w:left="792"/>
      </w:pPr>
      <w:bookmarkStart w:id="18" w:name="_Toc453769717"/>
      <w:r>
        <w:t xml:space="preserve">3.3 </w:t>
      </w:r>
      <w:r w:rsidR="008B1179">
        <w:t>Como se conectaran los componentes</w:t>
      </w:r>
      <w:bookmarkEnd w:id="18"/>
    </w:p>
    <w:p w:rsidR="008B1179" w:rsidRPr="003544E4" w:rsidRDefault="003544E4" w:rsidP="003544E4">
      <w:pPr>
        <w:pStyle w:val="Ttulo3"/>
        <w:numPr>
          <w:ilvl w:val="0"/>
          <w:numId w:val="0"/>
        </w:numPr>
        <w:ind w:left="1224"/>
        <w:rPr>
          <w:color w:val="000080"/>
          <w:sz w:val="30"/>
          <w:szCs w:val="30"/>
        </w:rPr>
      </w:pPr>
      <w:bookmarkStart w:id="19" w:name="_Toc453769718"/>
      <w:r w:rsidRPr="003544E4">
        <w:rPr>
          <w:color w:val="000080"/>
          <w:sz w:val="30"/>
          <w:szCs w:val="30"/>
        </w:rPr>
        <w:t>3.3.1 Tabla de conexionado</w:t>
      </w:r>
      <w:bookmarkEnd w:id="19"/>
    </w:p>
    <w:tbl>
      <w:tblPr>
        <w:tblpPr w:leftFromText="141" w:rightFromText="141" w:vertAnchor="text" w:horzAnchor="margin" w:tblpXSpec="center" w:tblpY="-10"/>
        <w:tblW w:w="11416" w:type="dxa"/>
        <w:tblCellMar>
          <w:left w:w="70" w:type="dxa"/>
          <w:right w:w="70" w:type="dxa"/>
        </w:tblCellMar>
        <w:tblLook w:val="04A0" w:firstRow="1" w:lastRow="0" w:firstColumn="1" w:lastColumn="0" w:noHBand="0" w:noVBand="1"/>
      </w:tblPr>
      <w:tblGrid>
        <w:gridCol w:w="1060"/>
        <w:gridCol w:w="1200"/>
        <w:gridCol w:w="3096"/>
        <w:gridCol w:w="1060"/>
        <w:gridCol w:w="1200"/>
        <w:gridCol w:w="2740"/>
        <w:gridCol w:w="1060"/>
      </w:tblGrid>
      <w:tr w:rsidR="00F267D0" w:rsidRPr="00F267D0" w:rsidTr="00F267D0">
        <w:trPr>
          <w:trHeight w:val="300"/>
        </w:trPr>
        <w:tc>
          <w:tcPr>
            <w:tcW w:w="106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PWN</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PIN</w:t>
            </w:r>
          </w:p>
        </w:tc>
        <w:tc>
          <w:tcPr>
            <w:tcW w:w="3096" w:type="dxa"/>
            <w:tcBorders>
              <w:top w:val="single" w:sz="4" w:space="0" w:color="auto"/>
              <w:left w:val="nil"/>
              <w:bottom w:val="single" w:sz="4" w:space="0" w:color="auto"/>
              <w:right w:val="single" w:sz="4" w:space="0" w:color="auto"/>
            </w:tcBorders>
            <w:shd w:val="clear" w:color="000000" w:fill="E7E6E6"/>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single" w:sz="4" w:space="0" w:color="auto"/>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DIGITAL</w:t>
            </w:r>
          </w:p>
        </w:tc>
        <w:tc>
          <w:tcPr>
            <w:tcW w:w="1200" w:type="dxa"/>
            <w:tcBorders>
              <w:top w:val="single" w:sz="4" w:space="0" w:color="auto"/>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PIN</w:t>
            </w:r>
          </w:p>
        </w:tc>
        <w:tc>
          <w:tcPr>
            <w:tcW w:w="2740" w:type="dxa"/>
            <w:tcBorders>
              <w:top w:val="single" w:sz="4" w:space="0" w:color="auto"/>
              <w:left w:val="nil"/>
              <w:bottom w:val="single" w:sz="4" w:space="0" w:color="auto"/>
              <w:right w:val="single" w:sz="4" w:space="0" w:color="auto"/>
            </w:tcBorders>
            <w:shd w:val="clear" w:color="000000" w:fill="E7E6E6"/>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single" w:sz="4" w:space="0" w:color="auto"/>
              <w:left w:val="nil"/>
              <w:bottom w:val="single" w:sz="4" w:space="0" w:color="auto"/>
              <w:right w:val="nil"/>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DIGITAL</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22</w:t>
            </w:r>
          </w:p>
        </w:tc>
        <w:tc>
          <w:tcPr>
            <w:tcW w:w="2740" w:type="dxa"/>
            <w:tcBorders>
              <w:top w:val="nil"/>
              <w:left w:val="nil"/>
              <w:bottom w:val="single" w:sz="4" w:space="0" w:color="auto"/>
              <w:right w:val="single" w:sz="4" w:space="0" w:color="auto"/>
            </w:tcBorders>
            <w:shd w:val="thinReverseDiagStripe" w:color="FFFFFF"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Trigger1</w:t>
            </w:r>
          </w:p>
        </w:tc>
        <w:tc>
          <w:tcPr>
            <w:tcW w:w="1060" w:type="dxa"/>
            <w:vMerge w:val="restart"/>
            <w:tcBorders>
              <w:top w:val="nil"/>
              <w:left w:val="single" w:sz="4" w:space="0" w:color="auto"/>
              <w:bottom w:val="nil"/>
              <w:right w:val="single" w:sz="4" w:space="0" w:color="auto"/>
            </w:tcBorders>
            <w:shd w:val="clear" w:color="000000" w:fill="FFC000"/>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1</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3</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23</w:t>
            </w:r>
          </w:p>
        </w:tc>
        <w:tc>
          <w:tcPr>
            <w:tcW w:w="2740" w:type="dxa"/>
            <w:tcBorders>
              <w:top w:val="nil"/>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Echo1</w:t>
            </w:r>
          </w:p>
        </w:tc>
        <w:tc>
          <w:tcPr>
            <w:tcW w:w="1060" w:type="dxa"/>
            <w:vMerge/>
            <w:tcBorders>
              <w:top w:val="nil"/>
              <w:left w:val="single" w:sz="4" w:space="0" w:color="auto"/>
              <w:bottom w:val="nil"/>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4</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24</w:t>
            </w:r>
          </w:p>
        </w:tc>
        <w:tc>
          <w:tcPr>
            <w:tcW w:w="2740" w:type="dxa"/>
            <w:tcBorders>
              <w:top w:val="nil"/>
              <w:left w:val="nil"/>
              <w:bottom w:val="single" w:sz="4" w:space="0" w:color="auto"/>
              <w:right w:val="single" w:sz="4" w:space="0" w:color="auto"/>
            </w:tcBorders>
            <w:shd w:val="thinReverseDiagStripe" w:color="FFFFFF"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Trigger2</w:t>
            </w:r>
          </w:p>
        </w:tc>
        <w:tc>
          <w:tcPr>
            <w:tcW w:w="1060" w:type="dxa"/>
            <w:vMerge w:val="restart"/>
            <w:tcBorders>
              <w:top w:val="single" w:sz="4" w:space="0" w:color="auto"/>
              <w:left w:val="single" w:sz="4" w:space="0" w:color="auto"/>
              <w:bottom w:val="nil"/>
              <w:right w:val="single" w:sz="4" w:space="0" w:color="auto"/>
            </w:tcBorders>
            <w:shd w:val="clear" w:color="000000" w:fill="70AD47"/>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2</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5</w:t>
            </w:r>
          </w:p>
        </w:tc>
        <w:tc>
          <w:tcPr>
            <w:tcW w:w="3096" w:type="dxa"/>
            <w:tcBorders>
              <w:top w:val="nil"/>
              <w:left w:val="nil"/>
              <w:bottom w:val="single" w:sz="4" w:space="0" w:color="auto"/>
              <w:right w:val="single" w:sz="4" w:space="0" w:color="auto"/>
            </w:tcBorders>
            <w:shd w:val="thinReverseDiagStripe" w:color="FFFFFF"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RFID - RESET</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25</w:t>
            </w:r>
          </w:p>
        </w:tc>
        <w:tc>
          <w:tcPr>
            <w:tcW w:w="2740" w:type="dxa"/>
            <w:tcBorders>
              <w:top w:val="nil"/>
              <w:left w:val="nil"/>
              <w:bottom w:val="single" w:sz="4" w:space="0" w:color="auto"/>
              <w:right w:val="single" w:sz="4" w:space="0" w:color="auto"/>
            </w:tcBorders>
            <w:shd w:val="clear" w:color="000000"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Echo2</w:t>
            </w:r>
          </w:p>
        </w:tc>
        <w:tc>
          <w:tcPr>
            <w:tcW w:w="1060" w:type="dxa"/>
            <w:vMerge/>
            <w:tcBorders>
              <w:top w:val="single" w:sz="4" w:space="0" w:color="auto"/>
              <w:left w:val="single" w:sz="4" w:space="0" w:color="auto"/>
              <w:bottom w:val="nil"/>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6</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26</w:t>
            </w:r>
          </w:p>
        </w:tc>
        <w:tc>
          <w:tcPr>
            <w:tcW w:w="2740" w:type="dxa"/>
            <w:tcBorders>
              <w:top w:val="nil"/>
              <w:left w:val="nil"/>
              <w:bottom w:val="single" w:sz="4" w:space="0" w:color="auto"/>
              <w:right w:val="single" w:sz="4" w:space="0" w:color="auto"/>
            </w:tcBorders>
            <w:shd w:val="thinReverseDiagStripe" w:color="FFFFFF"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Trigger3</w:t>
            </w:r>
          </w:p>
        </w:tc>
        <w:tc>
          <w:tcPr>
            <w:tcW w:w="1060" w:type="dxa"/>
            <w:vMerge w:val="restart"/>
            <w:tcBorders>
              <w:top w:val="single" w:sz="4" w:space="0" w:color="auto"/>
              <w:left w:val="single" w:sz="4" w:space="0" w:color="auto"/>
              <w:bottom w:val="nil"/>
              <w:right w:val="single" w:sz="4" w:space="0" w:color="auto"/>
            </w:tcBorders>
            <w:shd w:val="clear" w:color="000000" w:fill="ED7D31"/>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3</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7</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27</w:t>
            </w:r>
          </w:p>
        </w:tc>
        <w:tc>
          <w:tcPr>
            <w:tcW w:w="2740"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Ultra: Echo3</w:t>
            </w:r>
          </w:p>
        </w:tc>
        <w:tc>
          <w:tcPr>
            <w:tcW w:w="1060" w:type="dxa"/>
            <w:vMerge/>
            <w:tcBorders>
              <w:top w:val="single" w:sz="4" w:space="0" w:color="auto"/>
              <w:left w:val="single" w:sz="4" w:space="0" w:color="auto"/>
              <w:bottom w:val="nil"/>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8</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28</w:t>
            </w:r>
          </w:p>
        </w:tc>
        <w:tc>
          <w:tcPr>
            <w:tcW w:w="2740" w:type="dxa"/>
            <w:tcBorders>
              <w:top w:val="nil"/>
              <w:left w:val="nil"/>
              <w:bottom w:val="single" w:sz="4" w:space="0" w:color="auto"/>
              <w:right w:val="single" w:sz="4" w:space="0" w:color="auto"/>
            </w:tcBorders>
            <w:shd w:val="thinReverseDiagStripe" w:color="FFFFFF"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LED Rojo</w:t>
            </w:r>
          </w:p>
        </w:tc>
        <w:tc>
          <w:tcPr>
            <w:tcW w:w="1060" w:type="dxa"/>
            <w:vMerge w:val="restart"/>
            <w:tcBorders>
              <w:top w:val="single" w:sz="4" w:space="0" w:color="auto"/>
              <w:left w:val="single" w:sz="4" w:space="0" w:color="auto"/>
              <w:bottom w:val="nil"/>
              <w:right w:val="single" w:sz="4" w:space="0" w:color="auto"/>
            </w:tcBorders>
            <w:shd w:val="clear" w:color="000000" w:fill="FFC000"/>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1</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9</w:t>
            </w:r>
          </w:p>
        </w:tc>
        <w:tc>
          <w:tcPr>
            <w:tcW w:w="3096"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Servo</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29</w:t>
            </w:r>
          </w:p>
        </w:tc>
        <w:tc>
          <w:tcPr>
            <w:tcW w:w="2740" w:type="dxa"/>
            <w:tcBorders>
              <w:top w:val="nil"/>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LED Verde </w:t>
            </w:r>
          </w:p>
        </w:tc>
        <w:tc>
          <w:tcPr>
            <w:tcW w:w="1060" w:type="dxa"/>
            <w:vMerge/>
            <w:tcBorders>
              <w:top w:val="single" w:sz="4" w:space="0" w:color="auto"/>
              <w:left w:val="single" w:sz="4" w:space="0" w:color="auto"/>
              <w:bottom w:val="nil"/>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10</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FFFFFF"/>
                <w:sz w:val="22"/>
                <w:szCs w:val="22"/>
              </w:rPr>
            </w:pPr>
            <w:r w:rsidRPr="00F267D0">
              <w:rPr>
                <w:rFonts w:ascii="Calibri" w:hAnsi="Calibri"/>
                <w:color w:val="FFFFFF"/>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30</w:t>
            </w:r>
          </w:p>
        </w:tc>
        <w:tc>
          <w:tcPr>
            <w:tcW w:w="2740" w:type="dxa"/>
            <w:tcBorders>
              <w:top w:val="nil"/>
              <w:left w:val="nil"/>
              <w:bottom w:val="single" w:sz="4" w:space="0" w:color="auto"/>
              <w:right w:val="single" w:sz="4" w:space="0" w:color="auto"/>
            </w:tcBorders>
            <w:shd w:val="thinReverseDiagStripe" w:color="FFFFFF"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LED Rojo </w:t>
            </w:r>
          </w:p>
        </w:tc>
        <w:tc>
          <w:tcPr>
            <w:tcW w:w="1060" w:type="dxa"/>
            <w:vMerge w:val="restart"/>
            <w:tcBorders>
              <w:top w:val="single" w:sz="4" w:space="0" w:color="auto"/>
              <w:left w:val="single" w:sz="4" w:space="0" w:color="auto"/>
              <w:bottom w:val="nil"/>
              <w:right w:val="single" w:sz="4" w:space="0" w:color="auto"/>
            </w:tcBorders>
            <w:shd w:val="clear" w:color="000000" w:fill="70AD47"/>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2</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11</w:t>
            </w:r>
          </w:p>
        </w:tc>
        <w:tc>
          <w:tcPr>
            <w:tcW w:w="3096"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31</w:t>
            </w:r>
          </w:p>
        </w:tc>
        <w:tc>
          <w:tcPr>
            <w:tcW w:w="2740" w:type="dxa"/>
            <w:tcBorders>
              <w:top w:val="nil"/>
              <w:left w:val="nil"/>
              <w:bottom w:val="single" w:sz="4" w:space="0" w:color="auto"/>
              <w:right w:val="single" w:sz="4" w:space="0" w:color="auto"/>
            </w:tcBorders>
            <w:shd w:val="clear" w:color="000000"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LED Verde </w:t>
            </w:r>
          </w:p>
        </w:tc>
        <w:tc>
          <w:tcPr>
            <w:tcW w:w="1060" w:type="dxa"/>
            <w:vMerge/>
            <w:tcBorders>
              <w:top w:val="single" w:sz="4" w:space="0" w:color="auto"/>
              <w:left w:val="single" w:sz="4" w:space="0" w:color="auto"/>
              <w:bottom w:val="nil"/>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12</w:t>
            </w:r>
          </w:p>
        </w:tc>
        <w:tc>
          <w:tcPr>
            <w:tcW w:w="3096" w:type="dxa"/>
            <w:tcBorders>
              <w:top w:val="nil"/>
              <w:left w:val="nil"/>
              <w:bottom w:val="single" w:sz="4" w:space="0" w:color="auto"/>
              <w:right w:val="single" w:sz="4" w:space="0" w:color="auto"/>
            </w:tcBorders>
            <w:shd w:val="thinReverseDiagStripe" w:color="FFFFFF"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Zumbador 1 - Alarma</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32</w:t>
            </w:r>
          </w:p>
        </w:tc>
        <w:tc>
          <w:tcPr>
            <w:tcW w:w="2740" w:type="dxa"/>
            <w:tcBorders>
              <w:top w:val="nil"/>
              <w:left w:val="nil"/>
              <w:bottom w:val="single" w:sz="4" w:space="0" w:color="auto"/>
              <w:right w:val="single" w:sz="4" w:space="0" w:color="auto"/>
            </w:tcBorders>
            <w:shd w:val="thinReverseDiagStripe" w:color="FFFFFF"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LED Rojo </w:t>
            </w:r>
          </w:p>
        </w:tc>
        <w:tc>
          <w:tcPr>
            <w:tcW w:w="1060" w:type="dxa"/>
            <w:vMerge w:val="restart"/>
            <w:tcBorders>
              <w:top w:val="single" w:sz="4" w:space="0" w:color="auto"/>
              <w:left w:val="single" w:sz="4" w:space="0" w:color="auto"/>
              <w:bottom w:val="single" w:sz="4" w:space="0" w:color="000000"/>
              <w:right w:val="single" w:sz="4" w:space="0" w:color="auto"/>
            </w:tcBorders>
            <w:shd w:val="clear" w:color="000000" w:fill="ED7D31"/>
            <w:noWrap/>
            <w:vAlign w:val="center"/>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PLAZA 3</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13</w:t>
            </w:r>
          </w:p>
        </w:tc>
        <w:tc>
          <w:tcPr>
            <w:tcW w:w="3096" w:type="dxa"/>
            <w:tcBorders>
              <w:top w:val="nil"/>
              <w:left w:val="nil"/>
              <w:bottom w:val="single" w:sz="4" w:space="0" w:color="auto"/>
              <w:right w:val="single" w:sz="4" w:space="0" w:color="auto"/>
            </w:tcBorders>
            <w:shd w:val="clear" w:color="000000"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Zumbador 2 - </w:t>
            </w:r>
            <w:r w:rsidR="001A1C26" w:rsidRPr="00F267D0">
              <w:rPr>
                <w:rFonts w:ascii="Calibri" w:hAnsi="Calibri"/>
                <w:color w:val="000000"/>
                <w:sz w:val="22"/>
                <w:szCs w:val="22"/>
              </w:rPr>
              <w:t>Negación</w:t>
            </w:r>
            <w:r w:rsidRPr="00F267D0">
              <w:rPr>
                <w:rFonts w:ascii="Calibri" w:hAnsi="Calibri"/>
                <w:color w:val="000000"/>
                <w:sz w:val="22"/>
                <w:szCs w:val="22"/>
              </w:rPr>
              <w:t xml:space="preserve"> del acceso</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33</w:t>
            </w:r>
          </w:p>
        </w:tc>
        <w:tc>
          <w:tcPr>
            <w:tcW w:w="2740"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xml:space="preserve">LED Verde </w:t>
            </w:r>
          </w:p>
        </w:tc>
        <w:tc>
          <w:tcPr>
            <w:tcW w:w="1060" w:type="dxa"/>
            <w:vMerge/>
            <w:tcBorders>
              <w:top w:val="single" w:sz="4" w:space="0" w:color="auto"/>
              <w:left w:val="single" w:sz="4" w:space="0" w:color="auto"/>
              <w:bottom w:val="single" w:sz="4" w:space="0" w:color="000000"/>
              <w:right w:val="single" w:sz="4" w:space="0" w:color="auto"/>
            </w:tcBorders>
            <w:vAlign w:val="center"/>
            <w:hideMark/>
          </w:tcPr>
          <w:p w:rsidR="00F267D0" w:rsidRPr="00F267D0" w:rsidRDefault="00F267D0" w:rsidP="00F267D0">
            <w:pPr>
              <w:spacing w:line="240" w:lineRule="auto"/>
              <w:ind w:firstLine="0"/>
              <w:jc w:val="left"/>
              <w:rPr>
                <w:rFonts w:ascii="Calibri" w:hAnsi="Calibri"/>
                <w:color w:val="000000"/>
                <w:sz w:val="22"/>
                <w:szCs w:val="22"/>
              </w:rPr>
            </w:pPr>
          </w:p>
        </w:tc>
      </w:tr>
    </w:tbl>
    <w:p w:rsidR="00F62A4C" w:rsidRDefault="00F62A4C" w:rsidP="00F62A4C"/>
    <w:tbl>
      <w:tblPr>
        <w:tblpPr w:leftFromText="141" w:rightFromText="141" w:vertAnchor="text" w:horzAnchor="page" w:tblpX="301" w:tblpY="201"/>
        <w:tblW w:w="4060" w:type="dxa"/>
        <w:tblCellMar>
          <w:left w:w="70" w:type="dxa"/>
          <w:right w:w="70" w:type="dxa"/>
        </w:tblCellMar>
        <w:tblLook w:val="04A0" w:firstRow="1" w:lastRow="0" w:firstColumn="1" w:lastColumn="0" w:noHBand="0" w:noVBand="1"/>
      </w:tblPr>
      <w:tblGrid>
        <w:gridCol w:w="1060"/>
        <w:gridCol w:w="3000"/>
      </w:tblGrid>
      <w:tr w:rsidR="00F267D0" w:rsidRPr="00F267D0" w:rsidTr="001A1C26">
        <w:trPr>
          <w:trHeight w:val="300"/>
        </w:trPr>
        <w:tc>
          <w:tcPr>
            <w:tcW w:w="106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PIN</w:t>
            </w:r>
          </w:p>
        </w:tc>
        <w:tc>
          <w:tcPr>
            <w:tcW w:w="3000" w:type="dxa"/>
            <w:tcBorders>
              <w:top w:val="single" w:sz="4" w:space="0" w:color="auto"/>
              <w:left w:val="nil"/>
              <w:bottom w:val="single" w:sz="4" w:space="0" w:color="auto"/>
              <w:right w:val="single" w:sz="4" w:space="0" w:color="auto"/>
            </w:tcBorders>
            <w:shd w:val="clear" w:color="000000" w:fill="E7E6E6"/>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34</w:t>
            </w:r>
          </w:p>
        </w:tc>
        <w:tc>
          <w:tcPr>
            <w:tcW w:w="3000" w:type="dxa"/>
            <w:tcBorders>
              <w:top w:val="nil"/>
              <w:left w:val="nil"/>
              <w:bottom w:val="single" w:sz="4" w:space="0" w:color="auto"/>
              <w:right w:val="single" w:sz="4" w:space="0" w:color="auto"/>
            </w:tcBorders>
            <w:shd w:val="thinReverseDiagStripe" w:color="FFFFFF" w:fill="ED7D31"/>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Sensor Temperatura: Temp1</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35</w:t>
            </w:r>
          </w:p>
        </w:tc>
        <w:tc>
          <w:tcPr>
            <w:tcW w:w="3000"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Sensor Temperatura: Temp2</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36</w:t>
            </w:r>
          </w:p>
        </w:tc>
        <w:tc>
          <w:tcPr>
            <w:tcW w:w="3000" w:type="dxa"/>
            <w:tcBorders>
              <w:top w:val="nil"/>
              <w:left w:val="nil"/>
              <w:bottom w:val="single" w:sz="4" w:space="0" w:color="auto"/>
              <w:right w:val="single" w:sz="4" w:space="0" w:color="auto"/>
            </w:tcBorders>
            <w:shd w:val="clear" w:color="000000" w:fill="FF3300"/>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Rele1 -&gt; Ilumnicación</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37</w:t>
            </w:r>
          </w:p>
        </w:tc>
        <w:tc>
          <w:tcPr>
            <w:tcW w:w="3000" w:type="dxa"/>
            <w:tcBorders>
              <w:top w:val="nil"/>
              <w:left w:val="nil"/>
              <w:bottom w:val="single" w:sz="4" w:space="0" w:color="auto"/>
              <w:right w:val="single" w:sz="4" w:space="0" w:color="auto"/>
            </w:tcBorders>
            <w:shd w:val="clear" w:color="000000" w:fill="CC3300"/>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Rele2 -&gt; Ventilación</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38</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Rele3</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39</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Rele4</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40</w:t>
            </w:r>
          </w:p>
        </w:tc>
        <w:tc>
          <w:tcPr>
            <w:tcW w:w="3000" w:type="dxa"/>
            <w:tcBorders>
              <w:top w:val="nil"/>
              <w:left w:val="nil"/>
              <w:bottom w:val="single" w:sz="4" w:space="0" w:color="auto"/>
              <w:right w:val="single" w:sz="4" w:space="0" w:color="auto"/>
            </w:tcBorders>
            <w:shd w:val="thinReverseDiagStripe" w:color="FFFFFF" w:fill="833C0C"/>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41</w:t>
            </w:r>
          </w:p>
        </w:tc>
        <w:tc>
          <w:tcPr>
            <w:tcW w:w="3000" w:type="dxa"/>
            <w:tcBorders>
              <w:top w:val="nil"/>
              <w:left w:val="nil"/>
              <w:bottom w:val="single" w:sz="4" w:space="0" w:color="auto"/>
              <w:right w:val="single" w:sz="4" w:space="0" w:color="auto"/>
            </w:tcBorders>
            <w:shd w:val="clear" w:color="000000" w:fill="833C0C"/>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42</w:t>
            </w:r>
          </w:p>
        </w:tc>
        <w:tc>
          <w:tcPr>
            <w:tcW w:w="3000" w:type="dxa"/>
            <w:tcBorders>
              <w:top w:val="nil"/>
              <w:left w:val="nil"/>
              <w:bottom w:val="single" w:sz="4" w:space="0" w:color="auto"/>
              <w:right w:val="single" w:sz="4" w:space="0" w:color="auto"/>
            </w:tcBorders>
            <w:shd w:val="thinReverseDiagStripe" w:color="FFFFFF" w:fill="70AD47"/>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LCD - RS</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43</w:t>
            </w:r>
          </w:p>
        </w:tc>
        <w:tc>
          <w:tcPr>
            <w:tcW w:w="3000" w:type="dxa"/>
            <w:tcBorders>
              <w:top w:val="nil"/>
              <w:left w:val="nil"/>
              <w:bottom w:val="single" w:sz="4" w:space="0" w:color="auto"/>
              <w:right w:val="single" w:sz="4" w:space="0" w:color="auto"/>
            </w:tcBorders>
            <w:shd w:val="clear" w:color="000000" w:fill="70AD47"/>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LCD - E</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44</w:t>
            </w:r>
          </w:p>
        </w:tc>
        <w:tc>
          <w:tcPr>
            <w:tcW w:w="3000" w:type="dxa"/>
            <w:tcBorders>
              <w:top w:val="nil"/>
              <w:left w:val="nil"/>
              <w:bottom w:val="single" w:sz="4" w:space="0" w:color="auto"/>
              <w:right w:val="single" w:sz="4" w:space="0" w:color="auto"/>
            </w:tcBorders>
            <w:shd w:val="thinReverseDiagStripe" w:color="FFFFFF" w:fill="ED7D31"/>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LCD - D4</w:t>
            </w:r>
          </w:p>
        </w:tc>
      </w:tr>
      <w:tr w:rsidR="00F267D0" w:rsidRPr="00F267D0" w:rsidTr="001A1C26">
        <w:trPr>
          <w:trHeight w:val="300"/>
        </w:trPr>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45</w:t>
            </w:r>
          </w:p>
        </w:tc>
        <w:tc>
          <w:tcPr>
            <w:tcW w:w="3000"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LCD - D5</w:t>
            </w:r>
          </w:p>
        </w:tc>
      </w:tr>
    </w:tbl>
    <w:tbl>
      <w:tblPr>
        <w:tblpPr w:leftFromText="141" w:rightFromText="141" w:vertAnchor="text" w:horzAnchor="page" w:tblpX="4801" w:tblpY="147"/>
        <w:tblW w:w="6320" w:type="dxa"/>
        <w:tblCellMar>
          <w:left w:w="70" w:type="dxa"/>
          <w:right w:w="70" w:type="dxa"/>
        </w:tblCellMar>
        <w:tblLook w:val="04A0" w:firstRow="1" w:lastRow="0" w:firstColumn="1" w:lastColumn="0" w:noHBand="0" w:noVBand="1"/>
      </w:tblPr>
      <w:tblGrid>
        <w:gridCol w:w="1060"/>
        <w:gridCol w:w="1200"/>
        <w:gridCol w:w="3000"/>
        <w:gridCol w:w="1060"/>
      </w:tblGrid>
      <w:tr w:rsidR="00F267D0" w:rsidRPr="00F267D0" w:rsidTr="00F267D0">
        <w:trPr>
          <w:trHeight w:val="300"/>
        </w:trPr>
        <w:tc>
          <w:tcPr>
            <w:tcW w:w="1060" w:type="dxa"/>
            <w:tcBorders>
              <w:top w:val="single" w:sz="4" w:space="0" w:color="auto"/>
              <w:left w:val="single" w:sz="4" w:space="0" w:color="auto"/>
              <w:bottom w:val="single" w:sz="4" w:space="0" w:color="auto"/>
              <w:right w:val="nil"/>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DIGITAL</w:t>
            </w:r>
          </w:p>
        </w:tc>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PIN</w:t>
            </w:r>
          </w:p>
        </w:tc>
        <w:tc>
          <w:tcPr>
            <w:tcW w:w="3000" w:type="dxa"/>
            <w:tcBorders>
              <w:top w:val="nil"/>
              <w:left w:val="nil"/>
              <w:bottom w:val="single" w:sz="4" w:space="0" w:color="auto"/>
              <w:right w:val="single" w:sz="4" w:space="0" w:color="auto"/>
            </w:tcBorders>
            <w:shd w:val="clear" w:color="000000" w:fill="E7E6E6"/>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single" w:sz="4" w:space="0" w:color="auto"/>
              <w:right w:val="nil"/>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46</w:t>
            </w:r>
          </w:p>
        </w:tc>
        <w:tc>
          <w:tcPr>
            <w:tcW w:w="3000" w:type="dxa"/>
            <w:tcBorders>
              <w:top w:val="nil"/>
              <w:left w:val="nil"/>
              <w:bottom w:val="single" w:sz="4" w:space="0" w:color="auto"/>
              <w:right w:val="single" w:sz="4" w:space="0" w:color="auto"/>
            </w:tcBorders>
            <w:shd w:val="thinReverseDiagStripe" w:color="FFFFFF"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LCD - D6</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47</w:t>
            </w:r>
          </w:p>
        </w:tc>
        <w:tc>
          <w:tcPr>
            <w:tcW w:w="3000" w:type="dxa"/>
            <w:tcBorders>
              <w:top w:val="nil"/>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LCD - D7</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48</w:t>
            </w:r>
          </w:p>
        </w:tc>
        <w:tc>
          <w:tcPr>
            <w:tcW w:w="3000" w:type="dxa"/>
            <w:tcBorders>
              <w:top w:val="nil"/>
              <w:left w:val="nil"/>
              <w:bottom w:val="single" w:sz="4" w:space="0" w:color="auto"/>
              <w:right w:val="single" w:sz="4" w:space="0" w:color="auto"/>
            </w:tcBorders>
            <w:shd w:val="clear" w:color="000000"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LED Acceso</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49</w:t>
            </w:r>
          </w:p>
        </w:tc>
        <w:tc>
          <w:tcPr>
            <w:tcW w:w="3000" w:type="dxa"/>
            <w:tcBorders>
              <w:top w:val="nil"/>
              <w:left w:val="nil"/>
              <w:bottom w:val="single" w:sz="4" w:space="0" w:color="auto"/>
              <w:right w:val="single" w:sz="4" w:space="0" w:color="auto"/>
            </w:tcBorders>
            <w:shd w:val="thinReverseDiagStripe" w:color="FFFFFF" w:fill="70AD47"/>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LED Negación</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50</w:t>
            </w:r>
          </w:p>
        </w:tc>
        <w:tc>
          <w:tcPr>
            <w:tcW w:w="3000" w:type="dxa"/>
            <w:tcBorders>
              <w:top w:val="nil"/>
              <w:left w:val="nil"/>
              <w:bottom w:val="single" w:sz="4" w:space="0" w:color="auto"/>
              <w:right w:val="single" w:sz="4" w:space="0" w:color="auto"/>
            </w:tcBorders>
            <w:shd w:val="thinReverseDiagStripe" w:color="FFFFFF"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RFID - MISO</w:t>
            </w:r>
          </w:p>
        </w:tc>
        <w:tc>
          <w:tcPr>
            <w:tcW w:w="1060" w:type="dxa"/>
            <w:tcBorders>
              <w:top w:val="nil"/>
              <w:left w:val="nil"/>
              <w:bottom w:val="nil"/>
              <w:right w:val="nil"/>
            </w:tcBorders>
            <w:shd w:val="clear" w:color="000000" w:fill="A5A5A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51</w:t>
            </w:r>
          </w:p>
        </w:tc>
        <w:tc>
          <w:tcPr>
            <w:tcW w:w="3000" w:type="dxa"/>
            <w:tcBorders>
              <w:top w:val="nil"/>
              <w:left w:val="nil"/>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RFID - MOSI</w:t>
            </w:r>
          </w:p>
        </w:tc>
        <w:tc>
          <w:tcPr>
            <w:tcW w:w="1060" w:type="dxa"/>
            <w:tcBorders>
              <w:top w:val="nil"/>
              <w:left w:val="nil"/>
              <w:bottom w:val="nil"/>
              <w:right w:val="nil"/>
            </w:tcBorders>
            <w:shd w:val="clear" w:color="000000" w:fill="7030A0"/>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52</w:t>
            </w:r>
          </w:p>
        </w:tc>
        <w:tc>
          <w:tcPr>
            <w:tcW w:w="3000" w:type="dxa"/>
            <w:tcBorders>
              <w:top w:val="nil"/>
              <w:left w:val="nil"/>
              <w:bottom w:val="single" w:sz="4" w:space="0" w:color="auto"/>
              <w:right w:val="single" w:sz="4" w:space="0" w:color="auto"/>
            </w:tcBorders>
            <w:shd w:val="thinReverseDiagStripe" w:color="FFFFFF"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RFID - SCK</w:t>
            </w:r>
          </w:p>
        </w:tc>
        <w:tc>
          <w:tcPr>
            <w:tcW w:w="1060" w:type="dxa"/>
            <w:tcBorders>
              <w:top w:val="nil"/>
              <w:left w:val="nil"/>
              <w:bottom w:val="nil"/>
              <w:right w:val="nil"/>
            </w:tcBorders>
            <w:shd w:val="clear" w:color="000000" w:fill="70AD47"/>
            <w:noWrap/>
            <w:vAlign w:val="bottom"/>
            <w:hideMark/>
          </w:tcPr>
          <w:p w:rsidR="00F267D0" w:rsidRPr="00F267D0" w:rsidRDefault="00F267D0" w:rsidP="00F267D0">
            <w:pPr>
              <w:spacing w:line="240" w:lineRule="auto"/>
              <w:ind w:firstLine="0"/>
              <w:jc w:val="center"/>
              <w:rPr>
                <w:rFonts w:ascii="Calibri" w:hAnsi="Calibri"/>
                <w:color w:val="70AD47"/>
                <w:sz w:val="22"/>
                <w:szCs w:val="22"/>
              </w:rPr>
            </w:pPr>
            <w:r w:rsidRPr="00F267D0">
              <w:rPr>
                <w:rFonts w:ascii="Calibri" w:hAnsi="Calibri"/>
                <w:color w:val="70AD47"/>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53</w:t>
            </w:r>
          </w:p>
        </w:tc>
        <w:tc>
          <w:tcPr>
            <w:tcW w:w="3000" w:type="dxa"/>
            <w:tcBorders>
              <w:top w:val="nil"/>
              <w:left w:val="nil"/>
              <w:bottom w:val="single" w:sz="4" w:space="0" w:color="auto"/>
              <w:right w:val="single" w:sz="4" w:space="0" w:color="auto"/>
            </w:tcBorders>
            <w:shd w:val="clear" w:color="000000" w:fill="ED7D31"/>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RFID - SDA</w:t>
            </w:r>
          </w:p>
        </w:tc>
        <w:tc>
          <w:tcPr>
            <w:tcW w:w="1060" w:type="dxa"/>
            <w:tcBorders>
              <w:top w:val="nil"/>
              <w:left w:val="nil"/>
              <w:bottom w:val="nil"/>
              <w:right w:val="nil"/>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5B9BD5"/>
                <w:sz w:val="22"/>
                <w:szCs w:val="22"/>
              </w:rPr>
            </w:pPr>
            <w:r w:rsidRPr="00F267D0">
              <w:rPr>
                <w:rFonts w:ascii="Calibri" w:hAnsi="Calibri"/>
                <w:color w:val="5B9BD5"/>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r w:rsidR="00F267D0" w:rsidRPr="00F267D0" w:rsidTr="00F267D0">
        <w:trPr>
          <w:trHeight w:val="300"/>
        </w:trPr>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F267D0" w:rsidRPr="00F267D0" w:rsidRDefault="00F267D0" w:rsidP="00F267D0">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F267D0" w:rsidRPr="00F267D0" w:rsidRDefault="00F267D0" w:rsidP="00F267D0">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r>
    </w:tbl>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F62A4C" w:rsidRDefault="00F62A4C" w:rsidP="00F62A4C"/>
    <w:tbl>
      <w:tblPr>
        <w:tblpPr w:leftFromText="141" w:rightFromText="141" w:vertAnchor="text" w:horzAnchor="margin" w:tblpYSpec="bottom"/>
        <w:tblW w:w="9060" w:type="dxa"/>
        <w:tblCellMar>
          <w:left w:w="70" w:type="dxa"/>
          <w:right w:w="70" w:type="dxa"/>
        </w:tblCellMar>
        <w:tblLook w:val="04A0" w:firstRow="1" w:lastRow="0" w:firstColumn="1" w:lastColumn="0" w:noHBand="0" w:noVBand="1"/>
      </w:tblPr>
      <w:tblGrid>
        <w:gridCol w:w="1200"/>
        <w:gridCol w:w="2740"/>
        <w:gridCol w:w="1060"/>
        <w:gridCol w:w="1060"/>
        <w:gridCol w:w="3000"/>
      </w:tblGrid>
      <w:tr w:rsidR="001A1C26" w:rsidRPr="00F267D0" w:rsidTr="001A1C26">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PIN</w:t>
            </w:r>
          </w:p>
        </w:tc>
        <w:tc>
          <w:tcPr>
            <w:tcW w:w="2740" w:type="dxa"/>
            <w:tcBorders>
              <w:top w:val="single" w:sz="4" w:space="0" w:color="auto"/>
              <w:left w:val="nil"/>
              <w:bottom w:val="single" w:sz="4" w:space="0" w:color="auto"/>
              <w:right w:val="single" w:sz="4" w:space="0" w:color="auto"/>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single" w:sz="4" w:space="0" w:color="auto"/>
              <w:left w:val="nil"/>
              <w:bottom w:val="single" w:sz="4" w:space="0" w:color="auto"/>
              <w:right w:val="nil"/>
            </w:tcBorders>
            <w:shd w:val="clear" w:color="000000" w:fill="5B9BD5"/>
            <w:noWrap/>
            <w:vAlign w:val="bottom"/>
            <w:hideMark/>
          </w:tcPr>
          <w:p w:rsidR="001A1C26" w:rsidRPr="00F267D0" w:rsidRDefault="001A1C26"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ANALOG</w:t>
            </w:r>
          </w:p>
        </w:tc>
        <w:tc>
          <w:tcPr>
            <w:tcW w:w="106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PIN</w:t>
            </w:r>
          </w:p>
        </w:tc>
        <w:tc>
          <w:tcPr>
            <w:tcW w:w="3000" w:type="dxa"/>
            <w:tcBorders>
              <w:top w:val="single" w:sz="4" w:space="0" w:color="auto"/>
              <w:left w:val="nil"/>
              <w:bottom w:val="single" w:sz="4" w:space="0" w:color="auto"/>
              <w:right w:val="single" w:sz="4" w:space="0" w:color="auto"/>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A0</w:t>
            </w:r>
          </w:p>
        </w:tc>
        <w:tc>
          <w:tcPr>
            <w:tcW w:w="2740" w:type="dxa"/>
            <w:tcBorders>
              <w:top w:val="nil"/>
              <w:left w:val="nil"/>
              <w:bottom w:val="single" w:sz="4" w:space="0" w:color="auto"/>
              <w:right w:val="single" w:sz="4" w:space="0" w:color="auto"/>
            </w:tcBorders>
            <w:shd w:val="thinReverseDiagStripe" w:color="FFFFFF"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IR1</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A14</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w:t>
            </w:r>
          </w:p>
        </w:tc>
        <w:tc>
          <w:tcPr>
            <w:tcW w:w="2740" w:type="dxa"/>
            <w:tcBorders>
              <w:top w:val="nil"/>
              <w:left w:val="nil"/>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IR2</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A15</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A2</w:t>
            </w:r>
          </w:p>
        </w:tc>
        <w:tc>
          <w:tcPr>
            <w:tcW w:w="2740" w:type="dxa"/>
            <w:tcBorders>
              <w:top w:val="nil"/>
              <w:left w:val="nil"/>
              <w:bottom w:val="single" w:sz="4" w:space="0" w:color="auto"/>
              <w:right w:val="single" w:sz="4" w:space="0" w:color="auto"/>
            </w:tcBorders>
            <w:shd w:val="thinReverseDiagStripe" w:color="FFFFFF" w:fill="ED7D31"/>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IR3</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A3</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A4</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A5</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A6</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A7</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A8</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A9</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A10</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A11</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A12</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r w:rsidR="001A1C26" w:rsidRPr="00F267D0" w:rsidTr="001A1C26">
        <w:trPr>
          <w:trHeight w:val="300"/>
        </w:trPr>
        <w:tc>
          <w:tcPr>
            <w:tcW w:w="120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A13</w:t>
            </w:r>
          </w:p>
        </w:tc>
        <w:tc>
          <w:tcPr>
            <w:tcW w:w="274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nil"/>
              <w:bottom w:val="nil"/>
              <w:right w:val="nil"/>
            </w:tcBorders>
            <w:shd w:val="clear" w:color="000000" w:fill="E7E6E6"/>
            <w:noWrap/>
            <w:vAlign w:val="bottom"/>
            <w:hideMark/>
          </w:tcPr>
          <w:p w:rsidR="001A1C26" w:rsidRPr="00F267D0" w:rsidRDefault="001A1C26" w:rsidP="001A1C26">
            <w:pPr>
              <w:spacing w:line="240" w:lineRule="auto"/>
              <w:ind w:firstLine="0"/>
              <w:jc w:val="center"/>
              <w:rPr>
                <w:rFonts w:ascii="Calibri" w:hAnsi="Calibri"/>
                <w:color w:val="000000"/>
                <w:sz w:val="22"/>
                <w:szCs w:val="22"/>
              </w:rPr>
            </w:pPr>
            <w:r w:rsidRPr="00F267D0">
              <w:rPr>
                <w:rFonts w:ascii="Calibri" w:hAnsi="Calibri"/>
                <w:color w:val="000000"/>
                <w:sz w:val="22"/>
                <w:szCs w:val="22"/>
              </w:rPr>
              <w:t> </w:t>
            </w:r>
          </w:p>
        </w:tc>
        <w:tc>
          <w:tcPr>
            <w:tcW w:w="1060" w:type="dxa"/>
            <w:tcBorders>
              <w:top w:val="nil"/>
              <w:left w:val="single" w:sz="4" w:space="0" w:color="auto"/>
              <w:bottom w:val="single" w:sz="4" w:space="0" w:color="auto"/>
              <w:right w:val="single" w:sz="4" w:space="0" w:color="auto"/>
            </w:tcBorders>
            <w:shd w:val="clear" w:color="000000" w:fill="5B9BD5"/>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c>
          <w:tcPr>
            <w:tcW w:w="3000" w:type="dxa"/>
            <w:tcBorders>
              <w:top w:val="nil"/>
              <w:left w:val="nil"/>
              <w:bottom w:val="single" w:sz="4" w:space="0" w:color="auto"/>
              <w:right w:val="single" w:sz="4" w:space="0" w:color="auto"/>
            </w:tcBorders>
            <w:shd w:val="clear" w:color="auto" w:fill="auto"/>
            <w:noWrap/>
            <w:vAlign w:val="bottom"/>
            <w:hideMark/>
          </w:tcPr>
          <w:p w:rsidR="001A1C26" w:rsidRPr="00F267D0" w:rsidRDefault="001A1C26" w:rsidP="001A1C26">
            <w:pPr>
              <w:spacing w:line="240" w:lineRule="auto"/>
              <w:ind w:firstLine="0"/>
              <w:jc w:val="left"/>
              <w:rPr>
                <w:rFonts w:ascii="Calibri" w:hAnsi="Calibri"/>
                <w:color w:val="000000"/>
                <w:sz w:val="22"/>
                <w:szCs w:val="22"/>
              </w:rPr>
            </w:pPr>
            <w:r w:rsidRPr="00F267D0">
              <w:rPr>
                <w:rFonts w:ascii="Calibri" w:hAnsi="Calibri"/>
                <w:color w:val="000000"/>
                <w:sz w:val="22"/>
                <w:szCs w:val="22"/>
              </w:rPr>
              <w:t> </w:t>
            </w:r>
          </w:p>
        </w:tc>
      </w:tr>
    </w:tbl>
    <w:p w:rsidR="00F62A4C" w:rsidRDefault="00F62A4C" w:rsidP="00F62A4C"/>
    <w:p w:rsidR="00F62A4C" w:rsidRDefault="00F62A4C" w:rsidP="00F62A4C"/>
    <w:p w:rsidR="00F62A4C" w:rsidRDefault="00536916" w:rsidP="00166AA1">
      <w:pPr>
        <w:pStyle w:val="Ttulo3"/>
        <w:numPr>
          <w:ilvl w:val="2"/>
          <w:numId w:val="13"/>
        </w:numPr>
        <w:rPr>
          <w:color w:val="000080"/>
          <w:sz w:val="30"/>
          <w:szCs w:val="30"/>
        </w:rPr>
      </w:pPr>
      <w:bookmarkStart w:id="20" w:name="_Toc453769719"/>
      <w:r>
        <w:rPr>
          <w:color w:val="000080"/>
          <w:sz w:val="30"/>
          <w:szCs w:val="30"/>
        </w:rPr>
        <w:t>Conexión entre la placa Arduino y los componentes</w:t>
      </w:r>
      <w:bookmarkEnd w:id="20"/>
    </w:p>
    <w:p w:rsidR="00536916" w:rsidRDefault="00536916" w:rsidP="00536916">
      <w:pPr>
        <w:pStyle w:val="Prrafodelista"/>
        <w:keepNext/>
        <w:ind w:left="1943" w:firstLine="0"/>
      </w:pPr>
      <w:r>
        <w:rPr>
          <w:noProof/>
        </w:rPr>
        <w:drawing>
          <wp:inline distT="0" distB="0" distL="0" distR="0" wp14:anchorId="49E14732" wp14:editId="62752A58">
            <wp:extent cx="4054191" cy="3647756"/>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exionado serv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4191" cy="3647756"/>
                    </a:xfrm>
                    <a:prstGeom prst="rect">
                      <a:avLst/>
                    </a:prstGeom>
                  </pic:spPr>
                </pic:pic>
              </a:graphicData>
            </a:graphic>
          </wp:inline>
        </w:drawing>
      </w:r>
    </w:p>
    <w:p w:rsidR="00536916" w:rsidRPr="00536916" w:rsidRDefault="00536916" w:rsidP="00536916">
      <w:pPr>
        <w:pStyle w:val="Descripcin"/>
        <w:rPr>
          <w:u w:val="none"/>
        </w:rPr>
      </w:pPr>
      <w:r w:rsidRPr="00536916">
        <w:rPr>
          <w:u w:val="none"/>
        </w:rPr>
        <w:t>Figura 27. Conexión Placa-Servo</w:t>
      </w:r>
    </w:p>
    <w:p w:rsidR="00F62A4C" w:rsidRDefault="00F62A4C" w:rsidP="00F62A4C"/>
    <w:p w:rsidR="00F62A4C" w:rsidRDefault="00F62A4C" w:rsidP="00F62A4C"/>
    <w:p w:rsidR="00F62A4C" w:rsidRDefault="00F62A4C" w:rsidP="00F62A4C"/>
    <w:p w:rsidR="00F62A4C" w:rsidRDefault="00F62A4C" w:rsidP="00F62A4C"/>
    <w:p w:rsidR="00F62A4C" w:rsidRDefault="00F62A4C" w:rsidP="00F62A4C"/>
    <w:p w:rsidR="00536916" w:rsidRDefault="00536916" w:rsidP="00536916">
      <w:pPr>
        <w:keepNext/>
      </w:pPr>
      <w:r>
        <w:rPr>
          <w:noProof/>
        </w:rPr>
        <w:drawing>
          <wp:inline distT="0" distB="0" distL="0" distR="0" wp14:anchorId="7401D9A2" wp14:editId="060721C1">
            <wp:extent cx="5400675" cy="566229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C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675" cy="5662295"/>
                    </a:xfrm>
                    <a:prstGeom prst="rect">
                      <a:avLst/>
                    </a:prstGeom>
                  </pic:spPr>
                </pic:pic>
              </a:graphicData>
            </a:graphic>
          </wp:inline>
        </w:drawing>
      </w:r>
    </w:p>
    <w:p w:rsidR="00536916" w:rsidRPr="00536916" w:rsidRDefault="00536916" w:rsidP="00536916">
      <w:pPr>
        <w:pStyle w:val="Descripcin"/>
        <w:rPr>
          <w:u w:val="none"/>
        </w:rPr>
      </w:pPr>
      <w:r w:rsidRPr="00536916">
        <w:rPr>
          <w:u w:val="none"/>
        </w:rPr>
        <w:t xml:space="preserve">Figura </w:t>
      </w:r>
      <w:r>
        <w:rPr>
          <w:u w:val="none"/>
        </w:rPr>
        <w:t>28</w:t>
      </w:r>
      <w:r w:rsidRPr="00536916">
        <w:rPr>
          <w:u w:val="none"/>
        </w:rPr>
        <w:t>. Conexión Placa-</w:t>
      </w:r>
      <w:r>
        <w:rPr>
          <w:u w:val="none"/>
        </w:rPr>
        <w:t>LCD</w:t>
      </w:r>
    </w:p>
    <w:p w:rsidR="00F62A4C" w:rsidRDefault="00F62A4C" w:rsidP="00F62A4C"/>
    <w:p w:rsidR="00F62A4C" w:rsidRDefault="00F62A4C" w:rsidP="00F62A4C"/>
    <w:p w:rsidR="00F62A4C" w:rsidRDefault="00F62A4C" w:rsidP="00F267D0">
      <w:pPr>
        <w:ind w:firstLine="0"/>
      </w:pPr>
    </w:p>
    <w:p w:rsidR="00F62A4C" w:rsidRDefault="00F62A4C" w:rsidP="00F62A4C"/>
    <w:p w:rsidR="00F62A4C" w:rsidRDefault="00F62A4C" w:rsidP="00F62A4C"/>
    <w:p w:rsidR="00536916" w:rsidRDefault="00536916" w:rsidP="00536916">
      <w:pPr>
        <w:keepNext/>
      </w:pPr>
      <w:r>
        <w:rPr>
          <w:noProof/>
        </w:rPr>
        <w:lastRenderedPageBreak/>
        <w:drawing>
          <wp:inline distT="0" distB="0" distL="0" distR="0" wp14:anchorId="10EBDECD" wp14:editId="43CF1CAA">
            <wp:extent cx="5400675" cy="3658235"/>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ed de ocupa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675" cy="3658235"/>
                    </a:xfrm>
                    <a:prstGeom prst="rect">
                      <a:avLst/>
                    </a:prstGeom>
                  </pic:spPr>
                </pic:pic>
              </a:graphicData>
            </a:graphic>
          </wp:inline>
        </w:drawing>
      </w:r>
    </w:p>
    <w:p w:rsidR="00F62A4C" w:rsidRPr="00536916" w:rsidRDefault="00536916" w:rsidP="00536916">
      <w:pPr>
        <w:pStyle w:val="Descripcin"/>
        <w:rPr>
          <w:u w:val="none"/>
        </w:rPr>
      </w:pPr>
      <w:r w:rsidRPr="00536916">
        <w:rPr>
          <w:u w:val="none"/>
        </w:rPr>
        <w:t>Figura 29. Conexión Placa-Led de ocupación</w:t>
      </w:r>
    </w:p>
    <w:p w:rsidR="00F62A4C" w:rsidRDefault="00536916" w:rsidP="00F62A4C">
      <w:r>
        <w:rPr>
          <w:noProof/>
        </w:rPr>
        <mc:AlternateContent>
          <mc:Choice Requires="wps">
            <w:drawing>
              <wp:anchor distT="0" distB="0" distL="114300" distR="114300" simplePos="0" relativeHeight="251720704" behindDoc="0" locked="0" layoutInCell="1" allowOverlap="1" wp14:anchorId="4197890D" wp14:editId="6D7191EF">
                <wp:simplePos x="0" y="0"/>
                <wp:positionH relativeFrom="column">
                  <wp:posOffset>-1080135</wp:posOffset>
                </wp:positionH>
                <wp:positionV relativeFrom="paragraph">
                  <wp:posOffset>3697605</wp:posOffset>
                </wp:positionV>
                <wp:extent cx="806577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8065770" cy="635"/>
                        </a:xfrm>
                        <a:prstGeom prst="rect">
                          <a:avLst/>
                        </a:prstGeom>
                        <a:solidFill>
                          <a:prstClr val="white"/>
                        </a:solidFill>
                        <a:ln>
                          <a:noFill/>
                        </a:ln>
                        <a:effectLst/>
                      </wps:spPr>
                      <wps:txbx>
                        <w:txbxContent>
                          <w:p w:rsidR="00D204BD" w:rsidRPr="00536916" w:rsidRDefault="00D204BD" w:rsidP="00536916">
                            <w:pPr>
                              <w:pStyle w:val="Descripcin"/>
                              <w:rPr>
                                <w:rFonts w:cs="Times New Roman"/>
                                <w:noProof/>
                                <w:sz w:val="24"/>
                                <w:u w:val="none"/>
                              </w:rPr>
                            </w:pPr>
                            <w:r w:rsidRPr="00536916">
                              <w:rPr>
                                <w:u w:val="none"/>
                              </w:rPr>
                              <w:t>Figura 30. Conexión Placa-DHT11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7890D" id="Cuadro de texto 33" o:spid="_x0000_s1044" type="#_x0000_t202" style="position:absolute;left:0;text-align:left;margin-left:-85.05pt;margin-top:291.15pt;width:635.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" stroked="f">
                <v:textbox style="mso-fit-shape-to-text:t" inset="0,0,0,0">
                  <w:txbxContent>
                    <w:p w:rsidR="00D204BD" w:rsidRPr="00536916" w:rsidRDefault="00D204BD" w:rsidP="00536916">
                      <w:pPr>
                        <w:pStyle w:val="Descripcin"/>
                        <w:rPr>
                          <w:rFonts w:cs="Times New Roman"/>
                          <w:noProof/>
                          <w:sz w:val="24"/>
                          <w:u w:val="none"/>
                        </w:rPr>
                      </w:pPr>
                      <w:r w:rsidRPr="00536916">
                        <w:rPr>
                          <w:u w:val="none"/>
                        </w:rPr>
                        <w:t>Figura 30. Conexión Placa-DHT11</w:t>
                      </w:r>
                    </w:p>
                  </w:txbxContent>
                </v:textbox>
                <w10:wrap type="square"/>
              </v:shape>
            </w:pict>
          </mc:Fallback>
        </mc:AlternateContent>
      </w:r>
      <w:r>
        <w:rPr>
          <w:noProof/>
        </w:rPr>
        <w:drawing>
          <wp:anchor distT="0" distB="0" distL="114300" distR="114300" simplePos="0" relativeHeight="251718656" behindDoc="0" locked="0" layoutInCell="1" allowOverlap="1" wp14:anchorId="4C37DCB2" wp14:editId="161A746F">
            <wp:simplePos x="0" y="0"/>
            <wp:positionH relativeFrom="margin">
              <wp:posOffset>-665436</wp:posOffset>
            </wp:positionH>
            <wp:positionV relativeFrom="page">
              <wp:posOffset>5167128</wp:posOffset>
            </wp:positionV>
            <wp:extent cx="8065770" cy="3253105"/>
            <wp:effectExtent l="0" t="0" r="0" b="444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nsores DHT 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065770" cy="3253105"/>
                    </a:xfrm>
                    <a:prstGeom prst="rect">
                      <a:avLst/>
                    </a:prstGeom>
                  </pic:spPr>
                </pic:pic>
              </a:graphicData>
            </a:graphic>
            <wp14:sizeRelH relativeFrom="margin">
              <wp14:pctWidth>0</wp14:pctWidth>
            </wp14:sizeRelH>
            <wp14:sizeRelV relativeFrom="margin">
              <wp14:pctHeight>0</wp14:pctHeight>
            </wp14:sizeRelV>
          </wp:anchor>
        </w:drawing>
      </w:r>
    </w:p>
    <w:p w:rsidR="00536916" w:rsidRDefault="00536916" w:rsidP="00536916">
      <w:pPr>
        <w:keepNext/>
      </w:pPr>
      <w:r>
        <w:rPr>
          <w:noProof/>
        </w:rPr>
        <w:lastRenderedPageBreak/>
        <w:drawing>
          <wp:inline distT="0" distB="0" distL="0" distR="0" wp14:anchorId="2F7CB282" wp14:editId="5DD8F6AC">
            <wp:extent cx="4714649" cy="587298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o RFI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4649" cy="5872989"/>
                    </a:xfrm>
                    <a:prstGeom prst="rect">
                      <a:avLst/>
                    </a:prstGeom>
                  </pic:spPr>
                </pic:pic>
              </a:graphicData>
            </a:graphic>
          </wp:inline>
        </w:drawing>
      </w:r>
    </w:p>
    <w:p w:rsidR="00F62A4C" w:rsidRDefault="00536916" w:rsidP="00536916">
      <w:pPr>
        <w:pStyle w:val="Descripcin"/>
        <w:rPr>
          <w:u w:val="none"/>
        </w:rPr>
      </w:pPr>
      <w:r w:rsidRPr="00536916">
        <w:rPr>
          <w:u w:val="none"/>
        </w:rPr>
        <w:t>Figura 31. Conexión Placa-Módulo RFID</w:t>
      </w:r>
    </w:p>
    <w:p w:rsidR="00536916" w:rsidRDefault="00536916" w:rsidP="00536916"/>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p>
    <w:p w:rsidR="00536916" w:rsidRDefault="00536916" w:rsidP="00536916">
      <w:pPr>
        <w:ind w:firstLine="0"/>
      </w:pPr>
      <w:r>
        <w:rPr>
          <w:noProof/>
        </w:rPr>
        <w:lastRenderedPageBreak/>
        <mc:AlternateContent>
          <mc:Choice Requires="wps">
            <w:drawing>
              <wp:anchor distT="0" distB="0" distL="114300" distR="114300" simplePos="0" relativeHeight="251726848" behindDoc="0" locked="0" layoutInCell="1" allowOverlap="1" wp14:anchorId="040FBAC7" wp14:editId="6A7D04F6">
                <wp:simplePos x="0" y="0"/>
                <wp:positionH relativeFrom="column">
                  <wp:posOffset>1002665</wp:posOffset>
                </wp:positionH>
                <wp:positionV relativeFrom="paragraph">
                  <wp:posOffset>8576310</wp:posOffset>
                </wp:positionV>
                <wp:extent cx="339598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3395980" cy="635"/>
                        </a:xfrm>
                        <a:prstGeom prst="rect">
                          <a:avLst/>
                        </a:prstGeom>
                        <a:solidFill>
                          <a:prstClr val="white"/>
                        </a:solidFill>
                        <a:ln>
                          <a:noFill/>
                        </a:ln>
                        <a:effectLst/>
                      </wps:spPr>
                      <wps:txbx>
                        <w:txbxContent>
                          <w:p w:rsidR="00D204BD" w:rsidRPr="00536916" w:rsidRDefault="00D204BD" w:rsidP="00536916">
                            <w:pPr>
                              <w:pStyle w:val="Descripcin"/>
                              <w:rPr>
                                <w:rFonts w:cs="Times New Roman"/>
                                <w:noProof/>
                                <w:sz w:val="24"/>
                                <w:u w:val="none"/>
                              </w:rPr>
                            </w:pPr>
                            <w:r w:rsidRPr="00536916">
                              <w:rPr>
                                <w:u w:val="none"/>
                              </w:rPr>
                              <w:t>Figura 33. Conexión Placa-TCRT5000/5000L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BAC7" id="Cuadro de texto 44" o:spid="_x0000_s1045" type="#_x0000_t202" style="position:absolute;left:0;text-align:left;margin-left:78.95pt;margin-top:675.3pt;width:267.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" stroked="f">
                <v:textbox style="mso-fit-shape-to-text:t" inset="0,0,0,0">
                  <w:txbxContent>
                    <w:p w:rsidR="00D204BD" w:rsidRPr="00536916" w:rsidRDefault="00D204BD" w:rsidP="00536916">
                      <w:pPr>
                        <w:pStyle w:val="Descripcin"/>
                        <w:rPr>
                          <w:rFonts w:cs="Times New Roman"/>
                          <w:noProof/>
                          <w:sz w:val="24"/>
                          <w:u w:val="none"/>
                        </w:rPr>
                      </w:pPr>
                      <w:r w:rsidRPr="00536916">
                        <w:rPr>
                          <w:u w:val="none"/>
                        </w:rPr>
                        <w:t>Figura 33. Conexión Placa-TCRT5000/5000L</w:t>
                      </w:r>
                    </w:p>
                  </w:txbxContent>
                </v:textbox>
                <w10:wrap type="square"/>
              </v:shape>
            </w:pict>
          </mc:Fallback>
        </mc:AlternateContent>
      </w:r>
      <w:r>
        <w:rPr>
          <w:noProof/>
        </w:rPr>
        <w:drawing>
          <wp:anchor distT="0" distB="0" distL="114300" distR="114300" simplePos="0" relativeHeight="251724800" behindDoc="0" locked="0" layoutInCell="1" allowOverlap="1" wp14:anchorId="593432B3" wp14:editId="4289D4FE">
            <wp:simplePos x="0" y="0"/>
            <wp:positionH relativeFrom="margin">
              <wp:align>center</wp:align>
            </wp:positionH>
            <wp:positionV relativeFrom="margin">
              <wp:posOffset>3745703</wp:posOffset>
            </wp:positionV>
            <wp:extent cx="3395980" cy="4773930"/>
            <wp:effectExtent l="0" t="0" r="0" b="762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nsores TCRT 5000.5000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5980" cy="47739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3CBCF78E" wp14:editId="3871CFEA">
                <wp:simplePos x="0" y="0"/>
                <wp:positionH relativeFrom="column">
                  <wp:posOffset>-852170</wp:posOffset>
                </wp:positionH>
                <wp:positionV relativeFrom="paragraph">
                  <wp:posOffset>3547110</wp:posOffset>
                </wp:positionV>
                <wp:extent cx="701865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7018655" cy="635"/>
                        </a:xfrm>
                        <a:prstGeom prst="rect">
                          <a:avLst/>
                        </a:prstGeom>
                        <a:solidFill>
                          <a:prstClr val="white"/>
                        </a:solidFill>
                        <a:ln>
                          <a:noFill/>
                        </a:ln>
                        <a:effectLst/>
                      </wps:spPr>
                      <wps:txbx>
                        <w:txbxContent>
                          <w:p w:rsidR="00D204BD" w:rsidRPr="00536916" w:rsidRDefault="00D204BD" w:rsidP="00536916">
                            <w:pPr>
                              <w:pStyle w:val="Descripcin"/>
                              <w:rPr>
                                <w:u w:val="none"/>
                              </w:rPr>
                            </w:pPr>
                            <w:r w:rsidRPr="00536916">
                              <w:rPr>
                                <w:u w:val="none"/>
                              </w:rPr>
                              <w:t>Figura 32. Conexión Placa-HC-SR04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CF78E" id="Cuadro de texto 41" o:spid="_x0000_s1046" type="#_x0000_t202" style="position:absolute;left:0;text-align:left;margin-left:-67.1pt;margin-top:279.3pt;width:552.6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" stroked="f">
                <v:textbox style="mso-fit-shape-to-text:t" inset="0,0,0,0">
                  <w:txbxContent>
                    <w:p w:rsidR="00D204BD" w:rsidRPr="00536916" w:rsidRDefault="00D204BD" w:rsidP="00536916">
                      <w:pPr>
                        <w:pStyle w:val="Descripcin"/>
                        <w:rPr>
                          <w:u w:val="none"/>
                        </w:rPr>
                      </w:pPr>
                      <w:r w:rsidRPr="00536916">
                        <w:rPr>
                          <w:u w:val="none"/>
                        </w:rPr>
                        <w:t>Figura 32. Conexión Placa-HC-SR04</w:t>
                      </w:r>
                    </w:p>
                  </w:txbxContent>
                </v:textbox>
                <w10:wrap type="square"/>
              </v:shape>
            </w:pict>
          </mc:Fallback>
        </mc:AlternateContent>
      </w:r>
      <w:r>
        <w:rPr>
          <w:noProof/>
        </w:rPr>
        <w:drawing>
          <wp:anchor distT="0" distB="0" distL="114300" distR="114300" simplePos="0" relativeHeight="251721728" behindDoc="0" locked="0" layoutInCell="1" allowOverlap="1" wp14:anchorId="014208DF" wp14:editId="5D5B03B7">
            <wp:simplePos x="0" y="0"/>
            <wp:positionH relativeFrom="margin">
              <wp:posOffset>-852229</wp:posOffset>
            </wp:positionH>
            <wp:positionV relativeFrom="margin">
              <wp:posOffset>194325</wp:posOffset>
            </wp:positionV>
            <wp:extent cx="7018655" cy="329565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nsor hC-SR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18655" cy="3295650"/>
                    </a:xfrm>
                    <a:prstGeom prst="rect">
                      <a:avLst/>
                    </a:prstGeom>
                  </pic:spPr>
                </pic:pic>
              </a:graphicData>
            </a:graphic>
            <wp14:sizeRelH relativeFrom="margin">
              <wp14:pctWidth>0</wp14:pctWidth>
            </wp14:sizeRelH>
            <wp14:sizeRelV relativeFrom="margin">
              <wp14:pctHeight>0</wp14:pctHeight>
            </wp14:sizeRelV>
          </wp:anchor>
        </w:drawing>
      </w:r>
    </w:p>
    <w:p w:rsidR="00536916" w:rsidRDefault="00536916"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833F53" w:rsidRDefault="00833F53" w:rsidP="00536916">
      <w:r>
        <w:rPr>
          <w:noProof/>
        </w:rPr>
        <w:lastRenderedPageBreak/>
        <mc:AlternateContent>
          <mc:Choice Requires="wps">
            <w:drawing>
              <wp:anchor distT="0" distB="0" distL="114300" distR="114300" simplePos="0" relativeHeight="251732992" behindDoc="0" locked="0" layoutInCell="1" allowOverlap="1" wp14:anchorId="6C7DD14D" wp14:editId="31D35755">
                <wp:simplePos x="0" y="0"/>
                <wp:positionH relativeFrom="column">
                  <wp:posOffset>833755</wp:posOffset>
                </wp:positionH>
                <wp:positionV relativeFrom="paragraph">
                  <wp:posOffset>8529955</wp:posOffset>
                </wp:positionV>
                <wp:extent cx="372935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3729355" cy="635"/>
                        </a:xfrm>
                        <a:prstGeom prst="rect">
                          <a:avLst/>
                        </a:prstGeom>
                        <a:solidFill>
                          <a:prstClr val="white"/>
                        </a:solidFill>
                        <a:ln>
                          <a:noFill/>
                        </a:ln>
                        <a:effectLst/>
                      </wps:spPr>
                      <wps:txbx>
                        <w:txbxContent>
                          <w:p w:rsidR="00D204BD" w:rsidRPr="00833F53" w:rsidRDefault="00D204BD" w:rsidP="00833F53">
                            <w:pPr>
                              <w:pStyle w:val="Descripcin"/>
                              <w:rPr>
                                <w:rFonts w:cs="Times New Roman"/>
                                <w:noProof/>
                                <w:sz w:val="24"/>
                                <w:u w:val="none"/>
                              </w:rPr>
                            </w:pPr>
                            <w:r w:rsidRPr="00833F53">
                              <w:rPr>
                                <w:u w:val="none"/>
                              </w:rPr>
                              <w:t>Figura 35. Conexión Placa-Zumbadores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DD14D" id="Cuadro de texto 48" o:spid="_x0000_s1047" type="#_x0000_t202" style="position:absolute;left:0;text-align:left;margin-left:65.65pt;margin-top:671.65pt;width:293.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" stroked="f">
                <v:textbox style="mso-fit-shape-to-text:t" inset="0,0,0,0">
                  <w:txbxContent>
                    <w:p w:rsidR="00D204BD" w:rsidRPr="00833F53" w:rsidRDefault="00D204BD" w:rsidP="00833F53">
                      <w:pPr>
                        <w:pStyle w:val="Descripcin"/>
                        <w:rPr>
                          <w:rFonts w:cs="Times New Roman"/>
                          <w:noProof/>
                          <w:sz w:val="24"/>
                          <w:u w:val="none"/>
                        </w:rPr>
                      </w:pPr>
                      <w:r w:rsidRPr="00833F53">
                        <w:rPr>
                          <w:u w:val="none"/>
                        </w:rPr>
                        <w:t>Figura 35. Conexión Placa-Zumbadores</w:t>
                      </w:r>
                    </w:p>
                  </w:txbxContent>
                </v:textbox>
                <w10:wrap type="square"/>
              </v:shape>
            </w:pict>
          </mc:Fallback>
        </mc:AlternateContent>
      </w:r>
      <w:r>
        <w:rPr>
          <w:noProof/>
        </w:rPr>
        <w:drawing>
          <wp:anchor distT="0" distB="0" distL="114300" distR="114300" simplePos="0" relativeHeight="251730944" behindDoc="0" locked="0" layoutInCell="1" allowOverlap="1" wp14:anchorId="5C2173A1" wp14:editId="0A5DD09E">
            <wp:simplePos x="0" y="0"/>
            <wp:positionH relativeFrom="margin">
              <wp:align>center</wp:align>
            </wp:positionH>
            <wp:positionV relativeFrom="margin">
              <wp:posOffset>4606911</wp:posOffset>
            </wp:positionV>
            <wp:extent cx="3729355" cy="3866515"/>
            <wp:effectExtent l="0" t="0" r="4445" b="63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zumbadores conexionad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9355" cy="3866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2669E492" wp14:editId="47728A3B">
                <wp:simplePos x="0" y="0"/>
                <wp:positionH relativeFrom="column">
                  <wp:posOffset>-699770</wp:posOffset>
                </wp:positionH>
                <wp:positionV relativeFrom="paragraph">
                  <wp:posOffset>4399280</wp:posOffset>
                </wp:positionV>
                <wp:extent cx="679450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6794500" cy="635"/>
                        </a:xfrm>
                        <a:prstGeom prst="rect">
                          <a:avLst/>
                        </a:prstGeom>
                        <a:solidFill>
                          <a:prstClr val="white"/>
                        </a:solidFill>
                        <a:ln>
                          <a:noFill/>
                        </a:ln>
                        <a:effectLst/>
                      </wps:spPr>
                      <wps:txbx>
                        <w:txbxContent>
                          <w:p w:rsidR="00D204BD" w:rsidRPr="00833F53" w:rsidRDefault="00D204BD" w:rsidP="00833F53">
                            <w:pPr>
                              <w:pStyle w:val="Descripcin"/>
                              <w:rPr>
                                <w:rFonts w:cs="Times New Roman"/>
                                <w:noProof/>
                                <w:sz w:val="24"/>
                                <w:u w:val="none"/>
                              </w:rPr>
                            </w:pPr>
                            <w:r w:rsidRPr="00833F53">
                              <w:rPr>
                                <w:u w:val="none"/>
                              </w:rPr>
                              <w:t>Figura 34. Conexión Placa-Relé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9E492" id="Cuadro de texto 46" o:spid="_x0000_s1048" type="#_x0000_t202" style="position:absolute;left:0;text-align:left;margin-left:-55.1pt;margin-top:346.4pt;width:5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" stroked="f">
                <v:textbox style="mso-fit-shape-to-text:t" inset="0,0,0,0">
                  <w:txbxContent>
                    <w:p w:rsidR="00D204BD" w:rsidRPr="00833F53" w:rsidRDefault="00D204BD" w:rsidP="00833F53">
                      <w:pPr>
                        <w:pStyle w:val="Descripcin"/>
                        <w:rPr>
                          <w:rFonts w:cs="Times New Roman"/>
                          <w:noProof/>
                          <w:sz w:val="24"/>
                          <w:u w:val="none"/>
                        </w:rPr>
                      </w:pPr>
                      <w:r w:rsidRPr="00833F53">
                        <w:rPr>
                          <w:u w:val="none"/>
                        </w:rPr>
                        <w:t>Figura 34. Conexión Placa-Relé</w:t>
                      </w:r>
                    </w:p>
                  </w:txbxContent>
                </v:textbox>
                <w10:wrap type="square"/>
              </v:shape>
            </w:pict>
          </mc:Fallback>
        </mc:AlternateContent>
      </w:r>
      <w:r>
        <w:rPr>
          <w:noProof/>
        </w:rPr>
        <w:drawing>
          <wp:anchor distT="0" distB="0" distL="114300" distR="114300" simplePos="0" relativeHeight="251727872" behindDoc="0" locked="0" layoutInCell="1" allowOverlap="1" wp14:anchorId="102DE76E" wp14:editId="4C143350">
            <wp:simplePos x="0" y="0"/>
            <wp:positionH relativeFrom="margin">
              <wp:align>center</wp:align>
            </wp:positionH>
            <wp:positionV relativeFrom="margin">
              <wp:posOffset>175083</wp:posOffset>
            </wp:positionV>
            <wp:extent cx="6794500" cy="4167505"/>
            <wp:effectExtent l="0" t="0" r="6350" b="444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entilador e iluminacio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94500" cy="4167505"/>
                    </a:xfrm>
                    <a:prstGeom prst="rect">
                      <a:avLst/>
                    </a:prstGeom>
                  </pic:spPr>
                </pic:pic>
              </a:graphicData>
            </a:graphic>
            <wp14:sizeRelH relativeFrom="margin">
              <wp14:pctWidth>0</wp14:pctWidth>
            </wp14:sizeRelH>
            <wp14:sizeRelV relativeFrom="margin">
              <wp14:pctHeight>0</wp14:pctHeight>
            </wp14:sizeRelV>
          </wp:anchor>
        </w:drawing>
      </w:r>
    </w:p>
    <w:p w:rsidR="00833F53" w:rsidRDefault="00833F53" w:rsidP="00536916"/>
    <w:p w:rsidR="00833F53" w:rsidRDefault="00833F53" w:rsidP="00536916"/>
    <w:p w:rsidR="00833F53" w:rsidRDefault="00833F53" w:rsidP="00536916"/>
    <w:p w:rsidR="00833F53" w:rsidRDefault="00833F53" w:rsidP="00536916"/>
    <w:p w:rsidR="00833F53" w:rsidRDefault="00833F53"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536916"/>
    <w:p w:rsidR="00AC14D2" w:rsidRDefault="00AC14D2" w:rsidP="00AC14D2">
      <w:pPr>
        <w:pStyle w:val="Ttulo2"/>
        <w:numPr>
          <w:ilvl w:val="0"/>
          <w:numId w:val="0"/>
        </w:numPr>
        <w:ind w:left="792"/>
      </w:pPr>
      <w:bookmarkStart w:id="21" w:name="_Toc453769720"/>
      <w:r>
        <w:t>3.4 De que se encargará la placa  Arduino Mega 2560</w:t>
      </w:r>
      <w:bookmarkEnd w:id="21"/>
    </w:p>
    <w:p w:rsidR="00304790" w:rsidRPr="00304790" w:rsidRDefault="00304790" w:rsidP="00304790">
      <w:pPr>
        <w:pStyle w:val="Ttulo3"/>
        <w:numPr>
          <w:ilvl w:val="0"/>
          <w:numId w:val="0"/>
        </w:numPr>
        <w:ind w:left="1224"/>
        <w:rPr>
          <w:color w:val="000080"/>
          <w:sz w:val="30"/>
          <w:szCs w:val="30"/>
        </w:rPr>
      </w:pPr>
      <w:bookmarkStart w:id="22" w:name="_Toc453769721"/>
      <w:r w:rsidRPr="00304790">
        <w:rPr>
          <w:color w:val="000080"/>
          <w:sz w:val="30"/>
          <w:szCs w:val="30"/>
        </w:rPr>
        <w:t>3.4.1 Descripción general sus funciones</w:t>
      </w:r>
      <w:bookmarkEnd w:id="22"/>
    </w:p>
    <w:p w:rsidR="00AC14D2" w:rsidRDefault="00AC14D2" w:rsidP="00AC14D2">
      <w:r>
        <w:t>La placa Arduino Mega 2560 que será instalada en la maqueta, será el cerebro del parking. Será la encargada de manejar, controlar y dar energía a los diferentes componentes del sistema.</w:t>
      </w:r>
    </w:p>
    <w:p w:rsidR="0037491F" w:rsidRDefault="0037491F" w:rsidP="00AC14D2"/>
    <w:p w:rsidR="0037491F" w:rsidRDefault="00AC14D2" w:rsidP="0037491F">
      <w:r>
        <w:t>Sus funciones serán las siguientes:</w:t>
      </w:r>
    </w:p>
    <w:p w:rsidR="0037491F" w:rsidRDefault="0037491F" w:rsidP="00166AA1">
      <w:pPr>
        <w:pStyle w:val="Prrafodelista"/>
        <w:numPr>
          <w:ilvl w:val="0"/>
          <w:numId w:val="20"/>
        </w:numPr>
      </w:pPr>
      <w:r>
        <w:t>Control de plazas, mediantes los sensores de ultrasonido (HC-SR04) e IR (TCRT 5000/5000L). Al usar 2 sensores por plazas, se disminuye la probabilidad de una mala lectura.</w:t>
      </w:r>
    </w:p>
    <w:p w:rsidR="0037491F" w:rsidRDefault="0037491F" w:rsidP="00166AA1">
      <w:pPr>
        <w:pStyle w:val="Prrafodelista"/>
        <w:numPr>
          <w:ilvl w:val="0"/>
          <w:numId w:val="20"/>
        </w:numPr>
      </w:pPr>
      <w:r>
        <w:t>Control de temperatura y humedad del parking con el sensor DHT-11. Gracias al sensor DHT-11 el código que ejecutara Arduino se podrá usar para identificar posibles incendios en caso de que la temperatura se eleve por encima de la temperatura máxima estándar de la época.</w:t>
      </w:r>
    </w:p>
    <w:p w:rsidR="0037491F" w:rsidRDefault="0037491F" w:rsidP="00166AA1">
      <w:pPr>
        <w:pStyle w:val="Prrafodelista"/>
        <w:numPr>
          <w:ilvl w:val="0"/>
          <w:numId w:val="20"/>
        </w:numPr>
      </w:pPr>
      <w:r>
        <w:t>Control del acceso al parking, mediante un servomotor, que hará de barrera y un módulo RFID que controlara esta barrera. Gracias al modo RFID, se puede tener una base de datos de usuarios que tenga permitido el acceso al parking, conociendo así, quienes han accedido al parking y durante cuanto han estado en él.</w:t>
      </w:r>
    </w:p>
    <w:p w:rsidR="0037491F" w:rsidRDefault="0037491F" w:rsidP="00166AA1">
      <w:pPr>
        <w:pStyle w:val="Prrafodelista"/>
        <w:numPr>
          <w:ilvl w:val="0"/>
          <w:numId w:val="20"/>
        </w:numPr>
      </w:pPr>
      <w:r>
        <w:t xml:space="preserve">Control de pantalla LCD. Esta pantalla indicara a los usuarios el estado del parking, sabiendo así, antes de entrar en </w:t>
      </w:r>
      <w:r w:rsidR="00166AA1">
        <w:t>él</w:t>
      </w:r>
      <w:r>
        <w:t>, si hay plazas ocupadas.</w:t>
      </w:r>
      <w:r w:rsidR="00166AA1">
        <w:t xml:space="preserve"> También se mostrara información de la temperatura y la humedad y si se ha concedido o no, el acceso al parking.</w:t>
      </w:r>
    </w:p>
    <w:p w:rsidR="00166AA1" w:rsidRDefault="00166AA1" w:rsidP="00166AA1">
      <w:pPr>
        <w:pStyle w:val="Prrafodelista"/>
        <w:numPr>
          <w:ilvl w:val="0"/>
          <w:numId w:val="20"/>
        </w:numPr>
      </w:pPr>
      <w:r>
        <w:t>Control de ventilación e iluminación, que mediante un rel</w:t>
      </w:r>
      <w:r w:rsidR="00C343EE">
        <w:t>é se conmutara dada</w:t>
      </w:r>
      <w:r>
        <w:t xml:space="preserve"> ciertas circunstancias </w:t>
      </w:r>
    </w:p>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304790"/>
    <w:p w:rsidR="00304790" w:rsidRDefault="00304790" w:rsidP="00AF039B">
      <w:pPr>
        <w:pStyle w:val="Ttulo3"/>
        <w:numPr>
          <w:ilvl w:val="2"/>
          <w:numId w:val="11"/>
        </w:numPr>
        <w:rPr>
          <w:color w:val="000080"/>
          <w:sz w:val="30"/>
          <w:szCs w:val="30"/>
        </w:rPr>
      </w:pPr>
      <w:bookmarkStart w:id="23" w:name="_Toc453769722"/>
      <w:r w:rsidRPr="00304790">
        <w:rPr>
          <w:color w:val="000080"/>
          <w:sz w:val="30"/>
          <w:szCs w:val="30"/>
        </w:rPr>
        <w:t>Explicación del código que ejecutara Arduino</w:t>
      </w:r>
      <w:bookmarkEnd w:id="23"/>
    </w:p>
    <w:p w:rsidR="00AF039B" w:rsidRPr="009E03C2" w:rsidRDefault="00AF039B" w:rsidP="009E03C2">
      <w:pPr>
        <w:pStyle w:val="Prrafodelista"/>
        <w:numPr>
          <w:ilvl w:val="0"/>
          <w:numId w:val="23"/>
        </w:numPr>
        <w:jc w:val="center"/>
        <w:rPr>
          <w:rFonts w:ascii="Arial Narrow" w:hAnsi="Arial Narrow"/>
          <w:b/>
          <w:color w:val="000080"/>
          <w:sz w:val="30"/>
          <w:szCs w:val="30"/>
        </w:rPr>
      </w:pPr>
      <w:r w:rsidRPr="009E03C2">
        <w:rPr>
          <w:rFonts w:ascii="Arial Narrow" w:hAnsi="Arial Narrow"/>
          <w:b/>
          <w:color w:val="000080"/>
          <w:sz w:val="30"/>
          <w:szCs w:val="30"/>
        </w:rPr>
        <w:t>Librerías y Variables globales</w:t>
      </w:r>
    </w:p>
    <w:p w:rsidR="009E03C2" w:rsidRPr="009E03C2" w:rsidRDefault="00D204BD" w:rsidP="009E03C2">
      <w:pPr>
        <w:pStyle w:val="Prrafodelista"/>
        <w:ind w:left="1035" w:firstLine="0"/>
        <w:rPr>
          <w:rFonts w:ascii="Arial Narrow" w:hAnsi="Arial Narrow"/>
          <w:b/>
          <w:color w:val="000080"/>
          <w:sz w:val="30"/>
          <w:szCs w:val="30"/>
        </w:rPr>
      </w:pPr>
      <w:r>
        <w:rPr>
          <w:noProof/>
        </w:rPr>
        <w:drawing>
          <wp:anchor distT="0" distB="0" distL="114300" distR="114300" simplePos="0" relativeHeight="251745280" behindDoc="0" locked="0" layoutInCell="1" allowOverlap="1" wp14:anchorId="4856917A" wp14:editId="3C17CF89">
            <wp:simplePos x="0" y="0"/>
            <wp:positionH relativeFrom="margin">
              <wp:align>left</wp:align>
            </wp:positionH>
            <wp:positionV relativeFrom="margin">
              <wp:posOffset>982345</wp:posOffset>
            </wp:positionV>
            <wp:extent cx="2710815" cy="1748155"/>
            <wp:effectExtent l="0" t="0" r="0" b="44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JPG"/>
                    <pic:cNvPicPr/>
                  </pic:nvPicPr>
                  <pic:blipFill>
                    <a:blip r:embed="rId47">
                      <a:extLst>
                        <a:ext uri="{28A0092B-C50C-407E-A947-70E740481C1C}">
                          <a14:useLocalDpi xmlns:a14="http://schemas.microsoft.com/office/drawing/2010/main" val="0"/>
                        </a:ext>
                      </a:extLst>
                    </a:blip>
                    <a:stretch>
                      <a:fillRect/>
                    </a:stretch>
                  </pic:blipFill>
                  <pic:spPr>
                    <a:xfrm>
                      <a:off x="0" y="0"/>
                      <a:ext cx="2731911" cy="1761885"/>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D204BD" w:rsidP="00AF039B">
      <w:pPr>
        <w:pStyle w:val="Prrafodelista"/>
        <w:ind w:left="1943" w:firstLine="0"/>
        <w:jc w:val="center"/>
      </w:pPr>
      <w:r>
        <w:rPr>
          <w:noProof/>
        </w:rPr>
        <w:drawing>
          <wp:anchor distT="0" distB="0" distL="114300" distR="114300" simplePos="0" relativeHeight="251746304" behindDoc="0" locked="0" layoutInCell="1" allowOverlap="1" wp14:anchorId="32F9C014" wp14:editId="324A9403">
            <wp:simplePos x="0" y="0"/>
            <wp:positionH relativeFrom="margin">
              <wp:posOffset>-6350</wp:posOffset>
            </wp:positionH>
            <wp:positionV relativeFrom="margin">
              <wp:posOffset>2533650</wp:posOffset>
            </wp:positionV>
            <wp:extent cx="5794375" cy="6391910"/>
            <wp:effectExtent l="0" t="0" r="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1.JPG"/>
                    <pic:cNvPicPr/>
                  </pic:nvPicPr>
                  <pic:blipFill>
                    <a:blip r:embed="rId48">
                      <a:extLst>
                        <a:ext uri="{28A0092B-C50C-407E-A947-70E740481C1C}">
                          <a14:useLocalDpi xmlns:a14="http://schemas.microsoft.com/office/drawing/2010/main" val="0"/>
                        </a:ext>
                      </a:extLst>
                    </a:blip>
                    <a:stretch>
                      <a:fillRect/>
                    </a:stretch>
                  </pic:blipFill>
                  <pic:spPr>
                    <a:xfrm>
                      <a:off x="0" y="0"/>
                      <a:ext cx="5794375" cy="6391910"/>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D204BD" w:rsidP="00AF039B">
      <w:pPr>
        <w:pStyle w:val="Prrafodelista"/>
        <w:ind w:left="1943" w:firstLine="0"/>
        <w:jc w:val="center"/>
      </w:pPr>
      <w:r>
        <w:rPr>
          <w:noProof/>
        </w:rPr>
        <w:drawing>
          <wp:anchor distT="0" distB="0" distL="114300" distR="114300" simplePos="0" relativeHeight="251747328" behindDoc="0" locked="0" layoutInCell="1" allowOverlap="1" wp14:anchorId="7F32FC3A" wp14:editId="62033BC6">
            <wp:simplePos x="0" y="0"/>
            <wp:positionH relativeFrom="margin">
              <wp:align>left</wp:align>
            </wp:positionH>
            <wp:positionV relativeFrom="margin">
              <wp:posOffset>223594</wp:posOffset>
            </wp:positionV>
            <wp:extent cx="3837940" cy="180721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2.JPG"/>
                    <pic:cNvPicPr/>
                  </pic:nvPicPr>
                  <pic:blipFill>
                    <a:blip r:embed="rId49">
                      <a:extLst>
                        <a:ext uri="{28A0092B-C50C-407E-A947-70E740481C1C}">
                          <a14:useLocalDpi xmlns:a14="http://schemas.microsoft.com/office/drawing/2010/main" val="0"/>
                        </a:ext>
                      </a:extLst>
                    </a:blip>
                    <a:stretch>
                      <a:fillRect/>
                    </a:stretch>
                  </pic:blipFill>
                  <pic:spPr>
                    <a:xfrm>
                      <a:off x="0" y="0"/>
                      <a:ext cx="3848831" cy="1812469"/>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D204BD" w:rsidP="00AF039B">
      <w:pPr>
        <w:pStyle w:val="Prrafodelista"/>
        <w:ind w:left="1943" w:firstLine="0"/>
        <w:jc w:val="center"/>
      </w:pPr>
      <w:r>
        <w:rPr>
          <w:noProof/>
        </w:rPr>
        <w:drawing>
          <wp:anchor distT="0" distB="0" distL="114300" distR="114300" simplePos="0" relativeHeight="251748352" behindDoc="0" locked="0" layoutInCell="1" allowOverlap="1" wp14:anchorId="183D5F14" wp14:editId="057535F8">
            <wp:simplePos x="0" y="0"/>
            <wp:positionH relativeFrom="margin">
              <wp:align>left</wp:align>
            </wp:positionH>
            <wp:positionV relativeFrom="margin">
              <wp:posOffset>2005168</wp:posOffset>
            </wp:positionV>
            <wp:extent cx="5071110" cy="200025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JPG"/>
                    <pic:cNvPicPr/>
                  </pic:nvPicPr>
                  <pic:blipFill>
                    <a:blip r:embed="rId50">
                      <a:extLst>
                        <a:ext uri="{28A0092B-C50C-407E-A947-70E740481C1C}">
                          <a14:useLocalDpi xmlns:a14="http://schemas.microsoft.com/office/drawing/2010/main" val="0"/>
                        </a:ext>
                      </a:extLst>
                    </a:blip>
                    <a:stretch>
                      <a:fillRect/>
                    </a:stretch>
                  </pic:blipFill>
                  <pic:spPr>
                    <a:xfrm>
                      <a:off x="0" y="0"/>
                      <a:ext cx="5079532" cy="2003760"/>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r>
        <w:rPr>
          <w:noProof/>
        </w:rPr>
        <w:lastRenderedPageBreak/>
        <w:drawing>
          <wp:anchor distT="0" distB="0" distL="114300" distR="114300" simplePos="0" relativeHeight="251749376" behindDoc="0" locked="0" layoutInCell="1" allowOverlap="1" wp14:anchorId="04FE4134" wp14:editId="29180AE2">
            <wp:simplePos x="0" y="0"/>
            <wp:positionH relativeFrom="margin">
              <wp:align>left</wp:align>
            </wp:positionH>
            <wp:positionV relativeFrom="margin">
              <wp:posOffset>127960</wp:posOffset>
            </wp:positionV>
            <wp:extent cx="5581650" cy="6946265"/>
            <wp:effectExtent l="0" t="0" r="0" b="698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JPG"/>
                    <pic:cNvPicPr/>
                  </pic:nvPicPr>
                  <pic:blipFill>
                    <a:blip r:embed="rId51">
                      <a:extLst>
                        <a:ext uri="{28A0092B-C50C-407E-A947-70E740481C1C}">
                          <a14:useLocalDpi xmlns:a14="http://schemas.microsoft.com/office/drawing/2010/main" val="0"/>
                        </a:ext>
                      </a:extLst>
                    </a:blip>
                    <a:stretch>
                      <a:fillRect/>
                    </a:stretch>
                  </pic:blipFill>
                  <pic:spPr>
                    <a:xfrm>
                      <a:off x="0" y="0"/>
                      <a:ext cx="5589316" cy="6955593"/>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AF039B" w:rsidRDefault="00D204BD" w:rsidP="00AF039B">
      <w:pPr>
        <w:pStyle w:val="Prrafodelista"/>
        <w:ind w:left="1943" w:firstLine="0"/>
        <w:jc w:val="center"/>
      </w:pPr>
      <w:r>
        <w:rPr>
          <w:noProof/>
        </w:rPr>
        <w:lastRenderedPageBreak/>
        <w:drawing>
          <wp:anchor distT="0" distB="0" distL="114300" distR="114300" simplePos="0" relativeHeight="251750400" behindDoc="0" locked="0" layoutInCell="1" allowOverlap="1" wp14:anchorId="35E7ED4C" wp14:editId="1D875ACC">
            <wp:simplePos x="0" y="0"/>
            <wp:positionH relativeFrom="margin">
              <wp:posOffset>-27940</wp:posOffset>
            </wp:positionH>
            <wp:positionV relativeFrom="margin">
              <wp:posOffset>130810</wp:posOffset>
            </wp:positionV>
            <wp:extent cx="6028055" cy="535876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JPG"/>
                    <pic:cNvPicPr/>
                  </pic:nvPicPr>
                  <pic:blipFill>
                    <a:blip r:embed="rId52">
                      <a:extLst>
                        <a:ext uri="{28A0092B-C50C-407E-A947-70E740481C1C}">
                          <a14:useLocalDpi xmlns:a14="http://schemas.microsoft.com/office/drawing/2010/main" val="0"/>
                        </a:ext>
                      </a:extLst>
                    </a:blip>
                    <a:stretch>
                      <a:fillRect/>
                    </a:stretch>
                  </pic:blipFill>
                  <pic:spPr>
                    <a:xfrm>
                      <a:off x="0" y="0"/>
                      <a:ext cx="6028055" cy="5358765"/>
                    </a:xfrm>
                    <a:prstGeom prst="rect">
                      <a:avLst/>
                    </a:prstGeom>
                  </pic:spPr>
                </pic:pic>
              </a:graphicData>
            </a:graphic>
            <wp14:sizeRelH relativeFrom="margin">
              <wp14:pctWidth>0</wp14:pctWidth>
            </wp14:sizeRelH>
            <wp14:sizeRelV relativeFrom="margin">
              <wp14:pctHeight>0</wp14:pctHeight>
            </wp14:sizeRelV>
          </wp:anchor>
        </w:drawing>
      </w:r>
    </w:p>
    <w:p w:rsidR="00AF039B" w:rsidRDefault="00AF039B" w:rsidP="00AF039B">
      <w:pPr>
        <w:pStyle w:val="Prrafodelista"/>
        <w:ind w:left="1943" w:firstLine="0"/>
        <w:jc w:val="center"/>
      </w:pPr>
    </w:p>
    <w:p w:rsidR="00AF039B" w:rsidRDefault="00AF039B"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D204BD" w:rsidRDefault="00D204BD" w:rsidP="00AF039B">
      <w:pPr>
        <w:pStyle w:val="Prrafodelista"/>
        <w:ind w:left="1943" w:firstLine="0"/>
        <w:jc w:val="center"/>
      </w:pPr>
    </w:p>
    <w:p w:rsidR="00AF039B" w:rsidRDefault="00AF039B" w:rsidP="00AF039B">
      <w:pPr>
        <w:pStyle w:val="Prrafodelista"/>
        <w:ind w:left="1943" w:firstLine="0"/>
        <w:jc w:val="center"/>
      </w:pPr>
    </w:p>
    <w:p w:rsidR="00AF039B" w:rsidRPr="00AF039B" w:rsidRDefault="00AF039B" w:rsidP="00AF039B">
      <w:pPr>
        <w:pStyle w:val="Prrafodelista"/>
        <w:ind w:left="1943" w:firstLine="0"/>
        <w:jc w:val="center"/>
      </w:pPr>
    </w:p>
    <w:p w:rsidR="0037491F" w:rsidRPr="00CD1696" w:rsidRDefault="00AF039B" w:rsidP="00CD1696">
      <w:pPr>
        <w:jc w:val="center"/>
        <w:rPr>
          <w:rFonts w:ascii="Arial Narrow" w:hAnsi="Arial Narrow"/>
          <w:b/>
          <w:color w:val="000080"/>
          <w:sz w:val="30"/>
          <w:szCs w:val="30"/>
        </w:rPr>
      </w:pPr>
      <w:r>
        <w:rPr>
          <w:rFonts w:ascii="Arial Narrow" w:hAnsi="Arial Narrow"/>
          <w:b/>
          <w:color w:val="000080"/>
          <w:sz w:val="30"/>
          <w:szCs w:val="30"/>
        </w:rPr>
        <w:t>B</w:t>
      </w:r>
      <w:r w:rsidR="00CD1696" w:rsidRPr="00CD1696">
        <w:rPr>
          <w:rFonts w:ascii="Arial Narrow" w:hAnsi="Arial Narrow"/>
          <w:b/>
          <w:color w:val="000080"/>
          <w:sz w:val="30"/>
          <w:szCs w:val="30"/>
        </w:rPr>
        <w:t>. Arranque de Arduino</w:t>
      </w:r>
    </w:p>
    <w:p w:rsidR="00AC14D2" w:rsidRDefault="00AC14D2" w:rsidP="00AC14D2"/>
    <w:p w:rsidR="00AC14D2" w:rsidRDefault="00CD1696" w:rsidP="00AC14D2">
      <w:r>
        <w:t xml:space="preserve">La función </w:t>
      </w:r>
      <w:proofErr w:type="gramStart"/>
      <w:r w:rsidRPr="00AB5E29">
        <w:rPr>
          <w:color w:val="F79646" w:themeColor="accent6"/>
        </w:rPr>
        <w:t>Setup</w:t>
      </w:r>
      <w:r>
        <w:t>(</w:t>
      </w:r>
      <w:proofErr w:type="gramEnd"/>
      <w:r>
        <w:t>), es la primera arrancar, usada para inicializar variables, el modo de los pin, arrancar las librerías y algunas funciones más. Esta parte del código solo se ejecutara 1 vez.</w:t>
      </w:r>
    </w:p>
    <w:p w:rsidR="00AC14D2" w:rsidRDefault="00AC14D2" w:rsidP="00AC14D2"/>
    <w:p w:rsidR="00AC14D2" w:rsidRDefault="00855CF6" w:rsidP="00AC14D2">
      <w:r>
        <w:t>Lo primero que se hará en el Setup, será iniciar la comunicación serie</w:t>
      </w:r>
      <w:r w:rsidR="00AB5E29">
        <w:t xml:space="preserve"> con la función </w:t>
      </w:r>
      <w:proofErr w:type="gramStart"/>
      <w:r w:rsidR="00AB5E29" w:rsidRPr="00AB5E29">
        <w:rPr>
          <w:color w:val="F79646" w:themeColor="accent6"/>
        </w:rPr>
        <w:t>Serial.begin</w:t>
      </w:r>
      <w:r w:rsidR="00AB5E29">
        <w:t>(</w:t>
      </w:r>
      <w:proofErr w:type="gramEnd"/>
      <w:r w:rsidR="00AB5E29">
        <w:t xml:space="preserve">) </w:t>
      </w:r>
      <w:r>
        <w:t>, con un valor de 9600 baudio.</w:t>
      </w:r>
    </w:p>
    <w:p w:rsidR="00AB5E29" w:rsidRDefault="00AB5E29" w:rsidP="00AC14D2">
      <w:r>
        <w:t xml:space="preserve">La siguiente función se verá repetida de ahora en adelante, con el objetivo de mostrar información o saber dónde se encuentra en el código Arduino, esto se realiza mediante la función </w:t>
      </w:r>
      <w:proofErr w:type="gramStart"/>
      <w:r w:rsidRPr="00AB5E29">
        <w:rPr>
          <w:color w:val="F79646" w:themeColor="accent6"/>
        </w:rPr>
        <w:t>Serial.print(</w:t>
      </w:r>
      <w:proofErr w:type="gramEnd"/>
      <w:r w:rsidRPr="00AB5E29">
        <w:rPr>
          <w:color w:val="F79646" w:themeColor="accent6"/>
        </w:rPr>
        <w:t>)</w:t>
      </w:r>
      <w:r>
        <w:t>, esta información se mostrara a través de la consola del IDE.</w:t>
      </w:r>
    </w:p>
    <w:p w:rsidR="00AB5E29" w:rsidRDefault="00AB5E29" w:rsidP="00AC14D2"/>
    <w:p w:rsidR="00AB5E29" w:rsidRDefault="00AB5E29" w:rsidP="00AC14D2">
      <w:r>
        <w:t xml:space="preserve">Como se menciona al principio de este mismo apartado, el objetivo de </w:t>
      </w:r>
      <w:proofErr w:type="gramStart"/>
      <w:r w:rsidRPr="0056382F">
        <w:rPr>
          <w:color w:val="F79646" w:themeColor="accent6"/>
        </w:rPr>
        <w:t>Setup</w:t>
      </w:r>
      <w:r>
        <w:t>(</w:t>
      </w:r>
      <w:proofErr w:type="gramEnd"/>
      <w:r>
        <w:t>), es inicializar y adjudicar valores a las distintas variables y pines de Arduino.</w:t>
      </w:r>
    </w:p>
    <w:p w:rsidR="00AB5E29" w:rsidRDefault="00AB5E29" w:rsidP="00AC14D2">
      <w:r>
        <w:t>Para los pines se usaran 3 funciones distintas:</w:t>
      </w:r>
    </w:p>
    <w:p w:rsidR="00AB5E29" w:rsidRDefault="00AB5E29" w:rsidP="00AC14D2"/>
    <w:p w:rsidR="00AB5E29" w:rsidRDefault="00AB5E29" w:rsidP="00AB5E29">
      <w:pPr>
        <w:pStyle w:val="Prrafodelista"/>
        <w:numPr>
          <w:ilvl w:val="0"/>
          <w:numId w:val="21"/>
        </w:numPr>
      </w:pPr>
      <w:proofErr w:type="gramStart"/>
      <w:r w:rsidRPr="00AB5E29">
        <w:rPr>
          <w:color w:val="F79646" w:themeColor="accent6"/>
        </w:rPr>
        <w:t>pinMode</w:t>
      </w:r>
      <w:r>
        <w:t>(</w:t>
      </w:r>
      <w:proofErr w:type="gramEnd"/>
      <w:r w:rsidR="00B97B68">
        <w:t>PIN,INPUT/OUTPUT</w:t>
      </w:r>
      <w:r>
        <w:t>)</w:t>
      </w:r>
      <w:r w:rsidR="00B97B68">
        <w:t>, esta función configurara el modo en el que un determinado pin funcionara, si como salida o entrada.</w:t>
      </w:r>
    </w:p>
    <w:p w:rsidR="00AB5E29" w:rsidRDefault="00AB5E29" w:rsidP="00AC14D2"/>
    <w:p w:rsidR="00AB5E29" w:rsidRPr="00AB5E29" w:rsidRDefault="00AB5E29" w:rsidP="00AB5E29">
      <w:pPr>
        <w:pStyle w:val="Prrafodelista"/>
        <w:numPr>
          <w:ilvl w:val="0"/>
          <w:numId w:val="21"/>
        </w:numPr>
      </w:pPr>
      <w:proofErr w:type="gramStart"/>
      <w:r w:rsidRPr="00AB5E29">
        <w:rPr>
          <w:color w:val="F79646" w:themeColor="accent6"/>
        </w:rPr>
        <w:t>digitalWrite</w:t>
      </w:r>
      <w:r>
        <w:t>(</w:t>
      </w:r>
      <w:proofErr w:type="gramEnd"/>
      <w:r>
        <w:t xml:space="preserve">) y </w:t>
      </w:r>
      <w:r w:rsidRPr="00AB5E29">
        <w:rPr>
          <w:color w:val="F79646" w:themeColor="accent6"/>
        </w:rPr>
        <w:t>analogWrite</w:t>
      </w:r>
      <w:r>
        <w:t>()</w:t>
      </w:r>
      <w:r w:rsidR="00B97B68">
        <w:t>, estas 2 funciones</w:t>
      </w:r>
      <w:r w:rsidR="00D16A66">
        <w:t xml:space="preserve"> , dependiendo de valor (HIGH o LOW), alimentaran los diferentes pins.</w:t>
      </w:r>
    </w:p>
    <w:p w:rsidR="00AB5E29" w:rsidRDefault="00AB5E29" w:rsidP="00AC14D2"/>
    <w:p w:rsidR="00AC14D2" w:rsidRDefault="00AB5E29" w:rsidP="00AC14D2">
      <w:r>
        <w:t>Para el resto de variables</w:t>
      </w:r>
      <w:r w:rsidR="00B97B68">
        <w:t xml:space="preserve"> se iniciaran a mano, dando los valores de pin al que irán conectado de la placa.</w:t>
      </w:r>
    </w:p>
    <w:p w:rsidR="00D16A66" w:rsidRDefault="00D16A66" w:rsidP="00AC14D2">
      <w:r>
        <w:t>En el Main, además, se realizar varias operaciones de comprobación, para asegurar el buen funcionamiento de cada elemento del sistema.</w:t>
      </w:r>
    </w:p>
    <w:p w:rsidR="00AC14D2" w:rsidRDefault="00AC14D2" w:rsidP="00AC14D2"/>
    <w:p w:rsidR="00D16A66" w:rsidRDefault="00D16A66" w:rsidP="00AC14D2"/>
    <w:p w:rsidR="00D16A66" w:rsidRDefault="00D16A66" w:rsidP="00AC14D2"/>
    <w:p w:rsidR="00D16A66" w:rsidRDefault="00D16A66" w:rsidP="00AC14D2"/>
    <w:p w:rsidR="00D16A66" w:rsidRDefault="00D16A66" w:rsidP="00AC14D2"/>
    <w:p w:rsidR="00D16A66" w:rsidRDefault="00D16A66" w:rsidP="00AC14D2"/>
    <w:p w:rsidR="00D16A66" w:rsidRDefault="00D16A66" w:rsidP="00AC14D2"/>
    <w:p w:rsidR="00D16A66" w:rsidRDefault="00D16A66" w:rsidP="00AC14D2"/>
    <w:p w:rsidR="00D16A66" w:rsidRDefault="00D16A66" w:rsidP="00AC14D2"/>
    <w:p w:rsidR="00D16A66" w:rsidRDefault="00D16A66" w:rsidP="00AC14D2">
      <w:r>
        <w:rPr>
          <w:noProof/>
        </w:rPr>
        <w:lastRenderedPageBreak/>
        <w:drawing>
          <wp:anchor distT="0" distB="0" distL="114300" distR="114300" simplePos="0" relativeHeight="251734016" behindDoc="0" locked="0" layoutInCell="1" allowOverlap="1" wp14:anchorId="78993ED6" wp14:editId="2A0C9865">
            <wp:simplePos x="0" y="0"/>
            <wp:positionH relativeFrom="margin">
              <wp:align>left</wp:align>
            </wp:positionH>
            <wp:positionV relativeFrom="margin">
              <wp:align>top</wp:align>
            </wp:positionV>
            <wp:extent cx="5657850" cy="741045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53">
                      <a:extLst>
                        <a:ext uri="{28A0092B-C50C-407E-A947-70E740481C1C}">
                          <a14:useLocalDpi xmlns:a14="http://schemas.microsoft.com/office/drawing/2010/main" val="0"/>
                        </a:ext>
                      </a:extLst>
                    </a:blip>
                    <a:stretch>
                      <a:fillRect/>
                    </a:stretch>
                  </pic:blipFill>
                  <pic:spPr>
                    <a:xfrm>
                      <a:off x="0" y="0"/>
                      <a:ext cx="5660751" cy="7414552"/>
                    </a:xfrm>
                    <a:prstGeom prst="rect">
                      <a:avLst/>
                    </a:prstGeom>
                  </pic:spPr>
                </pic:pic>
              </a:graphicData>
            </a:graphic>
            <wp14:sizeRelH relativeFrom="margin">
              <wp14:pctWidth>0</wp14:pctWidth>
            </wp14:sizeRelH>
            <wp14:sizeRelV relativeFrom="margin">
              <wp14:pctHeight>0</wp14:pctHeight>
            </wp14:sizeRelV>
          </wp:anchor>
        </w:drawing>
      </w:r>
    </w:p>
    <w:p w:rsidR="00AC14D2" w:rsidRDefault="00AC14D2" w:rsidP="00AC14D2"/>
    <w:p w:rsidR="00AC14D2" w:rsidRDefault="00AC14D2" w:rsidP="00AC14D2"/>
    <w:p w:rsidR="00AC14D2" w:rsidRDefault="00AC14D2" w:rsidP="00AC14D2"/>
    <w:p w:rsidR="00AC14D2" w:rsidRDefault="00AC14D2" w:rsidP="00AC14D2"/>
    <w:p w:rsidR="00AC14D2" w:rsidRDefault="00AC14D2" w:rsidP="00AC14D2"/>
    <w:p w:rsidR="00AC14D2" w:rsidRDefault="00D204BD" w:rsidP="00AC14D2">
      <w:r>
        <w:rPr>
          <w:noProof/>
        </w:rPr>
        <w:lastRenderedPageBreak/>
        <w:drawing>
          <wp:anchor distT="0" distB="0" distL="114300" distR="114300" simplePos="0" relativeHeight="251735040" behindDoc="0" locked="0" layoutInCell="1" allowOverlap="1" wp14:anchorId="1C1E2D5B" wp14:editId="4CBECC75">
            <wp:simplePos x="0" y="0"/>
            <wp:positionH relativeFrom="margin">
              <wp:align>left</wp:align>
            </wp:positionH>
            <wp:positionV relativeFrom="margin">
              <wp:posOffset>20452</wp:posOffset>
            </wp:positionV>
            <wp:extent cx="5645150" cy="4380230"/>
            <wp:effectExtent l="0" t="0" r="0" b="127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JPG"/>
                    <pic:cNvPicPr/>
                  </pic:nvPicPr>
                  <pic:blipFill>
                    <a:blip r:embed="rId54">
                      <a:extLst>
                        <a:ext uri="{28A0092B-C50C-407E-A947-70E740481C1C}">
                          <a14:useLocalDpi xmlns:a14="http://schemas.microsoft.com/office/drawing/2010/main" val="0"/>
                        </a:ext>
                      </a:extLst>
                    </a:blip>
                    <a:stretch>
                      <a:fillRect/>
                    </a:stretch>
                  </pic:blipFill>
                  <pic:spPr>
                    <a:xfrm>
                      <a:off x="0" y="0"/>
                      <a:ext cx="5648950" cy="4383504"/>
                    </a:xfrm>
                    <a:prstGeom prst="rect">
                      <a:avLst/>
                    </a:prstGeom>
                  </pic:spPr>
                </pic:pic>
              </a:graphicData>
            </a:graphic>
            <wp14:sizeRelH relativeFrom="margin">
              <wp14:pctWidth>0</wp14:pctWidth>
            </wp14:sizeRelH>
            <wp14:sizeRelV relativeFrom="margin">
              <wp14:pctHeight>0</wp14:pctHeight>
            </wp14:sizeRelV>
          </wp:anchor>
        </w:drawing>
      </w:r>
    </w:p>
    <w:p w:rsidR="00D16A66" w:rsidRDefault="00D16A66" w:rsidP="00AC14D2"/>
    <w:p w:rsidR="00D16A66" w:rsidRDefault="00D16A66" w:rsidP="00AC14D2"/>
    <w:p w:rsidR="00AC14D2" w:rsidRDefault="00AC14D2" w:rsidP="00AC14D2"/>
    <w:p w:rsidR="00AC14D2" w:rsidRDefault="00AC14D2" w:rsidP="00AC14D2"/>
    <w:p w:rsidR="00AC14D2" w:rsidRDefault="00AC14D2" w:rsidP="00AC14D2"/>
    <w:p w:rsidR="00AC14D2" w:rsidRDefault="00AC14D2" w:rsidP="00AC14D2"/>
    <w:p w:rsidR="00AC14D2" w:rsidRDefault="00AC14D2" w:rsidP="00AC14D2"/>
    <w:p w:rsidR="00AC14D2" w:rsidRDefault="00AC14D2" w:rsidP="00AC14D2"/>
    <w:p w:rsidR="00AC14D2" w:rsidRDefault="00AC14D2" w:rsidP="00AC14D2"/>
    <w:p w:rsidR="00AC14D2" w:rsidRDefault="00AC14D2"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B64A3E" w:rsidP="00AC14D2">
      <w:r>
        <w:rPr>
          <w:noProof/>
        </w:rPr>
        <w:drawing>
          <wp:anchor distT="0" distB="0" distL="114300" distR="114300" simplePos="0" relativeHeight="251744256" behindDoc="0" locked="0" layoutInCell="1" allowOverlap="1" wp14:anchorId="3FEEAF22" wp14:editId="42C18DCF">
            <wp:simplePos x="0" y="0"/>
            <wp:positionH relativeFrom="margin">
              <wp:posOffset>265814</wp:posOffset>
            </wp:positionH>
            <wp:positionV relativeFrom="margin">
              <wp:posOffset>6072519</wp:posOffset>
            </wp:positionV>
            <wp:extent cx="3009900" cy="2438400"/>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2.JPG"/>
                    <pic:cNvPicPr/>
                  </pic:nvPicPr>
                  <pic:blipFill>
                    <a:blip r:embed="rId55">
                      <a:extLst>
                        <a:ext uri="{28A0092B-C50C-407E-A947-70E740481C1C}">
                          <a14:useLocalDpi xmlns:a14="http://schemas.microsoft.com/office/drawing/2010/main" val="0"/>
                        </a:ext>
                      </a:extLst>
                    </a:blip>
                    <a:stretch>
                      <a:fillRect/>
                    </a:stretch>
                  </pic:blipFill>
                  <pic:spPr>
                    <a:xfrm>
                      <a:off x="0" y="0"/>
                      <a:ext cx="3009900" cy="2438400"/>
                    </a:xfrm>
                    <a:prstGeom prst="rect">
                      <a:avLst/>
                    </a:prstGeom>
                  </pic:spPr>
                </pic:pic>
              </a:graphicData>
            </a:graphic>
          </wp:anchor>
        </w:drawing>
      </w:r>
      <w:r>
        <w:rPr>
          <w:noProof/>
        </w:rPr>
        <w:drawing>
          <wp:anchor distT="0" distB="0" distL="114300" distR="114300" simplePos="0" relativeHeight="251736064" behindDoc="0" locked="0" layoutInCell="1" allowOverlap="1" wp14:anchorId="13EEC597" wp14:editId="4A1EF134">
            <wp:simplePos x="0" y="0"/>
            <wp:positionH relativeFrom="margin">
              <wp:posOffset>294271</wp:posOffset>
            </wp:positionH>
            <wp:positionV relativeFrom="margin">
              <wp:posOffset>22875</wp:posOffset>
            </wp:positionV>
            <wp:extent cx="4705350" cy="60388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1.JPG"/>
                    <pic:cNvPicPr/>
                  </pic:nvPicPr>
                  <pic:blipFill>
                    <a:blip r:embed="rId56">
                      <a:extLst>
                        <a:ext uri="{28A0092B-C50C-407E-A947-70E740481C1C}">
                          <a14:useLocalDpi xmlns:a14="http://schemas.microsoft.com/office/drawing/2010/main" val="0"/>
                        </a:ext>
                      </a:extLst>
                    </a:blip>
                    <a:stretch>
                      <a:fillRect/>
                    </a:stretch>
                  </pic:blipFill>
                  <pic:spPr>
                    <a:xfrm>
                      <a:off x="0" y="0"/>
                      <a:ext cx="4705350" cy="6038850"/>
                    </a:xfrm>
                    <a:prstGeom prst="rect">
                      <a:avLst/>
                    </a:prstGeom>
                  </pic:spPr>
                </pic:pic>
              </a:graphicData>
            </a:graphic>
          </wp:anchor>
        </w:drawing>
      </w:r>
    </w:p>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D204BD" w:rsidP="00AC14D2">
      <w:r>
        <w:rPr>
          <w:noProof/>
        </w:rPr>
        <w:drawing>
          <wp:anchor distT="0" distB="0" distL="114300" distR="114300" simplePos="0" relativeHeight="251738112" behindDoc="0" locked="0" layoutInCell="1" allowOverlap="1" wp14:anchorId="6C622AE3" wp14:editId="0D14343D">
            <wp:simplePos x="0" y="0"/>
            <wp:positionH relativeFrom="margin">
              <wp:align>left</wp:align>
            </wp:positionH>
            <wp:positionV relativeFrom="margin">
              <wp:posOffset>335162</wp:posOffset>
            </wp:positionV>
            <wp:extent cx="3593465" cy="4187190"/>
            <wp:effectExtent l="0" t="0" r="6985" b="381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JPG"/>
                    <pic:cNvPicPr/>
                  </pic:nvPicPr>
                  <pic:blipFill>
                    <a:blip r:embed="rId57">
                      <a:extLst>
                        <a:ext uri="{28A0092B-C50C-407E-A947-70E740481C1C}">
                          <a14:useLocalDpi xmlns:a14="http://schemas.microsoft.com/office/drawing/2010/main" val="0"/>
                        </a:ext>
                      </a:extLst>
                    </a:blip>
                    <a:stretch>
                      <a:fillRect/>
                    </a:stretch>
                  </pic:blipFill>
                  <pic:spPr>
                    <a:xfrm>
                      <a:off x="0" y="0"/>
                      <a:ext cx="3603112" cy="4198498"/>
                    </a:xfrm>
                    <a:prstGeom prst="rect">
                      <a:avLst/>
                    </a:prstGeom>
                  </pic:spPr>
                </pic:pic>
              </a:graphicData>
            </a:graphic>
            <wp14:sizeRelH relativeFrom="margin">
              <wp14:pctWidth>0</wp14:pctWidth>
            </wp14:sizeRelH>
            <wp14:sizeRelV relativeFrom="margin">
              <wp14:pctHeight>0</wp14:pctHeight>
            </wp14:sizeRelV>
          </wp:anchor>
        </w:drawing>
      </w:r>
    </w:p>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AC14D2" w:rsidRDefault="00AC14D2" w:rsidP="00AC14D2"/>
    <w:p w:rsidR="00855CF6" w:rsidRDefault="00855CF6" w:rsidP="00AC14D2"/>
    <w:p w:rsidR="00855CF6" w:rsidRDefault="00855CF6" w:rsidP="00AC14D2"/>
    <w:p w:rsidR="00855CF6" w:rsidRDefault="00855CF6" w:rsidP="00AC14D2"/>
    <w:p w:rsidR="00855CF6" w:rsidRDefault="00855CF6" w:rsidP="00AC14D2"/>
    <w:p w:rsidR="00621240" w:rsidRDefault="00621240" w:rsidP="00AC14D2"/>
    <w:p w:rsidR="00621240" w:rsidRDefault="00621240"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D204BD" w:rsidP="00AC14D2">
      <w:r>
        <w:rPr>
          <w:noProof/>
        </w:rPr>
        <w:lastRenderedPageBreak/>
        <w:drawing>
          <wp:anchor distT="0" distB="0" distL="114300" distR="114300" simplePos="0" relativeHeight="251739136" behindDoc="0" locked="0" layoutInCell="1" allowOverlap="1" wp14:anchorId="1E7545C8" wp14:editId="1402C9CC">
            <wp:simplePos x="0" y="0"/>
            <wp:positionH relativeFrom="margin">
              <wp:align>left</wp:align>
            </wp:positionH>
            <wp:positionV relativeFrom="margin">
              <wp:posOffset>13970</wp:posOffset>
            </wp:positionV>
            <wp:extent cx="4411980" cy="7439660"/>
            <wp:effectExtent l="0" t="0" r="7620" b="889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JPG"/>
                    <pic:cNvPicPr/>
                  </pic:nvPicPr>
                  <pic:blipFill>
                    <a:blip r:embed="rId58">
                      <a:extLst>
                        <a:ext uri="{28A0092B-C50C-407E-A947-70E740481C1C}">
                          <a14:useLocalDpi xmlns:a14="http://schemas.microsoft.com/office/drawing/2010/main" val="0"/>
                        </a:ext>
                      </a:extLst>
                    </a:blip>
                    <a:stretch>
                      <a:fillRect/>
                    </a:stretch>
                  </pic:blipFill>
                  <pic:spPr>
                    <a:xfrm>
                      <a:off x="0" y="0"/>
                      <a:ext cx="4415077" cy="7444256"/>
                    </a:xfrm>
                    <a:prstGeom prst="rect">
                      <a:avLst/>
                    </a:prstGeom>
                  </pic:spPr>
                </pic:pic>
              </a:graphicData>
            </a:graphic>
            <wp14:sizeRelH relativeFrom="margin">
              <wp14:pctWidth>0</wp14:pctWidth>
            </wp14:sizeRelH>
            <wp14:sizeRelV relativeFrom="margin">
              <wp14:pctHeight>0</wp14:pctHeight>
            </wp14:sizeRelV>
          </wp:anchor>
        </w:drawing>
      </w:r>
    </w:p>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855CF6" w:rsidP="00AC14D2"/>
    <w:p w:rsidR="00855CF6" w:rsidRDefault="00D204BD" w:rsidP="00AC14D2">
      <w:r>
        <w:rPr>
          <w:noProof/>
        </w:rPr>
        <w:drawing>
          <wp:anchor distT="0" distB="0" distL="114300" distR="114300" simplePos="0" relativeHeight="251740160" behindDoc="0" locked="0" layoutInCell="1" allowOverlap="1" wp14:anchorId="5C8AFB15" wp14:editId="5ACF2D58">
            <wp:simplePos x="0" y="0"/>
            <wp:positionH relativeFrom="margin">
              <wp:align>left</wp:align>
            </wp:positionH>
            <wp:positionV relativeFrom="margin">
              <wp:posOffset>225425</wp:posOffset>
            </wp:positionV>
            <wp:extent cx="4295140" cy="486219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JPG"/>
                    <pic:cNvPicPr/>
                  </pic:nvPicPr>
                  <pic:blipFill>
                    <a:blip r:embed="rId59">
                      <a:extLst>
                        <a:ext uri="{28A0092B-C50C-407E-A947-70E740481C1C}">
                          <a14:useLocalDpi xmlns:a14="http://schemas.microsoft.com/office/drawing/2010/main" val="0"/>
                        </a:ext>
                      </a:extLst>
                    </a:blip>
                    <a:stretch>
                      <a:fillRect/>
                    </a:stretch>
                  </pic:blipFill>
                  <pic:spPr>
                    <a:xfrm>
                      <a:off x="0" y="0"/>
                      <a:ext cx="4302623" cy="4870696"/>
                    </a:xfrm>
                    <a:prstGeom prst="rect">
                      <a:avLst/>
                    </a:prstGeom>
                  </pic:spPr>
                </pic:pic>
              </a:graphicData>
            </a:graphic>
            <wp14:sizeRelH relativeFrom="margin">
              <wp14:pctWidth>0</wp14:pctWidth>
            </wp14:sizeRelH>
            <wp14:sizeRelV relativeFrom="margin">
              <wp14:pctHeight>0</wp14:pctHeight>
            </wp14:sizeRelV>
          </wp:anchor>
        </w:drawing>
      </w:r>
    </w:p>
    <w:p w:rsidR="00855CF6" w:rsidRDefault="00855CF6" w:rsidP="00AC14D2"/>
    <w:p w:rsidR="00855CF6" w:rsidRDefault="00855CF6" w:rsidP="00AC14D2"/>
    <w:p w:rsidR="00AC14D2" w:rsidRDefault="00AC14D2" w:rsidP="00AC14D2"/>
    <w:p w:rsidR="00AC14D2" w:rsidRDefault="00AC14D2"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621240" w:rsidP="00AC14D2"/>
    <w:p w:rsidR="00621240" w:rsidRDefault="007A3F5F" w:rsidP="00AC14D2">
      <w:r>
        <w:rPr>
          <w:noProof/>
        </w:rPr>
        <w:lastRenderedPageBreak/>
        <w:drawing>
          <wp:inline distT="0" distB="0" distL="0" distR="0">
            <wp:extent cx="4986670" cy="7454615"/>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JPG"/>
                    <pic:cNvPicPr/>
                  </pic:nvPicPr>
                  <pic:blipFill>
                    <a:blip r:embed="rId60">
                      <a:extLst>
                        <a:ext uri="{28A0092B-C50C-407E-A947-70E740481C1C}">
                          <a14:useLocalDpi xmlns:a14="http://schemas.microsoft.com/office/drawing/2010/main" val="0"/>
                        </a:ext>
                      </a:extLst>
                    </a:blip>
                    <a:stretch>
                      <a:fillRect/>
                    </a:stretch>
                  </pic:blipFill>
                  <pic:spPr>
                    <a:xfrm>
                      <a:off x="0" y="0"/>
                      <a:ext cx="4989882" cy="7459417"/>
                    </a:xfrm>
                    <a:prstGeom prst="rect">
                      <a:avLst/>
                    </a:prstGeom>
                  </pic:spPr>
                </pic:pic>
              </a:graphicData>
            </a:graphic>
          </wp:inline>
        </w:drawing>
      </w:r>
    </w:p>
    <w:p w:rsidR="00621240" w:rsidRDefault="00621240" w:rsidP="00AC14D2"/>
    <w:p w:rsidR="00621240" w:rsidRDefault="00621240" w:rsidP="00AC14D2"/>
    <w:p w:rsidR="00621240" w:rsidRDefault="00621240" w:rsidP="00AC14D2"/>
    <w:p w:rsidR="002A34BC" w:rsidRDefault="002A34BC" w:rsidP="00AC14D2"/>
    <w:p w:rsidR="002A34BC" w:rsidRDefault="002A34BC" w:rsidP="00AC14D2"/>
    <w:p w:rsidR="00A4422C" w:rsidRDefault="00A4422C" w:rsidP="00AC14D2"/>
    <w:p w:rsidR="00707BBE" w:rsidRDefault="00AF039B" w:rsidP="00707BBE">
      <w:pPr>
        <w:jc w:val="center"/>
        <w:rPr>
          <w:rFonts w:ascii="Arial Narrow" w:hAnsi="Arial Narrow"/>
          <w:b/>
          <w:color w:val="000080"/>
          <w:sz w:val="30"/>
          <w:szCs w:val="30"/>
        </w:rPr>
      </w:pPr>
      <w:r>
        <w:rPr>
          <w:rFonts w:ascii="Arial Narrow" w:hAnsi="Arial Narrow"/>
          <w:b/>
          <w:color w:val="000080"/>
          <w:sz w:val="30"/>
          <w:szCs w:val="30"/>
        </w:rPr>
        <w:lastRenderedPageBreak/>
        <w:t>C</w:t>
      </w:r>
      <w:r w:rsidR="00707BBE" w:rsidRPr="00CD1696">
        <w:rPr>
          <w:rFonts w:ascii="Arial Narrow" w:hAnsi="Arial Narrow"/>
          <w:b/>
          <w:color w:val="000080"/>
          <w:sz w:val="30"/>
          <w:szCs w:val="30"/>
        </w:rPr>
        <w:t>.</w:t>
      </w:r>
      <w:r w:rsidR="00707BBE">
        <w:rPr>
          <w:rFonts w:ascii="Arial Narrow" w:hAnsi="Arial Narrow"/>
          <w:b/>
          <w:color w:val="000080"/>
          <w:sz w:val="30"/>
          <w:szCs w:val="30"/>
        </w:rPr>
        <w:t>Loop</w:t>
      </w:r>
    </w:p>
    <w:p w:rsidR="00707BBE" w:rsidRPr="00CD1696" w:rsidRDefault="00707BBE" w:rsidP="00707BBE">
      <w:pPr>
        <w:jc w:val="center"/>
        <w:rPr>
          <w:rFonts w:ascii="Arial Narrow" w:hAnsi="Arial Narrow"/>
          <w:b/>
          <w:color w:val="000080"/>
          <w:sz w:val="30"/>
          <w:szCs w:val="30"/>
        </w:rPr>
      </w:pPr>
    </w:p>
    <w:p w:rsidR="00707BBE" w:rsidRDefault="00707BBE" w:rsidP="00AC14D2">
      <w:r>
        <w:t xml:space="preserve">Después de ejecutarse la función </w:t>
      </w:r>
      <w:proofErr w:type="gramStart"/>
      <w:r>
        <w:t>Setup(</w:t>
      </w:r>
      <w:proofErr w:type="gramEnd"/>
      <w:r>
        <w:t>), se ejecutara la función loop(), que a diferencia de la función Setup(), se ejecutara una y otra vez, de manera infinita, por tanto, aquí es donde ira todo nuestro programa.</w:t>
      </w:r>
    </w:p>
    <w:p w:rsidR="00707BBE" w:rsidRDefault="00707BBE" w:rsidP="00AC14D2"/>
    <w:p w:rsidR="00621240" w:rsidRDefault="00693DC2" w:rsidP="00AC14D2">
      <w:r>
        <w:t>Podemos encontrar las siguientes funciones en el loop:</w:t>
      </w:r>
    </w:p>
    <w:p w:rsidR="00693DC2" w:rsidRDefault="00693DC2" w:rsidP="00693DC2">
      <w:pPr>
        <w:pStyle w:val="Prrafodelista"/>
        <w:numPr>
          <w:ilvl w:val="0"/>
          <w:numId w:val="22"/>
        </w:numPr>
      </w:pPr>
      <w:r>
        <w:t>Control_plazas (), el código que controlara los sensores de las plazas, tanto el de ultrasonido como el IR.</w:t>
      </w:r>
    </w:p>
    <w:p w:rsidR="00693DC2" w:rsidRDefault="00693DC2" w:rsidP="00693DC2">
      <w:pPr>
        <w:pStyle w:val="Prrafodelista"/>
        <w:numPr>
          <w:ilvl w:val="0"/>
          <w:numId w:val="22"/>
        </w:numPr>
      </w:pPr>
      <w:r>
        <w:t>Control_temperatura (), controlara la humedad y la temperatura de parking, y además, puede activarse la ventilación y la alarma de incendios de manera automática.</w:t>
      </w:r>
    </w:p>
    <w:p w:rsidR="00693DC2" w:rsidRDefault="00693DC2" w:rsidP="00693DC2">
      <w:pPr>
        <w:pStyle w:val="Prrafodelista"/>
        <w:numPr>
          <w:ilvl w:val="0"/>
          <w:numId w:val="22"/>
        </w:numPr>
      </w:pPr>
      <w:r>
        <w:t>Control_lcd (), manejara la pantalla LCD.</w:t>
      </w:r>
    </w:p>
    <w:p w:rsidR="00693DC2" w:rsidRDefault="00693DC2" w:rsidP="00693DC2">
      <w:pPr>
        <w:pStyle w:val="Prrafodelista"/>
        <w:numPr>
          <w:ilvl w:val="0"/>
          <w:numId w:val="22"/>
        </w:numPr>
      </w:pPr>
      <w:r>
        <w:t xml:space="preserve">Control_iluminación (), función para encender o apagar la iluminación. </w:t>
      </w:r>
    </w:p>
    <w:p w:rsidR="00693DC2" w:rsidRDefault="00693DC2" w:rsidP="005B287E">
      <w:pPr>
        <w:pStyle w:val="Prrafodelista"/>
        <w:numPr>
          <w:ilvl w:val="0"/>
          <w:numId w:val="22"/>
        </w:numPr>
      </w:pPr>
      <w:r>
        <w:t>Control_ventilación (), función para encender o apagar la ventilación</w:t>
      </w:r>
      <w:r w:rsidR="005B287E">
        <w:t>.</w:t>
      </w:r>
    </w:p>
    <w:p w:rsidR="00693DC2" w:rsidRDefault="00693DC2" w:rsidP="00693DC2">
      <w:pPr>
        <w:pStyle w:val="Prrafodelista"/>
        <w:numPr>
          <w:ilvl w:val="0"/>
          <w:numId w:val="22"/>
        </w:numPr>
      </w:pPr>
      <w:r>
        <w:t>Control_acceso (), función que maneja el modulo RFID</w:t>
      </w:r>
    </w:p>
    <w:p w:rsidR="004F6983" w:rsidRDefault="007A3F5F" w:rsidP="004F6983">
      <w:pPr>
        <w:pStyle w:val="Prrafodelista"/>
        <w:numPr>
          <w:ilvl w:val="0"/>
          <w:numId w:val="22"/>
        </w:numPr>
      </w:pPr>
      <w:r>
        <w:rPr>
          <w:noProof/>
        </w:rPr>
        <w:drawing>
          <wp:anchor distT="0" distB="0" distL="114300" distR="114300" simplePos="0" relativeHeight="251772928" behindDoc="0" locked="0" layoutInCell="1" allowOverlap="1" wp14:anchorId="010C0BB9" wp14:editId="462A591A">
            <wp:simplePos x="0" y="0"/>
            <wp:positionH relativeFrom="margin">
              <wp:align>center</wp:align>
            </wp:positionH>
            <wp:positionV relativeFrom="margin">
              <wp:posOffset>4274215</wp:posOffset>
            </wp:positionV>
            <wp:extent cx="5130236" cy="3997842"/>
            <wp:effectExtent l="0" t="0" r="0" b="317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2ra.JPG"/>
                    <pic:cNvPicPr/>
                  </pic:nvPicPr>
                  <pic:blipFill>
                    <a:blip r:embed="rId61">
                      <a:extLst>
                        <a:ext uri="{28A0092B-C50C-407E-A947-70E740481C1C}">
                          <a14:useLocalDpi xmlns:a14="http://schemas.microsoft.com/office/drawing/2010/main" val="0"/>
                        </a:ext>
                      </a:extLst>
                    </a:blip>
                    <a:stretch>
                      <a:fillRect/>
                    </a:stretch>
                  </pic:blipFill>
                  <pic:spPr>
                    <a:xfrm>
                      <a:off x="0" y="0"/>
                      <a:ext cx="5130236" cy="3997842"/>
                    </a:xfrm>
                    <a:prstGeom prst="rect">
                      <a:avLst/>
                    </a:prstGeom>
                  </pic:spPr>
                </pic:pic>
              </a:graphicData>
            </a:graphic>
          </wp:anchor>
        </w:drawing>
      </w:r>
      <w:r w:rsidR="00693DC2">
        <w:t>Control_barrera</w:t>
      </w:r>
      <w:r w:rsidR="004A2577">
        <w:t xml:space="preserve"> ()</w:t>
      </w:r>
      <w:r w:rsidR="00693DC2">
        <w:t>, función que controlara el servomotor</w:t>
      </w:r>
    </w:p>
    <w:p w:rsidR="007A3F5F" w:rsidRDefault="007A3F5F" w:rsidP="007A3F5F"/>
    <w:p w:rsidR="00554A70" w:rsidRPr="00554A70" w:rsidRDefault="00554A70" w:rsidP="00554A70">
      <w:pPr>
        <w:ind w:firstLine="0"/>
        <w:rPr>
          <w:rFonts w:ascii="Arial Narrow" w:hAnsi="Arial Narrow"/>
          <w:b/>
          <w:color w:val="000080"/>
          <w:sz w:val="30"/>
          <w:szCs w:val="30"/>
        </w:rPr>
      </w:pPr>
    </w:p>
    <w:p w:rsidR="00554A70" w:rsidRDefault="00554A70" w:rsidP="007A3F5F">
      <w:pPr>
        <w:pStyle w:val="Prrafodelista"/>
        <w:ind w:left="1429" w:firstLine="0"/>
        <w:rPr>
          <w:rFonts w:ascii="Arial Narrow" w:hAnsi="Arial Narrow"/>
          <w:b/>
          <w:color w:val="000080"/>
          <w:sz w:val="30"/>
          <w:szCs w:val="30"/>
        </w:rPr>
      </w:pPr>
    </w:p>
    <w:p w:rsidR="00D222B9" w:rsidRPr="00D222B9" w:rsidRDefault="00AF039B" w:rsidP="007A3F5F">
      <w:pPr>
        <w:pStyle w:val="Prrafodelista"/>
        <w:ind w:left="1429" w:firstLine="0"/>
        <w:jc w:val="center"/>
        <w:rPr>
          <w:rFonts w:ascii="Arial Narrow" w:hAnsi="Arial Narrow"/>
          <w:b/>
          <w:color w:val="000080"/>
          <w:sz w:val="30"/>
          <w:szCs w:val="30"/>
        </w:rPr>
      </w:pPr>
      <w:r>
        <w:rPr>
          <w:rFonts w:ascii="Arial Narrow" w:hAnsi="Arial Narrow"/>
          <w:b/>
          <w:color w:val="000080"/>
          <w:sz w:val="30"/>
          <w:szCs w:val="30"/>
        </w:rPr>
        <w:t>D</w:t>
      </w:r>
      <w:r w:rsidR="00D222B9">
        <w:rPr>
          <w:rFonts w:ascii="Arial Narrow" w:hAnsi="Arial Narrow"/>
          <w:b/>
          <w:color w:val="000080"/>
          <w:sz w:val="30"/>
          <w:szCs w:val="30"/>
        </w:rPr>
        <w:t>. Funciones</w:t>
      </w:r>
    </w:p>
    <w:p w:rsidR="00D222B9" w:rsidRDefault="00D222B9" w:rsidP="00D222B9"/>
    <w:p w:rsidR="000013D4" w:rsidRDefault="00783234" w:rsidP="00D222B9">
      <w:pPr>
        <w:rPr>
          <w:noProof/>
        </w:rPr>
      </w:pPr>
      <w:r>
        <w:rPr>
          <w:noProof/>
        </w:rPr>
        <w:t>El codigo arduino contará</w:t>
      </w:r>
      <w:r w:rsidR="007A3F5F">
        <w:rPr>
          <w:noProof/>
        </w:rPr>
        <w:t xml:space="preserve"> con 14 funciones, que se listaran a continuacion:</w:t>
      </w:r>
    </w:p>
    <w:p w:rsidR="00554A70" w:rsidRDefault="00554A70" w:rsidP="00D222B9">
      <w:pPr>
        <w:rPr>
          <w:noProof/>
        </w:rPr>
      </w:pPr>
    </w:p>
    <w:p w:rsidR="007A3F5F" w:rsidRDefault="007A3F5F" w:rsidP="007A3F5F">
      <w:pPr>
        <w:pStyle w:val="Prrafodelista"/>
        <w:numPr>
          <w:ilvl w:val="0"/>
          <w:numId w:val="29"/>
        </w:numPr>
        <w:rPr>
          <w:noProof/>
          <w:lang w:val="en-US"/>
        </w:rPr>
      </w:pPr>
      <w:r w:rsidRPr="00783234">
        <w:rPr>
          <w:noProof/>
        </w:rPr>
        <w:t xml:space="preserve"> </w:t>
      </w:r>
      <w:r w:rsidRPr="007A3F5F">
        <w:rPr>
          <w:noProof/>
          <w:color w:val="4BACC6" w:themeColor="accent5"/>
          <w:lang w:val="en-US"/>
        </w:rPr>
        <w:t xml:space="preserve">void </w:t>
      </w:r>
      <w:r w:rsidRPr="007A3F5F">
        <w:rPr>
          <w:noProof/>
          <w:lang w:val="en-US"/>
        </w:rPr>
        <w:t>initempo(</w:t>
      </w:r>
      <w:r w:rsidRPr="00554A70">
        <w:rPr>
          <w:noProof/>
          <w:color w:val="4BACC6" w:themeColor="accent5"/>
          <w:lang w:val="en-US"/>
        </w:rPr>
        <w:t xml:space="preserve">unsigned long </w:t>
      </w:r>
      <w:r w:rsidRPr="007A3F5F">
        <w:rPr>
          <w:noProof/>
          <w:lang w:val="en-US"/>
        </w:rPr>
        <w:t xml:space="preserve">*crono, </w:t>
      </w:r>
      <w:r w:rsidRPr="00554A70">
        <w:rPr>
          <w:noProof/>
          <w:color w:val="4BACC6" w:themeColor="accent5"/>
          <w:lang w:val="en-US"/>
        </w:rPr>
        <w:t xml:space="preserve">unsigned long </w:t>
      </w:r>
      <w:r w:rsidRPr="007A3F5F">
        <w:rPr>
          <w:noProof/>
          <w:lang w:val="en-US"/>
        </w:rPr>
        <w:t>Time)</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unsigned long </w:t>
      </w:r>
      <w:r w:rsidRPr="007A3F5F">
        <w:rPr>
          <w:noProof/>
          <w:lang w:val="en-US"/>
        </w:rPr>
        <w:t>chktempo(</w:t>
      </w:r>
      <w:r w:rsidRPr="00554A70">
        <w:rPr>
          <w:noProof/>
          <w:color w:val="4BACC6" w:themeColor="accent5"/>
          <w:lang w:val="en-US"/>
        </w:rPr>
        <w:t xml:space="preserve">unsigned long </w:t>
      </w:r>
      <w:r w:rsidRPr="007A3F5F">
        <w:rPr>
          <w:noProof/>
          <w:lang w:val="en-US"/>
        </w:rPr>
        <w:t>*crono)</w:t>
      </w:r>
    </w:p>
    <w:p w:rsidR="007A3F5F" w:rsidRDefault="007A3F5F" w:rsidP="007A3F5F">
      <w:pPr>
        <w:pStyle w:val="Prrafodelista"/>
        <w:numPr>
          <w:ilvl w:val="0"/>
          <w:numId w:val="29"/>
        </w:numPr>
        <w:rPr>
          <w:noProof/>
        </w:rPr>
      </w:pPr>
      <w:r w:rsidRPr="007A3F5F">
        <w:rPr>
          <w:noProof/>
          <w:lang w:val="en-US"/>
        </w:rPr>
        <w:t xml:space="preserve"> </w:t>
      </w:r>
      <w:r w:rsidRPr="00554A70">
        <w:rPr>
          <w:noProof/>
          <w:color w:val="4BACC6" w:themeColor="accent5"/>
        </w:rPr>
        <w:t xml:space="preserve">void </w:t>
      </w:r>
      <w:r w:rsidRPr="007A3F5F">
        <w:rPr>
          <w:noProof/>
        </w:rPr>
        <w:t>control_plazas(</w:t>
      </w:r>
      <w:r w:rsidRPr="00554A70">
        <w:rPr>
          <w:noProof/>
          <w:color w:val="4BACC6" w:themeColor="accent5"/>
        </w:rPr>
        <w:t xml:space="preserve">bool </w:t>
      </w:r>
      <w:r w:rsidRPr="007A3F5F">
        <w:rPr>
          <w:noProof/>
        </w:rPr>
        <w:t>&amp;nuevo_plaza)</w:t>
      </w:r>
    </w:p>
    <w:p w:rsidR="007A3F5F" w:rsidRDefault="007A3F5F" w:rsidP="007A3F5F">
      <w:pPr>
        <w:pStyle w:val="Prrafodelista"/>
        <w:numPr>
          <w:ilvl w:val="0"/>
          <w:numId w:val="29"/>
        </w:numPr>
        <w:rPr>
          <w:noProof/>
          <w:lang w:val="en-US"/>
        </w:rPr>
      </w:pPr>
      <w:r w:rsidRPr="007A3F5F">
        <w:rPr>
          <w:noProof/>
        </w:rPr>
        <w:t xml:space="preserve"> </w:t>
      </w:r>
      <w:r w:rsidRPr="00554A70">
        <w:rPr>
          <w:noProof/>
          <w:color w:val="4BACC6" w:themeColor="accent5"/>
          <w:lang w:val="en-US"/>
        </w:rPr>
        <w:t xml:space="preserve">bool </w:t>
      </w:r>
      <w:r w:rsidRPr="007A3F5F">
        <w:rPr>
          <w:noProof/>
          <w:lang w:val="en-US"/>
        </w:rPr>
        <w:t>sensor_plaza(</w:t>
      </w:r>
      <w:r w:rsidRPr="00554A70">
        <w:rPr>
          <w:noProof/>
          <w:color w:val="4BACC6" w:themeColor="accent5"/>
          <w:lang w:val="en-US"/>
        </w:rPr>
        <w:t xml:space="preserve">int </w:t>
      </w:r>
      <w:r w:rsidRPr="007A3F5F">
        <w:rPr>
          <w:noProof/>
          <w:lang w:val="en-US"/>
        </w:rPr>
        <w:t>i)</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control_temperatura()</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alarma()</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control_lcd()</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control_iluminacion()</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control_ventilacion()</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control_aux()</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control_acceso()</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boolean </w:t>
      </w:r>
      <w:r w:rsidRPr="007A3F5F">
        <w:rPr>
          <w:noProof/>
          <w:lang w:val="en-US"/>
        </w:rPr>
        <w:t>compareArray(</w:t>
      </w:r>
      <w:r w:rsidRPr="00554A70">
        <w:rPr>
          <w:noProof/>
          <w:color w:val="4BACC6" w:themeColor="accent5"/>
          <w:lang w:val="en-US"/>
        </w:rPr>
        <w:t xml:space="preserve">byte </w:t>
      </w:r>
      <w:r w:rsidRPr="007A3F5F">
        <w:rPr>
          <w:noProof/>
          <w:lang w:val="en-US"/>
        </w:rPr>
        <w:t xml:space="preserve">array1[], </w:t>
      </w:r>
      <w:r w:rsidRPr="00554A70">
        <w:rPr>
          <w:noProof/>
          <w:color w:val="4BACC6" w:themeColor="accent5"/>
          <w:lang w:val="en-US"/>
        </w:rPr>
        <w:t xml:space="preserve">byte </w:t>
      </w:r>
      <w:r w:rsidRPr="007A3F5F">
        <w:rPr>
          <w:noProof/>
          <w:lang w:val="en-US"/>
        </w:rPr>
        <w:t>array2[])</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control_barrera()</w:t>
      </w:r>
    </w:p>
    <w:p w:rsidR="007A3F5F" w:rsidRDefault="007A3F5F" w:rsidP="007A3F5F">
      <w:pPr>
        <w:pStyle w:val="Prrafodelista"/>
        <w:numPr>
          <w:ilvl w:val="0"/>
          <w:numId w:val="29"/>
        </w:numPr>
        <w:rPr>
          <w:noProof/>
          <w:lang w:val="en-US"/>
        </w:rPr>
      </w:pPr>
      <w:r>
        <w:rPr>
          <w:noProof/>
          <w:lang w:val="en-US"/>
        </w:rPr>
        <w:t xml:space="preserve"> </w:t>
      </w:r>
      <w:r w:rsidRPr="00554A70">
        <w:rPr>
          <w:noProof/>
          <w:color w:val="4BACC6" w:themeColor="accent5"/>
          <w:lang w:val="en-US"/>
        </w:rPr>
        <w:t xml:space="preserve">void </w:t>
      </w:r>
      <w:r w:rsidRPr="007A3F5F">
        <w:rPr>
          <w:noProof/>
          <w:lang w:val="en-US"/>
        </w:rPr>
        <w:t>control_interfaz()</w:t>
      </w:r>
    </w:p>
    <w:p w:rsidR="007A3F5F" w:rsidRDefault="007A3F5F" w:rsidP="007A3F5F">
      <w:pPr>
        <w:pStyle w:val="Prrafodelista"/>
        <w:ind w:left="1429" w:firstLine="0"/>
        <w:rPr>
          <w:noProof/>
          <w:lang w:val="en-US"/>
        </w:rPr>
      </w:pPr>
    </w:p>
    <w:p w:rsidR="00783234" w:rsidRPr="007A3F5F" w:rsidRDefault="00783234" w:rsidP="007A3F5F">
      <w:pPr>
        <w:pStyle w:val="Prrafodelista"/>
        <w:ind w:left="1429" w:firstLine="0"/>
        <w:rPr>
          <w:noProof/>
          <w:lang w:val="en-US"/>
        </w:rPr>
      </w:pPr>
    </w:p>
    <w:p w:rsidR="00783234" w:rsidRPr="00783234" w:rsidRDefault="00783234" w:rsidP="00783234">
      <w:r w:rsidRPr="00783234">
        <w:t xml:space="preserve">Las funciones </w:t>
      </w:r>
      <w:r w:rsidRPr="00783234">
        <w:rPr>
          <w:color w:val="4BACC6" w:themeColor="accent5"/>
        </w:rPr>
        <w:t>void</w:t>
      </w:r>
      <w:r w:rsidRPr="00783234">
        <w:t xml:space="preserve"> </w:t>
      </w:r>
      <w:proofErr w:type="gramStart"/>
      <w:r w:rsidRPr="00783234">
        <w:t>initempo(</w:t>
      </w:r>
      <w:proofErr w:type="gramEnd"/>
      <w:r w:rsidRPr="00783234">
        <w:t xml:space="preserve">) y </w:t>
      </w:r>
      <w:r w:rsidRPr="00783234">
        <w:rPr>
          <w:color w:val="4BACC6" w:themeColor="accent5"/>
        </w:rPr>
        <w:t xml:space="preserve">unsigned long </w:t>
      </w:r>
      <w:r w:rsidRPr="00783234">
        <w:t xml:space="preserve">chktempo() van juntas, initempo() inicializara nuestros temporizadores pasado X tiempo, un tiempo determinado por nosotros. </w:t>
      </w:r>
      <w:proofErr w:type="gramStart"/>
      <w:r w:rsidRPr="00783234">
        <w:t>Chktempo(</w:t>
      </w:r>
      <w:proofErr w:type="gramEnd"/>
      <w:r w:rsidRPr="00783234">
        <w:t>) se encarga de comprobar la variable y ver si se cumple el límite de tiempo impuesto por nosotros.</w:t>
      </w:r>
    </w:p>
    <w:p w:rsidR="00783234" w:rsidRDefault="00783234" w:rsidP="00783234">
      <w:pPr>
        <w:ind w:firstLine="0"/>
        <w:jc w:val="center"/>
        <w:rPr>
          <w:noProof/>
        </w:rPr>
      </w:pPr>
      <w:r>
        <w:rPr>
          <w:noProof/>
        </w:rPr>
        <w:drawing>
          <wp:inline distT="0" distB="0" distL="0" distR="0">
            <wp:extent cx="3914775" cy="30670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JPG"/>
                    <pic:cNvPicPr/>
                  </pic:nvPicPr>
                  <pic:blipFill>
                    <a:blip r:embed="rId62">
                      <a:extLst>
                        <a:ext uri="{28A0092B-C50C-407E-A947-70E740481C1C}">
                          <a14:useLocalDpi xmlns:a14="http://schemas.microsoft.com/office/drawing/2010/main" val="0"/>
                        </a:ext>
                      </a:extLst>
                    </a:blip>
                    <a:stretch>
                      <a:fillRect/>
                    </a:stretch>
                  </pic:blipFill>
                  <pic:spPr>
                    <a:xfrm>
                      <a:off x="0" y="0"/>
                      <a:ext cx="3914775" cy="3067050"/>
                    </a:xfrm>
                    <a:prstGeom prst="rect">
                      <a:avLst/>
                    </a:prstGeom>
                  </pic:spPr>
                </pic:pic>
              </a:graphicData>
            </a:graphic>
          </wp:inline>
        </w:drawing>
      </w:r>
    </w:p>
    <w:p w:rsidR="00554A70" w:rsidRDefault="00554A70" w:rsidP="00D222B9">
      <w:pPr>
        <w:rPr>
          <w:noProof/>
        </w:rPr>
      </w:pPr>
    </w:p>
    <w:p w:rsidR="00554A70" w:rsidRDefault="00554A70" w:rsidP="00D222B9">
      <w:pPr>
        <w:rPr>
          <w:noProof/>
        </w:rPr>
      </w:pPr>
    </w:p>
    <w:p w:rsidR="00783234" w:rsidRDefault="00783234" w:rsidP="00B16AB4">
      <w:r w:rsidRPr="00B16AB4">
        <w:t xml:space="preserve">La </w:t>
      </w:r>
      <w:r w:rsidR="00B16AB4" w:rsidRPr="00B16AB4">
        <w:t>función</w:t>
      </w:r>
      <w:r w:rsidRPr="00B16AB4">
        <w:t xml:space="preserve"> </w:t>
      </w:r>
      <w:r w:rsidRPr="00B16AB4">
        <w:rPr>
          <w:color w:val="4BACC6" w:themeColor="accent5"/>
        </w:rPr>
        <w:t>void</w:t>
      </w:r>
      <w:r w:rsidRPr="00B16AB4">
        <w:t xml:space="preserve"> control_</w:t>
      </w:r>
      <w:proofErr w:type="gramStart"/>
      <w:r w:rsidRPr="00B16AB4">
        <w:t>plazas(</w:t>
      </w:r>
      <w:proofErr w:type="gramEnd"/>
      <w:r w:rsidRPr="00B16AB4">
        <w:rPr>
          <w:color w:val="4BACC6" w:themeColor="accent5"/>
        </w:rPr>
        <w:t xml:space="preserve">bool </w:t>
      </w:r>
      <w:r w:rsidRPr="00B16AB4">
        <w:t xml:space="preserve">&amp;nuevo_plaza) </w:t>
      </w:r>
      <w:r w:rsidR="00B16AB4" w:rsidRPr="00B16AB4">
        <w:t>será</w:t>
      </w:r>
      <w:r w:rsidRPr="00B16AB4">
        <w:t xml:space="preserve"> la encargada de</w:t>
      </w:r>
      <w:r w:rsidR="00B16AB4">
        <w:t>l</w:t>
      </w:r>
      <w:r w:rsidRPr="00B16AB4">
        <w:t xml:space="preserve"> control de las plazas. Dentro de ella nos podemos encontrar con la </w:t>
      </w:r>
      <w:r w:rsidR="00B16AB4" w:rsidRPr="00B16AB4">
        <w:t>función</w:t>
      </w:r>
      <w:r w:rsidRPr="00B16AB4">
        <w:t xml:space="preserve"> </w:t>
      </w:r>
      <w:r w:rsidRPr="00B16AB4">
        <w:rPr>
          <w:color w:val="4BACC6" w:themeColor="accent5"/>
        </w:rPr>
        <w:t xml:space="preserve">bool </w:t>
      </w:r>
      <w:r w:rsidRPr="00B16AB4">
        <w:t>sensor_</w:t>
      </w:r>
      <w:proofErr w:type="gramStart"/>
      <w:r w:rsidRPr="00B16AB4">
        <w:t>plaza(</w:t>
      </w:r>
      <w:proofErr w:type="gramEnd"/>
      <w:r w:rsidRPr="00B16AB4">
        <w:t>int i)</w:t>
      </w:r>
      <w:r w:rsidR="00B16AB4">
        <w:t xml:space="preserve"> que será</w:t>
      </w:r>
      <w:r w:rsidRPr="00B16AB4">
        <w:t xml:space="preserve"> la encargada de goberna</w:t>
      </w:r>
      <w:r w:rsidR="00B16AB4">
        <w:t>r los sensores de ultrasonido HC-SR04 y los sensores de IR TCRT 5000/5000L</w:t>
      </w:r>
    </w:p>
    <w:p w:rsidR="00B16AB4" w:rsidRDefault="00B16AB4" w:rsidP="00B16AB4"/>
    <w:p w:rsidR="00B16AB4" w:rsidRDefault="00B16AB4" w:rsidP="00B16AB4">
      <w:pPr>
        <w:ind w:left="709" w:firstLine="0"/>
      </w:pPr>
      <w:r w:rsidRPr="00B16AB4">
        <w:rPr>
          <w:noProof/>
        </w:rPr>
        <w:drawing>
          <wp:inline distT="0" distB="0" distL="0" distR="0">
            <wp:extent cx="5038725" cy="67913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1.JPG"/>
                    <pic:cNvPicPr/>
                  </pic:nvPicPr>
                  <pic:blipFill>
                    <a:blip r:embed="rId63">
                      <a:extLst>
                        <a:ext uri="{28A0092B-C50C-407E-A947-70E740481C1C}">
                          <a14:useLocalDpi xmlns:a14="http://schemas.microsoft.com/office/drawing/2010/main" val="0"/>
                        </a:ext>
                      </a:extLst>
                    </a:blip>
                    <a:stretch>
                      <a:fillRect/>
                    </a:stretch>
                  </pic:blipFill>
                  <pic:spPr>
                    <a:xfrm>
                      <a:off x="0" y="0"/>
                      <a:ext cx="5038725" cy="6791325"/>
                    </a:xfrm>
                    <a:prstGeom prst="rect">
                      <a:avLst/>
                    </a:prstGeom>
                  </pic:spPr>
                </pic:pic>
              </a:graphicData>
            </a:graphic>
          </wp:inline>
        </w:drawing>
      </w:r>
    </w:p>
    <w:p w:rsidR="00B16AB4" w:rsidRDefault="00B16AB4" w:rsidP="00B16AB4">
      <w:pPr>
        <w:ind w:left="709" w:firstLine="0"/>
      </w:pPr>
      <w:r w:rsidRPr="00B16AB4">
        <w:rPr>
          <w:noProof/>
        </w:rPr>
        <w:lastRenderedPageBreak/>
        <w:drawing>
          <wp:inline distT="0" distB="0" distL="0" distR="0">
            <wp:extent cx="4905375" cy="22574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JPG"/>
                    <pic:cNvPicPr/>
                  </pic:nvPicPr>
                  <pic:blipFill>
                    <a:blip r:embed="rId64">
                      <a:extLst>
                        <a:ext uri="{28A0092B-C50C-407E-A947-70E740481C1C}">
                          <a14:useLocalDpi xmlns:a14="http://schemas.microsoft.com/office/drawing/2010/main" val="0"/>
                        </a:ext>
                      </a:extLst>
                    </a:blip>
                    <a:stretch>
                      <a:fillRect/>
                    </a:stretch>
                  </pic:blipFill>
                  <pic:spPr>
                    <a:xfrm>
                      <a:off x="0" y="0"/>
                      <a:ext cx="4905375" cy="2257425"/>
                    </a:xfrm>
                    <a:prstGeom prst="rect">
                      <a:avLst/>
                    </a:prstGeom>
                  </pic:spPr>
                </pic:pic>
              </a:graphicData>
            </a:graphic>
          </wp:inline>
        </w:drawing>
      </w:r>
    </w:p>
    <w:p w:rsidR="00B16AB4" w:rsidRDefault="00B16AB4" w:rsidP="00B16AB4"/>
    <w:p w:rsidR="00B16AB4" w:rsidRDefault="00B16AB4" w:rsidP="00B16AB4">
      <w:pPr>
        <w:ind w:left="709" w:firstLine="0"/>
      </w:pPr>
      <w:r w:rsidRPr="00B16AB4">
        <w:rPr>
          <w:noProof/>
        </w:rPr>
        <w:drawing>
          <wp:inline distT="0" distB="0" distL="0" distR="0">
            <wp:extent cx="5400675" cy="4731385"/>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1.JPG"/>
                    <pic:cNvPicPr/>
                  </pic:nvPicPr>
                  <pic:blipFill>
                    <a:blip r:embed="rId65">
                      <a:extLst>
                        <a:ext uri="{28A0092B-C50C-407E-A947-70E740481C1C}">
                          <a14:useLocalDpi xmlns:a14="http://schemas.microsoft.com/office/drawing/2010/main" val="0"/>
                        </a:ext>
                      </a:extLst>
                    </a:blip>
                    <a:stretch>
                      <a:fillRect/>
                    </a:stretch>
                  </pic:blipFill>
                  <pic:spPr>
                    <a:xfrm>
                      <a:off x="0" y="0"/>
                      <a:ext cx="5400675" cy="4731385"/>
                    </a:xfrm>
                    <a:prstGeom prst="rect">
                      <a:avLst/>
                    </a:prstGeom>
                  </pic:spPr>
                </pic:pic>
              </a:graphicData>
            </a:graphic>
          </wp:inline>
        </w:drawing>
      </w:r>
    </w:p>
    <w:p w:rsidR="00B16AB4" w:rsidRPr="00B16AB4" w:rsidRDefault="00B16AB4" w:rsidP="00B16AB4">
      <w:pPr>
        <w:ind w:left="709" w:firstLine="0"/>
      </w:pPr>
      <w:r w:rsidRPr="00B16AB4">
        <w:rPr>
          <w:noProof/>
        </w:rPr>
        <w:drawing>
          <wp:inline distT="0" distB="0" distL="0" distR="0">
            <wp:extent cx="5400675" cy="1176655"/>
            <wp:effectExtent l="0" t="0" r="952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2.JPG"/>
                    <pic:cNvPicPr/>
                  </pic:nvPicPr>
                  <pic:blipFill>
                    <a:blip r:embed="rId66">
                      <a:extLst>
                        <a:ext uri="{28A0092B-C50C-407E-A947-70E740481C1C}">
                          <a14:useLocalDpi xmlns:a14="http://schemas.microsoft.com/office/drawing/2010/main" val="0"/>
                        </a:ext>
                      </a:extLst>
                    </a:blip>
                    <a:stretch>
                      <a:fillRect/>
                    </a:stretch>
                  </pic:blipFill>
                  <pic:spPr>
                    <a:xfrm>
                      <a:off x="0" y="0"/>
                      <a:ext cx="5400675" cy="1176655"/>
                    </a:xfrm>
                    <a:prstGeom prst="rect">
                      <a:avLst/>
                    </a:prstGeom>
                  </pic:spPr>
                </pic:pic>
              </a:graphicData>
            </a:graphic>
          </wp:inline>
        </w:drawing>
      </w:r>
    </w:p>
    <w:p w:rsidR="00B16AB4" w:rsidRDefault="00B16AB4" w:rsidP="00D222B9">
      <w:pPr>
        <w:rPr>
          <w:noProof/>
        </w:rPr>
      </w:pPr>
    </w:p>
    <w:p w:rsidR="00B16AB4" w:rsidRDefault="00B16AB4" w:rsidP="00D222B9">
      <w:pPr>
        <w:rPr>
          <w:noProof/>
        </w:rPr>
      </w:pPr>
    </w:p>
    <w:p w:rsidR="00783234" w:rsidRDefault="00783234" w:rsidP="00B16AB4">
      <w:pPr>
        <w:ind w:left="709"/>
        <w:rPr>
          <w:noProof/>
        </w:rPr>
      </w:pPr>
      <w:r>
        <w:rPr>
          <w:noProof/>
        </w:rPr>
        <w:t>L</w:t>
      </w:r>
      <w:r w:rsidR="00B16AB4">
        <w:rPr>
          <w:noProof/>
        </w:rPr>
        <w:t>a funció</w:t>
      </w:r>
      <w:r>
        <w:rPr>
          <w:noProof/>
        </w:rPr>
        <w:t xml:space="preserve">n </w:t>
      </w:r>
      <w:r w:rsidRPr="00783234">
        <w:rPr>
          <w:noProof/>
          <w:color w:val="4BACC6" w:themeColor="accent5"/>
        </w:rPr>
        <w:t xml:space="preserve">void </w:t>
      </w:r>
      <w:r w:rsidRPr="00783234">
        <w:rPr>
          <w:noProof/>
        </w:rPr>
        <w:t>control_temperatura()</w:t>
      </w:r>
      <w:r w:rsidR="00B16AB4">
        <w:rPr>
          <w:noProof/>
        </w:rPr>
        <w:t xml:space="preserve"> será la encargada del control y gestion de los datos obtenidos por los sensores DHT-11, obteniendo asi la temperatura y humedad del parking.</w:t>
      </w:r>
    </w:p>
    <w:p w:rsidR="00B16AB4" w:rsidRDefault="00B16AB4" w:rsidP="00B16AB4">
      <w:pPr>
        <w:ind w:left="709"/>
        <w:rPr>
          <w:noProof/>
        </w:rPr>
      </w:pPr>
    </w:p>
    <w:p w:rsidR="00B16AB4" w:rsidRDefault="00B16AB4" w:rsidP="00B16AB4">
      <w:pPr>
        <w:ind w:left="709" w:firstLine="0"/>
        <w:rPr>
          <w:noProof/>
        </w:rPr>
      </w:pPr>
      <w:r w:rsidRPr="00B16AB4">
        <w:rPr>
          <w:noProof/>
        </w:rPr>
        <w:drawing>
          <wp:inline distT="0" distB="0" distL="0" distR="0">
            <wp:extent cx="5114925" cy="6962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JPG"/>
                    <pic:cNvPicPr/>
                  </pic:nvPicPr>
                  <pic:blipFill>
                    <a:blip r:embed="rId67">
                      <a:extLst>
                        <a:ext uri="{28A0092B-C50C-407E-A947-70E740481C1C}">
                          <a14:useLocalDpi xmlns:a14="http://schemas.microsoft.com/office/drawing/2010/main" val="0"/>
                        </a:ext>
                      </a:extLst>
                    </a:blip>
                    <a:stretch>
                      <a:fillRect/>
                    </a:stretch>
                  </pic:blipFill>
                  <pic:spPr>
                    <a:xfrm>
                      <a:off x="0" y="0"/>
                      <a:ext cx="5114925" cy="6962775"/>
                    </a:xfrm>
                    <a:prstGeom prst="rect">
                      <a:avLst/>
                    </a:prstGeom>
                  </pic:spPr>
                </pic:pic>
              </a:graphicData>
            </a:graphic>
          </wp:inline>
        </w:drawing>
      </w:r>
    </w:p>
    <w:p w:rsidR="00B16AB4" w:rsidRDefault="00B16AB4" w:rsidP="00783234">
      <w:pPr>
        <w:ind w:left="709" w:firstLine="0"/>
        <w:rPr>
          <w:noProof/>
        </w:rPr>
      </w:pPr>
    </w:p>
    <w:p w:rsidR="00B16AB4" w:rsidRDefault="00B16AB4" w:rsidP="00783234">
      <w:pPr>
        <w:ind w:left="709" w:firstLine="0"/>
        <w:rPr>
          <w:noProof/>
        </w:rPr>
      </w:pPr>
    </w:p>
    <w:p w:rsidR="00B16AB4" w:rsidRDefault="00B16AB4" w:rsidP="00783234">
      <w:pPr>
        <w:ind w:left="709" w:firstLine="0"/>
        <w:rPr>
          <w:noProof/>
        </w:rPr>
      </w:pPr>
    </w:p>
    <w:p w:rsidR="00B16AB4" w:rsidRPr="00783234" w:rsidRDefault="00B16AB4" w:rsidP="00783234">
      <w:pPr>
        <w:ind w:left="709" w:firstLine="0"/>
        <w:rPr>
          <w:noProof/>
        </w:rPr>
      </w:pPr>
    </w:p>
    <w:p w:rsidR="00B16AB4" w:rsidRDefault="00783234" w:rsidP="00B16AB4">
      <w:pPr>
        <w:ind w:left="709"/>
      </w:pPr>
      <w:r w:rsidRPr="00B16AB4">
        <w:t xml:space="preserve">La </w:t>
      </w:r>
      <w:r w:rsidR="00B16AB4" w:rsidRPr="00B16AB4">
        <w:t>función</w:t>
      </w:r>
      <w:r w:rsidRPr="00B16AB4">
        <w:t xml:space="preserve"> </w:t>
      </w:r>
      <w:r w:rsidRPr="00B16AB4">
        <w:rPr>
          <w:color w:val="4BACC6" w:themeColor="accent5"/>
        </w:rPr>
        <w:t xml:space="preserve">void </w:t>
      </w:r>
      <w:proofErr w:type="gramStart"/>
      <w:r w:rsidRPr="00B16AB4">
        <w:t>alarma(</w:t>
      </w:r>
      <w:proofErr w:type="gramEnd"/>
      <w:r w:rsidRPr="00B16AB4">
        <w:t>)</w:t>
      </w:r>
      <w:r w:rsidR="00B16AB4" w:rsidRPr="00B16AB4">
        <w:t xml:space="preserve"> se encargará del control de la alarma del parking.</w:t>
      </w:r>
    </w:p>
    <w:p w:rsidR="00883E1B" w:rsidRDefault="00883E1B" w:rsidP="00B16AB4">
      <w:pPr>
        <w:ind w:left="709"/>
      </w:pPr>
    </w:p>
    <w:p w:rsidR="00B16AB4" w:rsidRDefault="00883E1B" w:rsidP="00883E1B">
      <w:pPr>
        <w:ind w:left="709" w:firstLine="0"/>
      </w:pPr>
      <w:r w:rsidRPr="00883E1B">
        <w:rPr>
          <w:noProof/>
        </w:rPr>
        <w:drawing>
          <wp:inline distT="0" distB="0" distL="0" distR="0">
            <wp:extent cx="5400675" cy="5615940"/>
            <wp:effectExtent l="0" t="0" r="9525"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JPG"/>
                    <pic:cNvPicPr/>
                  </pic:nvPicPr>
                  <pic:blipFill>
                    <a:blip r:embed="rId68">
                      <a:extLst>
                        <a:ext uri="{28A0092B-C50C-407E-A947-70E740481C1C}">
                          <a14:useLocalDpi xmlns:a14="http://schemas.microsoft.com/office/drawing/2010/main" val="0"/>
                        </a:ext>
                      </a:extLst>
                    </a:blip>
                    <a:stretch>
                      <a:fillRect/>
                    </a:stretch>
                  </pic:blipFill>
                  <pic:spPr>
                    <a:xfrm>
                      <a:off x="0" y="0"/>
                      <a:ext cx="5400675" cy="5615940"/>
                    </a:xfrm>
                    <a:prstGeom prst="rect">
                      <a:avLst/>
                    </a:prstGeom>
                  </pic:spPr>
                </pic:pic>
              </a:graphicData>
            </a:graphic>
          </wp:inline>
        </w:drawing>
      </w:r>
    </w:p>
    <w:p w:rsidR="00B16AB4" w:rsidRDefault="00B16AB4"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883E1B" w:rsidRDefault="00883E1B" w:rsidP="00B16AB4">
      <w:pPr>
        <w:ind w:left="709"/>
      </w:pPr>
    </w:p>
    <w:p w:rsidR="00B16AB4" w:rsidRPr="00B16AB4" w:rsidRDefault="00B16AB4" w:rsidP="00B16AB4">
      <w:pPr>
        <w:ind w:left="709" w:firstLine="0"/>
      </w:pPr>
    </w:p>
    <w:p w:rsidR="00783234" w:rsidRPr="00B16AB4" w:rsidRDefault="00B16AB4" w:rsidP="00B16AB4">
      <w:pPr>
        <w:ind w:left="709" w:firstLine="0"/>
      </w:pPr>
      <w:r w:rsidRPr="00B16AB4">
        <w:lastRenderedPageBreak/>
        <w:t xml:space="preserve"> </w:t>
      </w:r>
    </w:p>
    <w:p w:rsidR="00783234" w:rsidRDefault="00783234" w:rsidP="00883E1B">
      <w:pPr>
        <w:ind w:left="709"/>
      </w:pPr>
      <w:r w:rsidRPr="00B16AB4">
        <w:t xml:space="preserve">La </w:t>
      </w:r>
      <w:r w:rsidR="00B16AB4" w:rsidRPr="00B16AB4">
        <w:t>función</w:t>
      </w:r>
      <w:r w:rsidRPr="00B16AB4">
        <w:t xml:space="preserve"> </w:t>
      </w:r>
      <w:r w:rsidRPr="00883E1B">
        <w:rPr>
          <w:color w:val="4BACC6" w:themeColor="accent5"/>
        </w:rPr>
        <w:t xml:space="preserve">void </w:t>
      </w:r>
      <w:r w:rsidRPr="00B16AB4">
        <w:t>control_</w:t>
      </w:r>
      <w:proofErr w:type="gramStart"/>
      <w:r w:rsidRPr="00B16AB4">
        <w:t>lcd(</w:t>
      </w:r>
      <w:proofErr w:type="gramEnd"/>
      <w:r w:rsidRPr="00B16AB4">
        <w:t>)</w:t>
      </w:r>
      <w:r w:rsidR="00883E1B">
        <w:t xml:space="preserve"> será la encargada del control de la información mostrada a través de la pantalla LCD.</w:t>
      </w:r>
    </w:p>
    <w:p w:rsidR="00883E1B" w:rsidRDefault="00883E1B" w:rsidP="00883E1B">
      <w:pPr>
        <w:ind w:left="709" w:firstLine="0"/>
      </w:pPr>
      <w:r w:rsidRPr="00883E1B">
        <w:rPr>
          <w:noProof/>
        </w:rPr>
        <w:drawing>
          <wp:inline distT="0" distB="0" distL="0" distR="0">
            <wp:extent cx="5400675" cy="484695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1.JPG"/>
                    <pic:cNvPicPr/>
                  </pic:nvPicPr>
                  <pic:blipFill>
                    <a:blip r:embed="rId69">
                      <a:extLst>
                        <a:ext uri="{28A0092B-C50C-407E-A947-70E740481C1C}">
                          <a14:useLocalDpi xmlns:a14="http://schemas.microsoft.com/office/drawing/2010/main" val="0"/>
                        </a:ext>
                      </a:extLst>
                    </a:blip>
                    <a:stretch>
                      <a:fillRect/>
                    </a:stretch>
                  </pic:blipFill>
                  <pic:spPr>
                    <a:xfrm>
                      <a:off x="0" y="0"/>
                      <a:ext cx="5400675" cy="4846955"/>
                    </a:xfrm>
                    <a:prstGeom prst="rect">
                      <a:avLst/>
                    </a:prstGeom>
                  </pic:spPr>
                </pic:pic>
              </a:graphicData>
            </a:graphic>
          </wp:inline>
        </w:drawing>
      </w:r>
    </w:p>
    <w:p w:rsidR="00883E1B" w:rsidRDefault="00883E1B" w:rsidP="00883E1B">
      <w:pPr>
        <w:ind w:left="709" w:firstLine="0"/>
      </w:pPr>
      <w:r w:rsidRPr="00883E1B">
        <w:rPr>
          <w:noProof/>
        </w:rPr>
        <w:drawing>
          <wp:inline distT="0" distB="0" distL="0" distR="0">
            <wp:extent cx="3638550" cy="30861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2.JPG"/>
                    <pic:cNvPicPr/>
                  </pic:nvPicPr>
                  <pic:blipFill>
                    <a:blip r:embed="rId70">
                      <a:extLst>
                        <a:ext uri="{28A0092B-C50C-407E-A947-70E740481C1C}">
                          <a14:useLocalDpi xmlns:a14="http://schemas.microsoft.com/office/drawing/2010/main" val="0"/>
                        </a:ext>
                      </a:extLst>
                    </a:blip>
                    <a:stretch>
                      <a:fillRect/>
                    </a:stretch>
                  </pic:blipFill>
                  <pic:spPr>
                    <a:xfrm>
                      <a:off x="0" y="0"/>
                      <a:ext cx="3638550" cy="3086100"/>
                    </a:xfrm>
                    <a:prstGeom prst="rect">
                      <a:avLst/>
                    </a:prstGeom>
                  </pic:spPr>
                </pic:pic>
              </a:graphicData>
            </a:graphic>
          </wp:inline>
        </w:drawing>
      </w:r>
    </w:p>
    <w:p w:rsidR="00883E1B" w:rsidRPr="00B16AB4" w:rsidRDefault="00883E1B" w:rsidP="00B16AB4">
      <w:pPr>
        <w:ind w:left="709" w:firstLine="0"/>
      </w:pPr>
    </w:p>
    <w:p w:rsidR="00883E1B" w:rsidRDefault="00883E1B" w:rsidP="00B16AB4">
      <w:pPr>
        <w:ind w:left="709" w:firstLine="0"/>
      </w:pPr>
    </w:p>
    <w:p w:rsidR="00783234" w:rsidRDefault="00783234" w:rsidP="00883E1B">
      <w:pPr>
        <w:ind w:left="709"/>
      </w:pPr>
      <w:r w:rsidRPr="00B16AB4">
        <w:t xml:space="preserve">La </w:t>
      </w:r>
      <w:r w:rsidR="00883E1B">
        <w:t>funciones</w:t>
      </w:r>
      <w:r w:rsidRPr="00B16AB4">
        <w:t xml:space="preserve"> </w:t>
      </w:r>
      <w:r w:rsidRPr="00883E1B">
        <w:rPr>
          <w:color w:val="4BACC6" w:themeColor="accent5"/>
        </w:rPr>
        <w:t xml:space="preserve">void </w:t>
      </w:r>
      <w:r w:rsidRPr="00B16AB4">
        <w:t>control_</w:t>
      </w:r>
      <w:proofErr w:type="gramStart"/>
      <w:r w:rsidRPr="00B16AB4">
        <w:t>iluminacion(</w:t>
      </w:r>
      <w:proofErr w:type="gramEnd"/>
      <w:r w:rsidRPr="00B16AB4">
        <w:t>)</w:t>
      </w:r>
      <w:r w:rsidR="00883E1B">
        <w:t xml:space="preserve">, </w:t>
      </w:r>
      <w:r w:rsidRPr="00883E1B">
        <w:rPr>
          <w:color w:val="4BACC6" w:themeColor="accent5"/>
        </w:rPr>
        <w:t xml:space="preserve">void </w:t>
      </w:r>
      <w:r w:rsidRPr="00B16AB4">
        <w:t>control_ventilacion()</w:t>
      </w:r>
      <w:r w:rsidR="00883E1B">
        <w:t>,</w:t>
      </w:r>
      <w:r w:rsidRPr="00883E1B">
        <w:rPr>
          <w:color w:val="4BACC6" w:themeColor="accent5"/>
        </w:rPr>
        <w:t xml:space="preserve">void </w:t>
      </w:r>
      <w:r w:rsidRPr="00B16AB4">
        <w:t>control_aux()</w:t>
      </w:r>
      <w:r w:rsidR="00883E1B">
        <w:t xml:space="preserve"> será las encargadas de gobernar el módulo relé que estará instalado en el parking, que a su vez gobiernas los diferentes sistemas del parking. </w:t>
      </w:r>
    </w:p>
    <w:p w:rsidR="00883E1B" w:rsidRDefault="00883E1B" w:rsidP="00883E1B">
      <w:pPr>
        <w:ind w:left="709"/>
      </w:pPr>
    </w:p>
    <w:p w:rsidR="00883E1B" w:rsidRDefault="00883E1B" w:rsidP="00883E1B">
      <w:pPr>
        <w:ind w:left="709" w:firstLine="0"/>
      </w:pPr>
      <w:r w:rsidRPr="00883E1B">
        <w:rPr>
          <w:noProof/>
        </w:rPr>
        <w:drawing>
          <wp:inline distT="0" distB="0" distL="0" distR="0">
            <wp:extent cx="4781550" cy="6781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JPG"/>
                    <pic:cNvPicPr/>
                  </pic:nvPicPr>
                  <pic:blipFill>
                    <a:blip r:embed="rId71">
                      <a:extLst>
                        <a:ext uri="{28A0092B-C50C-407E-A947-70E740481C1C}">
                          <a14:useLocalDpi xmlns:a14="http://schemas.microsoft.com/office/drawing/2010/main" val="0"/>
                        </a:ext>
                      </a:extLst>
                    </a:blip>
                    <a:stretch>
                      <a:fillRect/>
                    </a:stretch>
                  </pic:blipFill>
                  <pic:spPr>
                    <a:xfrm>
                      <a:off x="0" y="0"/>
                      <a:ext cx="4781550" cy="6781800"/>
                    </a:xfrm>
                    <a:prstGeom prst="rect">
                      <a:avLst/>
                    </a:prstGeom>
                  </pic:spPr>
                </pic:pic>
              </a:graphicData>
            </a:graphic>
          </wp:inline>
        </w:drawing>
      </w:r>
    </w:p>
    <w:p w:rsidR="00883E1B" w:rsidRDefault="00883E1B" w:rsidP="00883E1B">
      <w:pPr>
        <w:ind w:left="709"/>
      </w:pPr>
    </w:p>
    <w:p w:rsidR="00883E1B" w:rsidRDefault="00883E1B" w:rsidP="00883E1B">
      <w:pPr>
        <w:ind w:left="709"/>
      </w:pPr>
    </w:p>
    <w:p w:rsidR="00883E1B" w:rsidRDefault="00883E1B" w:rsidP="00883E1B">
      <w:pPr>
        <w:ind w:left="709"/>
      </w:pPr>
    </w:p>
    <w:p w:rsidR="00883E1B" w:rsidRPr="00B16AB4" w:rsidRDefault="00883E1B" w:rsidP="00883E1B">
      <w:pPr>
        <w:ind w:left="709" w:firstLine="0"/>
      </w:pPr>
    </w:p>
    <w:p w:rsidR="00830A72" w:rsidRPr="00830A72" w:rsidRDefault="00783234" w:rsidP="00A038CF">
      <w:pPr>
        <w:ind w:left="709"/>
      </w:pPr>
      <w:r w:rsidRPr="00830A72">
        <w:t xml:space="preserve">La </w:t>
      </w:r>
      <w:r w:rsidR="00B16AB4" w:rsidRPr="00830A72">
        <w:t>función</w:t>
      </w:r>
      <w:r w:rsidRPr="00830A72">
        <w:t xml:space="preserve"> </w:t>
      </w:r>
      <w:r w:rsidRPr="00830A72">
        <w:rPr>
          <w:color w:val="4BACC6" w:themeColor="accent5"/>
        </w:rPr>
        <w:t xml:space="preserve">void </w:t>
      </w:r>
      <w:r w:rsidRPr="00830A72">
        <w:t>control_</w:t>
      </w:r>
      <w:proofErr w:type="gramStart"/>
      <w:r w:rsidRPr="00830A72">
        <w:t>acceso(</w:t>
      </w:r>
      <w:proofErr w:type="gramEnd"/>
      <w:r w:rsidRPr="00830A72">
        <w:t>)</w:t>
      </w:r>
      <w:r w:rsidR="00830A72" w:rsidRPr="00830A72">
        <w:t xml:space="preserve"> será la encargada de gobernar el módulo RFID, por lo tanto, nos aportara los datos de que usuario entra o sale del parking</w:t>
      </w:r>
      <w:r w:rsidR="00A038CF">
        <w:t>, esto se hace mediante la función</w:t>
      </w:r>
      <w:r w:rsidR="00A038CF" w:rsidRPr="00A038CF">
        <w:rPr>
          <w:color w:val="4BACC6" w:themeColor="accent5"/>
        </w:rPr>
        <w:t xml:space="preserve"> </w:t>
      </w:r>
      <w:r w:rsidR="00A038CF" w:rsidRPr="00883E1B">
        <w:rPr>
          <w:color w:val="4BACC6" w:themeColor="accent5"/>
        </w:rPr>
        <w:t xml:space="preserve">boolean </w:t>
      </w:r>
      <w:r w:rsidR="00A038CF" w:rsidRPr="00B16AB4">
        <w:t>compareArray(</w:t>
      </w:r>
      <w:r w:rsidR="00A038CF" w:rsidRPr="00883E1B">
        <w:rPr>
          <w:color w:val="4BACC6" w:themeColor="accent5"/>
        </w:rPr>
        <w:t xml:space="preserve">byte </w:t>
      </w:r>
      <w:r w:rsidR="00A038CF" w:rsidRPr="00B16AB4">
        <w:t xml:space="preserve">array1[], </w:t>
      </w:r>
      <w:r w:rsidR="00A038CF" w:rsidRPr="00883E1B">
        <w:rPr>
          <w:color w:val="4BACC6" w:themeColor="accent5"/>
        </w:rPr>
        <w:t xml:space="preserve">byte </w:t>
      </w:r>
      <w:r w:rsidR="00A038CF" w:rsidRPr="00B16AB4">
        <w:t>array2[])</w:t>
      </w:r>
      <w:r w:rsidR="00A038CF">
        <w:t xml:space="preserve">, que compara los datos ID del TAG leído con los datos de ID conocidos. Por último, la función </w:t>
      </w:r>
      <w:r w:rsidR="00A038CF" w:rsidRPr="00A038CF">
        <w:rPr>
          <w:color w:val="4BACC6" w:themeColor="accent5"/>
        </w:rPr>
        <w:t xml:space="preserve">void </w:t>
      </w:r>
      <w:r w:rsidR="00A038CF">
        <w:t>control_</w:t>
      </w:r>
      <w:proofErr w:type="gramStart"/>
      <w:r w:rsidR="00A038CF">
        <w:t>acceso(</w:t>
      </w:r>
      <w:proofErr w:type="gramEnd"/>
      <w:r w:rsidR="00A038CF">
        <w:t xml:space="preserve">) </w:t>
      </w:r>
      <w:r w:rsidR="00830A72" w:rsidRPr="00830A72">
        <w:t xml:space="preserve">controlara la barrera con sus variables en la función La función </w:t>
      </w:r>
      <w:r w:rsidR="00830A72" w:rsidRPr="00830A72">
        <w:rPr>
          <w:color w:val="4BACC6" w:themeColor="accent5"/>
        </w:rPr>
        <w:t xml:space="preserve">void </w:t>
      </w:r>
      <w:r w:rsidR="00830A72" w:rsidRPr="00830A72">
        <w:t>control_barrera()</w:t>
      </w:r>
    </w:p>
    <w:p w:rsidR="00783234" w:rsidRDefault="00783234" w:rsidP="00830A72"/>
    <w:p w:rsidR="00A038CF" w:rsidRDefault="00A038CF" w:rsidP="00830A72"/>
    <w:p w:rsidR="00830A72" w:rsidRDefault="00A038CF" w:rsidP="00A038CF">
      <w:pPr>
        <w:ind w:left="709" w:firstLine="0"/>
      </w:pPr>
      <w:r w:rsidRPr="00A038CF">
        <w:rPr>
          <w:noProof/>
        </w:rPr>
        <w:drawing>
          <wp:inline distT="0" distB="0" distL="0" distR="0">
            <wp:extent cx="5400675" cy="5144135"/>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1.JPG"/>
                    <pic:cNvPicPr/>
                  </pic:nvPicPr>
                  <pic:blipFill>
                    <a:blip r:embed="rId72">
                      <a:extLst>
                        <a:ext uri="{28A0092B-C50C-407E-A947-70E740481C1C}">
                          <a14:useLocalDpi xmlns:a14="http://schemas.microsoft.com/office/drawing/2010/main" val="0"/>
                        </a:ext>
                      </a:extLst>
                    </a:blip>
                    <a:stretch>
                      <a:fillRect/>
                    </a:stretch>
                  </pic:blipFill>
                  <pic:spPr>
                    <a:xfrm>
                      <a:off x="0" y="0"/>
                      <a:ext cx="5400675" cy="5144135"/>
                    </a:xfrm>
                    <a:prstGeom prst="rect">
                      <a:avLst/>
                    </a:prstGeom>
                  </pic:spPr>
                </pic:pic>
              </a:graphicData>
            </a:graphic>
          </wp:inline>
        </w:drawing>
      </w:r>
    </w:p>
    <w:p w:rsidR="00A038CF" w:rsidRDefault="00A038CF" w:rsidP="00A038CF">
      <w:pPr>
        <w:ind w:left="709" w:firstLine="0"/>
      </w:pPr>
    </w:p>
    <w:p w:rsidR="00A038CF" w:rsidRDefault="00A038CF" w:rsidP="00A038CF">
      <w:pPr>
        <w:ind w:left="709" w:firstLine="0"/>
      </w:pPr>
      <w:r w:rsidRPr="00A038CF">
        <w:rPr>
          <w:noProof/>
        </w:rPr>
        <w:lastRenderedPageBreak/>
        <w:drawing>
          <wp:inline distT="0" distB="0" distL="0" distR="0" wp14:anchorId="0916DC3A" wp14:editId="4D0B5513">
            <wp:extent cx="5400675" cy="4278630"/>
            <wp:effectExtent l="0" t="0" r="952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2.JPG"/>
                    <pic:cNvPicPr/>
                  </pic:nvPicPr>
                  <pic:blipFill>
                    <a:blip r:embed="rId73">
                      <a:extLst>
                        <a:ext uri="{28A0092B-C50C-407E-A947-70E740481C1C}">
                          <a14:useLocalDpi xmlns:a14="http://schemas.microsoft.com/office/drawing/2010/main" val="0"/>
                        </a:ext>
                      </a:extLst>
                    </a:blip>
                    <a:stretch>
                      <a:fillRect/>
                    </a:stretch>
                  </pic:blipFill>
                  <pic:spPr>
                    <a:xfrm>
                      <a:off x="0" y="0"/>
                      <a:ext cx="5400675" cy="4278630"/>
                    </a:xfrm>
                    <a:prstGeom prst="rect">
                      <a:avLst/>
                    </a:prstGeom>
                  </pic:spPr>
                </pic:pic>
              </a:graphicData>
            </a:graphic>
          </wp:inline>
        </w:drawing>
      </w:r>
    </w:p>
    <w:p w:rsidR="00A038CF" w:rsidRPr="00830A72" w:rsidRDefault="00A038CF" w:rsidP="00A038CF">
      <w:pPr>
        <w:ind w:left="709" w:firstLine="0"/>
      </w:pPr>
      <w:r>
        <w:rPr>
          <w:noProof/>
        </w:rPr>
        <w:drawing>
          <wp:inline distT="0" distB="0" distL="0" distR="0" wp14:anchorId="46CB96B8" wp14:editId="0B61F494">
            <wp:extent cx="5400675" cy="3029585"/>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3.JPG"/>
                    <pic:cNvPicPr/>
                  </pic:nvPicPr>
                  <pic:blipFill>
                    <a:blip r:embed="rId74">
                      <a:extLst>
                        <a:ext uri="{28A0092B-C50C-407E-A947-70E740481C1C}">
                          <a14:useLocalDpi xmlns:a14="http://schemas.microsoft.com/office/drawing/2010/main" val="0"/>
                        </a:ext>
                      </a:extLst>
                    </a:blip>
                    <a:stretch>
                      <a:fillRect/>
                    </a:stretch>
                  </pic:blipFill>
                  <pic:spPr>
                    <a:xfrm>
                      <a:off x="0" y="0"/>
                      <a:ext cx="5400675" cy="3029585"/>
                    </a:xfrm>
                    <a:prstGeom prst="rect">
                      <a:avLst/>
                    </a:prstGeom>
                  </pic:spPr>
                </pic:pic>
              </a:graphicData>
            </a:graphic>
          </wp:inline>
        </w:drawing>
      </w:r>
    </w:p>
    <w:p w:rsidR="00A038CF" w:rsidRDefault="00A038CF" w:rsidP="00A038CF">
      <w:pPr>
        <w:ind w:left="709" w:firstLine="0"/>
      </w:pPr>
      <w:r w:rsidRPr="00A038CF">
        <w:rPr>
          <w:noProof/>
        </w:rPr>
        <w:drawing>
          <wp:inline distT="0" distB="0" distL="0" distR="0">
            <wp:extent cx="4029710" cy="1450975"/>
            <wp:effectExtent l="0" t="0" r="889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JPG"/>
                    <pic:cNvPicPr/>
                  </pic:nvPicPr>
                  <pic:blipFill>
                    <a:blip r:embed="rId75">
                      <a:extLst>
                        <a:ext uri="{28A0092B-C50C-407E-A947-70E740481C1C}">
                          <a14:useLocalDpi xmlns:a14="http://schemas.microsoft.com/office/drawing/2010/main" val="0"/>
                        </a:ext>
                      </a:extLst>
                    </a:blip>
                    <a:stretch>
                      <a:fillRect/>
                    </a:stretch>
                  </pic:blipFill>
                  <pic:spPr>
                    <a:xfrm>
                      <a:off x="0" y="0"/>
                      <a:ext cx="4029710" cy="1450975"/>
                    </a:xfrm>
                    <a:prstGeom prst="rect">
                      <a:avLst/>
                    </a:prstGeom>
                  </pic:spPr>
                </pic:pic>
              </a:graphicData>
            </a:graphic>
          </wp:inline>
        </w:drawing>
      </w:r>
    </w:p>
    <w:p w:rsidR="00A038CF" w:rsidRDefault="00A038CF" w:rsidP="00B16AB4">
      <w:pPr>
        <w:ind w:left="709" w:firstLine="0"/>
      </w:pPr>
    </w:p>
    <w:p w:rsidR="00A038CF" w:rsidRDefault="00783234" w:rsidP="00D615E3">
      <w:r w:rsidRPr="00A038CF">
        <w:t xml:space="preserve">La </w:t>
      </w:r>
      <w:r w:rsidR="00B16AB4" w:rsidRPr="00A038CF">
        <w:t>función</w:t>
      </w:r>
      <w:r w:rsidRPr="00A038CF">
        <w:t xml:space="preserve"> </w:t>
      </w:r>
      <w:r w:rsidRPr="00A038CF">
        <w:rPr>
          <w:color w:val="4BACC6" w:themeColor="accent5"/>
        </w:rPr>
        <w:t xml:space="preserve">void </w:t>
      </w:r>
      <w:r w:rsidRPr="00A038CF">
        <w:t>control_</w:t>
      </w:r>
      <w:proofErr w:type="gramStart"/>
      <w:r w:rsidRPr="00A038CF">
        <w:t>interfaz(</w:t>
      </w:r>
      <w:proofErr w:type="gramEnd"/>
      <w:r w:rsidRPr="00A038CF">
        <w:t>)</w:t>
      </w:r>
      <w:r w:rsidR="00A038CF" w:rsidRPr="00A038CF">
        <w:t xml:space="preserve"> será la encargada de la gestión de los datos, enviando los datos a la interfaz para que el usuario final tenga toda la información de lo que está ocurriendo en el parking.</w:t>
      </w:r>
      <w:r w:rsidR="004C795A">
        <w:t xml:space="preserve"> Para el funcionamiento de la comunicación serie entre Arduino y la Interfaz se ha creado un lenguaje de comunicación para el entendimiento de ambos lenguajes. El código usado es el siguiente:</w:t>
      </w:r>
    </w:p>
    <w:p w:rsidR="004C795A" w:rsidRDefault="004C795A" w:rsidP="00A038CF"/>
    <w:p w:rsidR="004C795A" w:rsidRDefault="004C795A" w:rsidP="004C795A">
      <w:pPr>
        <w:pStyle w:val="Prrafodelista"/>
        <w:numPr>
          <w:ilvl w:val="0"/>
          <w:numId w:val="31"/>
        </w:numPr>
      </w:pPr>
      <w:r>
        <w:t xml:space="preserve">‘0’ y ‘1’ </w:t>
      </w:r>
      <w:r>
        <w:sym w:font="Wingdings" w:char="F0E0"/>
      </w:r>
      <w:r>
        <w:t xml:space="preserve"> Iluminación</w:t>
      </w:r>
    </w:p>
    <w:p w:rsidR="004C795A" w:rsidRDefault="004C795A" w:rsidP="004C795A">
      <w:pPr>
        <w:pStyle w:val="Prrafodelista"/>
        <w:numPr>
          <w:ilvl w:val="0"/>
          <w:numId w:val="31"/>
        </w:numPr>
      </w:pPr>
      <w:r>
        <w:t xml:space="preserve">‘2’ y ‘3’ </w:t>
      </w:r>
      <w:r>
        <w:sym w:font="Wingdings" w:char="F0E0"/>
      </w:r>
      <w:r>
        <w:t xml:space="preserve"> Ventilación </w:t>
      </w:r>
    </w:p>
    <w:p w:rsidR="004C795A" w:rsidRDefault="004C795A" w:rsidP="004C795A">
      <w:pPr>
        <w:pStyle w:val="Prrafodelista"/>
        <w:numPr>
          <w:ilvl w:val="0"/>
          <w:numId w:val="31"/>
        </w:numPr>
      </w:pPr>
      <w:r>
        <w:t xml:space="preserve">‘4’ y ‘5’ </w:t>
      </w:r>
      <w:r>
        <w:sym w:font="Wingdings" w:char="F0E0"/>
      </w:r>
      <w:r>
        <w:t xml:space="preserve"> Alarma</w:t>
      </w:r>
    </w:p>
    <w:p w:rsidR="004C795A" w:rsidRDefault="004C795A" w:rsidP="004C795A">
      <w:pPr>
        <w:pStyle w:val="Prrafodelista"/>
        <w:numPr>
          <w:ilvl w:val="0"/>
          <w:numId w:val="31"/>
        </w:numPr>
      </w:pPr>
      <w:r>
        <w:t xml:space="preserve">‘6’ y ‘7’ </w:t>
      </w:r>
      <w:r>
        <w:sym w:font="Wingdings" w:char="F0E0"/>
      </w:r>
      <w:r>
        <w:t xml:space="preserve"> Iluminación auxiliar   </w:t>
      </w:r>
    </w:p>
    <w:p w:rsidR="004C795A" w:rsidRDefault="004C795A" w:rsidP="004C795A">
      <w:pPr>
        <w:pStyle w:val="Prrafodelista"/>
        <w:numPr>
          <w:ilvl w:val="0"/>
          <w:numId w:val="31"/>
        </w:numPr>
      </w:pPr>
      <w:r>
        <w:t xml:space="preserve">‘t’ </w:t>
      </w:r>
      <w:r>
        <w:sym w:font="Wingdings" w:char="F0E0"/>
      </w:r>
      <w:r>
        <w:t xml:space="preserve"> Temperatura</w:t>
      </w:r>
    </w:p>
    <w:p w:rsidR="004C795A" w:rsidRDefault="004C795A" w:rsidP="004C795A">
      <w:pPr>
        <w:pStyle w:val="Prrafodelista"/>
        <w:numPr>
          <w:ilvl w:val="0"/>
          <w:numId w:val="31"/>
        </w:numPr>
      </w:pPr>
      <w:r>
        <w:t xml:space="preserve">‘h’ </w:t>
      </w:r>
      <w:r>
        <w:sym w:font="Wingdings" w:char="F0E0"/>
      </w:r>
      <w:r>
        <w:t xml:space="preserve"> Humedad</w:t>
      </w:r>
    </w:p>
    <w:p w:rsidR="004C795A" w:rsidRDefault="004C795A" w:rsidP="004C795A">
      <w:pPr>
        <w:pStyle w:val="Prrafodelista"/>
        <w:numPr>
          <w:ilvl w:val="0"/>
          <w:numId w:val="31"/>
        </w:numPr>
      </w:pPr>
      <w:r>
        <w:t xml:space="preserve">‘b’ </w:t>
      </w:r>
      <w:r>
        <w:sym w:font="Wingdings" w:char="F0E0"/>
      </w:r>
      <w:r>
        <w:t xml:space="preserve"> Barrera</w:t>
      </w:r>
    </w:p>
    <w:p w:rsidR="004C795A" w:rsidRDefault="004C795A" w:rsidP="004C795A">
      <w:pPr>
        <w:pStyle w:val="Prrafodelista"/>
        <w:numPr>
          <w:ilvl w:val="0"/>
          <w:numId w:val="31"/>
        </w:numPr>
      </w:pPr>
      <w:r>
        <w:t xml:space="preserve">‘u’ </w:t>
      </w:r>
      <w:r>
        <w:sym w:font="Wingdings" w:char="F0E0"/>
      </w:r>
      <w:r>
        <w:t xml:space="preserve"> Usuarios</w:t>
      </w:r>
    </w:p>
    <w:p w:rsidR="004C795A" w:rsidRDefault="004C795A" w:rsidP="004C795A">
      <w:pPr>
        <w:pStyle w:val="Prrafodelista"/>
        <w:numPr>
          <w:ilvl w:val="0"/>
          <w:numId w:val="31"/>
        </w:numPr>
      </w:pPr>
      <w:r>
        <w:t xml:space="preserve">‘p’ </w:t>
      </w:r>
      <w:r>
        <w:sym w:font="Wingdings" w:char="F0E0"/>
      </w:r>
      <w:r>
        <w:t xml:space="preserve"> Plazas</w:t>
      </w:r>
    </w:p>
    <w:p w:rsidR="004C795A" w:rsidRDefault="004C795A" w:rsidP="004C795A">
      <w:pPr>
        <w:pStyle w:val="Prrafodelista"/>
        <w:numPr>
          <w:ilvl w:val="0"/>
          <w:numId w:val="31"/>
        </w:numPr>
      </w:pPr>
      <w:r>
        <w:t xml:space="preserve">‘m’ , ‘n’ y ‘g’ </w:t>
      </w:r>
      <w:r>
        <w:sym w:font="Wingdings" w:char="F0E0"/>
      </w:r>
      <w:r>
        <w:t xml:space="preserve"> Ocupación de plazas</w:t>
      </w:r>
    </w:p>
    <w:p w:rsidR="004C795A" w:rsidRDefault="004C795A" w:rsidP="004C795A">
      <w:pPr>
        <w:pStyle w:val="Prrafodelista"/>
        <w:numPr>
          <w:ilvl w:val="0"/>
          <w:numId w:val="31"/>
        </w:numPr>
      </w:pPr>
      <w:r>
        <w:t xml:space="preserve">‘s’ </w:t>
      </w:r>
      <w:r>
        <w:sym w:font="Wingdings" w:char="F0E0"/>
      </w:r>
      <w:r>
        <w:t xml:space="preserve"> Sincronización</w:t>
      </w:r>
    </w:p>
    <w:p w:rsidR="004C795A" w:rsidRPr="00D615E3" w:rsidRDefault="004C795A" w:rsidP="00D615E3">
      <w:pPr>
        <w:ind w:left="709" w:firstLine="0"/>
      </w:pPr>
    </w:p>
    <w:p w:rsidR="004C795A" w:rsidRPr="00D615E3" w:rsidRDefault="004C795A" w:rsidP="00D615E3">
      <w:r w:rsidRPr="00D615E3">
        <w:t>La información enviada desde Arduino como cadenas de caracteres, en ocasiones, la información ira codificada usando solo caracteres de ‘0’ y ‘1’ y será la interfaz la encargada de decodificar y actuar en consecuencia.</w:t>
      </w:r>
    </w:p>
    <w:p w:rsidR="004C795A" w:rsidRDefault="004C795A" w:rsidP="004C795A">
      <w:pPr>
        <w:ind w:firstLine="0"/>
      </w:pPr>
    </w:p>
    <w:p w:rsidR="004C795A" w:rsidRDefault="004C795A" w:rsidP="004C795A">
      <w:pPr>
        <w:ind w:firstLine="0"/>
      </w:pPr>
    </w:p>
    <w:p w:rsidR="00A038CF" w:rsidRDefault="00A038CF" w:rsidP="00A038CF">
      <w:pPr>
        <w:ind w:left="709" w:firstLine="0"/>
      </w:pPr>
      <w:r w:rsidRPr="00A038CF">
        <w:rPr>
          <w:noProof/>
        </w:rPr>
        <w:lastRenderedPageBreak/>
        <w:drawing>
          <wp:inline distT="0" distB="0" distL="0" distR="0">
            <wp:extent cx="3695700" cy="51054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9.1.JPG"/>
                    <pic:cNvPicPr/>
                  </pic:nvPicPr>
                  <pic:blipFill>
                    <a:blip r:embed="rId76">
                      <a:extLst>
                        <a:ext uri="{28A0092B-C50C-407E-A947-70E740481C1C}">
                          <a14:useLocalDpi xmlns:a14="http://schemas.microsoft.com/office/drawing/2010/main" val="0"/>
                        </a:ext>
                      </a:extLst>
                    </a:blip>
                    <a:stretch>
                      <a:fillRect/>
                    </a:stretch>
                  </pic:blipFill>
                  <pic:spPr>
                    <a:xfrm>
                      <a:off x="0" y="0"/>
                      <a:ext cx="3695700" cy="5105400"/>
                    </a:xfrm>
                    <a:prstGeom prst="rect">
                      <a:avLst/>
                    </a:prstGeom>
                  </pic:spPr>
                </pic:pic>
              </a:graphicData>
            </a:graphic>
          </wp:inline>
        </w:drawing>
      </w: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p>
    <w:p w:rsidR="00A038CF" w:rsidRDefault="00A038CF" w:rsidP="00A038CF">
      <w:pPr>
        <w:ind w:left="709" w:firstLine="0"/>
      </w:pPr>
      <w:r w:rsidRPr="00A038CF">
        <w:rPr>
          <w:noProof/>
        </w:rPr>
        <w:lastRenderedPageBreak/>
        <w:drawing>
          <wp:inline distT="0" distB="0" distL="0" distR="0">
            <wp:extent cx="4972050" cy="53721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2.JPG"/>
                    <pic:cNvPicPr/>
                  </pic:nvPicPr>
                  <pic:blipFill>
                    <a:blip r:embed="rId77">
                      <a:extLst>
                        <a:ext uri="{28A0092B-C50C-407E-A947-70E740481C1C}">
                          <a14:useLocalDpi xmlns:a14="http://schemas.microsoft.com/office/drawing/2010/main" val="0"/>
                        </a:ext>
                      </a:extLst>
                    </a:blip>
                    <a:stretch>
                      <a:fillRect/>
                    </a:stretch>
                  </pic:blipFill>
                  <pic:spPr>
                    <a:xfrm>
                      <a:off x="0" y="0"/>
                      <a:ext cx="4972050" cy="5372100"/>
                    </a:xfrm>
                    <a:prstGeom prst="rect">
                      <a:avLst/>
                    </a:prstGeom>
                  </pic:spPr>
                </pic:pic>
              </a:graphicData>
            </a:graphic>
          </wp:inline>
        </w:drawing>
      </w:r>
    </w:p>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Default="00A038CF" w:rsidP="00A038CF"/>
    <w:p w:rsidR="00A038CF" w:rsidRPr="00A038CF" w:rsidRDefault="00A038CF" w:rsidP="00A038CF">
      <w:pPr>
        <w:ind w:left="709" w:firstLine="0"/>
      </w:pPr>
      <w:r w:rsidRPr="00A038CF">
        <w:rPr>
          <w:noProof/>
        </w:rPr>
        <w:drawing>
          <wp:inline distT="0" distB="0" distL="0" distR="0">
            <wp:extent cx="5400675" cy="571754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9.3.JPG"/>
                    <pic:cNvPicPr/>
                  </pic:nvPicPr>
                  <pic:blipFill>
                    <a:blip r:embed="rId78">
                      <a:extLst>
                        <a:ext uri="{28A0092B-C50C-407E-A947-70E740481C1C}">
                          <a14:useLocalDpi xmlns:a14="http://schemas.microsoft.com/office/drawing/2010/main" val="0"/>
                        </a:ext>
                      </a:extLst>
                    </a:blip>
                    <a:stretch>
                      <a:fillRect/>
                    </a:stretch>
                  </pic:blipFill>
                  <pic:spPr>
                    <a:xfrm>
                      <a:off x="0" y="0"/>
                      <a:ext cx="5400675" cy="5717540"/>
                    </a:xfrm>
                    <a:prstGeom prst="rect">
                      <a:avLst/>
                    </a:prstGeom>
                  </pic:spPr>
                </pic:pic>
              </a:graphicData>
            </a:graphic>
          </wp:inline>
        </w:drawing>
      </w:r>
    </w:p>
    <w:p w:rsidR="00783234" w:rsidRDefault="00783234" w:rsidP="00D222B9">
      <w:pPr>
        <w:rPr>
          <w:noProof/>
        </w:rPr>
      </w:pPr>
    </w:p>
    <w:p w:rsidR="00554A70" w:rsidRDefault="00554A70" w:rsidP="00D222B9">
      <w:pPr>
        <w:rPr>
          <w:noProof/>
        </w:rPr>
      </w:pPr>
    </w:p>
    <w:p w:rsidR="00554A70" w:rsidRDefault="00554A70"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A038CF" w:rsidRDefault="00A038CF" w:rsidP="00D222B9">
      <w:pPr>
        <w:rPr>
          <w:noProof/>
        </w:rPr>
      </w:pPr>
    </w:p>
    <w:p w:rsidR="00554A70" w:rsidRDefault="00A038CF" w:rsidP="00D222B9">
      <w:pPr>
        <w:rPr>
          <w:noProof/>
        </w:rPr>
      </w:pPr>
      <w:r>
        <w:rPr>
          <w:noProof/>
        </w:rPr>
        <w:lastRenderedPageBreak/>
        <w:drawing>
          <wp:inline distT="0" distB="0" distL="0" distR="0">
            <wp:extent cx="5400675" cy="4302125"/>
            <wp:effectExtent l="0" t="0" r="9525"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4.JPG"/>
                    <pic:cNvPicPr/>
                  </pic:nvPicPr>
                  <pic:blipFill>
                    <a:blip r:embed="rId79">
                      <a:extLst>
                        <a:ext uri="{28A0092B-C50C-407E-A947-70E740481C1C}">
                          <a14:useLocalDpi xmlns:a14="http://schemas.microsoft.com/office/drawing/2010/main" val="0"/>
                        </a:ext>
                      </a:extLst>
                    </a:blip>
                    <a:stretch>
                      <a:fillRect/>
                    </a:stretch>
                  </pic:blipFill>
                  <pic:spPr>
                    <a:xfrm>
                      <a:off x="0" y="0"/>
                      <a:ext cx="5400675" cy="4302125"/>
                    </a:xfrm>
                    <a:prstGeom prst="rect">
                      <a:avLst/>
                    </a:prstGeom>
                  </pic:spPr>
                </pic:pic>
              </a:graphicData>
            </a:graphic>
          </wp:inline>
        </w:drawing>
      </w:r>
    </w:p>
    <w:p w:rsidR="00554A70" w:rsidRDefault="00554A70" w:rsidP="00D222B9">
      <w:pPr>
        <w:rPr>
          <w:noProof/>
        </w:rPr>
      </w:pPr>
    </w:p>
    <w:p w:rsidR="00554A70" w:rsidRDefault="00554A70" w:rsidP="00D222B9">
      <w:pPr>
        <w:rPr>
          <w:noProof/>
        </w:rPr>
      </w:pPr>
    </w:p>
    <w:p w:rsidR="00554A70" w:rsidRDefault="00554A70" w:rsidP="00D222B9">
      <w:pPr>
        <w:rPr>
          <w:noProof/>
        </w:rPr>
      </w:pPr>
    </w:p>
    <w:p w:rsidR="00554A70" w:rsidRDefault="00554A70" w:rsidP="00D222B9">
      <w:pPr>
        <w:rPr>
          <w:noProof/>
        </w:rPr>
      </w:pPr>
    </w:p>
    <w:p w:rsidR="00554A70" w:rsidRDefault="00554A70" w:rsidP="00D222B9">
      <w:pPr>
        <w:rPr>
          <w:noProof/>
        </w:rPr>
      </w:pPr>
    </w:p>
    <w:p w:rsidR="00554A70" w:rsidRDefault="00554A70" w:rsidP="00D222B9">
      <w:pPr>
        <w:rPr>
          <w:noProof/>
        </w:rPr>
      </w:pPr>
    </w:p>
    <w:p w:rsidR="00554A70" w:rsidRDefault="00554A70" w:rsidP="00D222B9">
      <w:pPr>
        <w:rPr>
          <w:noProof/>
        </w:rPr>
      </w:pPr>
    </w:p>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D222B9" w:rsidRDefault="00D222B9" w:rsidP="00D222B9"/>
    <w:p w:rsidR="00C77E9B" w:rsidRDefault="00C77E9B" w:rsidP="008A53E9">
      <w:pPr>
        <w:ind w:firstLine="0"/>
      </w:pPr>
    </w:p>
    <w:p w:rsidR="00A038CF" w:rsidRDefault="00A038CF" w:rsidP="008A53E9">
      <w:pPr>
        <w:ind w:firstLine="0"/>
      </w:pPr>
    </w:p>
    <w:p w:rsidR="00C77E9B" w:rsidRDefault="00C77E9B" w:rsidP="00C77E9B">
      <w:pPr>
        <w:pStyle w:val="Ttulo2"/>
        <w:numPr>
          <w:ilvl w:val="0"/>
          <w:numId w:val="0"/>
        </w:numPr>
        <w:ind w:left="792"/>
      </w:pPr>
      <w:bookmarkStart w:id="24" w:name="_Toc453769723"/>
      <w:r>
        <w:lastRenderedPageBreak/>
        <w:t>3.5 Interfaz para dispositivos sobremesa</w:t>
      </w:r>
      <w:bookmarkEnd w:id="24"/>
    </w:p>
    <w:p w:rsidR="00C77E9B" w:rsidRPr="00C77E9B" w:rsidRDefault="00C77E9B" w:rsidP="00C77E9B">
      <w:pPr>
        <w:pStyle w:val="Ttulo3"/>
        <w:numPr>
          <w:ilvl w:val="0"/>
          <w:numId w:val="0"/>
        </w:numPr>
        <w:ind w:left="1224"/>
        <w:rPr>
          <w:color w:val="000080"/>
          <w:sz w:val="30"/>
          <w:szCs w:val="30"/>
        </w:rPr>
      </w:pPr>
      <w:bookmarkStart w:id="25" w:name="_Toc453769724"/>
      <w:r w:rsidRPr="00C77E9B">
        <w:rPr>
          <w:color w:val="000080"/>
          <w:sz w:val="30"/>
          <w:szCs w:val="30"/>
        </w:rPr>
        <w:t>3.5.1 Descripción y objetivo de la interfaz</w:t>
      </w:r>
      <w:bookmarkEnd w:id="25"/>
    </w:p>
    <w:p w:rsidR="00C77E9B" w:rsidRPr="00C77E9B" w:rsidRDefault="00C77E9B" w:rsidP="00C77E9B">
      <w:r>
        <w:t>La interfaz buscara un manejo simple, rápido y eficaz para gestionar nuestro parking. Aunque la programación que llevara la placa arduino estará pensada para funcionar de manera autónoma, se decidió añadir al proyecto una interfaz para tener un control puntual de ciertas facetas del parking. Además, de obtener datos del parking.</w:t>
      </w:r>
    </w:p>
    <w:p w:rsidR="00C733DF" w:rsidRDefault="00C733DF" w:rsidP="008A53E9">
      <w:pPr>
        <w:ind w:firstLine="0"/>
      </w:pPr>
    </w:p>
    <w:p w:rsidR="00C733DF" w:rsidRDefault="00C733DF" w:rsidP="008A53E9">
      <w:pPr>
        <w:ind w:firstLine="0"/>
      </w:pPr>
    </w:p>
    <w:p w:rsidR="00C733DF" w:rsidRDefault="00C77E9B" w:rsidP="008A53E9">
      <w:pPr>
        <w:ind w:firstLine="0"/>
      </w:pPr>
      <w:r>
        <w:t>La interfaz será creada</w:t>
      </w:r>
      <w:r w:rsidR="005B1D63">
        <w:t xml:space="preserve">  con la aplicación C++ Builder 6. </w:t>
      </w:r>
    </w:p>
    <w:p w:rsidR="005B1D63" w:rsidRDefault="005B1D63" w:rsidP="008A53E9">
      <w:pPr>
        <w:ind w:firstLine="0"/>
      </w:pPr>
    </w:p>
    <w:p w:rsidR="005B1D63" w:rsidRDefault="005B1D63" w:rsidP="008A53E9">
      <w:pPr>
        <w:ind w:firstLine="0"/>
      </w:pPr>
    </w:p>
    <w:p w:rsidR="005B1D63" w:rsidRDefault="005B1D63" w:rsidP="005B1D63">
      <w:pPr>
        <w:keepNext/>
        <w:ind w:firstLine="0"/>
      </w:pPr>
      <w:r>
        <w:rPr>
          <w:noProof/>
        </w:rPr>
        <w:drawing>
          <wp:inline distT="0" distB="0" distL="0" distR="0" wp14:anchorId="561BD930" wp14:editId="0567E6CD">
            <wp:extent cx="5400675" cy="4050665"/>
            <wp:effectExtent l="0" t="0" r="9525"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01-sm.gif"/>
                    <pic:cNvPicPr/>
                  </pic:nvPicPr>
                  <pic:blipFill>
                    <a:blip r:embed="rId80">
                      <a:extLst>
                        <a:ext uri="{28A0092B-C50C-407E-A947-70E740481C1C}">
                          <a14:useLocalDpi xmlns:a14="http://schemas.microsoft.com/office/drawing/2010/main" val="0"/>
                        </a:ext>
                      </a:extLst>
                    </a:blip>
                    <a:stretch>
                      <a:fillRect/>
                    </a:stretch>
                  </pic:blipFill>
                  <pic:spPr>
                    <a:xfrm>
                      <a:off x="0" y="0"/>
                      <a:ext cx="5400675" cy="4050665"/>
                    </a:xfrm>
                    <a:prstGeom prst="rect">
                      <a:avLst/>
                    </a:prstGeom>
                  </pic:spPr>
                </pic:pic>
              </a:graphicData>
            </a:graphic>
          </wp:inline>
        </w:drawing>
      </w:r>
    </w:p>
    <w:p w:rsidR="005B1D63" w:rsidRDefault="005B1D63" w:rsidP="005B1D63">
      <w:pPr>
        <w:pStyle w:val="Descripcin"/>
        <w:rPr>
          <w:u w:val="none"/>
        </w:rPr>
      </w:pPr>
      <w:r w:rsidRPr="005B1D63">
        <w:rPr>
          <w:u w:val="none"/>
        </w:rPr>
        <w:t xml:space="preserve">Figura </w:t>
      </w:r>
      <w:r>
        <w:rPr>
          <w:u w:val="none"/>
        </w:rPr>
        <w:t>36. C++ Builder 6</w:t>
      </w:r>
    </w:p>
    <w:p w:rsidR="005B1D63" w:rsidRDefault="005B1D63" w:rsidP="005B1D63"/>
    <w:p w:rsidR="005B1D63" w:rsidRDefault="005B1D63" w:rsidP="005B1D63"/>
    <w:p w:rsidR="005B1D63" w:rsidRDefault="005B1D63" w:rsidP="005B1D63"/>
    <w:p w:rsidR="005B1D63" w:rsidRDefault="005B1D63" w:rsidP="005B1D63"/>
    <w:p w:rsidR="005B1D63" w:rsidRDefault="005B1D63" w:rsidP="005B1D63"/>
    <w:p w:rsidR="005B1D63" w:rsidRDefault="005B1D63" w:rsidP="005B1D63"/>
    <w:p w:rsidR="00CD36A4" w:rsidRDefault="00CD36A4" w:rsidP="005B1D63"/>
    <w:p w:rsidR="00CD36A4" w:rsidRDefault="00CD36A4" w:rsidP="005B1D63"/>
    <w:p w:rsidR="005B1D63" w:rsidRDefault="003F7467" w:rsidP="003F7467">
      <w:pPr>
        <w:pStyle w:val="Ttulo3"/>
        <w:numPr>
          <w:ilvl w:val="0"/>
          <w:numId w:val="0"/>
        </w:numPr>
        <w:ind w:left="1224"/>
        <w:rPr>
          <w:color w:val="000080"/>
          <w:sz w:val="30"/>
          <w:szCs w:val="30"/>
        </w:rPr>
      </w:pPr>
      <w:bookmarkStart w:id="26" w:name="_Toc453769725"/>
      <w:r w:rsidRPr="003F7467">
        <w:rPr>
          <w:color w:val="000080"/>
          <w:sz w:val="30"/>
          <w:szCs w:val="30"/>
        </w:rPr>
        <w:t>3.5.2</w:t>
      </w:r>
      <w:r>
        <w:rPr>
          <w:color w:val="000080"/>
          <w:sz w:val="30"/>
          <w:szCs w:val="30"/>
        </w:rPr>
        <w:t xml:space="preserve"> Interfaz y su funcionamiento</w:t>
      </w:r>
      <w:bookmarkEnd w:id="26"/>
    </w:p>
    <w:p w:rsidR="003F7467" w:rsidRPr="003F7467" w:rsidRDefault="003F7467" w:rsidP="003F7467"/>
    <w:p w:rsidR="005B1D63" w:rsidRDefault="00CD36A4" w:rsidP="00CD36A4">
      <w:pPr>
        <w:ind w:left="709" w:firstLine="0"/>
      </w:pPr>
      <w:r>
        <w:rPr>
          <w:noProof/>
        </w:rPr>
        <mc:AlternateContent>
          <mc:Choice Requires="wps">
            <w:drawing>
              <wp:anchor distT="0" distB="0" distL="114300" distR="114300" simplePos="0" relativeHeight="251771904" behindDoc="0" locked="0" layoutInCell="1" allowOverlap="1" wp14:anchorId="7F639D43" wp14:editId="2B951185">
                <wp:simplePos x="0" y="0"/>
                <wp:positionH relativeFrom="margin">
                  <wp:align>left</wp:align>
                </wp:positionH>
                <wp:positionV relativeFrom="paragraph">
                  <wp:posOffset>4078133</wp:posOffset>
                </wp:positionV>
                <wp:extent cx="5730240" cy="635"/>
                <wp:effectExtent l="0" t="0" r="3810" b="635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a:effectLst/>
                      </wps:spPr>
                      <wps:txbx>
                        <w:txbxContent>
                          <w:p w:rsidR="00CD36A4" w:rsidRPr="00CD36A4" w:rsidRDefault="00D204BD" w:rsidP="00CD36A4">
                            <w:pPr>
                              <w:pStyle w:val="Descripcin"/>
                              <w:rPr>
                                <w:u w:val="none"/>
                              </w:rPr>
                            </w:pPr>
                            <w:r w:rsidRPr="003F7467">
                              <w:rPr>
                                <w:u w:val="none"/>
                              </w:rPr>
                              <w:t xml:space="preserve">Figura </w:t>
                            </w:r>
                            <w:r>
                              <w:rPr>
                                <w:u w:val="none"/>
                              </w:rPr>
                              <w:t>37. Interfaz para 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9D43" id="Cuadro de texto 79" o:spid="_x0000_s1049" type="#_x0000_t202" style="position:absolute;left:0;text-align:left;margin-left:0;margin-top:321.1pt;width:451.2pt;height:.05pt;z-index:251771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" stroked="f">
                <v:textbox style="mso-fit-shape-to-text:t" inset="0,0,0,0">
                  <w:txbxContent>
                    <w:p w:rsidR="00CD36A4" w:rsidRPr="00CD36A4" w:rsidRDefault="00D204BD" w:rsidP="00CD36A4">
                      <w:pPr>
                        <w:pStyle w:val="Descripcin"/>
                        <w:rPr>
                          <w:u w:val="none"/>
                        </w:rPr>
                      </w:pPr>
                      <w:r w:rsidRPr="003F7467">
                        <w:rPr>
                          <w:u w:val="none"/>
                        </w:rPr>
                        <w:t xml:space="preserve">Figura </w:t>
                      </w:r>
                      <w:r>
                        <w:rPr>
                          <w:u w:val="none"/>
                        </w:rPr>
                        <w:t>37. Interfaz para el proyecto</w:t>
                      </w:r>
                    </w:p>
                  </w:txbxContent>
                </v:textbox>
                <w10:wrap type="square" anchorx="margin"/>
              </v:shape>
            </w:pict>
          </mc:Fallback>
        </mc:AlternateContent>
      </w:r>
      <w:r w:rsidRPr="00CD36A4">
        <w:rPr>
          <w:noProof/>
        </w:rPr>
        <w:drawing>
          <wp:inline distT="0" distB="0" distL="0" distR="0" wp14:anchorId="628274B3" wp14:editId="41C3EF5D">
            <wp:extent cx="5400675" cy="4040505"/>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JPG"/>
                    <pic:cNvPicPr/>
                  </pic:nvPicPr>
                  <pic:blipFill>
                    <a:blip r:embed="rId81">
                      <a:extLst>
                        <a:ext uri="{28A0092B-C50C-407E-A947-70E740481C1C}">
                          <a14:useLocalDpi xmlns:a14="http://schemas.microsoft.com/office/drawing/2010/main" val="0"/>
                        </a:ext>
                      </a:extLst>
                    </a:blip>
                    <a:stretch>
                      <a:fillRect/>
                    </a:stretch>
                  </pic:blipFill>
                  <pic:spPr>
                    <a:xfrm>
                      <a:off x="0" y="0"/>
                      <a:ext cx="5400675" cy="4040505"/>
                    </a:xfrm>
                    <a:prstGeom prst="rect">
                      <a:avLst/>
                    </a:prstGeom>
                  </pic:spPr>
                </pic:pic>
              </a:graphicData>
            </a:graphic>
          </wp:inline>
        </w:drawing>
      </w:r>
    </w:p>
    <w:p w:rsidR="00CD36A4" w:rsidRDefault="00CD36A4" w:rsidP="003F7467"/>
    <w:p w:rsidR="00CD36A4" w:rsidRDefault="00CD36A4" w:rsidP="003F7467"/>
    <w:p w:rsidR="005B1D63" w:rsidRDefault="003F7467" w:rsidP="003F7467">
      <w:r w:rsidRPr="003F7467">
        <w:t>A simple vista se puede diferenciar 4 áreas bien definidas.</w:t>
      </w:r>
    </w:p>
    <w:p w:rsidR="003F7467" w:rsidRDefault="003F7467" w:rsidP="003F7467">
      <w:pPr>
        <w:pStyle w:val="Prrafodelista"/>
        <w:numPr>
          <w:ilvl w:val="0"/>
          <w:numId w:val="24"/>
        </w:numPr>
      </w:pPr>
      <w:r>
        <w:t>Conectividad</w:t>
      </w:r>
    </w:p>
    <w:p w:rsidR="003F7467" w:rsidRDefault="003F7467" w:rsidP="003F7467">
      <w:pPr>
        <w:pStyle w:val="Prrafodelista"/>
        <w:numPr>
          <w:ilvl w:val="0"/>
          <w:numId w:val="24"/>
        </w:numPr>
      </w:pPr>
      <w:r>
        <w:t>Plazas del Parking</w:t>
      </w:r>
    </w:p>
    <w:p w:rsidR="003F7467" w:rsidRDefault="003F7467" w:rsidP="003F7467">
      <w:pPr>
        <w:pStyle w:val="Prrafodelista"/>
        <w:numPr>
          <w:ilvl w:val="0"/>
          <w:numId w:val="24"/>
        </w:numPr>
      </w:pPr>
      <w:r>
        <w:t>Control del Parking</w:t>
      </w:r>
    </w:p>
    <w:p w:rsidR="003F7467" w:rsidRDefault="003F7467" w:rsidP="003F7467">
      <w:pPr>
        <w:pStyle w:val="Prrafodelista"/>
        <w:numPr>
          <w:ilvl w:val="0"/>
          <w:numId w:val="24"/>
        </w:numPr>
      </w:pPr>
      <w:r>
        <w:t>Datos de Parking</w:t>
      </w:r>
    </w:p>
    <w:p w:rsidR="003F7467" w:rsidRDefault="003F7467" w:rsidP="003F7467">
      <w:pPr>
        <w:ind w:firstLine="0"/>
      </w:pPr>
    </w:p>
    <w:p w:rsidR="003F7467" w:rsidRPr="003F7467" w:rsidRDefault="003F7467" w:rsidP="003F7467">
      <w:pPr>
        <w:ind w:left="709" w:firstLine="0"/>
      </w:pPr>
    </w:p>
    <w:p w:rsidR="005B1D63" w:rsidRDefault="005B1D63" w:rsidP="005B1D63"/>
    <w:p w:rsidR="005B1D63" w:rsidRDefault="005B1D63" w:rsidP="005B1D63"/>
    <w:p w:rsidR="005B1D63" w:rsidRDefault="005B1D63" w:rsidP="005B1D63"/>
    <w:p w:rsidR="005B1D63" w:rsidRDefault="005B1D63" w:rsidP="005B1D63"/>
    <w:p w:rsidR="00CD36A4" w:rsidRDefault="00CD36A4" w:rsidP="005B1D63"/>
    <w:p w:rsidR="005B1D63" w:rsidRDefault="005B1D63" w:rsidP="005B1D63"/>
    <w:p w:rsidR="003F7467" w:rsidRDefault="003F7467" w:rsidP="005B1D63"/>
    <w:p w:rsidR="00CD36A4" w:rsidRDefault="00CD36A4" w:rsidP="005B1D63"/>
    <w:p w:rsidR="007163F5" w:rsidRDefault="007163F5" w:rsidP="00A038CF">
      <w:pPr>
        <w:ind w:firstLine="0"/>
      </w:pPr>
    </w:p>
    <w:p w:rsidR="003F7467" w:rsidRPr="00542343" w:rsidRDefault="003F7467" w:rsidP="003F7467">
      <w:pPr>
        <w:pStyle w:val="Prrafodelista"/>
        <w:numPr>
          <w:ilvl w:val="0"/>
          <w:numId w:val="25"/>
        </w:numPr>
        <w:jc w:val="center"/>
        <w:rPr>
          <w:rFonts w:ascii="Arial Narrow" w:hAnsi="Arial Narrow"/>
          <w:b/>
          <w:color w:val="000080"/>
          <w:sz w:val="30"/>
          <w:szCs w:val="30"/>
        </w:rPr>
      </w:pPr>
      <w:r w:rsidRPr="00542343">
        <w:rPr>
          <w:rFonts w:ascii="Arial Narrow" w:hAnsi="Arial Narrow"/>
          <w:b/>
          <w:color w:val="000080"/>
          <w:sz w:val="30"/>
          <w:szCs w:val="30"/>
        </w:rPr>
        <w:t>Conectividad</w:t>
      </w:r>
    </w:p>
    <w:p w:rsidR="005B1D63" w:rsidRDefault="003F7467" w:rsidP="005B1D63">
      <w:r>
        <w:t xml:space="preserve">La 1º área por la que deberá pasar cualquier usuario que use la interfaz será la de conectividad. Desde esta área, se eligiera el puerto de conexión usado para comunicación serial, la velocidad de comunicación en baudios, la paridad y el tamaño de las tramas en bits. </w:t>
      </w:r>
    </w:p>
    <w:p w:rsidR="00CD36A4" w:rsidRDefault="00CD36A4" w:rsidP="005B1D63"/>
    <w:p w:rsidR="00CD36A4" w:rsidRDefault="00CD36A4" w:rsidP="007163F5">
      <w:pPr>
        <w:keepNext/>
        <w:jc w:val="center"/>
        <w:rPr>
          <w:noProof/>
        </w:rPr>
      </w:pPr>
      <w:r>
        <w:rPr>
          <w:noProof/>
        </w:rPr>
        <w:drawing>
          <wp:inline distT="0" distB="0" distL="0" distR="0">
            <wp:extent cx="2009775" cy="26479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JPG"/>
                    <pic:cNvPicPr/>
                  </pic:nvPicPr>
                  <pic:blipFill>
                    <a:blip r:embed="rId82">
                      <a:extLst>
                        <a:ext uri="{28A0092B-C50C-407E-A947-70E740481C1C}">
                          <a14:useLocalDpi xmlns:a14="http://schemas.microsoft.com/office/drawing/2010/main" val="0"/>
                        </a:ext>
                      </a:extLst>
                    </a:blip>
                    <a:stretch>
                      <a:fillRect/>
                    </a:stretch>
                  </pic:blipFill>
                  <pic:spPr>
                    <a:xfrm>
                      <a:off x="0" y="0"/>
                      <a:ext cx="2009775" cy="2647950"/>
                    </a:xfrm>
                    <a:prstGeom prst="rect">
                      <a:avLst/>
                    </a:prstGeom>
                  </pic:spPr>
                </pic:pic>
              </a:graphicData>
            </a:graphic>
          </wp:inline>
        </w:drawing>
      </w:r>
    </w:p>
    <w:p w:rsidR="007163F5" w:rsidRDefault="007163F5" w:rsidP="007163F5">
      <w:pPr>
        <w:keepNext/>
        <w:jc w:val="center"/>
      </w:pPr>
    </w:p>
    <w:p w:rsidR="005B1D63" w:rsidRPr="004E3C9A" w:rsidRDefault="004E3C9A" w:rsidP="004E3C9A">
      <w:pPr>
        <w:pStyle w:val="Descripcin"/>
        <w:rPr>
          <w:u w:val="none"/>
        </w:rPr>
      </w:pPr>
      <w:r w:rsidRPr="004E3C9A">
        <w:rPr>
          <w:u w:val="none"/>
        </w:rPr>
        <w:t>Figura 38. Conectividad</w:t>
      </w:r>
    </w:p>
    <w:p w:rsidR="007163F5" w:rsidRDefault="007163F5" w:rsidP="004E3C9A">
      <w:pPr>
        <w:jc w:val="center"/>
      </w:pPr>
    </w:p>
    <w:p w:rsidR="003F7467" w:rsidRPr="00542343" w:rsidRDefault="003F7467" w:rsidP="003F7467">
      <w:pPr>
        <w:pStyle w:val="Prrafodelista"/>
        <w:numPr>
          <w:ilvl w:val="0"/>
          <w:numId w:val="25"/>
        </w:numPr>
        <w:jc w:val="center"/>
        <w:rPr>
          <w:rFonts w:ascii="Arial Narrow" w:hAnsi="Arial Narrow"/>
          <w:b/>
          <w:color w:val="000080"/>
          <w:sz w:val="30"/>
          <w:szCs w:val="30"/>
        </w:rPr>
      </w:pPr>
      <w:r w:rsidRPr="00542343">
        <w:rPr>
          <w:rFonts w:ascii="Arial Narrow" w:hAnsi="Arial Narrow"/>
          <w:b/>
          <w:color w:val="000080"/>
          <w:sz w:val="30"/>
          <w:szCs w:val="30"/>
        </w:rPr>
        <w:t>Plazas del Parking</w:t>
      </w:r>
    </w:p>
    <w:p w:rsidR="005B1D63" w:rsidRDefault="003F7467" w:rsidP="005B1D63">
      <w:r>
        <w:t>Esta área tiene como objeto dar una visión rápida del estado</w:t>
      </w:r>
      <w:r w:rsidR="00CD36A4">
        <w:t xml:space="preserve"> de las plazas, su numeración, la ubicación de la plaza y el estado de los usuarios.</w:t>
      </w:r>
    </w:p>
    <w:p w:rsidR="004E3C9A" w:rsidRDefault="004E3C9A" w:rsidP="005B1D63"/>
    <w:p w:rsidR="004E3C9A" w:rsidRDefault="00CD36A4" w:rsidP="004E3C9A">
      <w:pPr>
        <w:keepNext/>
        <w:jc w:val="center"/>
      </w:pPr>
      <w:r>
        <w:rPr>
          <w:noProof/>
        </w:rPr>
        <w:drawing>
          <wp:inline distT="0" distB="0" distL="0" distR="0">
            <wp:extent cx="5146159" cy="248927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JPG"/>
                    <pic:cNvPicPr/>
                  </pic:nvPicPr>
                  <pic:blipFill>
                    <a:blip r:embed="rId83">
                      <a:extLst>
                        <a:ext uri="{28A0092B-C50C-407E-A947-70E740481C1C}">
                          <a14:useLocalDpi xmlns:a14="http://schemas.microsoft.com/office/drawing/2010/main" val="0"/>
                        </a:ext>
                      </a:extLst>
                    </a:blip>
                    <a:stretch>
                      <a:fillRect/>
                    </a:stretch>
                  </pic:blipFill>
                  <pic:spPr>
                    <a:xfrm>
                      <a:off x="0" y="0"/>
                      <a:ext cx="5163746" cy="2497784"/>
                    </a:xfrm>
                    <a:prstGeom prst="rect">
                      <a:avLst/>
                    </a:prstGeom>
                  </pic:spPr>
                </pic:pic>
              </a:graphicData>
            </a:graphic>
          </wp:inline>
        </w:drawing>
      </w:r>
    </w:p>
    <w:p w:rsidR="007163F5" w:rsidRPr="00CD36A4" w:rsidRDefault="004E3C9A" w:rsidP="00CD36A4">
      <w:pPr>
        <w:pStyle w:val="Descripcin"/>
        <w:rPr>
          <w:u w:val="none"/>
        </w:rPr>
      </w:pPr>
      <w:r w:rsidRPr="004E3C9A">
        <w:rPr>
          <w:u w:val="none"/>
        </w:rPr>
        <w:t>Figura 39. Plazas del Parking</w:t>
      </w:r>
    </w:p>
    <w:p w:rsidR="007163F5" w:rsidRDefault="007163F5" w:rsidP="007163F5">
      <w:pPr>
        <w:ind w:firstLine="0"/>
      </w:pPr>
    </w:p>
    <w:p w:rsidR="003F7467" w:rsidRPr="00542343" w:rsidRDefault="003F7467" w:rsidP="003F7467">
      <w:pPr>
        <w:pStyle w:val="Prrafodelista"/>
        <w:numPr>
          <w:ilvl w:val="0"/>
          <w:numId w:val="25"/>
        </w:numPr>
        <w:jc w:val="center"/>
        <w:rPr>
          <w:rFonts w:ascii="Arial Narrow" w:hAnsi="Arial Narrow"/>
          <w:b/>
          <w:color w:val="000080"/>
          <w:sz w:val="30"/>
          <w:szCs w:val="30"/>
        </w:rPr>
      </w:pPr>
      <w:r w:rsidRPr="00542343">
        <w:rPr>
          <w:rFonts w:ascii="Arial Narrow" w:hAnsi="Arial Narrow"/>
          <w:b/>
          <w:color w:val="000080"/>
          <w:sz w:val="30"/>
          <w:szCs w:val="30"/>
        </w:rPr>
        <w:t>Control del Parking</w:t>
      </w:r>
    </w:p>
    <w:p w:rsidR="003F7467" w:rsidRDefault="003F7467" w:rsidP="003F7467">
      <w:r w:rsidRPr="003F7467">
        <w:t>Desde el área de control, podremos manejar manualmente el sistema de ventilación, la iluminación y la alarma.</w:t>
      </w:r>
    </w:p>
    <w:p w:rsidR="004E3C9A" w:rsidRPr="003F7467" w:rsidRDefault="004E3C9A" w:rsidP="003F7467"/>
    <w:p w:rsidR="007163F5" w:rsidRDefault="00CD36A4" w:rsidP="007163F5">
      <w:pPr>
        <w:keepNext/>
        <w:ind w:left="709" w:firstLine="0"/>
        <w:jc w:val="center"/>
      </w:pPr>
      <w:r>
        <w:rPr>
          <w:noProof/>
        </w:rPr>
        <w:drawing>
          <wp:inline distT="0" distB="0" distL="0" distR="0">
            <wp:extent cx="3519376" cy="2885174"/>
            <wp:effectExtent l="0" t="0" r="508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JPG"/>
                    <pic:cNvPicPr/>
                  </pic:nvPicPr>
                  <pic:blipFill>
                    <a:blip r:embed="rId84">
                      <a:extLst>
                        <a:ext uri="{28A0092B-C50C-407E-A947-70E740481C1C}">
                          <a14:useLocalDpi xmlns:a14="http://schemas.microsoft.com/office/drawing/2010/main" val="0"/>
                        </a:ext>
                      </a:extLst>
                    </a:blip>
                    <a:stretch>
                      <a:fillRect/>
                    </a:stretch>
                  </pic:blipFill>
                  <pic:spPr>
                    <a:xfrm>
                      <a:off x="0" y="0"/>
                      <a:ext cx="3523038" cy="2888176"/>
                    </a:xfrm>
                    <a:prstGeom prst="rect">
                      <a:avLst/>
                    </a:prstGeom>
                  </pic:spPr>
                </pic:pic>
              </a:graphicData>
            </a:graphic>
          </wp:inline>
        </w:drawing>
      </w:r>
    </w:p>
    <w:p w:rsidR="007163F5" w:rsidRPr="00CD36A4" w:rsidRDefault="007163F5" w:rsidP="00CD36A4">
      <w:pPr>
        <w:pStyle w:val="Descripcin"/>
        <w:rPr>
          <w:u w:val="none"/>
        </w:rPr>
      </w:pPr>
      <w:r w:rsidRPr="007163F5">
        <w:rPr>
          <w:u w:val="none"/>
        </w:rPr>
        <w:t>Figura 40. Control Parking</w:t>
      </w:r>
    </w:p>
    <w:p w:rsidR="007163F5" w:rsidRDefault="007163F5" w:rsidP="004E3C9A">
      <w:pPr>
        <w:ind w:left="709" w:firstLine="0"/>
        <w:jc w:val="center"/>
      </w:pPr>
    </w:p>
    <w:p w:rsidR="00CD36A4" w:rsidRDefault="00CD36A4" w:rsidP="004E3C9A">
      <w:pPr>
        <w:ind w:left="709" w:firstLine="0"/>
        <w:jc w:val="center"/>
      </w:pPr>
    </w:p>
    <w:p w:rsidR="003F7467" w:rsidRPr="00542343" w:rsidRDefault="003F7467" w:rsidP="003F7467">
      <w:pPr>
        <w:pStyle w:val="Prrafodelista"/>
        <w:numPr>
          <w:ilvl w:val="0"/>
          <w:numId w:val="25"/>
        </w:numPr>
        <w:jc w:val="center"/>
        <w:rPr>
          <w:rFonts w:ascii="Arial Narrow" w:hAnsi="Arial Narrow"/>
          <w:b/>
          <w:color w:val="000080"/>
          <w:sz w:val="30"/>
          <w:szCs w:val="30"/>
        </w:rPr>
      </w:pPr>
      <w:r w:rsidRPr="00542343">
        <w:rPr>
          <w:rFonts w:ascii="Arial Narrow" w:hAnsi="Arial Narrow"/>
          <w:b/>
          <w:color w:val="000080"/>
          <w:sz w:val="30"/>
          <w:szCs w:val="30"/>
        </w:rPr>
        <w:t>Datos Parking</w:t>
      </w:r>
    </w:p>
    <w:p w:rsidR="007163F5" w:rsidRDefault="003F7467" w:rsidP="003F7467">
      <w:pPr>
        <w:rPr>
          <w:noProof/>
        </w:rPr>
      </w:pPr>
      <w:r w:rsidRPr="003F7467">
        <w:t>En esta área nos encontraremos con diferentes datos a modo de información para el usuario que maneja la interfaz.</w:t>
      </w:r>
      <w:r>
        <w:t xml:space="preserve"> Como la temperatura y humedad del parking, los usuarios registrados en el parking, el estado de la barrera y el tiempo de ocupación de cada plaza.</w:t>
      </w:r>
      <w:r w:rsidR="007163F5" w:rsidRPr="007163F5">
        <w:rPr>
          <w:noProof/>
        </w:rPr>
        <w:t xml:space="preserve"> </w:t>
      </w:r>
    </w:p>
    <w:p w:rsidR="007163F5" w:rsidRDefault="00CD36A4" w:rsidP="007163F5">
      <w:pPr>
        <w:jc w:val="center"/>
      </w:pPr>
      <w:r>
        <w:rPr>
          <w:noProof/>
        </w:rPr>
        <w:drawing>
          <wp:inline distT="0" distB="0" distL="0" distR="0">
            <wp:extent cx="3449719" cy="2796363"/>
            <wp:effectExtent l="0" t="0" r="0" b="444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JPG"/>
                    <pic:cNvPicPr/>
                  </pic:nvPicPr>
                  <pic:blipFill>
                    <a:blip r:embed="rId85">
                      <a:extLst>
                        <a:ext uri="{28A0092B-C50C-407E-A947-70E740481C1C}">
                          <a14:useLocalDpi xmlns:a14="http://schemas.microsoft.com/office/drawing/2010/main" val="0"/>
                        </a:ext>
                      </a:extLst>
                    </a:blip>
                    <a:stretch>
                      <a:fillRect/>
                    </a:stretch>
                  </pic:blipFill>
                  <pic:spPr>
                    <a:xfrm>
                      <a:off x="0" y="0"/>
                      <a:ext cx="3464512" cy="2808354"/>
                    </a:xfrm>
                    <a:prstGeom prst="rect">
                      <a:avLst/>
                    </a:prstGeom>
                  </pic:spPr>
                </pic:pic>
              </a:graphicData>
            </a:graphic>
          </wp:inline>
        </w:drawing>
      </w:r>
    </w:p>
    <w:p w:rsidR="005B1D63" w:rsidRDefault="007163F5" w:rsidP="007163F5">
      <w:pPr>
        <w:pStyle w:val="Descripcin"/>
        <w:rPr>
          <w:u w:val="none"/>
        </w:rPr>
      </w:pPr>
      <w:r w:rsidRPr="007163F5">
        <w:rPr>
          <w:u w:val="none"/>
        </w:rPr>
        <w:t>Figura 41. Datos de Parking</w:t>
      </w:r>
    </w:p>
    <w:p w:rsidR="004E3C9A" w:rsidRDefault="004E3C9A" w:rsidP="00CD36A4"/>
    <w:p w:rsidR="005B1D63" w:rsidRDefault="00621702" w:rsidP="00621702">
      <w:pPr>
        <w:pStyle w:val="Ttulo3"/>
        <w:numPr>
          <w:ilvl w:val="0"/>
          <w:numId w:val="0"/>
        </w:numPr>
        <w:ind w:left="1224"/>
        <w:rPr>
          <w:color w:val="000080"/>
          <w:sz w:val="30"/>
          <w:szCs w:val="30"/>
        </w:rPr>
      </w:pPr>
      <w:bookmarkStart w:id="27" w:name="_Toc453769726"/>
      <w:r w:rsidRPr="00621702">
        <w:rPr>
          <w:color w:val="000080"/>
          <w:sz w:val="30"/>
          <w:szCs w:val="30"/>
        </w:rPr>
        <w:t>3.5.3</w:t>
      </w:r>
      <w:r>
        <w:rPr>
          <w:color w:val="000080"/>
          <w:sz w:val="30"/>
          <w:szCs w:val="30"/>
        </w:rPr>
        <w:t xml:space="preserve"> Modo de comunicación entre Arduino y el PC</w:t>
      </w:r>
      <w:bookmarkEnd w:id="27"/>
    </w:p>
    <w:p w:rsidR="00621702" w:rsidRDefault="00621702" w:rsidP="00621702">
      <w:r>
        <w:t xml:space="preserve">La comunicación entre la interfaz y arduino se realiza mediante comunicación serie. Arduino cuenta con sus propias librerías para hacer esto posible, pero en el caso de C++ Builder 6 será necesario instalar la librería </w:t>
      </w:r>
      <w:r w:rsidRPr="00621702">
        <w:rPr>
          <w:b/>
        </w:rPr>
        <w:t>CPortLib</w:t>
      </w:r>
      <w:r>
        <w:t xml:space="preserve"> para la gestión de la comunicación serie.</w:t>
      </w:r>
    </w:p>
    <w:p w:rsidR="00621702" w:rsidRDefault="00621702" w:rsidP="00621702"/>
    <w:p w:rsidR="00621702" w:rsidRDefault="00621702" w:rsidP="007163F5">
      <w:r w:rsidRPr="00621702">
        <w:t>El componente TComPort (desarrollado por Dejan Crnila de Eslovenia) es un componente gratuito para comunicaciones serie para Delphi y C++ Builder. Permite el acceso al puerto serie del PC en Windows XP, Vista y Windows 7. TComPort se basa en la API de Windows por lo que es totalmente compatible con los controladores o drivers pasarela tipo USB - RS232. Es fácil de utilizar para propósitos de comunicación serie básicos. En </w:t>
      </w:r>
      <w:r w:rsidRPr="0082765F">
        <w:t>tcomport.rar</w:t>
      </w:r>
      <w:r w:rsidRPr="00621702">
        <w:t> está disponible la versión 4.11 y en la página oficial </w:t>
      </w:r>
      <w:r w:rsidRPr="0082765F">
        <w:t>http://sourceforge.net/projects/comport/</w:t>
      </w:r>
      <w:r w:rsidRPr="00621702">
        <w:t> estará disponible la última versión.</w:t>
      </w:r>
    </w:p>
    <w:p w:rsidR="00621702" w:rsidRDefault="00621702" w:rsidP="00621702">
      <w:r w:rsidRPr="00621702">
        <w:t xml:space="preserve">TComPort encapsula en un componente no visible el acceso al puerto serie del PC. Tiene métodos que permiten abrir y cerrar el puerto, así como escribir y recibir datos a través de él. </w:t>
      </w:r>
    </w:p>
    <w:p w:rsidR="00621702" w:rsidRPr="005B1D63" w:rsidRDefault="00621702" w:rsidP="005B1D63">
      <w:pPr>
        <w:sectPr w:rsidR="00621702" w:rsidRPr="005B1D63" w:rsidSect="00791E00">
          <w:pgSz w:w="11907" w:h="16840" w:code="9"/>
          <w:pgMar w:top="1418" w:right="1701" w:bottom="1418" w:left="1701" w:header="567" w:footer="567" w:gutter="0"/>
          <w:cols w:space="720"/>
          <w:docGrid w:linePitch="326"/>
        </w:sectPr>
      </w:pPr>
    </w:p>
    <w:p w:rsidR="00F44FCE" w:rsidRDefault="00F62A4C" w:rsidP="00F44FCE">
      <w:pPr>
        <w:pStyle w:val="Ttulo1"/>
        <w:jc w:val="center"/>
        <w:sectPr w:rsidR="00F44FCE" w:rsidSect="00F62A4C">
          <w:headerReference w:type="default" r:id="rId86"/>
          <w:pgSz w:w="11907" w:h="16840" w:code="9"/>
          <w:pgMar w:top="1418" w:right="1701" w:bottom="1418" w:left="1701" w:header="567" w:footer="567" w:gutter="0"/>
          <w:cols w:space="720"/>
          <w:vAlign w:val="center"/>
          <w:docGrid w:linePitch="326"/>
        </w:sectPr>
      </w:pPr>
      <w:bookmarkStart w:id="28" w:name="_Toc453769727"/>
      <w:r>
        <w:rPr>
          <w:sz w:val="96"/>
          <w:szCs w:val="96"/>
        </w:rPr>
        <w:lastRenderedPageBreak/>
        <w:t>Presupuesto</w:t>
      </w:r>
      <w:bookmarkEnd w:id="28"/>
    </w:p>
    <w:p w:rsidR="00F44FCE" w:rsidRDefault="00F44FCE" w:rsidP="008B1C14"/>
    <w:p w:rsidR="00F44FCE" w:rsidRDefault="00F44FCE" w:rsidP="00F44FCE">
      <w:pPr>
        <w:pStyle w:val="Ttulo2"/>
        <w:numPr>
          <w:ilvl w:val="0"/>
          <w:numId w:val="0"/>
        </w:numPr>
        <w:ind w:left="792"/>
        <w:rPr>
          <w:szCs w:val="30"/>
        </w:rPr>
      </w:pPr>
      <w:bookmarkStart w:id="29" w:name="_Toc453769728"/>
      <w:r w:rsidRPr="00F44FCE">
        <w:rPr>
          <w:szCs w:val="30"/>
        </w:rPr>
        <w:t>4.1 Material para la maqueta</w:t>
      </w:r>
      <w:bookmarkEnd w:id="29"/>
    </w:p>
    <w:p w:rsidR="00B77BEC" w:rsidRDefault="00B77BEC" w:rsidP="00B77BEC"/>
    <w:p w:rsidR="00B77BEC" w:rsidRDefault="00B77BEC" w:rsidP="00B77BEC">
      <w:pPr>
        <w:jc w:val="center"/>
      </w:pPr>
    </w:p>
    <w:p w:rsidR="00B77BEC" w:rsidRDefault="00B77BEC" w:rsidP="00B77BEC">
      <w:pPr>
        <w:jc w:val="center"/>
      </w:pPr>
    </w:p>
    <w:p w:rsidR="00B77BEC" w:rsidRPr="00B77BEC" w:rsidRDefault="00B77BEC" w:rsidP="00B77BEC">
      <w:pPr>
        <w:jc w:val="center"/>
      </w:pPr>
    </w:p>
    <w:tbl>
      <w:tblPr>
        <w:tblStyle w:val="Tablaconcuadrcula"/>
        <w:tblW w:w="10228" w:type="dxa"/>
        <w:jc w:val="center"/>
        <w:tblLook w:val="04A0" w:firstRow="1" w:lastRow="0" w:firstColumn="1" w:lastColumn="0" w:noHBand="0" w:noVBand="1"/>
      </w:tblPr>
      <w:tblGrid>
        <w:gridCol w:w="1364"/>
        <w:gridCol w:w="6144"/>
        <w:gridCol w:w="1276"/>
        <w:gridCol w:w="1444"/>
      </w:tblGrid>
      <w:tr w:rsidR="00866A80" w:rsidTr="00066E00">
        <w:trPr>
          <w:trHeight w:val="690"/>
          <w:jc w:val="center"/>
        </w:trPr>
        <w:tc>
          <w:tcPr>
            <w:tcW w:w="1364" w:type="dxa"/>
            <w:shd w:val="clear" w:color="auto" w:fill="DBE5F1" w:themeFill="accent1" w:themeFillTint="33"/>
            <w:vAlign w:val="center"/>
          </w:tcPr>
          <w:p w:rsidR="00F44FCE" w:rsidRDefault="00F44FCE" w:rsidP="00F44FCE">
            <w:pPr>
              <w:ind w:firstLine="0"/>
              <w:jc w:val="center"/>
            </w:pPr>
            <w:r>
              <w:t>CANTIDAD</w:t>
            </w:r>
          </w:p>
        </w:tc>
        <w:tc>
          <w:tcPr>
            <w:tcW w:w="6144" w:type="dxa"/>
            <w:shd w:val="clear" w:color="auto" w:fill="DBE5F1" w:themeFill="accent1" w:themeFillTint="33"/>
            <w:vAlign w:val="center"/>
          </w:tcPr>
          <w:p w:rsidR="00F44FCE" w:rsidRDefault="00F44FCE" w:rsidP="00F44FCE">
            <w:pPr>
              <w:ind w:firstLine="0"/>
              <w:jc w:val="center"/>
            </w:pPr>
            <w:r>
              <w:t>DESC</w:t>
            </w:r>
            <w:r w:rsidR="00066E00">
              <w:t>RIPCIÓ</w:t>
            </w:r>
            <w:r>
              <w:t>N</w:t>
            </w:r>
          </w:p>
        </w:tc>
        <w:tc>
          <w:tcPr>
            <w:tcW w:w="1276" w:type="dxa"/>
            <w:shd w:val="clear" w:color="auto" w:fill="DBE5F1" w:themeFill="accent1" w:themeFillTint="33"/>
            <w:vAlign w:val="center"/>
          </w:tcPr>
          <w:p w:rsidR="00F44FCE" w:rsidRDefault="00F44FCE" w:rsidP="00F44FCE">
            <w:pPr>
              <w:ind w:firstLine="0"/>
              <w:jc w:val="center"/>
            </w:pPr>
            <w:r>
              <w:t>P. UNIDAD</w:t>
            </w:r>
          </w:p>
        </w:tc>
        <w:tc>
          <w:tcPr>
            <w:tcW w:w="1444" w:type="dxa"/>
            <w:shd w:val="clear" w:color="auto" w:fill="DBE5F1" w:themeFill="accent1" w:themeFillTint="33"/>
            <w:vAlign w:val="center"/>
          </w:tcPr>
          <w:p w:rsidR="00F44FCE" w:rsidRDefault="00F44FCE" w:rsidP="00F44FCE">
            <w:pPr>
              <w:ind w:firstLine="0"/>
              <w:jc w:val="center"/>
            </w:pPr>
            <w:r>
              <w:t>P. SUBTOTAL</w:t>
            </w:r>
          </w:p>
        </w:tc>
      </w:tr>
      <w:tr w:rsidR="00866A80" w:rsidTr="00066E00">
        <w:trPr>
          <w:trHeight w:val="690"/>
          <w:jc w:val="center"/>
        </w:trPr>
        <w:tc>
          <w:tcPr>
            <w:tcW w:w="1364" w:type="dxa"/>
            <w:vAlign w:val="center"/>
          </w:tcPr>
          <w:p w:rsidR="00F44FCE" w:rsidRDefault="00866A80" w:rsidP="00F44FCE">
            <w:pPr>
              <w:ind w:firstLine="0"/>
              <w:jc w:val="center"/>
            </w:pPr>
            <w:r>
              <w:t>1</w:t>
            </w:r>
          </w:p>
        </w:tc>
        <w:tc>
          <w:tcPr>
            <w:tcW w:w="6144" w:type="dxa"/>
            <w:vAlign w:val="center"/>
          </w:tcPr>
          <w:p w:rsidR="00066E00" w:rsidRDefault="00866A80" w:rsidP="00F44FCE">
            <w:pPr>
              <w:ind w:firstLine="0"/>
              <w:jc w:val="center"/>
            </w:pPr>
            <w:r>
              <w:t xml:space="preserve">Tablón de madera aglomerada, </w:t>
            </w:r>
          </w:p>
          <w:p w:rsidR="00F44FCE" w:rsidRDefault="00866A80" w:rsidP="00F44FCE">
            <w:pPr>
              <w:ind w:firstLine="0"/>
              <w:jc w:val="center"/>
            </w:pPr>
            <w:r>
              <w:t>dimensiones 120 x 60 x 1 cm</w:t>
            </w:r>
          </w:p>
        </w:tc>
        <w:tc>
          <w:tcPr>
            <w:tcW w:w="1276" w:type="dxa"/>
            <w:vAlign w:val="center"/>
          </w:tcPr>
          <w:p w:rsidR="00F44FCE" w:rsidRDefault="00066E00" w:rsidP="00F44FCE">
            <w:pPr>
              <w:ind w:firstLine="0"/>
              <w:jc w:val="center"/>
            </w:pPr>
            <w:r>
              <w:t>4,7</w:t>
            </w:r>
          </w:p>
        </w:tc>
        <w:tc>
          <w:tcPr>
            <w:tcW w:w="1444" w:type="dxa"/>
            <w:vAlign w:val="center"/>
          </w:tcPr>
          <w:p w:rsidR="00F44FCE" w:rsidRDefault="008C7F19" w:rsidP="00F44FCE">
            <w:pPr>
              <w:ind w:firstLine="0"/>
              <w:jc w:val="center"/>
            </w:pPr>
            <w:r>
              <w:t>4,7</w:t>
            </w:r>
          </w:p>
        </w:tc>
      </w:tr>
      <w:tr w:rsidR="00866A80" w:rsidTr="00066E00">
        <w:trPr>
          <w:trHeight w:val="322"/>
          <w:jc w:val="center"/>
        </w:trPr>
        <w:tc>
          <w:tcPr>
            <w:tcW w:w="1364" w:type="dxa"/>
            <w:vAlign w:val="center"/>
          </w:tcPr>
          <w:p w:rsidR="00F44FCE" w:rsidRDefault="00066E00" w:rsidP="00F44FCE">
            <w:pPr>
              <w:ind w:firstLine="0"/>
              <w:jc w:val="center"/>
            </w:pPr>
            <w:r>
              <w:t>4</w:t>
            </w:r>
          </w:p>
        </w:tc>
        <w:tc>
          <w:tcPr>
            <w:tcW w:w="6144" w:type="dxa"/>
            <w:vAlign w:val="center"/>
          </w:tcPr>
          <w:p w:rsidR="00066E00" w:rsidRDefault="008C7F19" w:rsidP="00F44FCE">
            <w:pPr>
              <w:ind w:firstLine="0"/>
              <w:jc w:val="center"/>
            </w:pPr>
            <w:r>
              <w:t xml:space="preserve">Tablón </w:t>
            </w:r>
            <w:r w:rsidR="00066E00">
              <w:t xml:space="preserve">de madera contrachapada, </w:t>
            </w:r>
          </w:p>
          <w:p w:rsidR="00F44FCE" w:rsidRDefault="00066E00" w:rsidP="00F44FCE">
            <w:pPr>
              <w:ind w:firstLine="0"/>
              <w:jc w:val="center"/>
            </w:pPr>
            <w:r>
              <w:t>Dimensiones 60 x 30 x 0,5 cm</w:t>
            </w:r>
          </w:p>
        </w:tc>
        <w:tc>
          <w:tcPr>
            <w:tcW w:w="1276" w:type="dxa"/>
            <w:vAlign w:val="center"/>
          </w:tcPr>
          <w:p w:rsidR="00F44FCE" w:rsidRDefault="00066E00" w:rsidP="00F44FCE">
            <w:pPr>
              <w:ind w:firstLine="0"/>
              <w:jc w:val="center"/>
            </w:pPr>
            <w:r>
              <w:t xml:space="preserve">2,65 </w:t>
            </w:r>
          </w:p>
        </w:tc>
        <w:tc>
          <w:tcPr>
            <w:tcW w:w="1444" w:type="dxa"/>
            <w:vAlign w:val="center"/>
          </w:tcPr>
          <w:p w:rsidR="00F44FCE" w:rsidRDefault="008C7F19" w:rsidP="00F44FCE">
            <w:pPr>
              <w:ind w:firstLine="0"/>
              <w:jc w:val="center"/>
            </w:pPr>
            <w:r>
              <w:t>10,6</w:t>
            </w:r>
          </w:p>
        </w:tc>
      </w:tr>
      <w:tr w:rsidR="00866A80" w:rsidTr="00066E00">
        <w:trPr>
          <w:trHeight w:val="345"/>
          <w:jc w:val="center"/>
        </w:trPr>
        <w:tc>
          <w:tcPr>
            <w:tcW w:w="1364" w:type="dxa"/>
            <w:vAlign w:val="center"/>
          </w:tcPr>
          <w:p w:rsidR="00F44FCE" w:rsidRDefault="00066E00" w:rsidP="00F44FCE">
            <w:pPr>
              <w:ind w:firstLine="0"/>
              <w:jc w:val="center"/>
            </w:pPr>
            <w:r>
              <w:t>1</w:t>
            </w:r>
          </w:p>
        </w:tc>
        <w:tc>
          <w:tcPr>
            <w:tcW w:w="6144" w:type="dxa"/>
            <w:vAlign w:val="center"/>
          </w:tcPr>
          <w:p w:rsidR="00F44FCE" w:rsidRDefault="00066E00" w:rsidP="00F44FCE">
            <w:pPr>
              <w:ind w:firstLine="0"/>
              <w:jc w:val="center"/>
            </w:pPr>
            <w:r>
              <w:t>Varilla de haya,</w:t>
            </w:r>
          </w:p>
          <w:p w:rsidR="00066E00" w:rsidRDefault="00066E00" w:rsidP="00F44FCE">
            <w:pPr>
              <w:ind w:firstLine="0"/>
              <w:jc w:val="center"/>
            </w:pPr>
            <w:r>
              <w:t>Dimensiones 1000 x 1,5 mm</w:t>
            </w:r>
          </w:p>
        </w:tc>
        <w:tc>
          <w:tcPr>
            <w:tcW w:w="1276" w:type="dxa"/>
            <w:vAlign w:val="center"/>
          </w:tcPr>
          <w:p w:rsidR="00F44FCE" w:rsidRDefault="00066E00" w:rsidP="00F44FCE">
            <w:pPr>
              <w:ind w:firstLine="0"/>
              <w:jc w:val="center"/>
            </w:pPr>
            <w:r>
              <w:t>0,8</w:t>
            </w:r>
          </w:p>
        </w:tc>
        <w:tc>
          <w:tcPr>
            <w:tcW w:w="1444" w:type="dxa"/>
            <w:vAlign w:val="center"/>
          </w:tcPr>
          <w:p w:rsidR="00F44FCE" w:rsidRDefault="008C7F19" w:rsidP="00F44FCE">
            <w:pPr>
              <w:ind w:firstLine="0"/>
              <w:jc w:val="center"/>
            </w:pPr>
            <w:r>
              <w:t>0,8</w:t>
            </w:r>
          </w:p>
        </w:tc>
      </w:tr>
      <w:tr w:rsidR="00866A80" w:rsidTr="00066E00">
        <w:trPr>
          <w:trHeight w:val="345"/>
          <w:jc w:val="center"/>
        </w:trPr>
        <w:tc>
          <w:tcPr>
            <w:tcW w:w="1364" w:type="dxa"/>
            <w:vAlign w:val="center"/>
          </w:tcPr>
          <w:p w:rsidR="00F44FCE" w:rsidRDefault="00066E00" w:rsidP="00F44FCE">
            <w:pPr>
              <w:ind w:firstLine="0"/>
              <w:jc w:val="center"/>
            </w:pPr>
            <w:r>
              <w:t>1</w:t>
            </w:r>
          </w:p>
        </w:tc>
        <w:tc>
          <w:tcPr>
            <w:tcW w:w="6144" w:type="dxa"/>
            <w:vAlign w:val="center"/>
          </w:tcPr>
          <w:p w:rsidR="00F44FCE" w:rsidRDefault="00066E00" w:rsidP="00F44FCE">
            <w:pPr>
              <w:ind w:firstLine="0"/>
              <w:jc w:val="center"/>
            </w:pPr>
            <w:r>
              <w:t>Moldura de madera,</w:t>
            </w:r>
          </w:p>
          <w:p w:rsidR="00066E00" w:rsidRDefault="00066E00" w:rsidP="00F44FCE">
            <w:pPr>
              <w:ind w:firstLine="0"/>
              <w:jc w:val="center"/>
            </w:pPr>
            <w:r>
              <w:t>Dimensiones 1000 x 1 mm</w:t>
            </w:r>
          </w:p>
        </w:tc>
        <w:tc>
          <w:tcPr>
            <w:tcW w:w="1276" w:type="dxa"/>
            <w:vAlign w:val="center"/>
          </w:tcPr>
          <w:p w:rsidR="00F44FCE" w:rsidRDefault="00066E00" w:rsidP="00F44FCE">
            <w:pPr>
              <w:ind w:firstLine="0"/>
              <w:jc w:val="center"/>
            </w:pPr>
            <w:r>
              <w:t>2,4</w:t>
            </w:r>
          </w:p>
        </w:tc>
        <w:tc>
          <w:tcPr>
            <w:tcW w:w="1444" w:type="dxa"/>
            <w:vAlign w:val="center"/>
          </w:tcPr>
          <w:p w:rsidR="00F44FCE" w:rsidRDefault="008C7F19" w:rsidP="00F44FCE">
            <w:pPr>
              <w:ind w:firstLine="0"/>
              <w:jc w:val="center"/>
            </w:pPr>
            <w:r>
              <w:t>2,4</w:t>
            </w:r>
          </w:p>
        </w:tc>
      </w:tr>
      <w:tr w:rsidR="00866A80" w:rsidTr="00066E00">
        <w:trPr>
          <w:trHeight w:val="322"/>
          <w:jc w:val="center"/>
        </w:trPr>
        <w:tc>
          <w:tcPr>
            <w:tcW w:w="1364" w:type="dxa"/>
            <w:vAlign w:val="center"/>
          </w:tcPr>
          <w:p w:rsidR="00F44FCE" w:rsidRDefault="008C7F19" w:rsidP="00F44FCE">
            <w:pPr>
              <w:ind w:firstLine="0"/>
              <w:jc w:val="center"/>
            </w:pPr>
            <w:r>
              <w:t>2</w:t>
            </w:r>
          </w:p>
        </w:tc>
        <w:tc>
          <w:tcPr>
            <w:tcW w:w="6144" w:type="dxa"/>
            <w:vAlign w:val="center"/>
          </w:tcPr>
          <w:p w:rsidR="00F44FCE" w:rsidRDefault="008C7F19" w:rsidP="00F44FCE">
            <w:pPr>
              <w:ind w:firstLine="0"/>
              <w:jc w:val="center"/>
            </w:pPr>
            <w:r>
              <w:t>Lamina de Metacrilato,</w:t>
            </w:r>
          </w:p>
          <w:p w:rsidR="008C7F19" w:rsidRDefault="008C7F19" w:rsidP="00F44FCE">
            <w:pPr>
              <w:ind w:firstLine="0"/>
              <w:jc w:val="center"/>
            </w:pPr>
            <w:r>
              <w:t>Dimensiones 40 x 40 x 0,5 cm</w:t>
            </w:r>
          </w:p>
        </w:tc>
        <w:tc>
          <w:tcPr>
            <w:tcW w:w="1276" w:type="dxa"/>
            <w:vAlign w:val="center"/>
          </w:tcPr>
          <w:p w:rsidR="00F44FCE" w:rsidRDefault="008C7F19" w:rsidP="00F44FCE">
            <w:pPr>
              <w:ind w:firstLine="0"/>
              <w:jc w:val="center"/>
            </w:pPr>
            <w:r>
              <w:t>6,5</w:t>
            </w:r>
          </w:p>
        </w:tc>
        <w:tc>
          <w:tcPr>
            <w:tcW w:w="1444" w:type="dxa"/>
            <w:vAlign w:val="center"/>
          </w:tcPr>
          <w:p w:rsidR="00F44FCE" w:rsidRDefault="008C7F19" w:rsidP="00F44FCE">
            <w:pPr>
              <w:ind w:firstLine="0"/>
              <w:jc w:val="center"/>
            </w:pPr>
            <w:r>
              <w:t>13</w:t>
            </w:r>
          </w:p>
        </w:tc>
      </w:tr>
      <w:tr w:rsidR="000B1D11" w:rsidTr="00066E00">
        <w:trPr>
          <w:trHeight w:val="322"/>
          <w:jc w:val="center"/>
        </w:trPr>
        <w:tc>
          <w:tcPr>
            <w:tcW w:w="1364" w:type="dxa"/>
            <w:vAlign w:val="center"/>
          </w:tcPr>
          <w:p w:rsidR="000B1D11" w:rsidRDefault="000B1D11" w:rsidP="000B1D11">
            <w:pPr>
              <w:ind w:firstLine="0"/>
              <w:jc w:val="center"/>
            </w:pPr>
            <w:r>
              <w:t>8</w:t>
            </w:r>
          </w:p>
        </w:tc>
        <w:tc>
          <w:tcPr>
            <w:tcW w:w="6144" w:type="dxa"/>
            <w:vAlign w:val="center"/>
          </w:tcPr>
          <w:p w:rsidR="000B1D11" w:rsidRDefault="000B1D11" w:rsidP="000B1D11">
            <w:pPr>
              <w:ind w:firstLine="0"/>
              <w:jc w:val="center"/>
            </w:pPr>
            <w:r>
              <w:t>Pintura Acrílica para madera, colores rojo, blanco, negro y gris</w:t>
            </w:r>
          </w:p>
        </w:tc>
        <w:tc>
          <w:tcPr>
            <w:tcW w:w="1276" w:type="dxa"/>
            <w:vAlign w:val="center"/>
          </w:tcPr>
          <w:p w:rsidR="000B1D11" w:rsidRDefault="000B1D11" w:rsidP="000B1D11">
            <w:pPr>
              <w:ind w:firstLine="0"/>
              <w:jc w:val="center"/>
            </w:pPr>
            <w:r>
              <w:t>0,99</w:t>
            </w:r>
          </w:p>
        </w:tc>
        <w:tc>
          <w:tcPr>
            <w:tcW w:w="1444" w:type="dxa"/>
            <w:vAlign w:val="center"/>
          </w:tcPr>
          <w:p w:rsidR="000B1D11" w:rsidRDefault="000B1D11" w:rsidP="000B1D11">
            <w:pPr>
              <w:ind w:firstLine="0"/>
              <w:jc w:val="center"/>
            </w:pPr>
            <w:r>
              <w:t>7,92</w:t>
            </w:r>
          </w:p>
        </w:tc>
      </w:tr>
      <w:tr w:rsidR="00B77BEC" w:rsidTr="00066E00">
        <w:trPr>
          <w:trHeight w:val="322"/>
          <w:jc w:val="center"/>
        </w:trPr>
        <w:tc>
          <w:tcPr>
            <w:tcW w:w="1364" w:type="dxa"/>
            <w:vAlign w:val="center"/>
          </w:tcPr>
          <w:p w:rsidR="00B77BEC" w:rsidRDefault="00B77BEC" w:rsidP="00B77BEC">
            <w:pPr>
              <w:ind w:firstLine="0"/>
              <w:jc w:val="center"/>
            </w:pPr>
            <w:r>
              <w:t>50</w:t>
            </w:r>
          </w:p>
        </w:tc>
        <w:tc>
          <w:tcPr>
            <w:tcW w:w="6144" w:type="dxa"/>
            <w:vAlign w:val="center"/>
          </w:tcPr>
          <w:p w:rsidR="00B77BEC" w:rsidRDefault="00B77BEC" w:rsidP="00B77BEC">
            <w:pPr>
              <w:ind w:firstLine="0"/>
              <w:jc w:val="center"/>
            </w:pPr>
            <w:r>
              <w:t>Tornillos de cabeza plana,</w:t>
            </w:r>
          </w:p>
          <w:p w:rsidR="00B77BEC" w:rsidRDefault="00B77BEC" w:rsidP="00B77BEC">
            <w:pPr>
              <w:ind w:firstLine="0"/>
              <w:jc w:val="center"/>
            </w:pPr>
            <w:r>
              <w:t>Dimensiones 3 x 20 mm</w:t>
            </w:r>
          </w:p>
        </w:tc>
        <w:tc>
          <w:tcPr>
            <w:tcW w:w="1276" w:type="dxa"/>
            <w:vAlign w:val="center"/>
          </w:tcPr>
          <w:p w:rsidR="00B77BEC" w:rsidRDefault="00B77BEC" w:rsidP="00B77BEC">
            <w:pPr>
              <w:ind w:firstLine="0"/>
              <w:jc w:val="center"/>
            </w:pPr>
            <w:r>
              <w:t>0,0358</w:t>
            </w:r>
          </w:p>
        </w:tc>
        <w:tc>
          <w:tcPr>
            <w:tcW w:w="1444" w:type="dxa"/>
            <w:vAlign w:val="center"/>
          </w:tcPr>
          <w:p w:rsidR="00B77BEC" w:rsidRDefault="00B77BEC" w:rsidP="00B77BEC">
            <w:pPr>
              <w:ind w:firstLine="0"/>
              <w:jc w:val="center"/>
            </w:pPr>
            <w:r>
              <w:t>1,79</w:t>
            </w:r>
          </w:p>
        </w:tc>
      </w:tr>
      <w:tr w:rsidR="00B77BEC" w:rsidTr="00066E00">
        <w:trPr>
          <w:trHeight w:val="322"/>
          <w:jc w:val="center"/>
        </w:trPr>
        <w:tc>
          <w:tcPr>
            <w:tcW w:w="1364" w:type="dxa"/>
            <w:vAlign w:val="center"/>
          </w:tcPr>
          <w:p w:rsidR="00B77BEC" w:rsidRDefault="00B77BEC" w:rsidP="00B77BEC">
            <w:pPr>
              <w:ind w:firstLine="0"/>
              <w:jc w:val="center"/>
            </w:pPr>
            <w:r>
              <w:t>50</w:t>
            </w:r>
          </w:p>
        </w:tc>
        <w:tc>
          <w:tcPr>
            <w:tcW w:w="6144" w:type="dxa"/>
            <w:vAlign w:val="center"/>
          </w:tcPr>
          <w:p w:rsidR="00B77BEC" w:rsidRDefault="00B77BEC" w:rsidP="00B77BEC">
            <w:pPr>
              <w:ind w:firstLine="0"/>
              <w:jc w:val="center"/>
            </w:pPr>
            <w:r>
              <w:t>Tornillos de cabeza plana,</w:t>
            </w:r>
          </w:p>
          <w:p w:rsidR="00B77BEC" w:rsidRDefault="00B77BEC" w:rsidP="00B77BEC">
            <w:pPr>
              <w:ind w:firstLine="0"/>
              <w:jc w:val="center"/>
            </w:pPr>
            <w:r>
              <w:t>Dimensiones 3 x 12 mm</w:t>
            </w:r>
          </w:p>
        </w:tc>
        <w:tc>
          <w:tcPr>
            <w:tcW w:w="1276" w:type="dxa"/>
            <w:vAlign w:val="center"/>
          </w:tcPr>
          <w:p w:rsidR="00B77BEC" w:rsidRDefault="00B77BEC" w:rsidP="00B77BEC">
            <w:pPr>
              <w:ind w:firstLine="0"/>
              <w:jc w:val="center"/>
            </w:pPr>
            <w:r>
              <w:t>0,0276</w:t>
            </w:r>
          </w:p>
        </w:tc>
        <w:tc>
          <w:tcPr>
            <w:tcW w:w="1444" w:type="dxa"/>
            <w:vAlign w:val="center"/>
          </w:tcPr>
          <w:p w:rsidR="00B77BEC" w:rsidRDefault="00B77BEC" w:rsidP="00B77BEC">
            <w:pPr>
              <w:ind w:firstLine="0"/>
              <w:jc w:val="center"/>
            </w:pPr>
            <w:r>
              <w:t>1,38</w:t>
            </w:r>
          </w:p>
        </w:tc>
      </w:tr>
      <w:tr w:rsidR="00B77BEC" w:rsidTr="00066E00">
        <w:trPr>
          <w:trHeight w:val="345"/>
          <w:jc w:val="center"/>
        </w:trPr>
        <w:tc>
          <w:tcPr>
            <w:tcW w:w="1364" w:type="dxa"/>
            <w:vAlign w:val="center"/>
          </w:tcPr>
          <w:p w:rsidR="00B77BEC" w:rsidRDefault="00B77BEC" w:rsidP="00B77BEC">
            <w:pPr>
              <w:ind w:firstLine="0"/>
              <w:jc w:val="center"/>
            </w:pPr>
            <w:r>
              <w:t>50</w:t>
            </w:r>
          </w:p>
        </w:tc>
        <w:tc>
          <w:tcPr>
            <w:tcW w:w="6144" w:type="dxa"/>
            <w:vAlign w:val="center"/>
          </w:tcPr>
          <w:p w:rsidR="00B77BEC" w:rsidRDefault="00B77BEC" w:rsidP="00B77BEC">
            <w:pPr>
              <w:ind w:firstLine="0"/>
              <w:jc w:val="center"/>
            </w:pPr>
            <w:r>
              <w:t>Barra de silicona térmica</w:t>
            </w:r>
          </w:p>
        </w:tc>
        <w:tc>
          <w:tcPr>
            <w:tcW w:w="1276" w:type="dxa"/>
            <w:vAlign w:val="center"/>
          </w:tcPr>
          <w:p w:rsidR="00B77BEC" w:rsidRDefault="00B77BEC" w:rsidP="00B77BEC">
            <w:pPr>
              <w:ind w:firstLine="0"/>
              <w:jc w:val="center"/>
            </w:pPr>
            <w:r>
              <w:t>0,0712</w:t>
            </w:r>
          </w:p>
        </w:tc>
        <w:tc>
          <w:tcPr>
            <w:tcW w:w="1444" w:type="dxa"/>
            <w:vAlign w:val="center"/>
          </w:tcPr>
          <w:p w:rsidR="00B77BEC" w:rsidRDefault="00B77BEC" w:rsidP="00B77BEC">
            <w:pPr>
              <w:ind w:firstLine="0"/>
              <w:jc w:val="center"/>
            </w:pPr>
            <w:r>
              <w:t>3,56</w:t>
            </w:r>
          </w:p>
        </w:tc>
      </w:tr>
      <w:tr w:rsidR="00B77BEC" w:rsidTr="00066E00">
        <w:trPr>
          <w:trHeight w:val="345"/>
          <w:jc w:val="center"/>
        </w:trPr>
        <w:tc>
          <w:tcPr>
            <w:tcW w:w="1364" w:type="dxa"/>
            <w:vAlign w:val="center"/>
          </w:tcPr>
          <w:p w:rsidR="00B77BEC" w:rsidRDefault="00B77BEC" w:rsidP="00B77BEC">
            <w:pPr>
              <w:ind w:firstLine="0"/>
              <w:jc w:val="center"/>
            </w:pPr>
            <w:r>
              <w:t>1</w:t>
            </w:r>
          </w:p>
        </w:tc>
        <w:tc>
          <w:tcPr>
            <w:tcW w:w="6144" w:type="dxa"/>
            <w:vAlign w:val="center"/>
          </w:tcPr>
          <w:p w:rsidR="00B77BEC" w:rsidRDefault="00B77BEC" w:rsidP="00B77BEC">
            <w:pPr>
              <w:ind w:firstLine="0"/>
              <w:jc w:val="center"/>
            </w:pPr>
            <w:r>
              <w:t>Sellador Adhesivo para madera, color blanco</w:t>
            </w:r>
          </w:p>
        </w:tc>
        <w:tc>
          <w:tcPr>
            <w:tcW w:w="1276" w:type="dxa"/>
            <w:vAlign w:val="center"/>
          </w:tcPr>
          <w:p w:rsidR="00B77BEC" w:rsidRDefault="00B77BEC" w:rsidP="00B77BEC">
            <w:pPr>
              <w:ind w:firstLine="0"/>
              <w:jc w:val="center"/>
            </w:pPr>
            <w:r>
              <w:t xml:space="preserve">8,5 </w:t>
            </w:r>
          </w:p>
        </w:tc>
        <w:tc>
          <w:tcPr>
            <w:tcW w:w="1444" w:type="dxa"/>
            <w:vAlign w:val="center"/>
          </w:tcPr>
          <w:p w:rsidR="00B77BEC" w:rsidRDefault="00B77BEC" w:rsidP="00B77BEC">
            <w:pPr>
              <w:ind w:firstLine="0"/>
              <w:jc w:val="center"/>
            </w:pPr>
            <w:r>
              <w:t>8,5</w:t>
            </w:r>
          </w:p>
        </w:tc>
      </w:tr>
      <w:tr w:rsidR="00B77BEC" w:rsidTr="00066E00">
        <w:trPr>
          <w:trHeight w:val="345"/>
          <w:jc w:val="center"/>
        </w:trPr>
        <w:tc>
          <w:tcPr>
            <w:tcW w:w="1364" w:type="dxa"/>
            <w:vAlign w:val="center"/>
          </w:tcPr>
          <w:p w:rsidR="00B77BEC" w:rsidRDefault="00B77BEC" w:rsidP="00B77BEC">
            <w:pPr>
              <w:ind w:firstLine="0"/>
              <w:jc w:val="center"/>
            </w:pPr>
            <w:r>
              <w:t>1</w:t>
            </w:r>
          </w:p>
        </w:tc>
        <w:tc>
          <w:tcPr>
            <w:tcW w:w="6144" w:type="dxa"/>
            <w:vAlign w:val="center"/>
          </w:tcPr>
          <w:p w:rsidR="00B77BEC" w:rsidRDefault="00B77BEC" w:rsidP="00B77BEC">
            <w:pPr>
              <w:ind w:firstLine="0"/>
              <w:jc w:val="center"/>
            </w:pPr>
            <w:r>
              <w:t>Pack de brochas de pintura, distintos tamaños</w:t>
            </w:r>
          </w:p>
        </w:tc>
        <w:tc>
          <w:tcPr>
            <w:tcW w:w="1276" w:type="dxa"/>
            <w:vAlign w:val="center"/>
          </w:tcPr>
          <w:p w:rsidR="00B77BEC" w:rsidRDefault="00B77BEC" w:rsidP="00B77BEC">
            <w:pPr>
              <w:ind w:firstLine="0"/>
              <w:jc w:val="center"/>
            </w:pPr>
            <w:r>
              <w:t>4,95</w:t>
            </w:r>
          </w:p>
        </w:tc>
        <w:tc>
          <w:tcPr>
            <w:tcW w:w="1444" w:type="dxa"/>
            <w:vAlign w:val="center"/>
          </w:tcPr>
          <w:p w:rsidR="00B77BEC" w:rsidRDefault="00B77BEC" w:rsidP="00B77BEC">
            <w:pPr>
              <w:ind w:firstLine="0"/>
              <w:jc w:val="center"/>
            </w:pPr>
            <w:r>
              <w:t>4,95</w:t>
            </w:r>
          </w:p>
        </w:tc>
      </w:tr>
      <w:tr w:rsidR="00B77BEC" w:rsidTr="00066E00">
        <w:trPr>
          <w:trHeight w:val="345"/>
          <w:jc w:val="center"/>
        </w:trPr>
        <w:tc>
          <w:tcPr>
            <w:tcW w:w="1364" w:type="dxa"/>
            <w:vAlign w:val="center"/>
          </w:tcPr>
          <w:p w:rsidR="00B77BEC" w:rsidRDefault="00B77BEC" w:rsidP="00B77BEC">
            <w:pPr>
              <w:ind w:firstLine="0"/>
              <w:jc w:val="center"/>
            </w:pPr>
            <w:r>
              <w:t>1</w:t>
            </w:r>
          </w:p>
        </w:tc>
        <w:tc>
          <w:tcPr>
            <w:tcW w:w="6144" w:type="dxa"/>
            <w:vAlign w:val="center"/>
          </w:tcPr>
          <w:p w:rsidR="00B77BEC" w:rsidRDefault="00B77BEC" w:rsidP="00B77BEC">
            <w:pPr>
              <w:ind w:firstLine="0"/>
              <w:jc w:val="center"/>
            </w:pPr>
            <w:r>
              <w:t>Laca tapa poros para madera</w:t>
            </w:r>
          </w:p>
        </w:tc>
        <w:tc>
          <w:tcPr>
            <w:tcW w:w="1276" w:type="dxa"/>
            <w:vAlign w:val="center"/>
          </w:tcPr>
          <w:p w:rsidR="00B77BEC" w:rsidRDefault="00B77BEC" w:rsidP="00B77BEC">
            <w:pPr>
              <w:ind w:firstLine="0"/>
              <w:jc w:val="center"/>
            </w:pPr>
            <w:r>
              <w:t>7,74</w:t>
            </w:r>
          </w:p>
        </w:tc>
        <w:tc>
          <w:tcPr>
            <w:tcW w:w="1444" w:type="dxa"/>
            <w:vAlign w:val="center"/>
          </w:tcPr>
          <w:p w:rsidR="00B77BEC" w:rsidRDefault="00B77BEC" w:rsidP="00B77BEC">
            <w:pPr>
              <w:ind w:firstLine="0"/>
              <w:jc w:val="center"/>
            </w:pPr>
            <w:r>
              <w:t>7,74</w:t>
            </w:r>
          </w:p>
        </w:tc>
      </w:tr>
      <w:tr w:rsidR="00B77BEC" w:rsidTr="00866A80">
        <w:trPr>
          <w:trHeight w:val="334"/>
          <w:jc w:val="center"/>
        </w:trPr>
        <w:tc>
          <w:tcPr>
            <w:tcW w:w="8784" w:type="dxa"/>
            <w:gridSpan w:val="3"/>
            <w:shd w:val="clear" w:color="auto" w:fill="92D050"/>
            <w:vAlign w:val="center"/>
          </w:tcPr>
          <w:p w:rsidR="00B77BEC" w:rsidRDefault="00B77BEC" w:rsidP="00B77BEC">
            <w:pPr>
              <w:ind w:firstLine="0"/>
              <w:jc w:val="center"/>
            </w:pPr>
            <w:r>
              <w:t>TOTAL PARCIAL</w:t>
            </w:r>
          </w:p>
        </w:tc>
        <w:tc>
          <w:tcPr>
            <w:tcW w:w="1444" w:type="dxa"/>
            <w:shd w:val="clear" w:color="auto" w:fill="92D050"/>
            <w:vAlign w:val="center"/>
          </w:tcPr>
          <w:p w:rsidR="00B77BEC" w:rsidRDefault="00B77BEC" w:rsidP="00B77BEC">
            <w:pPr>
              <w:ind w:firstLine="0"/>
              <w:jc w:val="center"/>
            </w:pPr>
            <w:r>
              <w:fldChar w:fldCharType="begin"/>
            </w:r>
            <w:r>
              <w:instrText xml:space="preserve"> =SUM(ABOVE) </w:instrText>
            </w:r>
            <w:r>
              <w:fldChar w:fldCharType="separate"/>
            </w:r>
            <w:r>
              <w:rPr>
                <w:noProof/>
              </w:rPr>
              <w:t>67,34</w:t>
            </w:r>
            <w:r>
              <w:fldChar w:fldCharType="end"/>
            </w:r>
          </w:p>
        </w:tc>
      </w:tr>
    </w:tbl>
    <w:p w:rsidR="00F44FCE" w:rsidRPr="00F44FCE" w:rsidRDefault="00F44FCE" w:rsidP="00F44FCE"/>
    <w:p w:rsidR="00532E83" w:rsidRDefault="00532E83" w:rsidP="00532E83"/>
    <w:p w:rsidR="00532E83" w:rsidRDefault="00532E83" w:rsidP="008B1C14"/>
    <w:p w:rsidR="00B77BEC" w:rsidRDefault="00B77BEC" w:rsidP="008B1C14"/>
    <w:p w:rsidR="00B77BEC" w:rsidRDefault="00B77BEC" w:rsidP="008B1C14"/>
    <w:p w:rsidR="00B77BEC" w:rsidRDefault="00B77BEC" w:rsidP="008B1C14"/>
    <w:p w:rsidR="00B77BEC" w:rsidRDefault="00B77BEC" w:rsidP="008B1C14"/>
    <w:p w:rsidR="00B77BEC" w:rsidRDefault="00B77BEC" w:rsidP="008B1C14"/>
    <w:p w:rsidR="00B77BEC" w:rsidRDefault="00B77BEC" w:rsidP="008B1C14"/>
    <w:p w:rsidR="00B77BEC" w:rsidRDefault="00B77BEC" w:rsidP="008B1C14"/>
    <w:p w:rsidR="00B77BEC" w:rsidRDefault="00B77BEC" w:rsidP="004B31F4">
      <w:pPr>
        <w:pStyle w:val="Ttulo2"/>
        <w:numPr>
          <w:ilvl w:val="0"/>
          <w:numId w:val="0"/>
        </w:numPr>
        <w:ind w:left="792"/>
      </w:pPr>
      <w:bookmarkStart w:id="30" w:name="_Toc453769729"/>
      <w:r>
        <w:t xml:space="preserve">4.2 Placa Arduino, sensores y </w:t>
      </w:r>
      <w:r w:rsidR="00362475">
        <w:t>módulos</w:t>
      </w:r>
      <w:bookmarkEnd w:id="30"/>
    </w:p>
    <w:p w:rsidR="00B77BEC" w:rsidRDefault="00B77BEC" w:rsidP="00B77BEC">
      <w:pPr>
        <w:jc w:val="center"/>
      </w:pPr>
    </w:p>
    <w:p w:rsidR="00244ECE" w:rsidRPr="00B77BEC" w:rsidRDefault="00244ECE" w:rsidP="00B77BEC">
      <w:pPr>
        <w:jc w:val="center"/>
      </w:pPr>
    </w:p>
    <w:tbl>
      <w:tblPr>
        <w:tblStyle w:val="Tablaconcuadrcula"/>
        <w:tblW w:w="10228" w:type="dxa"/>
        <w:jc w:val="center"/>
        <w:tblLook w:val="04A0" w:firstRow="1" w:lastRow="0" w:firstColumn="1" w:lastColumn="0" w:noHBand="0" w:noVBand="1"/>
      </w:tblPr>
      <w:tblGrid>
        <w:gridCol w:w="1364"/>
        <w:gridCol w:w="6144"/>
        <w:gridCol w:w="1276"/>
        <w:gridCol w:w="1444"/>
      </w:tblGrid>
      <w:tr w:rsidR="00B77BEC" w:rsidTr="009F5948">
        <w:trPr>
          <w:trHeight w:val="690"/>
          <w:jc w:val="center"/>
        </w:trPr>
        <w:tc>
          <w:tcPr>
            <w:tcW w:w="1364" w:type="dxa"/>
            <w:shd w:val="clear" w:color="auto" w:fill="DBE5F1" w:themeFill="accent1" w:themeFillTint="33"/>
            <w:vAlign w:val="center"/>
          </w:tcPr>
          <w:p w:rsidR="00B77BEC" w:rsidRDefault="00B77BEC" w:rsidP="009F5948">
            <w:pPr>
              <w:ind w:firstLine="0"/>
              <w:jc w:val="center"/>
            </w:pPr>
            <w:r>
              <w:t>CANTIDAD</w:t>
            </w:r>
          </w:p>
        </w:tc>
        <w:tc>
          <w:tcPr>
            <w:tcW w:w="6144" w:type="dxa"/>
            <w:shd w:val="clear" w:color="auto" w:fill="DBE5F1" w:themeFill="accent1" w:themeFillTint="33"/>
            <w:vAlign w:val="center"/>
          </w:tcPr>
          <w:p w:rsidR="00B77BEC" w:rsidRDefault="00B77BEC" w:rsidP="009F5948">
            <w:pPr>
              <w:ind w:firstLine="0"/>
              <w:jc w:val="center"/>
            </w:pPr>
            <w:r>
              <w:t>DESCRIPCIÓN</w:t>
            </w:r>
          </w:p>
        </w:tc>
        <w:tc>
          <w:tcPr>
            <w:tcW w:w="1276" w:type="dxa"/>
            <w:shd w:val="clear" w:color="auto" w:fill="DBE5F1" w:themeFill="accent1" w:themeFillTint="33"/>
            <w:vAlign w:val="center"/>
          </w:tcPr>
          <w:p w:rsidR="00B77BEC" w:rsidRDefault="00B77BEC" w:rsidP="009F5948">
            <w:pPr>
              <w:ind w:firstLine="0"/>
              <w:jc w:val="center"/>
            </w:pPr>
            <w:r>
              <w:t>P. UNIDAD</w:t>
            </w:r>
          </w:p>
        </w:tc>
        <w:tc>
          <w:tcPr>
            <w:tcW w:w="1444" w:type="dxa"/>
            <w:shd w:val="clear" w:color="auto" w:fill="DBE5F1" w:themeFill="accent1" w:themeFillTint="33"/>
            <w:vAlign w:val="center"/>
          </w:tcPr>
          <w:p w:rsidR="00B77BEC" w:rsidRDefault="00B77BEC" w:rsidP="009F5948">
            <w:pPr>
              <w:ind w:firstLine="0"/>
              <w:jc w:val="center"/>
            </w:pPr>
            <w:r>
              <w:t>P. SUBTOTAL</w:t>
            </w:r>
          </w:p>
        </w:tc>
      </w:tr>
      <w:tr w:rsidR="00B77BEC" w:rsidTr="009F5948">
        <w:trPr>
          <w:trHeight w:val="322"/>
          <w:jc w:val="center"/>
        </w:trPr>
        <w:tc>
          <w:tcPr>
            <w:tcW w:w="1364" w:type="dxa"/>
            <w:vAlign w:val="center"/>
          </w:tcPr>
          <w:p w:rsidR="00B77BEC" w:rsidRDefault="00B77BEC" w:rsidP="009F5948">
            <w:pPr>
              <w:ind w:firstLine="0"/>
              <w:jc w:val="center"/>
            </w:pPr>
            <w:r>
              <w:t>1</w:t>
            </w:r>
          </w:p>
        </w:tc>
        <w:tc>
          <w:tcPr>
            <w:tcW w:w="6144" w:type="dxa"/>
            <w:vAlign w:val="center"/>
          </w:tcPr>
          <w:p w:rsidR="00B77BEC" w:rsidRDefault="004B31F4" w:rsidP="009F5948">
            <w:pPr>
              <w:ind w:firstLine="0"/>
              <w:jc w:val="center"/>
            </w:pPr>
            <w:r>
              <w:t>Placa Arduino</w:t>
            </w:r>
            <w:r w:rsidR="00B77BEC">
              <w:t>, modelo Mega 2560</w:t>
            </w:r>
          </w:p>
        </w:tc>
        <w:tc>
          <w:tcPr>
            <w:tcW w:w="1276" w:type="dxa"/>
            <w:vAlign w:val="center"/>
          </w:tcPr>
          <w:p w:rsidR="00B77BEC" w:rsidRDefault="00362475" w:rsidP="009F5948">
            <w:pPr>
              <w:ind w:firstLine="0"/>
              <w:jc w:val="center"/>
            </w:pPr>
            <w:r>
              <w:t>10,2</w:t>
            </w:r>
          </w:p>
        </w:tc>
        <w:tc>
          <w:tcPr>
            <w:tcW w:w="1444" w:type="dxa"/>
            <w:vAlign w:val="center"/>
          </w:tcPr>
          <w:p w:rsidR="00B77BEC" w:rsidRDefault="004B31F4" w:rsidP="009F5948">
            <w:pPr>
              <w:ind w:firstLine="0"/>
              <w:jc w:val="center"/>
            </w:pPr>
            <w:r>
              <w:t>10,2</w:t>
            </w:r>
          </w:p>
        </w:tc>
      </w:tr>
      <w:tr w:rsidR="00B77BEC" w:rsidTr="009F5948">
        <w:trPr>
          <w:trHeight w:val="345"/>
          <w:jc w:val="center"/>
        </w:trPr>
        <w:tc>
          <w:tcPr>
            <w:tcW w:w="1364" w:type="dxa"/>
            <w:vAlign w:val="center"/>
          </w:tcPr>
          <w:p w:rsidR="00B77BEC" w:rsidRDefault="00362475" w:rsidP="009F5948">
            <w:pPr>
              <w:ind w:firstLine="0"/>
              <w:jc w:val="center"/>
            </w:pPr>
            <w:r>
              <w:t>1</w:t>
            </w:r>
          </w:p>
        </w:tc>
        <w:tc>
          <w:tcPr>
            <w:tcW w:w="6144" w:type="dxa"/>
            <w:vAlign w:val="center"/>
          </w:tcPr>
          <w:p w:rsidR="00B77BEC" w:rsidRDefault="00362475" w:rsidP="009F5948">
            <w:pPr>
              <w:ind w:firstLine="0"/>
              <w:jc w:val="center"/>
            </w:pPr>
            <w:r>
              <w:t>Módulo RFID (modelo MFRC522) + 2 tags</w:t>
            </w:r>
          </w:p>
        </w:tc>
        <w:tc>
          <w:tcPr>
            <w:tcW w:w="1276" w:type="dxa"/>
            <w:vAlign w:val="center"/>
          </w:tcPr>
          <w:p w:rsidR="00B77BEC" w:rsidRDefault="00362475" w:rsidP="009F5948">
            <w:pPr>
              <w:ind w:firstLine="0"/>
              <w:jc w:val="center"/>
            </w:pPr>
            <w:r>
              <w:t>7,76</w:t>
            </w:r>
          </w:p>
        </w:tc>
        <w:tc>
          <w:tcPr>
            <w:tcW w:w="1444" w:type="dxa"/>
            <w:vAlign w:val="center"/>
          </w:tcPr>
          <w:p w:rsidR="00B77BEC" w:rsidRDefault="004B31F4" w:rsidP="009F5948">
            <w:pPr>
              <w:ind w:firstLine="0"/>
              <w:jc w:val="center"/>
            </w:pPr>
            <w:r>
              <w:t>7,76</w:t>
            </w:r>
          </w:p>
        </w:tc>
      </w:tr>
      <w:tr w:rsidR="00B77BEC" w:rsidTr="009F5948">
        <w:trPr>
          <w:trHeight w:val="345"/>
          <w:jc w:val="center"/>
        </w:trPr>
        <w:tc>
          <w:tcPr>
            <w:tcW w:w="1364" w:type="dxa"/>
            <w:vAlign w:val="center"/>
          </w:tcPr>
          <w:p w:rsidR="00B77BEC" w:rsidRDefault="00362475" w:rsidP="009F5948">
            <w:pPr>
              <w:ind w:firstLine="0"/>
              <w:jc w:val="center"/>
            </w:pPr>
            <w:r>
              <w:t>1</w:t>
            </w:r>
          </w:p>
        </w:tc>
        <w:tc>
          <w:tcPr>
            <w:tcW w:w="6144" w:type="dxa"/>
            <w:vAlign w:val="center"/>
          </w:tcPr>
          <w:p w:rsidR="00B77BEC" w:rsidRDefault="00362475" w:rsidP="009F5948">
            <w:pPr>
              <w:ind w:firstLine="0"/>
              <w:jc w:val="center"/>
            </w:pPr>
            <w:r>
              <w:t xml:space="preserve">Módulo LCD 16x2 </w:t>
            </w:r>
            <w:r w:rsidRPr="00362475">
              <w:t>HD44780</w:t>
            </w:r>
          </w:p>
        </w:tc>
        <w:tc>
          <w:tcPr>
            <w:tcW w:w="1276" w:type="dxa"/>
            <w:vAlign w:val="center"/>
          </w:tcPr>
          <w:p w:rsidR="00B77BEC" w:rsidRDefault="00362475" w:rsidP="009F5948">
            <w:pPr>
              <w:ind w:firstLine="0"/>
              <w:jc w:val="center"/>
            </w:pPr>
            <w:r>
              <w:t>2,57</w:t>
            </w:r>
          </w:p>
        </w:tc>
        <w:tc>
          <w:tcPr>
            <w:tcW w:w="1444" w:type="dxa"/>
            <w:vAlign w:val="center"/>
          </w:tcPr>
          <w:p w:rsidR="00B77BEC" w:rsidRDefault="004B31F4" w:rsidP="009F5948">
            <w:pPr>
              <w:ind w:firstLine="0"/>
              <w:jc w:val="center"/>
            </w:pPr>
            <w:r>
              <w:t>2,57</w:t>
            </w:r>
          </w:p>
        </w:tc>
      </w:tr>
      <w:tr w:rsidR="004B31F4" w:rsidTr="009F5948">
        <w:trPr>
          <w:trHeight w:val="322"/>
          <w:jc w:val="center"/>
        </w:trPr>
        <w:tc>
          <w:tcPr>
            <w:tcW w:w="1364" w:type="dxa"/>
            <w:vAlign w:val="center"/>
          </w:tcPr>
          <w:p w:rsidR="004B31F4" w:rsidRDefault="004B31F4" w:rsidP="004B31F4">
            <w:pPr>
              <w:ind w:firstLine="0"/>
              <w:jc w:val="center"/>
            </w:pPr>
            <w:r>
              <w:t>1</w:t>
            </w:r>
          </w:p>
        </w:tc>
        <w:tc>
          <w:tcPr>
            <w:tcW w:w="6144" w:type="dxa"/>
            <w:vAlign w:val="center"/>
          </w:tcPr>
          <w:p w:rsidR="004B31F4" w:rsidRDefault="004B31F4" w:rsidP="004B31F4">
            <w:pPr>
              <w:ind w:firstLine="0"/>
              <w:jc w:val="center"/>
            </w:pPr>
            <w:r>
              <w:t xml:space="preserve">Módulo x4 Relé </w:t>
            </w:r>
          </w:p>
        </w:tc>
        <w:tc>
          <w:tcPr>
            <w:tcW w:w="1276" w:type="dxa"/>
            <w:vAlign w:val="center"/>
          </w:tcPr>
          <w:p w:rsidR="004B31F4" w:rsidRDefault="004B31F4" w:rsidP="004B31F4">
            <w:pPr>
              <w:ind w:firstLine="0"/>
              <w:jc w:val="center"/>
            </w:pPr>
            <w:r>
              <w:t>2,96</w:t>
            </w:r>
          </w:p>
        </w:tc>
        <w:tc>
          <w:tcPr>
            <w:tcW w:w="1444" w:type="dxa"/>
            <w:vAlign w:val="center"/>
          </w:tcPr>
          <w:p w:rsidR="004B31F4" w:rsidRDefault="004B31F4" w:rsidP="004B31F4">
            <w:pPr>
              <w:ind w:firstLine="0"/>
              <w:jc w:val="center"/>
            </w:pPr>
            <w:r>
              <w:t>2,96</w:t>
            </w:r>
          </w:p>
        </w:tc>
      </w:tr>
      <w:tr w:rsidR="004B31F4" w:rsidTr="009F5948">
        <w:trPr>
          <w:trHeight w:val="322"/>
          <w:jc w:val="center"/>
        </w:trPr>
        <w:tc>
          <w:tcPr>
            <w:tcW w:w="1364" w:type="dxa"/>
            <w:vAlign w:val="center"/>
          </w:tcPr>
          <w:p w:rsidR="004B31F4" w:rsidRDefault="004B31F4" w:rsidP="004B31F4">
            <w:pPr>
              <w:ind w:firstLine="0"/>
              <w:jc w:val="center"/>
            </w:pPr>
            <w:r>
              <w:t>5</w:t>
            </w:r>
          </w:p>
        </w:tc>
        <w:tc>
          <w:tcPr>
            <w:tcW w:w="6144" w:type="dxa"/>
            <w:vAlign w:val="center"/>
          </w:tcPr>
          <w:p w:rsidR="004B31F4" w:rsidRDefault="004B31F4" w:rsidP="004B31F4">
            <w:pPr>
              <w:ind w:firstLine="0"/>
              <w:jc w:val="center"/>
            </w:pPr>
            <w:r>
              <w:t>Sensor HC-SR04</w:t>
            </w:r>
          </w:p>
        </w:tc>
        <w:tc>
          <w:tcPr>
            <w:tcW w:w="1276" w:type="dxa"/>
            <w:vAlign w:val="center"/>
          </w:tcPr>
          <w:p w:rsidR="004B31F4" w:rsidRDefault="004B31F4" w:rsidP="004B31F4">
            <w:pPr>
              <w:ind w:firstLine="0"/>
              <w:jc w:val="center"/>
            </w:pPr>
            <w:r>
              <w:t>1,45</w:t>
            </w:r>
          </w:p>
        </w:tc>
        <w:tc>
          <w:tcPr>
            <w:tcW w:w="1444" w:type="dxa"/>
            <w:vAlign w:val="center"/>
          </w:tcPr>
          <w:p w:rsidR="004B31F4" w:rsidRDefault="004B31F4" w:rsidP="004B31F4">
            <w:pPr>
              <w:ind w:firstLine="0"/>
              <w:jc w:val="center"/>
            </w:pPr>
            <w:r>
              <w:t>7,25</w:t>
            </w:r>
          </w:p>
        </w:tc>
      </w:tr>
      <w:tr w:rsidR="004B31F4" w:rsidTr="009F5948">
        <w:trPr>
          <w:trHeight w:val="322"/>
          <w:jc w:val="center"/>
        </w:trPr>
        <w:tc>
          <w:tcPr>
            <w:tcW w:w="1364" w:type="dxa"/>
            <w:vAlign w:val="center"/>
          </w:tcPr>
          <w:p w:rsidR="004B31F4" w:rsidRDefault="004B31F4" w:rsidP="004B31F4">
            <w:pPr>
              <w:ind w:firstLine="0"/>
              <w:jc w:val="center"/>
            </w:pPr>
            <w:r>
              <w:t>10</w:t>
            </w:r>
          </w:p>
        </w:tc>
        <w:tc>
          <w:tcPr>
            <w:tcW w:w="6144" w:type="dxa"/>
            <w:vAlign w:val="center"/>
          </w:tcPr>
          <w:p w:rsidR="004B31F4" w:rsidRDefault="004B31F4" w:rsidP="004B31F4">
            <w:pPr>
              <w:ind w:firstLine="0"/>
              <w:jc w:val="center"/>
            </w:pPr>
            <w:r>
              <w:t>Sensor TCRT 5000/5000L</w:t>
            </w:r>
          </w:p>
        </w:tc>
        <w:tc>
          <w:tcPr>
            <w:tcW w:w="1276" w:type="dxa"/>
            <w:vAlign w:val="center"/>
          </w:tcPr>
          <w:p w:rsidR="004B31F4" w:rsidRDefault="004B31F4" w:rsidP="004B31F4">
            <w:pPr>
              <w:ind w:firstLine="0"/>
              <w:jc w:val="center"/>
            </w:pPr>
            <w:r>
              <w:t>0,171</w:t>
            </w:r>
          </w:p>
        </w:tc>
        <w:tc>
          <w:tcPr>
            <w:tcW w:w="1444" w:type="dxa"/>
            <w:vAlign w:val="center"/>
          </w:tcPr>
          <w:p w:rsidR="004B31F4" w:rsidRDefault="004B31F4" w:rsidP="004B31F4">
            <w:pPr>
              <w:ind w:firstLine="0"/>
              <w:jc w:val="center"/>
            </w:pPr>
            <w:r>
              <w:t>1,71</w:t>
            </w:r>
          </w:p>
        </w:tc>
      </w:tr>
      <w:tr w:rsidR="004B31F4" w:rsidTr="009F5948">
        <w:trPr>
          <w:trHeight w:val="322"/>
          <w:jc w:val="center"/>
        </w:trPr>
        <w:tc>
          <w:tcPr>
            <w:tcW w:w="1364" w:type="dxa"/>
            <w:vAlign w:val="center"/>
          </w:tcPr>
          <w:p w:rsidR="004B31F4" w:rsidRDefault="004B31F4" w:rsidP="004B31F4">
            <w:pPr>
              <w:ind w:firstLine="0"/>
              <w:jc w:val="center"/>
            </w:pPr>
            <w:r>
              <w:t>2</w:t>
            </w:r>
          </w:p>
        </w:tc>
        <w:tc>
          <w:tcPr>
            <w:tcW w:w="6144" w:type="dxa"/>
            <w:vAlign w:val="center"/>
          </w:tcPr>
          <w:p w:rsidR="004B31F4" w:rsidRDefault="004B31F4" w:rsidP="004B31F4">
            <w:pPr>
              <w:ind w:firstLine="0"/>
              <w:jc w:val="center"/>
            </w:pPr>
            <w:r>
              <w:t>Sensor DHT-11</w:t>
            </w:r>
          </w:p>
        </w:tc>
        <w:tc>
          <w:tcPr>
            <w:tcW w:w="1276" w:type="dxa"/>
            <w:vAlign w:val="center"/>
          </w:tcPr>
          <w:p w:rsidR="004B31F4" w:rsidRDefault="004B31F4" w:rsidP="004B31F4">
            <w:pPr>
              <w:ind w:firstLine="0"/>
              <w:jc w:val="center"/>
            </w:pPr>
            <w:r>
              <w:t>1,115</w:t>
            </w:r>
          </w:p>
        </w:tc>
        <w:tc>
          <w:tcPr>
            <w:tcW w:w="1444" w:type="dxa"/>
            <w:vAlign w:val="center"/>
          </w:tcPr>
          <w:p w:rsidR="004B31F4" w:rsidRDefault="004B31F4" w:rsidP="004B31F4">
            <w:pPr>
              <w:ind w:firstLine="0"/>
              <w:jc w:val="center"/>
            </w:pPr>
            <w:r>
              <w:t>2,23</w:t>
            </w:r>
          </w:p>
        </w:tc>
      </w:tr>
      <w:tr w:rsidR="004B31F4" w:rsidTr="009F5948">
        <w:trPr>
          <w:trHeight w:val="334"/>
          <w:jc w:val="center"/>
        </w:trPr>
        <w:tc>
          <w:tcPr>
            <w:tcW w:w="8784" w:type="dxa"/>
            <w:gridSpan w:val="3"/>
            <w:shd w:val="clear" w:color="auto" w:fill="92D050"/>
            <w:vAlign w:val="center"/>
          </w:tcPr>
          <w:p w:rsidR="004B31F4" w:rsidRDefault="004B31F4" w:rsidP="004B31F4">
            <w:pPr>
              <w:ind w:firstLine="0"/>
              <w:jc w:val="center"/>
            </w:pPr>
            <w:r>
              <w:t>TOTAL PARCIAL</w:t>
            </w:r>
          </w:p>
        </w:tc>
        <w:tc>
          <w:tcPr>
            <w:tcW w:w="1444" w:type="dxa"/>
            <w:shd w:val="clear" w:color="auto" w:fill="92D050"/>
            <w:vAlign w:val="center"/>
          </w:tcPr>
          <w:p w:rsidR="004B31F4" w:rsidRDefault="004B31F4" w:rsidP="004B31F4">
            <w:pPr>
              <w:ind w:firstLine="0"/>
              <w:jc w:val="center"/>
            </w:pPr>
            <w:r>
              <w:fldChar w:fldCharType="begin"/>
            </w:r>
            <w:r>
              <w:instrText xml:space="preserve"> =SUM(ABOVE) </w:instrText>
            </w:r>
            <w:r>
              <w:fldChar w:fldCharType="separate"/>
            </w:r>
            <w:r>
              <w:rPr>
                <w:noProof/>
              </w:rPr>
              <w:t>34,68</w:t>
            </w:r>
            <w:r>
              <w:fldChar w:fldCharType="end"/>
            </w:r>
          </w:p>
        </w:tc>
      </w:tr>
    </w:tbl>
    <w:p w:rsidR="00B77BEC" w:rsidRDefault="00B77BEC" w:rsidP="008B1C14"/>
    <w:p w:rsidR="004B31F4" w:rsidRDefault="004B31F4" w:rsidP="004B31F4">
      <w:pPr>
        <w:pStyle w:val="Ttulo2"/>
        <w:numPr>
          <w:ilvl w:val="0"/>
          <w:numId w:val="0"/>
        </w:numPr>
        <w:ind w:left="792"/>
      </w:pPr>
      <w:bookmarkStart w:id="31" w:name="_Toc453769730"/>
      <w:r>
        <w:t>4.3 Materiales complementarios para la maqueta</w:t>
      </w:r>
      <w:bookmarkEnd w:id="31"/>
    </w:p>
    <w:p w:rsidR="004B31F4" w:rsidRDefault="004B31F4" w:rsidP="004B31F4"/>
    <w:p w:rsidR="004B31F4" w:rsidRPr="00B77BEC" w:rsidRDefault="004B31F4" w:rsidP="004B31F4">
      <w:pPr>
        <w:jc w:val="center"/>
      </w:pPr>
    </w:p>
    <w:tbl>
      <w:tblPr>
        <w:tblStyle w:val="Tablaconcuadrcula"/>
        <w:tblW w:w="10228" w:type="dxa"/>
        <w:jc w:val="center"/>
        <w:tblLook w:val="04A0" w:firstRow="1" w:lastRow="0" w:firstColumn="1" w:lastColumn="0" w:noHBand="0" w:noVBand="1"/>
      </w:tblPr>
      <w:tblGrid>
        <w:gridCol w:w="1364"/>
        <w:gridCol w:w="6144"/>
        <w:gridCol w:w="1276"/>
        <w:gridCol w:w="1444"/>
      </w:tblGrid>
      <w:tr w:rsidR="004B31F4" w:rsidTr="009F5948">
        <w:trPr>
          <w:trHeight w:val="690"/>
          <w:jc w:val="center"/>
        </w:trPr>
        <w:tc>
          <w:tcPr>
            <w:tcW w:w="1364" w:type="dxa"/>
            <w:shd w:val="clear" w:color="auto" w:fill="DBE5F1" w:themeFill="accent1" w:themeFillTint="33"/>
            <w:vAlign w:val="center"/>
          </w:tcPr>
          <w:p w:rsidR="004B31F4" w:rsidRDefault="004B31F4" w:rsidP="009F5948">
            <w:pPr>
              <w:ind w:firstLine="0"/>
              <w:jc w:val="center"/>
            </w:pPr>
            <w:r>
              <w:t>CANTIDAD</w:t>
            </w:r>
          </w:p>
        </w:tc>
        <w:tc>
          <w:tcPr>
            <w:tcW w:w="6144" w:type="dxa"/>
            <w:shd w:val="clear" w:color="auto" w:fill="DBE5F1" w:themeFill="accent1" w:themeFillTint="33"/>
            <w:vAlign w:val="center"/>
          </w:tcPr>
          <w:p w:rsidR="004B31F4" w:rsidRDefault="004B31F4" w:rsidP="009F5948">
            <w:pPr>
              <w:ind w:firstLine="0"/>
              <w:jc w:val="center"/>
            </w:pPr>
            <w:r>
              <w:t>DESCRIPCIÓN</w:t>
            </w:r>
          </w:p>
        </w:tc>
        <w:tc>
          <w:tcPr>
            <w:tcW w:w="1276" w:type="dxa"/>
            <w:shd w:val="clear" w:color="auto" w:fill="DBE5F1" w:themeFill="accent1" w:themeFillTint="33"/>
            <w:vAlign w:val="center"/>
          </w:tcPr>
          <w:p w:rsidR="004B31F4" w:rsidRDefault="004B31F4" w:rsidP="009F5948">
            <w:pPr>
              <w:ind w:firstLine="0"/>
              <w:jc w:val="center"/>
            </w:pPr>
            <w:r>
              <w:t>P. UNIDAD</w:t>
            </w:r>
          </w:p>
        </w:tc>
        <w:tc>
          <w:tcPr>
            <w:tcW w:w="1444" w:type="dxa"/>
            <w:shd w:val="clear" w:color="auto" w:fill="DBE5F1" w:themeFill="accent1" w:themeFillTint="33"/>
            <w:vAlign w:val="center"/>
          </w:tcPr>
          <w:p w:rsidR="004B31F4" w:rsidRDefault="004B31F4" w:rsidP="009F5948">
            <w:pPr>
              <w:ind w:firstLine="0"/>
              <w:jc w:val="center"/>
            </w:pPr>
            <w:r>
              <w:t>P. SUBTOTAL</w:t>
            </w:r>
          </w:p>
        </w:tc>
      </w:tr>
      <w:tr w:rsidR="004B31F4" w:rsidTr="004B31F4">
        <w:trPr>
          <w:trHeight w:val="322"/>
          <w:jc w:val="center"/>
        </w:trPr>
        <w:tc>
          <w:tcPr>
            <w:tcW w:w="1364" w:type="dxa"/>
            <w:vAlign w:val="center"/>
          </w:tcPr>
          <w:p w:rsidR="004B31F4" w:rsidRPr="004B31F4" w:rsidRDefault="004B31F4" w:rsidP="004B31F4">
            <w:pPr>
              <w:ind w:firstLine="0"/>
              <w:jc w:val="center"/>
            </w:pPr>
            <w:r w:rsidRPr="004B31F4">
              <w:t>40</w:t>
            </w:r>
          </w:p>
        </w:tc>
        <w:tc>
          <w:tcPr>
            <w:tcW w:w="6144" w:type="dxa"/>
            <w:vAlign w:val="center"/>
          </w:tcPr>
          <w:p w:rsidR="004B31F4" w:rsidRPr="004B31F4" w:rsidRDefault="004B31F4" w:rsidP="004B31F4">
            <w:pPr>
              <w:ind w:firstLine="0"/>
              <w:jc w:val="center"/>
            </w:pPr>
            <w:r w:rsidRPr="004B31F4">
              <w:t xml:space="preserve">Cable macho a hembra </w:t>
            </w:r>
            <w:r w:rsidR="00244ECE">
              <w:t>“</w:t>
            </w:r>
            <w:r w:rsidRPr="004B31F4">
              <w:t>Jersey</w:t>
            </w:r>
            <w:r w:rsidR="00244ECE">
              <w:t>”</w:t>
            </w:r>
            <w:r w:rsidRPr="004B31F4">
              <w:t xml:space="preserve"> para Arduino</w:t>
            </w:r>
          </w:p>
        </w:tc>
        <w:tc>
          <w:tcPr>
            <w:tcW w:w="1276" w:type="dxa"/>
            <w:vAlign w:val="center"/>
          </w:tcPr>
          <w:p w:rsidR="004B31F4" w:rsidRPr="004B31F4" w:rsidRDefault="004B31F4" w:rsidP="004B31F4">
            <w:pPr>
              <w:ind w:firstLine="0"/>
              <w:jc w:val="center"/>
            </w:pPr>
            <w:r w:rsidRPr="004B31F4">
              <w:t>0,08275</w:t>
            </w:r>
          </w:p>
        </w:tc>
        <w:tc>
          <w:tcPr>
            <w:tcW w:w="1444" w:type="dxa"/>
            <w:vAlign w:val="center"/>
          </w:tcPr>
          <w:p w:rsidR="004B31F4" w:rsidRPr="004B31F4" w:rsidRDefault="004B31F4" w:rsidP="00244ECE">
            <w:pPr>
              <w:ind w:firstLine="0"/>
              <w:jc w:val="center"/>
            </w:pPr>
            <w:r w:rsidRPr="004B31F4">
              <w:t>3,31</w:t>
            </w:r>
          </w:p>
        </w:tc>
      </w:tr>
      <w:tr w:rsidR="004B31F4" w:rsidTr="004B31F4">
        <w:trPr>
          <w:trHeight w:val="345"/>
          <w:jc w:val="center"/>
        </w:trPr>
        <w:tc>
          <w:tcPr>
            <w:tcW w:w="1364" w:type="dxa"/>
            <w:vAlign w:val="center"/>
          </w:tcPr>
          <w:p w:rsidR="004B31F4" w:rsidRPr="004B31F4" w:rsidRDefault="004B31F4" w:rsidP="004B31F4">
            <w:pPr>
              <w:ind w:firstLine="0"/>
              <w:jc w:val="center"/>
            </w:pPr>
            <w:r w:rsidRPr="004B31F4">
              <w:t>1</w:t>
            </w:r>
          </w:p>
        </w:tc>
        <w:tc>
          <w:tcPr>
            <w:tcW w:w="6144" w:type="dxa"/>
            <w:vAlign w:val="center"/>
          </w:tcPr>
          <w:p w:rsidR="004B31F4" w:rsidRPr="004B31F4" w:rsidRDefault="004B31F4" w:rsidP="004B31F4">
            <w:pPr>
              <w:ind w:firstLine="0"/>
              <w:jc w:val="center"/>
            </w:pPr>
            <w:r w:rsidRPr="004B31F4">
              <w:t>Pack de componentes eléctricos ( Resistencias, leds, potenciómetros)</w:t>
            </w:r>
          </w:p>
        </w:tc>
        <w:tc>
          <w:tcPr>
            <w:tcW w:w="1276" w:type="dxa"/>
            <w:vAlign w:val="center"/>
          </w:tcPr>
          <w:p w:rsidR="004B31F4" w:rsidRPr="004B31F4" w:rsidRDefault="004B31F4" w:rsidP="004B31F4">
            <w:pPr>
              <w:ind w:firstLine="0"/>
              <w:jc w:val="center"/>
            </w:pPr>
            <w:r w:rsidRPr="004B31F4">
              <w:t>x</w:t>
            </w:r>
          </w:p>
        </w:tc>
        <w:tc>
          <w:tcPr>
            <w:tcW w:w="1444" w:type="dxa"/>
            <w:vAlign w:val="center"/>
          </w:tcPr>
          <w:p w:rsidR="004B31F4" w:rsidRPr="004B31F4" w:rsidRDefault="004B31F4" w:rsidP="00244ECE">
            <w:pPr>
              <w:ind w:firstLine="0"/>
              <w:jc w:val="center"/>
            </w:pPr>
            <w:r w:rsidRPr="004B31F4">
              <w:t>7,8</w:t>
            </w:r>
          </w:p>
        </w:tc>
      </w:tr>
      <w:tr w:rsidR="004B31F4" w:rsidTr="004B31F4">
        <w:trPr>
          <w:trHeight w:val="345"/>
          <w:jc w:val="center"/>
        </w:trPr>
        <w:tc>
          <w:tcPr>
            <w:tcW w:w="1364" w:type="dxa"/>
            <w:vAlign w:val="center"/>
          </w:tcPr>
          <w:p w:rsidR="004B31F4" w:rsidRPr="004B31F4" w:rsidRDefault="004B31F4" w:rsidP="004B31F4">
            <w:pPr>
              <w:ind w:firstLine="0"/>
              <w:jc w:val="center"/>
            </w:pPr>
            <w:r w:rsidRPr="004B31F4">
              <w:t>75</w:t>
            </w:r>
          </w:p>
        </w:tc>
        <w:tc>
          <w:tcPr>
            <w:tcW w:w="6144" w:type="dxa"/>
            <w:vAlign w:val="center"/>
          </w:tcPr>
          <w:p w:rsidR="004B31F4" w:rsidRPr="004B31F4" w:rsidRDefault="004B31F4" w:rsidP="004B31F4">
            <w:pPr>
              <w:ind w:firstLine="0"/>
              <w:jc w:val="center"/>
            </w:pPr>
            <w:r>
              <w:t>Diodos emisores de l</w:t>
            </w:r>
            <w:r w:rsidRPr="004B31F4">
              <w:t xml:space="preserve">uz </w:t>
            </w:r>
            <w:r>
              <w:t xml:space="preserve">de </w:t>
            </w:r>
            <w:r w:rsidRPr="004B31F4">
              <w:t>3mm</w:t>
            </w:r>
            <w:r>
              <w:t>, tres colores (RGY)</w:t>
            </w:r>
          </w:p>
        </w:tc>
        <w:tc>
          <w:tcPr>
            <w:tcW w:w="1276" w:type="dxa"/>
            <w:vAlign w:val="center"/>
          </w:tcPr>
          <w:p w:rsidR="004B31F4" w:rsidRPr="004B31F4" w:rsidRDefault="004B31F4" w:rsidP="004B31F4">
            <w:pPr>
              <w:ind w:firstLine="0"/>
              <w:jc w:val="center"/>
            </w:pPr>
            <w:r>
              <w:t>0,01813</w:t>
            </w:r>
          </w:p>
        </w:tc>
        <w:tc>
          <w:tcPr>
            <w:tcW w:w="1444" w:type="dxa"/>
            <w:vAlign w:val="center"/>
          </w:tcPr>
          <w:p w:rsidR="004B31F4" w:rsidRPr="004B31F4" w:rsidRDefault="004B31F4" w:rsidP="00244ECE">
            <w:pPr>
              <w:ind w:firstLine="0"/>
              <w:jc w:val="center"/>
            </w:pPr>
            <w:r w:rsidRPr="004B31F4">
              <w:t>1,36</w:t>
            </w:r>
          </w:p>
        </w:tc>
      </w:tr>
      <w:tr w:rsidR="004B31F4" w:rsidTr="004B31F4">
        <w:trPr>
          <w:trHeight w:val="322"/>
          <w:jc w:val="center"/>
        </w:trPr>
        <w:tc>
          <w:tcPr>
            <w:tcW w:w="1364" w:type="dxa"/>
            <w:vAlign w:val="center"/>
          </w:tcPr>
          <w:p w:rsidR="004B31F4" w:rsidRPr="004B31F4" w:rsidRDefault="004B31F4" w:rsidP="004B31F4">
            <w:pPr>
              <w:ind w:firstLine="0"/>
              <w:jc w:val="center"/>
            </w:pPr>
            <w:r w:rsidRPr="004B31F4">
              <w:t>50</w:t>
            </w:r>
          </w:p>
        </w:tc>
        <w:tc>
          <w:tcPr>
            <w:tcW w:w="6144" w:type="dxa"/>
            <w:vAlign w:val="center"/>
          </w:tcPr>
          <w:p w:rsidR="004B31F4" w:rsidRPr="004B31F4" w:rsidRDefault="004B31F4" w:rsidP="004B31F4">
            <w:pPr>
              <w:ind w:firstLine="0"/>
              <w:jc w:val="center"/>
            </w:pPr>
            <w:r w:rsidRPr="004B31F4">
              <w:t xml:space="preserve">Diodos </w:t>
            </w:r>
            <w:r>
              <w:t>emisores de l</w:t>
            </w:r>
            <w:r w:rsidRPr="004B31F4">
              <w:t xml:space="preserve">uz </w:t>
            </w:r>
            <w:r>
              <w:t>de 5mm , color b</w:t>
            </w:r>
            <w:r w:rsidRPr="004B31F4">
              <w:t xml:space="preserve">lanco </w:t>
            </w:r>
          </w:p>
        </w:tc>
        <w:tc>
          <w:tcPr>
            <w:tcW w:w="1276" w:type="dxa"/>
            <w:vAlign w:val="center"/>
          </w:tcPr>
          <w:p w:rsidR="004B31F4" w:rsidRPr="004B31F4" w:rsidRDefault="004B31F4" w:rsidP="004B31F4">
            <w:pPr>
              <w:ind w:firstLine="0"/>
              <w:jc w:val="center"/>
            </w:pPr>
            <w:r>
              <w:t>0,03</w:t>
            </w:r>
          </w:p>
        </w:tc>
        <w:tc>
          <w:tcPr>
            <w:tcW w:w="1444" w:type="dxa"/>
            <w:vAlign w:val="center"/>
          </w:tcPr>
          <w:p w:rsidR="004B31F4" w:rsidRPr="004B31F4" w:rsidRDefault="004B31F4" w:rsidP="00244ECE">
            <w:pPr>
              <w:ind w:firstLine="0"/>
              <w:jc w:val="center"/>
            </w:pPr>
            <w:r w:rsidRPr="004B31F4">
              <w:t>1,5</w:t>
            </w:r>
          </w:p>
        </w:tc>
      </w:tr>
      <w:tr w:rsidR="004B31F4" w:rsidTr="004B31F4">
        <w:trPr>
          <w:trHeight w:val="322"/>
          <w:jc w:val="center"/>
        </w:trPr>
        <w:tc>
          <w:tcPr>
            <w:tcW w:w="1364" w:type="dxa"/>
            <w:vAlign w:val="center"/>
          </w:tcPr>
          <w:p w:rsidR="004B31F4" w:rsidRPr="004B31F4" w:rsidRDefault="004B31F4" w:rsidP="004B31F4">
            <w:pPr>
              <w:ind w:firstLine="0"/>
              <w:jc w:val="center"/>
            </w:pPr>
            <w:r>
              <w:t>1</w:t>
            </w:r>
          </w:p>
        </w:tc>
        <w:tc>
          <w:tcPr>
            <w:tcW w:w="6144" w:type="dxa"/>
            <w:vAlign w:val="center"/>
          </w:tcPr>
          <w:p w:rsidR="004B31F4" w:rsidRPr="004B31F4" w:rsidRDefault="004B31F4" w:rsidP="004B31F4">
            <w:pPr>
              <w:ind w:firstLine="0"/>
              <w:jc w:val="center"/>
            </w:pPr>
            <w:r w:rsidRPr="004B31F4">
              <w:t>2860 Tiepoint Protoboard + Jumpwires</w:t>
            </w:r>
          </w:p>
        </w:tc>
        <w:tc>
          <w:tcPr>
            <w:tcW w:w="1276" w:type="dxa"/>
            <w:vAlign w:val="center"/>
          </w:tcPr>
          <w:p w:rsidR="004B31F4" w:rsidRPr="004B31F4" w:rsidRDefault="004B31F4" w:rsidP="004B31F4">
            <w:pPr>
              <w:ind w:firstLine="0"/>
              <w:jc w:val="center"/>
            </w:pPr>
            <w:r w:rsidRPr="004B31F4">
              <w:t>x</w:t>
            </w:r>
          </w:p>
        </w:tc>
        <w:tc>
          <w:tcPr>
            <w:tcW w:w="1444" w:type="dxa"/>
            <w:vAlign w:val="center"/>
          </w:tcPr>
          <w:p w:rsidR="004B31F4" w:rsidRPr="004B31F4" w:rsidRDefault="004B31F4" w:rsidP="00244ECE">
            <w:pPr>
              <w:ind w:firstLine="0"/>
              <w:jc w:val="center"/>
            </w:pPr>
            <w:r w:rsidRPr="004B31F4">
              <w:t>13,88</w:t>
            </w:r>
          </w:p>
        </w:tc>
      </w:tr>
      <w:tr w:rsidR="004B31F4" w:rsidTr="004B31F4">
        <w:trPr>
          <w:trHeight w:val="322"/>
          <w:jc w:val="center"/>
        </w:trPr>
        <w:tc>
          <w:tcPr>
            <w:tcW w:w="1364" w:type="dxa"/>
            <w:vAlign w:val="center"/>
          </w:tcPr>
          <w:p w:rsidR="004B31F4" w:rsidRPr="004B31F4" w:rsidRDefault="00244ECE" w:rsidP="00244ECE">
            <w:pPr>
              <w:ind w:firstLine="0"/>
              <w:jc w:val="center"/>
            </w:pPr>
            <w:r>
              <w:t>20</w:t>
            </w:r>
          </w:p>
        </w:tc>
        <w:tc>
          <w:tcPr>
            <w:tcW w:w="6144" w:type="dxa"/>
            <w:vAlign w:val="center"/>
          </w:tcPr>
          <w:p w:rsidR="004B31F4" w:rsidRPr="004B31F4" w:rsidRDefault="00244ECE" w:rsidP="00244ECE">
            <w:pPr>
              <w:ind w:firstLine="0"/>
              <w:jc w:val="center"/>
            </w:pPr>
            <w:r>
              <w:t>Cable de red CAT 5</w:t>
            </w:r>
          </w:p>
        </w:tc>
        <w:tc>
          <w:tcPr>
            <w:tcW w:w="1276" w:type="dxa"/>
            <w:vAlign w:val="center"/>
          </w:tcPr>
          <w:p w:rsidR="004B31F4" w:rsidRPr="004B31F4" w:rsidRDefault="00244ECE" w:rsidP="00244ECE">
            <w:pPr>
              <w:ind w:firstLine="0"/>
              <w:jc w:val="center"/>
            </w:pPr>
            <w:r>
              <w:t>0,378</w:t>
            </w:r>
          </w:p>
        </w:tc>
        <w:tc>
          <w:tcPr>
            <w:tcW w:w="1444" w:type="dxa"/>
            <w:vAlign w:val="center"/>
          </w:tcPr>
          <w:p w:rsidR="004B31F4" w:rsidRPr="004B31F4" w:rsidRDefault="00244ECE" w:rsidP="00244ECE">
            <w:pPr>
              <w:ind w:firstLine="0"/>
              <w:jc w:val="center"/>
            </w:pPr>
            <w:r>
              <w:t>7,56</w:t>
            </w:r>
          </w:p>
        </w:tc>
      </w:tr>
      <w:tr w:rsidR="004B31F4" w:rsidTr="004B31F4">
        <w:trPr>
          <w:trHeight w:val="322"/>
          <w:jc w:val="center"/>
        </w:trPr>
        <w:tc>
          <w:tcPr>
            <w:tcW w:w="1364" w:type="dxa"/>
            <w:vAlign w:val="center"/>
          </w:tcPr>
          <w:p w:rsidR="004B31F4" w:rsidRPr="004B31F4" w:rsidRDefault="00244ECE" w:rsidP="00244ECE">
            <w:pPr>
              <w:ind w:firstLine="0"/>
              <w:jc w:val="center"/>
            </w:pPr>
            <w:r>
              <w:t>12</w:t>
            </w:r>
          </w:p>
        </w:tc>
        <w:tc>
          <w:tcPr>
            <w:tcW w:w="6144" w:type="dxa"/>
            <w:vAlign w:val="center"/>
          </w:tcPr>
          <w:p w:rsidR="004B31F4" w:rsidRPr="004B31F4" w:rsidRDefault="00244ECE" w:rsidP="00244ECE">
            <w:pPr>
              <w:ind w:firstLine="0"/>
              <w:jc w:val="center"/>
            </w:pPr>
            <w:r>
              <w:t>Regleta de conexiones negras</w:t>
            </w:r>
          </w:p>
        </w:tc>
        <w:tc>
          <w:tcPr>
            <w:tcW w:w="1276" w:type="dxa"/>
            <w:vAlign w:val="center"/>
          </w:tcPr>
          <w:p w:rsidR="004B31F4" w:rsidRPr="004B31F4" w:rsidRDefault="00244ECE" w:rsidP="00244ECE">
            <w:pPr>
              <w:ind w:firstLine="0"/>
              <w:jc w:val="center"/>
            </w:pPr>
            <w:r>
              <w:t>0,01025</w:t>
            </w:r>
          </w:p>
        </w:tc>
        <w:tc>
          <w:tcPr>
            <w:tcW w:w="1444" w:type="dxa"/>
            <w:vAlign w:val="center"/>
          </w:tcPr>
          <w:p w:rsidR="004B31F4" w:rsidRPr="004B31F4" w:rsidRDefault="00244ECE" w:rsidP="00244ECE">
            <w:pPr>
              <w:ind w:firstLine="0"/>
              <w:jc w:val="center"/>
            </w:pPr>
            <w:r>
              <w:t>1,23</w:t>
            </w:r>
          </w:p>
        </w:tc>
      </w:tr>
      <w:tr w:rsidR="004B31F4" w:rsidTr="009F5948">
        <w:trPr>
          <w:trHeight w:val="334"/>
          <w:jc w:val="center"/>
        </w:trPr>
        <w:tc>
          <w:tcPr>
            <w:tcW w:w="8784" w:type="dxa"/>
            <w:gridSpan w:val="3"/>
            <w:shd w:val="clear" w:color="auto" w:fill="92D050"/>
            <w:vAlign w:val="center"/>
          </w:tcPr>
          <w:p w:rsidR="004B31F4" w:rsidRDefault="004B31F4" w:rsidP="009F5948">
            <w:pPr>
              <w:ind w:firstLine="0"/>
              <w:jc w:val="center"/>
            </w:pPr>
            <w:r>
              <w:t>TOTAL PARCIAL</w:t>
            </w:r>
          </w:p>
        </w:tc>
        <w:tc>
          <w:tcPr>
            <w:tcW w:w="1444" w:type="dxa"/>
            <w:shd w:val="clear" w:color="auto" w:fill="92D050"/>
            <w:vAlign w:val="center"/>
          </w:tcPr>
          <w:p w:rsidR="004B31F4" w:rsidRDefault="00244ECE" w:rsidP="009F5948">
            <w:pPr>
              <w:ind w:firstLine="0"/>
              <w:jc w:val="center"/>
            </w:pPr>
            <w:r>
              <w:fldChar w:fldCharType="begin"/>
            </w:r>
            <w:r>
              <w:instrText xml:space="preserve"> =SUM(ABOVE) </w:instrText>
            </w:r>
            <w:r>
              <w:fldChar w:fldCharType="separate"/>
            </w:r>
            <w:r>
              <w:rPr>
                <w:noProof/>
              </w:rPr>
              <w:t>36,64</w:t>
            </w:r>
            <w:r>
              <w:fldChar w:fldCharType="end"/>
            </w:r>
          </w:p>
        </w:tc>
      </w:tr>
    </w:tbl>
    <w:p w:rsidR="004B31F4" w:rsidRPr="00F44FCE" w:rsidRDefault="004B31F4" w:rsidP="004B31F4"/>
    <w:p w:rsidR="004B31F4" w:rsidRDefault="004B31F4" w:rsidP="004B31F4"/>
    <w:p w:rsidR="004B31F4" w:rsidRDefault="004B31F4" w:rsidP="004B31F4"/>
    <w:p w:rsidR="004B31F4" w:rsidRDefault="004B31F4" w:rsidP="004B31F4"/>
    <w:p w:rsidR="00244ECE" w:rsidRDefault="00244ECE" w:rsidP="004B31F4"/>
    <w:p w:rsidR="00244ECE" w:rsidRDefault="00244ECE" w:rsidP="004B31F4"/>
    <w:p w:rsidR="00244ECE" w:rsidRDefault="00244ECE" w:rsidP="004B31F4"/>
    <w:p w:rsidR="00244ECE" w:rsidRDefault="00244ECE" w:rsidP="004B31F4"/>
    <w:p w:rsidR="00244ECE" w:rsidRDefault="00244ECE" w:rsidP="004B31F4"/>
    <w:p w:rsidR="00244ECE" w:rsidRDefault="00244ECE" w:rsidP="00244ECE">
      <w:pPr>
        <w:pStyle w:val="Ttulo2"/>
        <w:numPr>
          <w:ilvl w:val="0"/>
          <w:numId w:val="0"/>
        </w:numPr>
        <w:ind w:left="792"/>
      </w:pPr>
      <w:bookmarkStart w:id="32" w:name="_Toc453769731"/>
      <w:r>
        <w:t>4.4 Coste total de todas las partes</w:t>
      </w:r>
      <w:bookmarkEnd w:id="32"/>
    </w:p>
    <w:p w:rsidR="00244ECE" w:rsidRDefault="00244ECE" w:rsidP="004B31F4"/>
    <w:p w:rsidR="00AD0CEC" w:rsidRDefault="00AD0CEC" w:rsidP="00AD0CEC"/>
    <w:p w:rsidR="00AD0CEC" w:rsidRPr="00B77BEC" w:rsidRDefault="00AD0CEC" w:rsidP="00AD0CEC">
      <w:pPr>
        <w:jc w:val="center"/>
      </w:pPr>
    </w:p>
    <w:tbl>
      <w:tblPr>
        <w:tblStyle w:val="Tablaconcuadrcula"/>
        <w:tblW w:w="7588" w:type="dxa"/>
        <w:jc w:val="center"/>
        <w:tblLook w:val="04A0" w:firstRow="1" w:lastRow="0" w:firstColumn="1" w:lastColumn="0" w:noHBand="0" w:noVBand="1"/>
      </w:tblPr>
      <w:tblGrid>
        <w:gridCol w:w="6144"/>
        <w:gridCol w:w="1444"/>
      </w:tblGrid>
      <w:tr w:rsidR="00AD0CEC" w:rsidTr="00AD0CEC">
        <w:trPr>
          <w:trHeight w:val="690"/>
          <w:jc w:val="center"/>
        </w:trPr>
        <w:tc>
          <w:tcPr>
            <w:tcW w:w="6144" w:type="dxa"/>
            <w:shd w:val="clear" w:color="auto" w:fill="DBE5F1" w:themeFill="accent1" w:themeFillTint="33"/>
            <w:vAlign w:val="center"/>
          </w:tcPr>
          <w:p w:rsidR="00AD0CEC" w:rsidRDefault="00AD0CEC" w:rsidP="009F5948">
            <w:pPr>
              <w:ind w:firstLine="0"/>
              <w:jc w:val="center"/>
            </w:pPr>
            <w:r>
              <w:t>DESCRIPCIÓN</w:t>
            </w:r>
          </w:p>
        </w:tc>
        <w:tc>
          <w:tcPr>
            <w:tcW w:w="1444" w:type="dxa"/>
            <w:shd w:val="clear" w:color="auto" w:fill="DBE5F1" w:themeFill="accent1" w:themeFillTint="33"/>
            <w:vAlign w:val="center"/>
          </w:tcPr>
          <w:p w:rsidR="00AD0CEC" w:rsidRDefault="00AD0CEC" w:rsidP="009F5948">
            <w:pPr>
              <w:ind w:firstLine="0"/>
              <w:jc w:val="center"/>
            </w:pPr>
            <w:r>
              <w:t>TOTAL PARCIAL</w:t>
            </w:r>
          </w:p>
        </w:tc>
      </w:tr>
      <w:tr w:rsidR="00AD0CEC" w:rsidTr="00AD0CEC">
        <w:trPr>
          <w:trHeight w:val="322"/>
          <w:jc w:val="center"/>
        </w:trPr>
        <w:tc>
          <w:tcPr>
            <w:tcW w:w="6144" w:type="dxa"/>
            <w:vAlign w:val="center"/>
          </w:tcPr>
          <w:p w:rsidR="00AD0CEC" w:rsidRPr="004B31F4" w:rsidRDefault="00AD0CEC" w:rsidP="009F5948">
            <w:pPr>
              <w:ind w:firstLine="0"/>
              <w:jc w:val="center"/>
            </w:pPr>
            <w:r w:rsidRPr="00F44FCE">
              <w:rPr>
                <w:szCs w:val="30"/>
              </w:rPr>
              <w:t>Material para la maqueta</w:t>
            </w:r>
          </w:p>
        </w:tc>
        <w:tc>
          <w:tcPr>
            <w:tcW w:w="1444" w:type="dxa"/>
            <w:vAlign w:val="center"/>
          </w:tcPr>
          <w:p w:rsidR="00AD0CEC" w:rsidRPr="004B31F4" w:rsidRDefault="00AD0CEC" w:rsidP="009F5948">
            <w:pPr>
              <w:ind w:firstLine="0"/>
              <w:jc w:val="center"/>
            </w:pPr>
            <w:r>
              <w:fldChar w:fldCharType="begin"/>
            </w:r>
            <w:r>
              <w:instrText xml:space="preserve"> =SUM(ABOVE) </w:instrText>
            </w:r>
            <w:r>
              <w:fldChar w:fldCharType="separate"/>
            </w:r>
            <w:r>
              <w:rPr>
                <w:noProof/>
              </w:rPr>
              <w:t>67,34</w:t>
            </w:r>
            <w:r>
              <w:fldChar w:fldCharType="end"/>
            </w:r>
          </w:p>
        </w:tc>
      </w:tr>
      <w:tr w:rsidR="00AD0CEC" w:rsidTr="00AD0CEC">
        <w:trPr>
          <w:trHeight w:val="345"/>
          <w:jc w:val="center"/>
        </w:trPr>
        <w:tc>
          <w:tcPr>
            <w:tcW w:w="6144" w:type="dxa"/>
            <w:vAlign w:val="center"/>
          </w:tcPr>
          <w:p w:rsidR="00AD0CEC" w:rsidRPr="004B31F4" w:rsidRDefault="00AD0CEC" w:rsidP="009F5948">
            <w:pPr>
              <w:ind w:firstLine="0"/>
              <w:jc w:val="center"/>
            </w:pPr>
            <w:r>
              <w:t>Placa Arduino, sensores y módulos</w:t>
            </w:r>
          </w:p>
        </w:tc>
        <w:tc>
          <w:tcPr>
            <w:tcW w:w="1444" w:type="dxa"/>
            <w:vAlign w:val="center"/>
          </w:tcPr>
          <w:p w:rsidR="00AD0CEC" w:rsidRPr="004B31F4" w:rsidRDefault="00AD0CEC" w:rsidP="009F5948">
            <w:pPr>
              <w:ind w:firstLine="0"/>
              <w:jc w:val="center"/>
            </w:pPr>
            <w:r>
              <w:fldChar w:fldCharType="begin"/>
            </w:r>
            <w:r>
              <w:instrText xml:space="preserve"> =SUM(ABOVE) </w:instrText>
            </w:r>
            <w:r>
              <w:fldChar w:fldCharType="separate"/>
            </w:r>
            <w:r>
              <w:rPr>
                <w:noProof/>
              </w:rPr>
              <w:t>34,68</w:t>
            </w:r>
            <w:r>
              <w:fldChar w:fldCharType="end"/>
            </w:r>
          </w:p>
        </w:tc>
      </w:tr>
      <w:tr w:rsidR="00AD0CEC" w:rsidTr="00AD0CEC">
        <w:trPr>
          <w:trHeight w:val="345"/>
          <w:jc w:val="center"/>
        </w:trPr>
        <w:tc>
          <w:tcPr>
            <w:tcW w:w="6144" w:type="dxa"/>
            <w:vAlign w:val="center"/>
          </w:tcPr>
          <w:p w:rsidR="00AD0CEC" w:rsidRPr="004B31F4" w:rsidRDefault="00AD0CEC" w:rsidP="009F5948">
            <w:pPr>
              <w:ind w:firstLine="0"/>
              <w:jc w:val="center"/>
            </w:pPr>
            <w:r>
              <w:t>Materiales complementarios para la maqueta</w:t>
            </w:r>
          </w:p>
        </w:tc>
        <w:tc>
          <w:tcPr>
            <w:tcW w:w="1444" w:type="dxa"/>
            <w:vAlign w:val="center"/>
          </w:tcPr>
          <w:p w:rsidR="00AD0CEC" w:rsidRPr="004B31F4" w:rsidRDefault="00AD0CEC" w:rsidP="009F5948">
            <w:pPr>
              <w:ind w:firstLine="0"/>
              <w:jc w:val="center"/>
            </w:pPr>
            <w:r>
              <w:fldChar w:fldCharType="begin"/>
            </w:r>
            <w:r>
              <w:instrText xml:space="preserve"> =SUM(ABOVE) </w:instrText>
            </w:r>
            <w:r>
              <w:fldChar w:fldCharType="separate"/>
            </w:r>
            <w:r>
              <w:rPr>
                <w:noProof/>
              </w:rPr>
              <w:t>36,64</w:t>
            </w:r>
            <w:r>
              <w:fldChar w:fldCharType="end"/>
            </w:r>
          </w:p>
        </w:tc>
      </w:tr>
      <w:tr w:rsidR="00AD0CEC" w:rsidTr="00AD0CEC">
        <w:trPr>
          <w:trHeight w:val="322"/>
          <w:jc w:val="center"/>
        </w:trPr>
        <w:tc>
          <w:tcPr>
            <w:tcW w:w="6144" w:type="dxa"/>
            <w:shd w:val="clear" w:color="auto" w:fill="92D050"/>
            <w:vAlign w:val="center"/>
          </w:tcPr>
          <w:p w:rsidR="00AD0CEC" w:rsidRPr="004B31F4" w:rsidRDefault="00AD0CEC" w:rsidP="009F5948">
            <w:pPr>
              <w:ind w:firstLine="0"/>
              <w:jc w:val="center"/>
            </w:pPr>
            <w:r>
              <w:t>COSTE TOTAL DEL PROYECTO</w:t>
            </w:r>
          </w:p>
        </w:tc>
        <w:tc>
          <w:tcPr>
            <w:tcW w:w="1444" w:type="dxa"/>
            <w:shd w:val="clear" w:color="auto" w:fill="92D050"/>
            <w:vAlign w:val="center"/>
          </w:tcPr>
          <w:p w:rsidR="00AD0CEC" w:rsidRPr="004B31F4" w:rsidRDefault="00AD0CEC" w:rsidP="009F5948">
            <w:pPr>
              <w:ind w:firstLine="0"/>
              <w:jc w:val="center"/>
            </w:pPr>
            <w:r>
              <w:fldChar w:fldCharType="begin"/>
            </w:r>
            <w:r>
              <w:instrText xml:space="preserve"> =SUM(ABOVE) </w:instrText>
            </w:r>
            <w:r>
              <w:fldChar w:fldCharType="separate"/>
            </w:r>
            <w:r>
              <w:rPr>
                <w:noProof/>
              </w:rPr>
              <w:t>138,66</w:t>
            </w:r>
            <w:r>
              <w:fldChar w:fldCharType="end"/>
            </w:r>
          </w:p>
        </w:tc>
      </w:tr>
    </w:tbl>
    <w:p w:rsidR="00542343" w:rsidRDefault="00542343" w:rsidP="00A71038">
      <w:pPr>
        <w:ind w:firstLine="0"/>
        <w:sectPr w:rsidR="00542343" w:rsidSect="00F44FCE">
          <w:pgSz w:w="11907" w:h="16840" w:code="9"/>
          <w:pgMar w:top="1418" w:right="1701" w:bottom="1418" w:left="1701" w:header="567" w:footer="567" w:gutter="0"/>
          <w:cols w:space="720"/>
          <w:docGrid w:linePitch="326"/>
        </w:sectPr>
      </w:pPr>
    </w:p>
    <w:p w:rsidR="00A71038" w:rsidRDefault="00A71038" w:rsidP="00A71038">
      <w:pPr>
        <w:ind w:firstLine="0"/>
      </w:pPr>
    </w:p>
    <w:p w:rsidR="00542343" w:rsidRDefault="00542343" w:rsidP="00A71038">
      <w:pPr>
        <w:ind w:firstLine="0"/>
      </w:pPr>
    </w:p>
    <w:p w:rsidR="00542343" w:rsidRDefault="00542343" w:rsidP="00542343">
      <w:pPr>
        <w:pStyle w:val="Ttulo1"/>
        <w:jc w:val="center"/>
        <w:rPr>
          <w:sz w:val="96"/>
          <w:szCs w:val="96"/>
        </w:rPr>
        <w:sectPr w:rsidR="00542343" w:rsidSect="00542343">
          <w:headerReference w:type="default" r:id="rId87"/>
          <w:pgSz w:w="11907" w:h="16840" w:code="9"/>
          <w:pgMar w:top="1418" w:right="1701" w:bottom="1418" w:left="1701" w:header="567" w:footer="567" w:gutter="0"/>
          <w:cols w:space="720"/>
          <w:vAlign w:val="center"/>
          <w:docGrid w:linePitch="326"/>
        </w:sectPr>
      </w:pPr>
      <w:bookmarkStart w:id="33" w:name="_Toc453769732"/>
      <w:r w:rsidRPr="00542343">
        <w:rPr>
          <w:sz w:val="96"/>
          <w:szCs w:val="96"/>
        </w:rPr>
        <w:t>Conclusiones</w:t>
      </w:r>
      <w:bookmarkEnd w:id="33"/>
    </w:p>
    <w:p w:rsidR="00542343" w:rsidRDefault="00542343" w:rsidP="00542343">
      <w:pPr>
        <w:pStyle w:val="Ttulo2"/>
        <w:numPr>
          <w:ilvl w:val="0"/>
          <w:numId w:val="0"/>
        </w:numPr>
        <w:ind w:left="792"/>
      </w:pPr>
    </w:p>
    <w:p w:rsidR="00542343" w:rsidRDefault="00542343" w:rsidP="00542343">
      <w:pPr>
        <w:pStyle w:val="Ttulo2"/>
        <w:numPr>
          <w:ilvl w:val="0"/>
          <w:numId w:val="0"/>
        </w:numPr>
        <w:ind w:left="792"/>
      </w:pPr>
      <w:bookmarkStart w:id="34" w:name="_Toc453769733"/>
      <w:r>
        <w:t>5.1 Problemas e inconvenientes encontrados</w:t>
      </w:r>
      <w:bookmarkEnd w:id="34"/>
    </w:p>
    <w:p w:rsidR="00542343" w:rsidRPr="004B5713" w:rsidRDefault="004B5713" w:rsidP="004B5713">
      <w:r w:rsidRPr="004B5713">
        <w:t>En este apartado se relatara los inconvenientes aparecidos durante la realización de este proyecto y que deben de servir como lección para futuros proyectos.</w:t>
      </w:r>
    </w:p>
    <w:p w:rsidR="004B5713" w:rsidRDefault="004B5713" w:rsidP="004B5713">
      <w:r w:rsidRPr="004B5713">
        <w:t>El autor de este documento reconoce, que debido a ser el primer proyecto al que se enfrentaba</w:t>
      </w:r>
      <w:r>
        <w:t>, el modo de actuación a la hora de ejecutar el proyecto no ha sido de los más correctos.</w:t>
      </w:r>
    </w:p>
    <w:p w:rsidR="004B5713" w:rsidRPr="004B5713" w:rsidRDefault="004B5713" w:rsidP="004B5713">
      <w:pPr>
        <w:ind w:left="709" w:firstLine="0"/>
      </w:pPr>
    </w:p>
    <w:p w:rsidR="004B5713" w:rsidRDefault="004B5713" w:rsidP="004B5713">
      <w:r w:rsidRPr="004B5713">
        <w:t>Para empezar, el autor de este proyecto una vez con una idea en la mente</w:t>
      </w:r>
      <w:r>
        <w:t>, pero no demasiado desarrollada, empezó con la realización de pruebas y la adquisición de algunas materiales para probar su validez en el proyecto. Se empezó a programar una aplicación modelo y se ideo como se complementaria.</w:t>
      </w:r>
    </w:p>
    <w:p w:rsidR="004B5713" w:rsidRDefault="004B5713" w:rsidP="004B5713"/>
    <w:p w:rsidR="004B5713" w:rsidRDefault="004B5713" w:rsidP="004B5713">
      <w:r>
        <w:t>Recuerdo al lector, que se trata de un proyecto con fines didácticos, por lo tanto el autor del proyecto y el que lo recibe (en cierto modo) es el mismo. Esto hace que la tarea de elaboración del proyecto sea lenta y este en constante evolución. Aquí es donde reside el primero fallo del autor. El autor debería haber trazado un modo de ejecución, es d</w:t>
      </w:r>
      <w:r w:rsidR="005869AE">
        <w:t>ecir, investigar y elaborar un calendario, comprobar de un modo más extenso las futuras herramientas usadas.</w:t>
      </w:r>
    </w:p>
    <w:p w:rsidR="005869AE" w:rsidRDefault="005869AE" w:rsidP="004B5713"/>
    <w:p w:rsidR="005869AE" w:rsidRDefault="005869AE" w:rsidP="004B5713">
      <w:r>
        <w:t>El sensor HC-SR04 del que se ha hablado y aportado documentación técnica en este proyecto, como ya se ha mencionado, se trata de un sensor de ultrasonidos, que a niveles prácticos, es ideal en varios sentidos, tanto económico, sencillez de manejo, tamaño y fácil montaje. Pero que posee un problema grave debido a que se tratan de ondas mecánicas. En el caso de la maqueta del parking, si se estacionaba un vehículo con una formas determinadas,  esto podía provocar un rebote de las ondas erróneo o mal dirigido a otros sensores, por lo que es un factor a tener en cuenta, además, de que se necesita de un objeto que tenga una gran superficie para el correcto funcionamiento. Por supuesto, a nivel de maqueta se solventa sabiendo exactamente la altura a la que se encuentra el sensor y por lo tanto, obligando a dar como ocupada la plaza en el momento que no se de esa medida exacta.</w:t>
      </w:r>
    </w:p>
    <w:p w:rsidR="005869AE" w:rsidRDefault="005869AE" w:rsidP="004B5713"/>
    <w:p w:rsidR="005869AE" w:rsidRDefault="005869AE" w:rsidP="004B5713"/>
    <w:p w:rsidR="005869AE" w:rsidRDefault="005869AE" w:rsidP="004B5713"/>
    <w:p w:rsidR="005869AE" w:rsidRDefault="005869AE" w:rsidP="004B5713"/>
    <w:p w:rsidR="005869AE" w:rsidRDefault="005869AE" w:rsidP="004B5713"/>
    <w:p w:rsidR="005869AE" w:rsidRDefault="005869AE" w:rsidP="004B5713"/>
    <w:p w:rsidR="005869AE" w:rsidRDefault="005869AE" w:rsidP="004B5713"/>
    <w:p w:rsidR="005869AE" w:rsidRDefault="005869AE" w:rsidP="004B5713">
      <w:r>
        <w:t xml:space="preserve">El sensor TCRT 5000/5000L usado como sensor de plaza también, al igual que el HC-SR04, en la maqueta funciona correctamente, pero si se quiere extrapolar a otra situación, se trata de un sensor de poca capacidad, llegando solo a los 2mm de detección. Además, al tratarse de un sensor de IR, su comportamiento </w:t>
      </w:r>
      <w:r w:rsidR="00C36D18">
        <w:t>varía</w:t>
      </w:r>
      <w:r>
        <w:t xml:space="preserve"> con ciertos colores, como el blanco o el negro, dando unas lecturas distintas.</w:t>
      </w:r>
    </w:p>
    <w:p w:rsidR="00C36D18" w:rsidRDefault="00C36D18" w:rsidP="004B5713"/>
    <w:p w:rsidR="00C36D18" w:rsidRPr="004B5713" w:rsidRDefault="00C36D18" w:rsidP="004B5713"/>
    <w:p w:rsidR="00542343" w:rsidRDefault="00562732" w:rsidP="00542343">
      <w:r>
        <w:t xml:space="preserve">El cableado en este proyecto, no tiene demasiada importancia en cuanto a estructura </w:t>
      </w:r>
      <w:r w:rsidR="008E25AC">
        <w:t>u</w:t>
      </w:r>
      <w:r>
        <w:t xml:space="preserve"> ordenación, pero hubo ciertos momentos en los que se volvió tedioso debido a que un simple fallo, se </w:t>
      </w:r>
      <w:r w:rsidR="008E25AC">
        <w:t>volvía</w:t>
      </w:r>
      <w:r>
        <w:t xml:space="preserve"> muy complejo de encontrar debido al gran volumen de conexiones. Uno de estos casos lo provoco el conexionado de la pantalla LCD, que cuenta cerca de 8 cables solo para su funcionamiento.</w:t>
      </w:r>
    </w:p>
    <w:p w:rsidR="00562732" w:rsidRDefault="00562732" w:rsidP="00542343"/>
    <w:p w:rsidR="00562732" w:rsidRDefault="00562732" w:rsidP="00542343">
      <w:r>
        <w:t>La elaboración de la interfaz fue relegada a las últimas semanas, el autor asumía que no supondría ninguna dificultad (</w:t>
      </w:r>
      <w:r w:rsidR="00F971CF">
        <w:t>grave error</w:t>
      </w:r>
      <w:r>
        <w:t xml:space="preserve">). Si nos ponemos en situación y recordamos que la aplicación usada para la creación de la interfaz es C++ Builder 6, una aplicación </w:t>
      </w:r>
      <w:r w:rsidR="00F971CF">
        <w:t>del año 2002 junto a la librería CPortLib, gratuita pero desatendida desde el 2004, nos encontramos en un punto que no preví. Para empezar, la falta de documentación para complementar la librería provoco complicada la realización de la comunicación serie. Esto provocó que el autor del proyecto, tuviera que mal decir al cielo y hacer herejías con el lenguaje de programación que usaría la interfaz para conseguir medianamente un resultado satisfactorio.</w:t>
      </w:r>
    </w:p>
    <w:p w:rsidR="00F971CF" w:rsidRDefault="00F971CF" w:rsidP="00542343"/>
    <w:p w:rsidR="00F971CF" w:rsidRPr="00542343" w:rsidRDefault="00F971CF" w:rsidP="00542343"/>
    <w:p w:rsidR="00542343" w:rsidRDefault="00542343" w:rsidP="00542343"/>
    <w:p w:rsidR="00542343" w:rsidRDefault="00542343" w:rsidP="00542343"/>
    <w:p w:rsidR="00542343" w:rsidRDefault="00542343"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542343"/>
    <w:p w:rsidR="00F971CF" w:rsidRDefault="00F971CF" w:rsidP="00F971CF">
      <w:pPr>
        <w:pStyle w:val="Ttulo2"/>
        <w:numPr>
          <w:ilvl w:val="0"/>
          <w:numId w:val="0"/>
        </w:numPr>
        <w:ind w:left="792"/>
      </w:pPr>
      <w:bookmarkStart w:id="35" w:name="_Toc453769734"/>
      <w:r>
        <w:t>5.2 Alternativas, mejoras y otras cuestiones</w:t>
      </w:r>
      <w:bookmarkEnd w:id="35"/>
    </w:p>
    <w:p w:rsidR="00F971CF" w:rsidRPr="00F971CF" w:rsidRDefault="00F971CF" w:rsidP="00F971CF"/>
    <w:p w:rsidR="00F971CF" w:rsidRDefault="00F971CF" w:rsidP="00542343">
      <w:r>
        <w:t>Se va a mencionar cierta</w:t>
      </w:r>
      <w:r w:rsidR="008E25AC">
        <w:t>s alternativas que se pensaron, aunque podría haber mejorado las prestaciones del proyecto y otras se desecharon por reducir la saturación.</w:t>
      </w:r>
    </w:p>
    <w:p w:rsidR="008E25AC" w:rsidRDefault="008E25AC" w:rsidP="00542343"/>
    <w:p w:rsidR="008E25AC" w:rsidRDefault="008E25AC" w:rsidP="00542343">
      <w:r>
        <w:t xml:space="preserve">Empezare por las opciones que se desecharon. </w:t>
      </w:r>
    </w:p>
    <w:p w:rsidR="008E25AC" w:rsidRDefault="008E25AC" w:rsidP="00542343">
      <w:r>
        <w:t>Hay varios sensores que se barajaron para incluir en el proyecto, entre ellos se encuentran los siguientes:</w:t>
      </w:r>
    </w:p>
    <w:p w:rsidR="00F971CF" w:rsidRDefault="008E25AC" w:rsidP="008E25AC">
      <w:pPr>
        <w:pStyle w:val="Prrafodelista"/>
        <w:numPr>
          <w:ilvl w:val="0"/>
          <w:numId w:val="26"/>
        </w:numPr>
      </w:pPr>
      <w:r>
        <w:t>Sensor de humo o CO2</w:t>
      </w:r>
    </w:p>
    <w:p w:rsidR="008E25AC" w:rsidRDefault="008E25AC" w:rsidP="008E25AC">
      <w:pPr>
        <w:pStyle w:val="Prrafodelista"/>
        <w:numPr>
          <w:ilvl w:val="0"/>
          <w:numId w:val="26"/>
        </w:numPr>
      </w:pPr>
      <w:r>
        <w:t xml:space="preserve">Sensor de proximidad </w:t>
      </w:r>
    </w:p>
    <w:p w:rsidR="008E25AC" w:rsidRDefault="008E25AC" w:rsidP="008E25AC">
      <w:pPr>
        <w:pStyle w:val="Prrafodelista"/>
        <w:numPr>
          <w:ilvl w:val="0"/>
          <w:numId w:val="26"/>
        </w:numPr>
      </w:pPr>
      <w:r>
        <w:t>Sensor de movimiento</w:t>
      </w:r>
    </w:p>
    <w:p w:rsidR="008E25AC" w:rsidRDefault="008E25AC" w:rsidP="008E25AC">
      <w:pPr>
        <w:pStyle w:val="Prrafodelista"/>
        <w:numPr>
          <w:ilvl w:val="0"/>
          <w:numId w:val="26"/>
        </w:numPr>
      </w:pPr>
      <w:r>
        <w:t>Sensor de presión</w:t>
      </w:r>
    </w:p>
    <w:p w:rsidR="008E25AC" w:rsidRDefault="008E25AC" w:rsidP="008E25AC">
      <w:pPr>
        <w:pStyle w:val="Prrafodelista"/>
        <w:numPr>
          <w:ilvl w:val="0"/>
          <w:numId w:val="26"/>
        </w:numPr>
      </w:pPr>
      <w:r>
        <w:t>Sensor de sonido</w:t>
      </w:r>
    </w:p>
    <w:p w:rsidR="008E25AC" w:rsidRDefault="008E25AC" w:rsidP="008E25AC">
      <w:pPr>
        <w:pStyle w:val="Prrafodelista"/>
        <w:numPr>
          <w:ilvl w:val="0"/>
          <w:numId w:val="26"/>
        </w:numPr>
      </w:pPr>
      <w:r>
        <w:t>Motor para elevación de la barrera</w:t>
      </w:r>
    </w:p>
    <w:p w:rsidR="008E25AC" w:rsidRDefault="008E25AC" w:rsidP="008E25AC"/>
    <w:p w:rsidR="008E25AC" w:rsidRPr="008E25AC" w:rsidRDefault="008E25AC" w:rsidP="008E25AC">
      <w:r w:rsidRPr="008E25AC">
        <w:t>En el caso del sensor de humo o C02, siendo una maqueta, se hubiera ideado algún método de introducción de humo para la comprobación de datos, pero la principal causa de desecharlo, es su baja complejidad y sobre todo similitud con el sensor DHT-11 de temperatura.</w:t>
      </w:r>
    </w:p>
    <w:p w:rsidR="008E25AC" w:rsidRPr="008E25AC" w:rsidRDefault="008E25AC" w:rsidP="008E25AC">
      <w:pPr>
        <w:ind w:left="709"/>
      </w:pPr>
    </w:p>
    <w:p w:rsidR="008E25AC" w:rsidRPr="008E25AC" w:rsidRDefault="008E25AC" w:rsidP="008E25AC">
      <w:r w:rsidRPr="008E25AC">
        <w:t>En el caso de los sensores de proximidad, movimiento y presión, no tenían cabida en este proyecto, debido a que se trataba de detectar un objeto inmóvil, de gran tamaño y que fuera viable su exportación a la vida real.</w:t>
      </w:r>
    </w:p>
    <w:p w:rsidR="008E25AC" w:rsidRDefault="008E25AC" w:rsidP="008E25AC">
      <w:pPr>
        <w:ind w:left="709" w:firstLine="0"/>
      </w:pPr>
    </w:p>
    <w:p w:rsidR="008E25AC" w:rsidRDefault="008E25AC" w:rsidP="008E25AC">
      <w:pPr>
        <w:ind w:firstLine="0"/>
      </w:pPr>
      <w:r>
        <w:t>Para la mejora del sistema de detección de las plazas, se pensó en un principio en sensores IR de haz, donde la detección seria de mayor calidad, aunque este sistema era caro, aunque sería una gran opción si se decidiera trasladarlo a la vida real.</w:t>
      </w:r>
    </w:p>
    <w:p w:rsidR="008E25AC" w:rsidRDefault="008E25A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0D606C" w:rsidRDefault="000D606C" w:rsidP="008E25AC">
      <w:pPr>
        <w:ind w:left="709" w:firstLine="0"/>
      </w:pPr>
    </w:p>
    <w:p w:rsidR="00583347" w:rsidRDefault="00583347" w:rsidP="008E25AC">
      <w:pPr>
        <w:ind w:left="709" w:firstLine="0"/>
      </w:pPr>
    </w:p>
    <w:p w:rsidR="000D606C" w:rsidRPr="000D606C" w:rsidRDefault="000D606C" w:rsidP="000D606C">
      <w:r w:rsidRPr="000D606C">
        <w:t xml:space="preserve">Las alternativas a la placa Arduino eran varias. El motivo por el que se optó por Arduino </w:t>
      </w:r>
      <w:r>
        <w:t>fue</w:t>
      </w:r>
      <w:r w:rsidRPr="000D606C">
        <w:t xml:space="preserve"> por su precio económico y </w:t>
      </w:r>
      <w:r>
        <w:t>por haberse utilizado en el grado</w:t>
      </w:r>
      <w:r w:rsidRPr="000D606C">
        <w:t>, lo que ayudaba a ampliar los conocimientos adquiridos.</w:t>
      </w:r>
    </w:p>
    <w:p w:rsidR="008E25AC" w:rsidRDefault="008E25AC" w:rsidP="008E25AC">
      <w:pPr>
        <w:ind w:left="709" w:firstLine="0"/>
      </w:pPr>
    </w:p>
    <w:p w:rsidR="00583347" w:rsidRDefault="00583347" w:rsidP="008E25AC">
      <w:pPr>
        <w:ind w:left="709" w:firstLine="0"/>
      </w:pPr>
    </w:p>
    <w:p w:rsidR="000D606C" w:rsidRPr="000D606C" w:rsidRDefault="000D606C" w:rsidP="000D606C">
      <w:pPr>
        <w:pStyle w:val="Prrafodelista"/>
        <w:numPr>
          <w:ilvl w:val="0"/>
          <w:numId w:val="27"/>
        </w:numPr>
      </w:pPr>
      <w:r w:rsidRPr="000D606C">
        <w:rPr>
          <w:b/>
          <w:color w:val="000080"/>
        </w:rPr>
        <w:t>Raspberry Pi</w:t>
      </w:r>
      <w:r w:rsidRPr="000D606C">
        <w:rPr>
          <w:color w:val="000080"/>
        </w:rPr>
        <w:t xml:space="preserve"> </w:t>
      </w:r>
      <w:r w:rsidRPr="000D606C">
        <w:t>se trata de una diminuta placa base de 85 x 54 milímetros (un poco más grande que una cajetilla de tabaco) en el que se aloja un chip Broadcom BCM2835 con procesador ARM hasta a 1 GHz de velocidad, GPU VideoCore IV y hasta 512 Mbytes de memoria RAM. </w:t>
      </w:r>
    </w:p>
    <w:p w:rsidR="008E25AC" w:rsidRDefault="008E25AC" w:rsidP="008E25AC">
      <w:pPr>
        <w:ind w:left="709" w:firstLine="0"/>
      </w:pPr>
    </w:p>
    <w:p w:rsidR="00F971CF" w:rsidRDefault="00F971CF" w:rsidP="008E25AC">
      <w:pPr>
        <w:ind w:firstLine="0"/>
      </w:pPr>
    </w:p>
    <w:p w:rsidR="000D606C" w:rsidRDefault="000D606C" w:rsidP="00583347">
      <w:pPr>
        <w:keepNext/>
        <w:ind w:firstLine="0"/>
        <w:jc w:val="center"/>
      </w:pPr>
      <w:r>
        <w:rPr>
          <w:noProof/>
        </w:rPr>
        <w:drawing>
          <wp:inline distT="0" distB="0" distL="0" distR="0" wp14:anchorId="11ECD94F" wp14:editId="465954C3">
            <wp:extent cx="6068869" cy="3423684"/>
            <wp:effectExtent l="0" t="0" r="825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spberry-pi.jpg"/>
                    <pic:cNvPicPr/>
                  </pic:nvPicPr>
                  <pic:blipFill>
                    <a:blip r:embed="rId88">
                      <a:extLst>
                        <a:ext uri="{28A0092B-C50C-407E-A947-70E740481C1C}">
                          <a14:useLocalDpi xmlns:a14="http://schemas.microsoft.com/office/drawing/2010/main" val="0"/>
                        </a:ext>
                      </a:extLst>
                    </a:blip>
                    <a:stretch>
                      <a:fillRect/>
                    </a:stretch>
                  </pic:blipFill>
                  <pic:spPr>
                    <a:xfrm>
                      <a:off x="0" y="0"/>
                      <a:ext cx="6082156" cy="3431180"/>
                    </a:xfrm>
                    <a:prstGeom prst="rect">
                      <a:avLst/>
                    </a:prstGeom>
                  </pic:spPr>
                </pic:pic>
              </a:graphicData>
            </a:graphic>
          </wp:inline>
        </w:drawing>
      </w:r>
    </w:p>
    <w:p w:rsidR="000D606C" w:rsidRDefault="000D606C" w:rsidP="000D606C">
      <w:pPr>
        <w:pStyle w:val="Descripcin"/>
        <w:rPr>
          <w:u w:val="none"/>
        </w:rPr>
      </w:pPr>
      <w:r w:rsidRPr="000D606C">
        <w:rPr>
          <w:u w:val="none"/>
        </w:rPr>
        <w:t>Figura 42. Raspberry Pi</w:t>
      </w:r>
    </w:p>
    <w:p w:rsidR="000D606C" w:rsidRDefault="000D606C"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583347" w:rsidRDefault="00583347" w:rsidP="000D606C"/>
    <w:p w:rsidR="000D606C" w:rsidRPr="000D606C" w:rsidRDefault="000D606C" w:rsidP="000D606C">
      <w:pPr>
        <w:pStyle w:val="Prrafodelista"/>
        <w:numPr>
          <w:ilvl w:val="0"/>
          <w:numId w:val="27"/>
        </w:numPr>
      </w:pPr>
      <w:r w:rsidRPr="00583347">
        <w:rPr>
          <w:b/>
          <w:color w:val="000080"/>
        </w:rPr>
        <w:t xml:space="preserve">BeagleBone </w:t>
      </w:r>
      <w:r w:rsidRPr="000D606C">
        <w:t>tienen un procesador ARM A8 cortex a 700 Mhz y una memoria RAM de 256 MB. Mide 9 cms de largo y 5,5 cms de ancho, lee tarjetas microSD, tiene un puerto USB para conectar un periférico o utilizarlo como fuente de energía, un micro USB para conectarlo a otro ordenador, un conector Ethernet y un conector RJ45. En estos momentos hay dos modelos de placa, la BeagleBone Clásica, de 89 dólares, y la BeagleBone Black, algo más barata.</w:t>
      </w:r>
      <w:r>
        <w:t xml:space="preserve"> </w:t>
      </w:r>
      <w:r w:rsidRPr="000D606C">
        <w:t>Como BeagleBone funciona con Linux, cualquier desarrollador puede hacer su propio software en una gran variedad de lenguajes: C, C++, Java, Python, Ruby, PHP, Javascript, Node.js… Además es compatible con otros sistemas operativos como Android, Ubuntu o Debian. Las posibilidades son enormes.</w:t>
      </w:r>
    </w:p>
    <w:p w:rsidR="000D606C" w:rsidRDefault="000D606C" w:rsidP="000D606C"/>
    <w:p w:rsidR="000D606C" w:rsidRDefault="000D606C" w:rsidP="000D606C"/>
    <w:p w:rsidR="000D606C" w:rsidRDefault="000D606C" w:rsidP="000D606C"/>
    <w:p w:rsidR="00583347" w:rsidRDefault="00583347" w:rsidP="00583347">
      <w:pPr>
        <w:keepNext/>
        <w:jc w:val="center"/>
      </w:pPr>
      <w:r>
        <w:rPr>
          <w:noProof/>
        </w:rPr>
        <w:drawing>
          <wp:inline distT="0" distB="0" distL="0" distR="0" wp14:anchorId="5F7B80DF" wp14:editId="200BD2A4">
            <wp:extent cx="4635796" cy="339572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eagleBone_Black_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44029" cy="3401752"/>
                    </a:xfrm>
                    <a:prstGeom prst="rect">
                      <a:avLst/>
                    </a:prstGeom>
                  </pic:spPr>
                </pic:pic>
              </a:graphicData>
            </a:graphic>
          </wp:inline>
        </w:drawing>
      </w:r>
    </w:p>
    <w:p w:rsidR="000D606C" w:rsidRPr="00583347" w:rsidRDefault="00583347" w:rsidP="00583347">
      <w:pPr>
        <w:pStyle w:val="Descripcin"/>
        <w:rPr>
          <w:u w:val="none"/>
        </w:rPr>
        <w:sectPr w:rsidR="000D606C" w:rsidRPr="00583347" w:rsidSect="00542343">
          <w:pgSz w:w="11907" w:h="16840" w:code="9"/>
          <w:pgMar w:top="1418" w:right="1701" w:bottom="1418" w:left="1701" w:header="567" w:footer="567" w:gutter="0"/>
          <w:cols w:space="720"/>
          <w:docGrid w:linePitch="326"/>
        </w:sectPr>
      </w:pPr>
      <w:r w:rsidRPr="00583347">
        <w:rPr>
          <w:u w:val="none"/>
        </w:rPr>
        <w:t>Figura 43. BeagleBone</w:t>
      </w:r>
    </w:p>
    <w:p w:rsidR="009F5948" w:rsidRDefault="009F5948" w:rsidP="009F5948">
      <w:pPr>
        <w:pStyle w:val="Ttulo1"/>
        <w:rPr>
          <w:sz w:val="96"/>
          <w:szCs w:val="96"/>
        </w:rPr>
        <w:sectPr w:rsidR="009F5948" w:rsidSect="009F5948">
          <w:headerReference w:type="default" r:id="rId90"/>
          <w:pgSz w:w="11907" w:h="16840" w:code="9"/>
          <w:pgMar w:top="1418" w:right="1701" w:bottom="1418" w:left="1701" w:header="567" w:footer="567" w:gutter="0"/>
          <w:cols w:space="720"/>
          <w:vAlign w:val="center"/>
          <w:docGrid w:linePitch="326"/>
        </w:sectPr>
      </w:pPr>
      <w:bookmarkStart w:id="36" w:name="_Toc453769735"/>
      <w:r>
        <w:rPr>
          <w:sz w:val="96"/>
          <w:szCs w:val="96"/>
        </w:rPr>
        <w:lastRenderedPageBreak/>
        <w:t>Índice de imágenes</w:t>
      </w:r>
      <w:bookmarkEnd w:id="36"/>
    </w:p>
    <w:p w:rsidR="00244ECE" w:rsidRDefault="00244ECE" w:rsidP="009F5948">
      <w:pPr>
        <w:pStyle w:val="Ttulo1"/>
        <w:numPr>
          <w:ilvl w:val="0"/>
          <w:numId w:val="0"/>
        </w:numPr>
      </w:pPr>
    </w:p>
    <w:p w:rsidR="009F5948" w:rsidRPr="009F5948" w:rsidRDefault="009F5948" w:rsidP="009F5948">
      <w:pPr>
        <w:rPr>
          <w:rFonts w:ascii="Arial Narrow" w:hAnsi="Arial Narrow"/>
          <w:b/>
          <w:color w:val="000080"/>
          <w:sz w:val="30"/>
          <w:szCs w:val="30"/>
        </w:rPr>
      </w:pPr>
      <w:r w:rsidRPr="009F5948">
        <w:rPr>
          <w:rFonts w:ascii="Arial Narrow" w:hAnsi="Arial Narrow"/>
          <w:b/>
          <w:color w:val="000080"/>
          <w:sz w:val="30"/>
          <w:szCs w:val="30"/>
        </w:rPr>
        <w:t>Imágenes en el documento</w:t>
      </w:r>
    </w:p>
    <w:p w:rsidR="009F5948" w:rsidRDefault="009F5948" w:rsidP="009F5948"/>
    <w:p w:rsidR="006464D9" w:rsidRDefault="00C000FF" w:rsidP="009F5948">
      <w:r>
        <w:t>Figura 0. Diagrama de G</w:t>
      </w:r>
      <w:r w:rsidR="006464D9">
        <w:t>antt</w:t>
      </w:r>
      <w:r w:rsidR="006464D9" w:rsidRPr="009F5948">
        <w:rPr>
          <w:b/>
        </w:rPr>
        <w:t>………………………</w:t>
      </w:r>
      <w:r w:rsidR="006464D9">
        <w:rPr>
          <w:b/>
        </w:rPr>
        <w:t>.</w:t>
      </w:r>
      <w:r>
        <w:rPr>
          <w:b/>
        </w:rPr>
        <w:t>.</w:t>
      </w:r>
      <w:r w:rsidR="006464D9">
        <w:rPr>
          <w:b/>
        </w:rPr>
        <w:t>.........………………...</w:t>
      </w:r>
      <w:r w:rsidR="006464D9" w:rsidRPr="006464D9">
        <w:t>7</w:t>
      </w:r>
    </w:p>
    <w:p w:rsidR="009F5948" w:rsidRDefault="009F5948" w:rsidP="009F5948">
      <w:r>
        <w:t xml:space="preserve">Figura 1. Ejemplo de </w:t>
      </w:r>
      <w:r w:rsidR="00C306D6">
        <w:t>tablón</w:t>
      </w:r>
      <w:r>
        <w:t xml:space="preserve"> de aglomerado</w:t>
      </w:r>
      <w:r w:rsidRPr="009F5948">
        <w:rPr>
          <w:b/>
        </w:rPr>
        <w:t>………………………</w:t>
      </w:r>
      <w:r>
        <w:rPr>
          <w:b/>
        </w:rPr>
        <w:t>............</w:t>
      </w:r>
      <w:r>
        <w:t>15</w:t>
      </w:r>
    </w:p>
    <w:p w:rsidR="009F5948" w:rsidRDefault="009F5948" w:rsidP="009F5948">
      <w:r>
        <w:t xml:space="preserve">Figura 2. Ejemplo de tablón de </w:t>
      </w:r>
      <w:r w:rsidRPr="009F5948">
        <w:t>contrachapado</w:t>
      </w:r>
      <w:r w:rsidRPr="009F5948">
        <w:rPr>
          <w:b/>
        </w:rPr>
        <w:t>………………………</w:t>
      </w:r>
      <w:r w:rsidR="006464D9">
        <w:rPr>
          <w:b/>
        </w:rPr>
        <w:t>....</w:t>
      </w:r>
      <w:r w:rsidRPr="009F5948">
        <w:rPr>
          <w:b/>
        </w:rPr>
        <w:t>…</w:t>
      </w:r>
      <w:r w:rsidRPr="009F5948">
        <w:t>16</w:t>
      </w:r>
    </w:p>
    <w:p w:rsidR="009F5948" w:rsidRDefault="009F5948" w:rsidP="009F5948">
      <w:r>
        <w:t>Figura 3. Ejemplo de lámina de metacrilato</w:t>
      </w:r>
      <w:r w:rsidRPr="009F5948">
        <w:rPr>
          <w:b/>
        </w:rPr>
        <w:t>…………………</w:t>
      </w:r>
      <w:r w:rsidR="006464D9">
        <w:rPr>
          <w:b/>
        </w:rPr>
        <w:t>.........</w:t>
      </w:r>
      <w:r w:rsidRPr="009F5948">
        <w:rPr>
          <w:b/>
        </w:rPr>
        <w:t>……..</w:t>
      </w:r>
      <w:r>
        <w:t>16</w:t>
      </w:r>
    </w:p>
    <w:p w:rsidR="009F5948" w:rsidRDefault="009F5948" w:rsidP="009F5948">
      <w:r>
        <w:t xml:space="preserve">Figura 4. </w:t>
      </w:r>
      <w:r w:rsidR="006464D9">
        <w:t>Módulo</w:t>
      </w:r>
      <w:r>
        <w:t xml:space="preserve"> HC-SR04</w:t>
      </w:r>
      <w:r w:rsidRPr="006464D9">
        <w:rPr>
          <w:b/>
        </w:rPr>
        <w:t>………………………</w:t>
      </w:r>
      <w:r w:rsidR="006464D9" w:rsidRPr="006464D9">
        <w:rPr>
          <w:b/>
        </w:rPr>
        <w:t>………….………………..</w:t>
      </w:r>
      <w:r>
        <w:t>18</w:t>
      </w:r>
    </w:p>
    <w:p w:rsidR="009F5948" w:rsidRDefault="009F5948" w:rsidP="009F5948">
      <w:r>
        <w:t>Figura 5. Tabla de parámet</w:t>
      </w:r>
      <w:r w:rsidR="006464D9">
        <w:t>ros HC-SR04</w:t>
      </w:r>
      <w:r w:rsidR="006464D9" w:rsidRPr="006464D9">
        <w:rPr>
          <w:b/>
        </w:rPr>
        <w:t>….…………………………</w:t>
      </w:r>
      <w:r w:rsidRPr="006464D9">
        <w:rPr>
          <w:b/>
        </w:rPr>
        <w:t>……..</w:t>
      </w:r>
      <w:r>
        <w:t>19</w:t>
      </w:r>
    </w:p>
    <w:p w:rsidR="009F5948" w:rsidRDefault="009F5948" w:rsidP="009F5948">
      <w:r>
        <w:t>Figura 6</w:t>
      </w:r>
      <w:r w:rsidR="006464D9">
        <w:t>. Rango y dimensiones de HC-SR</w:t>
      </w:r>
      <w:r w:rsidR="006464D9">
        <w:rPr>
          <w:b/>
        </w:rPr>
        <w:t>…………………………………..</w:t>
      </w:r>
      <w:r>
        <w:t>19</w:t>
      </w:r>
    </w:p>
    <w:p w:rsidR="009F5948" w:rsidRDefault="006464D9" w:rsidP="009F5948">
      <w:r>
        <w:t xml:space="preserve">Figura 7. </w:t>
      </w:r>
      <w:r w:rsidR="00C306D6">
        <w:t>Diagrama</w:t>
      </w:r>
      <w:r w:rsidR="009F5948">
        <w:t xml:space="preserve"> de tiempo</w:t>
      </w:r>
      <w:r w:rsidR="009F5948" w:rsidRPr="006464D9">
        <w:rPr>
          <w:b/>
        </w:rPr>
        <w:t>…………………………</w:t>
      </w:r>
      <w:r w:rsidRPr="006464D9">
        <w:rPr>
          <w:b/>
        </w:rPr>
        <w:t>……...</w:t>
      </w:r>
      <w:r w:rsidR="009F5948" w:rsidRPr="006464D9">
        <w:rPr>
          <w:b/>
        </w:rPr>
        <w:t>…</w:t>
      </w:r>
      <w:r>
        <w:rPr>
          <w:b/>
        </w:rPr>
        <w:t>.</w:t>
      </w:r>
      <w:r w:rsidR="00C306D6">
        <w:rPr>
          <w:b/>
        </w:rPr>
        <w:t>……….</w:t>
      </w:r>
      <w:r w:rsidR="009F5948" w:rsidRPr="006464D9">
        <w:rPr>
          <w:b/>
        </w:rPr>
        <w:t>..</w:t>
      </w:r>
      <w:r w:rsidR="009F5948">
        <w:t>20</w:t>
      </w:r>
    </w:p>
    <w:p w:rsidR="009F5948" w:rsidRDefault="009F5948" w:rsidP="009F5948">
      <w:r>
        <w:t>Figura 8. Sensor TCRT 5000/5000L</w:t>
      </w:r>
      <w:r w:rsidRPr="009F5948">
        <w:rPr>
          <w:b/>
        </w:rPr>
        <w:t>…</w:t>
      </w:r>
      <w:r w:rsidR="006464D9">
        <w:rPr>
          <w:b/>
        </w:rPr>
        <w:t>.</w:t>
      </w:r>
      <w:r w:rsidRPr="009F5948">
        <w:rPr>
          <w:b/>
        </w:rPr>
        <w:t>……………………………………..</w:t>
      </w:r>
      <w:r>
        <w:t>21</w:t>
      </w:r>
    </w:p>
    <w:p w:rsidR="009F5948" w:rsidRDefault="009F5948" w:rsidP="009F5948">
      <w:r>
        <w:t>Figura 9. Tabla de parámetros TCRT 5000/5000L</w:t>
      </w:r>
      <w:r w:rsidR="006464D9">
        <w:rPr>
          <w:b/>
        </w:rPr>
        <w:t>….</w:t>
      </w:r>
      <w:r w:rsidRPr="009F5948">
        <w:rPr>
          <w:b/>
        </w:rPr>
        <w:t>……………………..</w:t>
      </w:r>
      <w:r>
        <w:t>22</w:t>
      </w:r>
    </w:p>
    <w:p w:rsidR="009F5948" w:rsidRDefault="009F5948" w:rsidP="009F5948">
      <w:r>
        <w:t>Figura 10. Diagrama y esquema de TCRT 5000/5000L</w:t>
      </w:r>
      <w:r w:rsidR="006464D9">
        <w:rPr>
          <w:b/>
        </w:rPr>
        <w:t>……………….</w:t>
      </w:r>
      <w:r w:rsidRPr="009F5948">
        <w:rPr>
          <w:b/>
        </w:rPr>
        <w:t>…..</w:t>
      </w:r>
      <w:r>
        <w:t>22</w:t>
      </w:r>
    </w:p>
    <w:p w:rsidR="009F5948" w:rsidRDefault="009F5948" w:rsidP="009F5948">
      <w:r>
        <w:t>Figura 11. Placa Arduino Mega 2560</w:t>
      </w:r>
      <w:r w:rsidR="006464D9">
        <w:rPr>
          <w:b/>
        </w:rPr>
        <w:t>……</w:t>
      </w:r>
      <w:r w:rsidRPr="009F5948">
        <w:rPr>
          <w:b/>
        </w:rPr>
        <w:t>…………………………………..</w:t>
      </w:r>
      <w:r>
        <w:t>23</w:t>
      </w:r>
    </w:p>
    <w:p w:rsidR="009F5948" w:rsidRDefault="009F5948" w:rsidP="009F5948">
      <w:r>
        <w:t xml:space="preserve">Figura 12. Tabla </w:t>
      </w:r>
      <w:r w:rsidR="006464D9">
        <w:t xml:space="preserve">de </w:t>
      </w:r>
      <w:r w:rsidR="00C306D6">
        <w:t>parámetros</w:t>
      </w:r>
      <w:r w:rsidR="006464D9">
        <w:t xml:space="preserve"> Arduino Mega 2560</w:t>
      </w:r>
      <w:r w:rsidR="006464D9">
        <w:rPr>
          <w:b/>
        </w:rPr>
        <w:t>…………………......</w:t>
      </w:r>
      <w:r>
        <w:t>24</w:t>
      </w:r>
    </w:p>
    <w:p w:rsidR="009F5948" w:rsidRDefault="009F5948" w:rsidP="009F5948">
      <w:r>
        <w:t>Figura 13. Esquema Arduino Mega 2560</w:t>
      </w:r>
      <w:r w:rsidR="006464D9">
        <w:rPr>
          <w:b/>
        </w:rPr>
        <w:t>………………………….</w:t>
      </w:r>
      <w:r w:rsidRPr="009F5948">
        <w:rPr>
          <w:b/>
        </w:rPr>
        <w:t>………..</w:t>
      </w:r>
      <w:r>
        <w:t>24</w:t>
      </w:r>
    </w:p>
    <w:p w:rsidR="006464D9" w:rsidRDefault="009F5948" w:rsidP="009F5948">
      <w:r>
        <w:t>Figura 14. Dimensiones de</w:t>
      </w:r>
      <w:r w:rsidR="006464D9">
        <w:t xml:space="preserve"> la placa </w:t>
      </w:r>
      <w:r w:rsidR="00C306D6">
        <w:t>A</w:t>
      </w:r>
      <w:r w:rsidR="006464D9">
        <w:t>rduino Mega 2560</w:t>
      </w:r>
      <w:r w:rsidR="006464D9" w:rsidRPr="006464D9">
        <w:rPr>
          <w:b/>
        </w:rPr>
        <w:t>…</w:t>
      </w:r>
      <w:r w:rsidR="006464D9">
        <w:rPr>
          <w:b/>
        </w:rPr>
        <w:t>…………….</w:t>
      </w:r>
      <w:r w:rsidR="006464D9" w:rsidRPr="006464D9">
        <w:rPr>
          <w:b/>
        </w:rPr>
        <w:t>…</w:t>
      </w:r>
      <w:r w:rsidR="006464D9">
        <w:t>25</w:t>
      </w:r>
    </w:p>
    <w:p w:rsidR="009F5948" w:rsidRDefault="009F5948" w:rsidP="009F5948">
      <w:r>
        <w:t>Figura 15. IDE de Arduino</w:t>
      </w:r>
      <w:r w:rsidR="006464D9" w:rsidRPr="006464D9">
        <w:rPr>
          <w:b/>
        </w:rPr>
        <w:t>…...</w:t>
      </w:r>
      <w:r w:rsidRPr="006464D9">
        <w:rPr>
          <w:b/>
        </w:rPr>
        <w:t>…</w:t>
      </w:r>
      <w:r w:rsidRPr="009F5948">
        <w:rPr>
          <w:b/>
        </w:rPr>
        <w:t>……</w:t>
      </w:r>
      <w:r w:rsidR="006464D9">
        <w:rPr>
          <w:b/>
        </w:rPr>
        <w:t>…….</w:t>
      </w:r>
      <w:r w:rsidRPr="009F5948">
        <w:rPr>
          <w:b/>
        </w:rPr>
        <w:t>………………………………..</w:t>
      </w:r>
      <w:r>
        <w:t>26</w:t>
      </w:r>
    </w:p>
    <w:p w:rsidR="009F5948" w:rsidRDefault="009F5948" w:rsidP="009F5948">
      <w:r>
        <w:t xml:space="preserve">Figura 16. </w:t>
      </w:r>
      <w:r w:rsidR="008B1179">
        <w:t>Módulo</w:t>
      </w:r>
      <w:r>
        <w:t xml:space="preserve"> RC522</w:t>
      </w:r>
      <w:r w:rsidRPr="009F5948">
        <w:rPr>
          <w:b/>
        </w:rPr>
        <w:t>……</w:t>
      </w:r>
      <w:r w:rsidR="006464D9">
        <w:rPr>
          <w:b/>
        </w:rPr>
        <w:t>…………..</w:t>
      </w:r>
      <w:r w:rsidRPr="009F5948">
        <w:rPr>
          <w:b/>
        </w:rPr>
        <w:t>…………………………………..</w:t>
      </w:r>
      <w:r>
        <w:t>27</w:t>
      </w:r>
    </w:p>
    <w:p w:rsidR="009F5948" w:rsidRDefault="009F5948" w:rsidP="009F5948">
      <w:r>
        <w:t>Figura 17. Tabla de parámetros RC522</w:t>
      </w:r>
      <w:r w:rsidR="006464D9">
        <w:rPr>
          <w:b/>
        </w:rPr>
        <w:t>………………..</w:t>
      </w:r>
      <w:r w:rsidRPr="009F5948">
        <w:rPr>
          <w:b/>
        </w:rPr>
        <w:t>…………………..</w:t>
      </w:r>
      <w:r>
        <w:t>28</w:t>
      </w:r>
    </w:p>
    <w:p w:rsidR="009F5948" w:rsidRDefault="009F5948" w:rsidP="009F5948">
      <w:r>
        <w:t>Figura 18. Tarjeta y llavero RFID</w:t>
      </w:r>
      <w:r w:rsidRPr="009F5948">
        <w:rPr>
          <w:b/>
        </w:rPr>
        <w:t>…………</w:t>
      </w:r>
      <w:r w:rsidR="006464D9">
        <w:rPr>
          <w:b/>
        </w:rPr>
        <w:t>….</w:t>
      </w:r>
      <w:r w:rsidRPr="009F5948">
        <w:rPr>
          <w:b/>
        </w:rPr>
        <w:t>……………………………..</w:t>
      </w:r>
      <w:r>
        <w:t>28</w:t>
      </w:r>
    </w:p>
    <w:p w:rsidR="009F5948" w:rsidRDefault="009F5948" w:rsidP="009F5948">
      <w:r>
        <w:t>Figura 19. Módulo x4 relés</w:t>
      </w:r>
      <w:r w:rsidRPr="009F5948">
        <w:rPr>
          <w:b/>
        </w:rPr>
        <w:t>……………………</w:t>
      </w:r>
      <w:r w:rsidR="006464D9">
        <w:rPr>
          <w:b/>
        </w:rPr>
        <w:t>………….</w:t>
      </w:r>
      <w:r w:rsidRPr="009F5948">
        <w:rPr>
          <w:b/>
        </w:rPr>
        <w:t>…………………..</w:t>
      </w:r>
      <w:r>
        <w:t>29</w:t>
      </w:r>
    </w:p>
    <w:p w:rsidR="009F5948" w:rsidRDefault="009F5948" w:rsidP="009F5948">
      <w:r>
        <w:t>Figuras 20 y 21. Resistencias fijas y un potenciómetro</w:t>
      </w:r>
      <w:r w:rsidR="006464D9">
        <w:rPr>
          <w:b/>
        </w:rPr>
        <w:t>………………….</w:t>
      </w:r>
      <w:r w:rsidRPr="009F5948">
        <w:rPr>
          <w:b/>
        </w:rPr>
        <w:t>..</w:t>
      </w:r>
      <w:r>
        <w:t>30</w:t>
      </w:r>
    </w:p>
    <w:p w:rsidR="009F5948" w:rsidRDefault="009F5948" w:rsidP="009F5948">
      <w:r>
        <w:t xml:space="preserve">Figuras 22 y 23. LED blanco </w:t>
      </w:r>
      <w:r w:rsidR="006464D9">
        <w:t>LED’s de colores</w:t>
      </w:r>
      <w:r w:rsidRPr="009F5948">
        <w:rPr>
          <w:b/>
        </w:rPr>
        <w:t>…</w:t>
      </w:r>
      <w:r w:rsidR="006464D9">
        <w:rPr>
          <w:b/>
        </w:rPr>
        <w:t>………………………</w:t>
      </w:r>
      <w:r w:rsidRPr="009F5948">
        <w:rPr>
          <w:b/>
        </w:rPr>
        <w:t>…..</w:t>
      </w:r>
      <w:r>
        <w:t>31</w:t>
      </w:r>
    </w:p>
    <w:p w:rsidR="009F5948" w:rsidRDefault="009F5948" w:rsidP="009F5948">
      <w:r>
        <w:t>Figura 24. Servomotor</w:t>
      </w:r>
      <w:r w:rsidR="006464D9" w:rsidRPr="009F5948">
        <w:rPr>
          <w:b/>
        </w:rPr>
        <w:t>………………………</w:t>
      </w:r>
      <w:r w:rsidR="006464D9">
        <w:rPr>
          <w:b/>
        </w:rPr>
        <w:t>........................................</w:t>
      </w:r>
      <w:r w:rsidR="006464D9" w:rsidRPr="006464D9">
        <w:t>32</w:t>
      </w:r>
    </w:p>
    <w:p w:rsidR="009F5948" w:rsidRDefault="009F5948" w:rsidP="009F5948">
      <w:r>
        <w:t>Figura 25. Ventilador de 80 mm</w:t>
      </w:r>
      <w:r w:rsidR="006464D9" w:rsidRPr="009F5948">
        <w:rPr>
          <w:b/>
        </w:rPr>
        <w:t>………………………</w:t>
      </w:r>
      <w:r w:rsidR="006464D9">
        <w:rPr>
          <w:b/>
        </w:rPr>
        <w:t>…….………...........</w:t>
      </w:r>
      <w:r w:rsidR="006464D9" w:rsidRPr="006464D9">
        <w:t>33</w:t>
      </w:r>
    </w:p>
    <w:p w:rsidR="009F5948" w:rsidRDefault="009F5948" w:rsidP="009F5948">
      <w:r>
        <w:t>Figura 26. Batería lipo de 7,8 v</w:t>
      </w:r>
      <w:r w:rsidR="006464D9" w:rsidRPr="009F5948">
        <w:rPr>
          <w:b/>
        </w:rPr>
        <w:t>………………………</w:t>
      </w:r>
      <w:r w:rsidR="006464D9">
        <w:rPr>
          <w:b/>
        </w:rPr>
        <w:t>…………….............</w:t>
      </w:r>
      <w:r w:rsidR="006464D9" w:rsidRPr="006464D9">
        <w:t>33</w:t>
      </w:r>
    </w:p>
    <w:p w:rsidR="00F132A6" w:rsidRDefault="00F132A6" w:rsidP="00F132A6">
      <w:r>
        <w:t>Figura 27. Conexión Placa-Servo</w:t>
      </w:r>
      <w:r w:rsidRPr="009F5948">
        <w:rPr>
          <w:b/>
        </w:rPr>
        <w:t>……………………………………………</w:t>
      </w:r>
      <w:r>
        <w:rPr>
          <w:b/>
        </w:rPr>
        <w:t>.</w:t>
      </w:r>
      <w:r>
        <w:t>35</w:t>
      </w:r>
    </w:p>
    <w:p w:rsidR="00F132A6" w:rsidRDefault="00F132A6" w:rsidP="00F132A6">
      <w:r>
        <w:t>Figura 28. Conexión Placa-</w:t>
      </w:r>
      <w:r w:rsidRPr="00F132A6">
        <w:t>LCD</w:t>
      </w:r>
      <w:r>
        <w:rPr>
          <w:b/>
        </w:rPr>
        <w:t>………………………………………………</w:t>
      </w:r>
      <w:r w:rsidRPr="00F132A6">
        <w:t>36</w:t>
      </w:r>
    </w:p>
    <w:p w:rsidR="00F132A6" w:rsidRDefault="00F132A6" w:rsidP="00F132A6">
      <w:r>
        <w:t>Figura 29. Conexión Placa-Led de ocupación</w:t>
      </w:r>
      <w:r w:rsidRPr="00F132A6">
        <w:rPr>
          <w:b/>
        </w:rPr>
        <w:t>………………</w:t>
      </w:r>
      <w:r>
        <w:rPr>
          <w:b/>
        </w:rPr>
        <w:t>…………</w:t>
      </w:r>
      <w:r w:rsidRPr="00F132A6">
        <w:rPr>
          <w:b/>
        </w:rPr>
        <w:t>……</w:t>
      </w:r>
      <w:r>
        <w:t>37</w:t>
      </w:r>
    </w:p>
    <w:p w:rsidR="00F132A6" w:rsidRDefault="00F132A6" w:rsidP="00F132A6">
      <w:r>
        <w:t>Figura 30. Conexión Placa-DHT11</w:t>
      </w:r>
      <w:r w:rsidRPr="00F132A6">
        <w:rPr>
          <w:b/>
        </w:rPr>
        <w:t>……………………………………</w:t>
      </w:r>
      <w:r>
        <w:rPr>
          <w:b/>
        </w:rPr>
        <w:t>.</w:t>
      </w:r>
      <w:r w:rsidRPr="00F132A6">
        <w:rPr>
          <w:b/>
        </w:rPr>
        <w:t>…….</w:t>
      </w:r>
      <w:r>
        <w:t>37</w:t>
      </w:r>
    </w:p>
    <w:p w:rsidR="00F132A6" w:rsidRDefault="00F132A6" w:rsidP="00F132A6">
      <w:r>
        <w:t>Figura 31. Conexión Placa-Módulo RFID</w:t>
      </w:r>
      <w:r w:rsidRPr="00F132A6">
        <w:rPr>
          <w:b/>
        </w:rPr>
        <w:t>…………………………</w:t>
      </w:r>
      <w:r>
        <w:rPr>
          <w:b/>
        </w:rPr>
        <w:t>……….</w:t>
      </w:r>
      <w:r w:rsidRPr="00F132A6">
        <w:rPr>
          <w:b/>
        </w:rPr>
        <w:t>..</w:t>
      </w:r>
      <w:r>
        <w:t>38</w:t>
      </w:r>
    </w:p>
    <w:p w:rsidR="00F132A6" w:rsidRDefault="00F132A6" w:rsidP="00F132A6">
      <w:r>
        <w:t>Figura 32. Conexión Placa-HC-SR04</w:t>
      </w:r>
      <w:r w:rsidRPr="00F132A6">
        <w:rPr>
          <w:b/>
        </w:rPr>
        <w:t>…</w:t>
      </w:r>
      <w:r>
        <w:rPr>
          <w:b/>
        </w:rPr>
        <w:t>…………………………………….</w:t>
      </w:r>
      <w:r w:rsidRPr="00F132A6">
        <w:rPr>
          <w:b/>
        </w:rPr>
        <w:t>.</w:t>
      </w:r>
      <w:r>
        <w:t>39</w:t>
      </w:r>
    </w:p>
    <w:p w:rsidR="00F132A6" w:rsidRDefault="00F132A6" w:rsidP="00F132A6">
      <w:r>
        <w:t>Figura 33. Conexión Placa-TCRT5000/5000L</w:t>
      </w:r>
      <w:r w:rsidRPr="00F132A6">
        <w:rPr>
          <w:b/>
        </w:rPr>
        <w:t>……</w:t>
      </w:r>
      <w:r>
        <w:rPr>
          <w:b/>
        </w:rPr>
        <w:t>……………………</w:t>
      </w:r>
      <w:r w:rsidRPr="00F132A6">
        <w:rPr>
          <w:b/>
        </w:rPr>
        <w:t>……</w:t>
      </w:r>
      <w:r>
        <w:t>39</w:t>
      </w:r>
    </w:p>
    <w:p w:rsidR="00F132A6" w:rsidRDefault="00F132A6" w:rsidP="00F132A6">
      <w:r>
        <w:t>Figura 34. Conexión Placa-Relé</w:t>
      </w:r>
      <w:r w:rsidRPr="00F132A6">
        <w:rPr>
          <w:b/>
        </w:rPr>
        <w:t>……………</w:t>
      </w:r>
      <w:r>
        <w:rPr>
          <w:b/>
        </w:rPr>
        <w:t>………………………...</w:t>
      </w:r>
      <w:r w:rsidRPr="00F132A6">
        <w:rPr>
          <w:b/>
        </w:rPr>
        <w:t>………</w:t>
      </w:r>
      <w:r>
        <w:t>40</w:t>
      </w:r>
    </w:p>
    <w:p w:rsidR="00222721" w:rsidRDefault="00F132A6" w:rsidP="00D61E07">
      <w:r>
        <w:t>Figura 35. Conexión Placa-Zumbadores</w:t>
      </w:r>
      <w:r w:rsidRPr="00F132A6">
        <w:rPr>
          <w:b/>
        </w:rPr>
        <w:t>……………………</w:t>
      </w:r>
      <w:r>
        <w:rPr>
          <w:b/>
        </w:rPr>
        <w:t>……….</w:t>
      </w:r>
      <w:r w:rsidRPr="00F132A6">
        <w:rPr>
          <w:b/>
        </w:rPr>
        <w:t>………</w:t>
      </w:r>
      <w:r>
        <w:t>40</w:t>
      </w:r>
    </w:p>
    <w:p w:rsidR="00D61E07" w:rsidRDefault="00D61E07" w:rsidP="00D61E07">
      <w:r>
        <w:t xml:space="preserve">Figura 36. C++ Builder </w:t>
      </w:r>
      <w:r w:rsidRPr="00D61E07">
        <w:t>6</w:t>
      </w:r>
      <w:r>
        <w:rPr>
          <w:b/>
        </w:rPr>
        <w:t>…………………………………………….……….</w:t>
      </w:r>
      <w:r w:rsidRPr="00D61E07">
        <w:t>65</w:t>
      </w:r>
    </w:p>
    <w:p w:rsidR="00D61E07" w:rsidRDefault="00D61E07" w:rsidP="00D61E07">
      <w:r>
        <w:t>Figura 37. Interfaz para el proyecto</w:t>
      </w:r>
      <w:r w:rsidRPr="00D61E07">
        <w:rPr>
          <w:b/>
        </w:rPr>
        <w:t>………………………………</w:t>
      </w:r>
      <w:r>
        <w:rPr>
          <w:b/>
        </w:rPr>
        <w:t>..</w:t>
      </w:r>
      <w:r w:rsidRPr="00D61E07">
        <w:rPr>
          <w:b/>
        </w:rPr>
        <w:t>……….</w:t>
      </w:r>
      <w:r>
        <w:t>66</w:t>
      </w:r>
    </w:p>
    <w:p w:rsidR="0018192E" w:rsidRDefault="0018192E" w:rsidP="00D61E07"/>
    <w:p w:rsidR="00D61E07" w:rsidRDefault="00D61E07" w:rsidP="00D61E07">
      <w:r>
        <w:t>Figura 38. Conectividad</w:t>
      </w:r>
      <w:r w:rsidRPr="00D61E07">
        <w:rPr>
          <w:b/>
        </w:rPr>
        <w:t>………………………………</w:t>
      </w:r>
      <w:r>
        <w:rPr>
          <w:b/>
        </w:rPr>
        <w:t>..</w:t>
      </w:r>
      <w:r w:rsidRPr="00D61E07">
        <w:rPr>
          <w:b/>
        </w:rPr>
        <w:t>……………</w:t>
      </w:r>
      <w:r>
        <w:rPr>
          <w:b/>
        </w:rPr>
        <w:t>…</w:t>
      </w:r>
      <w:r w:rsidRPr="00D61E07">
        <w:rPr>
          <w:b/>
        </w:rPr>
        <w:t>…….</w:t>
      </w:r>
      <w:r>
        <w:t>67</w:t>
      </w:r>
    </w:p>
    <w:p w:rsidR="00D61E07" w:rsidRDefault="00D61E07" w:rsidP="00D61E07">
      <w:r>
        <w:t>Figura 39. Plazas del Parking</w:t>
      </w:r>
      <w:r w:rsidRPr="00D61E07">
        <w:rPr>
          <w:b/>
        </w:rPr>
        <w:t>……………………………………</w:t>
      </w:r>
      <w:r>
        <w:rPr>
          <w:b/>
        </w:rPr>
        <w:t>..</w:t>
      </w:r>
      <w:r w:rsidRPr="00D61E07">
        <w:rPr>
          <w:b/>
        </w:rPr>
        <w:t>………….</w:t>
      </w:r>
      <w:r>
        <w:t>67</w:t>
      </w:r>
    </w:p>
    <w:p w:rsidR="00D61E07" w:rsidRDefault="00D61E07" w:rsidP="00D61E07">
      <w:r>
        <w:t>Figura 40. Control Parking</w:t>
      </w:r>
      <w:r w:rsidRPr="00D61E07">
        <w:rPr>
          <w:b/>
        </w:rPr>
        <w:t>…………………………………………</w:t>
      </w:r>
      <w:r>
        <w:rPr>
          <w:b/>
        </w:rPr>
        <w:t>…..</w:t>
      </w:r>
      <w:r w:rsidRPr="00D61E07">
        <w:rPr>
          <w:b/>
        </w:rPr>
        <w:t>…….</w:t>
      </w:r>
      <w:r>
        <w:t>68</w:t>
      </w:r>
    </w:p>
    <w:p w:rsidR="00D61E07" w:rsidRDefault="00D61E07" w:rsidP="00D61E07">
      <w:r>
        <w:t>Figura 41. Datos de Parking</w:t>
      </w:r>
      <w:r w:rsidRPr="00D61E07">
        <w:rPr>
          <w:b/>
        </w:rPr>
        <w:t>…………………………………………</w:t>
      </w:r>
      <w:r>
        <w:rPr>
          <w:b/>
        </w:rPr>
        <w:t>..</w:t>
      </w:r>
      <w:r w:rsidRPr="00D61E07">
        <w:rPr>
          <w:b/>
        </w:rPr>
        <w:t>…</w:t>
      </w:r>
      <w:r>
        <w:rPr>
          <w:b/>
        </w:rPr>
        <w:t>.</w:t>
      </w:r>
      <w:r w:rsidRPr="00D61E07">
        <w:rPr>
          <w:b/>
        </w:rPr>
        <w:t>….</w:t>
      </w:r>
      <w:r>
        <w:t>69</w:t>
      </w:r>
    </w:p>
    <w:p w:rsidR="00583347" w:rsidRDefault="00583347" w:rsidP="00583347">
      <w:r>
        <w:t>Figura 42. Raspberry Pi</w:t>
      </w:r>
      <w:r w:rsidRPr="00583347">
        <w:rPr>
          <w:b/>
        </w:rPr>
        <w:t>………………………………</w:t>
      </w:r>
      <w:r>
        <w:rPr>
          <w:b/>
        </w:rPr>
        <w:t>……………..</w:t>
      </w:r>
      <w:r w:rsidRPr="00583347">
        <w:rPr>
          <w:b/>
        </w:rPr>
        <w:t>………..</w:t>
      </w:r>
      <w:r>
        <w:t>78</w:t>
      </w:r>
    </w:p>
    <w:p w:rsidR="00583347" w:rsidRDefault="00583347" w:rsidP="00583347">
      <w:pPr>
        <w:sectPr w:rsidR="00583347" w:rsidSect="009F5948">
          <w:pgSz w:w="11907" w:h="16840" w:code="9"/>
          <w:pgMar w:top="1418" w:right="1701" w:bottom="1418" w:left="1701" w:header="567" w:footer="567" w:gutter="0"/>
          <w:cols w:space="720"/>
          <w:docGrid w:linePitch="326"/>
        </w:sectPr>
      </w:pPr>
      <w:r>
        <w:t>Figura 43. BeagleBone</w:t>
      </w:r>
      <w:r w:rsidRPr="00583347">
        <w:rPr>
          <w:b/>
        </w:rPr>
        <w:t>…………………………………</w:t>
      </w:r>
      <w:r>
        <w:rPr>
          <w:b/>
        </w:rPr>
        <w:t>……….</w:t>
      </w:r>
      <w:r w:rsidRPr="00583347">
        <w:rPr>
          <w:b/>
        </w:rPr>
        <w:t>……………</w:t>
      </w:r>
      <w:r>
        <w:t>79</w:t>
      </w:r>
    </w:p>
    <w:p w:rsidR="00C9115C" w:rsidRDefault="00C9115C" w:rsidP="00C9115C">
      <w:pPr>
        <w:pStyle w:val="Ttulo1"/>
        <w:rPr>
          <w:sz w:val="96"/>
          <w:szCs w:val="96"/>
        </w:rPr>
        <w:sectPr w:rsidR="00C9115C" w:rsidSect="00C9115C">
          <w:headerReference w:type="default" r:id="rId91"/>
          <w:pgSz w:w="11907" w:h="16840" w:code="9"/>
          <w:pgMar w:top="1418" w:right="1701" w:bottom="1418" w:left="1701" w:header="567" w:footer="567" w:gutter="0"/>
          <w:cols w:space="720"/>
          <w:vAlign w:val="center"/>
          <w:docGrid w:linePitch="326"/>
        </w:sectPr>
      </w:pPr>
      <w:bookmarkStart w:id="37" w:name="_Toc453769736"/>
      <w:r>
        <w:rPr>
          <w:sz w:val="96"/>
          <w:szCs w:val="96"/>
        </w:rPr>
        <w:lastRenderedPageBreak/>
        <w:t>Glosario de términ</w:t>
      </w:r>
      <w:r w:rsidR="007605BD">
        <w:rPr>
          <w:sz w:val="96"/>
          <w:szCs w:val="96"/>
        </w:rPr>
        <w:t>os</w:t>
      </w:r>
      <w:bookmarkEnd w:id="37"/>
    </w:p>
    <w:p w:rsidR="00EE4C6C" w:rsidRDefault="00EE4C6C" w:rsidP="00EE4C6C">
      <w:pPr>
        <w:ind w:firstLine="0"/>
        <w:jc w:val="center"/>
        <w:rPr>
          <w:b/>
          <w:color w:val="000080"/>
          <w:sz w:val="70"/>
          <w:szCs w:val="70"/>
        </w:rPr>
      </w:pPr>
      <w:r>
        <w:rPr>
          <w:b/>
          <w:color w:val="000080"/>
          <w:sz w:val="70"/>
          <w:szCs w:val="70"/>
        </w:rPr>
        <w:lastRenderedPageBreak/>
        <w:t>A</w:t>
      </w:r>
    </w:p>
    <w:p w:rsidR="00EE4C6C" w:rsidRPr="00EE4C6C" w:rsidRDefault="00EE4C6C" w:rsidP="00EE4C6C">
      <w:pPr>
        <w:ind w:left="709"/>
      </w:pPr>
      <w:r w:rsidRPr="00EE4C6C">
        <w:rPr>
          <w:b/>
        </w:rPr>
        <w:t>Arduino:</w:t>
      </w:r>
      <w:r>
        <w:rPr>
          <w:b/>
        </w:rPr>
        <w:t xml:space="preserve"> </w:t>
      </w:r>
      <w:r w:rsidRPr="00EE4C6C">
        <w:t>Es una compañía de hardware libre, la cual desarrolla placas de desarrollo que integran un microcontrolador y un entorno de desarrollo (IDE), diseñado para facilitar el uso de la electrónica en proyectos multidisciplinarios.</w:t>
      </w:r>
    </w:p>
    <w:p w:rsidR="00EE4C6C" w:rsidRPr="00EE4C6C" w:rsidRDefault="00EE4C6C" w:rsidP="00EE4C6C">
      <w:pPr>
        <w:ind w:left="709"/>
      </w:pPr>
      <w:r w:rsidRPr="00EE4C6C">
        <w:t>El hardware consiste en una placa de circuito impreso con un microcontrolador, usualmente Atmel AVR, y puertos digitales y analógicos de entrada/salida, los cuales pueden conectarse a placas de expansión (shields) que amplían las características de funcionamiento de la placa arduino.</w:t>
      </w:r>
    </w:p>
    <w:p w:rsidR="00EE4C6C" w:rsidRPr="00EE4C6C" w:rsidRDefault="00EE4C6C" w:rsidP="00EE4C6C">
      <w:pPr>
        <w:ind w:left="709"/>
      </w:pPr>
      <w:r w:rsidRPr="00EE4C6C">
        <w:t>Por otro lado, el software consiste en un entorno de desarrollo (IDE) basado en el entorno de Processing y lenguaje de programación basado en Wiring, así como en el cargador de arranque (bootloader) que es ejecutado en la placa. El microcontrolador de la placa se programa a través de un computador, haciendo uso de comunicación serial mediante un convertidor de niveles RS-232 a TTL serial.</w:t>
      </w:r>
    </w:p>
    <w:p w:rsidR="00C306D6" w:rsidRPr="00EE4C6C" w:rsidRDefault="00C306D6" w:rsidP="00EE4C6C">
      <w:pPr>
        <w:ind w:left="709" w:firstLine="0"/>
        <w:rPr>
          <w:b/>
        </w:rPr>
      </w:pPr>
    </w:p>
    <w:p w:rsidR="00CF61AC" w:rsidRDefault="00CF61AC" w:rsidP="00CF61AC">
      <w:pPr>
        <w:ind w:firstLine="0"/>
        <w:jc w:val="center"/>
        <w:rPr>
          <w:b/>
          <w:color w:val="000080"/>
          <w:sz w:val="70"/>
          <w:szCs w:val="70"/>
        </w:rPr>
      </w:pPr>
      <w:r>
        <w:rPr>
          <w:b/>
          <w:color w:val="000080"/>
          <w:sz w:val="70"/>
          <w:szCs w:val="70"/>
        </w:rPr>
        <w:t>B</w:t>
      </w:r>
    </w:p>
    <w:p w:rsidR="00CF61AC" w:rsidRPr="00CF61AC" w:rsidRDefault="00CF61AC" w:rsidP="00CF61AC">
      <w:pPr>
        <w:ind w:left="709" w:firstLine="0"/>
      </w:pPr>
      <w:r w:rsidRPr="00CF61AC">
        <w:rPr>
          <w:b/>
        </w:rPr>
        <w:t>Bootloader</w:t>
      </w:r>
      <w:r>
        <w:rPr>
          <w:b/>
        </w:rPr>
        <w:t xml:space="preserve">: </w:t>
      </w:r>
      <w:r>
        <w:t>Gestor de arranque de un sistema</w:t>
      </w:r>
      <w:r w:rsidR="00EE4C6C">
        <w:t>.</w:t>
      </w:r>
    </w:p>
    <w:p w:rsidR="00CF61AC" w:rsidRPr="00C306D6" w:rsidRDefault="00CF61AC" w:rsidP="00C306D6">
      <w:pPr>
        <w:ind w:left="709" w:firstLine="0"/>
      </w:pPr>
    </w:p>
    <w:p w:rsidR="00C9115C" w:rsidRPr="00C9115C" w:rsidRDefault="00C9115C" w:rsidP="00C9115C">
      <w:pPr>
        <w:ind w:firstLine="0"/>
        <w:jc w:val="center"/>
        <w:rPr>
          <w:b/>
          <w:color w:val="000080"/>
          <w:sz w:val="70"/>
          <w:szCs w:val="70"/>
        </w:rPr>
      </w:pPr>
      <w:r w:rsidRPr="00C9115C">
        <w:rPr>
          <w:b/>
          <w:color w:val="000080"/>
          <w:sz w:val="70"/>
          <w:szCs w:val="70"/>
        </w:rPr>
        <w:t>C</w:t>
      </w:r>
    </w:p>
    <w:p w:rsidR="00C9115C" w:rsidRDefault="00C9115C" w:rsidP="00C9115C">
      <w:pPr>
        <w:ind w:left="709" w:firstLine="0"/>
      </w:pPr>
      <w:r w:rsidRPr="00C9115C">
        <w:rPr>
          <w:b/>
        </w:rPr>
        <w:t>C y C++:</w:t>
      </w:r>
      <w:r w:rsidRPr="00C9115C">
        <w:t xml:space="preserve"> Se tratan de 2 lenguajes de programación. C se trata de un lenguaje de tipos de</w:t>
      </w:r>
      <w:r w:rsidR="00FF212B">
        <w:t xml:space="preserve">  </w:t>
      </w:r>
      <w:r w:rsidR="00BF09ED">
        <w:t xml:space="preserve">  </w:t>
      </w:r>
      <w:r w:rsidR="006232E2">
        <w:t xml:space="preserve"> </w:t>
      </w:r>
      <w:r w:rsidR="006116A0">
        <w:t xml:space="preserve"> </w:t>
      </w:r>
      <w:r w:rsidRPr="00C9115C">
        <w:t xml:space="preserve"> datos estáticos, tratándose de un lenguaje de bajo nivel. Mientras C++ se trata de un lenguaje orientado a objetos</w:t>
      </w:r>
      <w:r w:rsidR="00EE4C6C">
        <w:t>.</w:t>
      </w:r>
    </w:p>
    <w:p w:rsidR="00C9115C" w:rsidRDefault="00C9115C" w:rsidP="00C9115C">
      <w:pPr>
        <w:ind w:left="709" w:firstLine="0"/>
      </w:pPr>
      <w:r w:rsidRPr="00C9115C">
        <w:rPr>
          <w:b/>
        </w:rPr>
        <w:t>CAT:</w:t>
      </w:r>
      <w:r w:rsidRPr="00C9115C">
        <w:t xml:space="preserve"> Se trata de una categoría estandarizada para los cables de pares trenzados</w:t>
      </w:r>
      <w:r w:rsidR="00EE4C6C">
        <w:t>.</w:t>
      </w:r>
    </w:p>
    <w:p w:rsidR="00C9115C" w:rsidRDefault="00C9115C" w:rsidP="007605BD">
      <w:pPr>
        <w:ind w:firstLine="0"/>
      </w:pPr>
    </w:p>
    <w:p w:rsidR="00C9115C" w:rsidRPr="00C9115C" w:rsidRDefault="00C9115C" w:rsidP="00C9115C">
      <w:pPr>
        <w:ind w:firstLine="0"/>
        <w:jc w:val="center"/>
        <w:rPr>
          <w:b/>
          <w:color w:val="000080"/>
          <w:sz w:val="70"/>
          <w:szCs w:val="70"/>
          <w:lang w:val="en-GB"/>
        </w:rPr>
      </w:pPr>
      <w:r w:rsidRPr="00C9115C">
        <w:rPr>
          <w:b/>
          <w:color w:val="000080"/>
          <w:sz w:val="70"/>
          <w:szCs w:val="70"/>
          <w:lang w:val="en-GB"/>
        </w:rPr>
        <w:t>L</w:t>
      </w:r>
    </w:p>
    <w:p w:rsidR="00C9115C" w:rsidRPr="00C9115C" w:rsidRDefault="00C9115C" w:rsidP="00C9115C">
      <w:pPr>
        <w:ind w:left="709" w:firstLine="0"/>
        <w:rPr>
          <w:lang w:val="en-GB"/>
        </w:rPr>
      </w:pPr>
      <w:r w:rsidRPr="00C9115C">
        <w:rPr>
          <w:b/>
          <w:lang w:val="en-GB"/>
        </w:rPr>
        <w:t>LCD:</w:t>
      </w:r>
      <w:r w:rsidRPr="00C9115C">
        <w:rPr>
          <w:lang w:val="en-GB"/>
        </w:rPr>
        <w:t xml:space="preserve"> Liquid Crystal Display</w:t>
      </w:r>
      <w:r w:rsidR="00EE4C6C">
        <w:rPr>
          <w:lang w:val="en-GB"/>
        </w:rPr>
        <w:t>.</w:t>
      </w:r>
    </w:p>
    <w:p w:rsidR="00C9115C" w:rsidRPr="00F122FD" w:rsidRDefault="00C9115C" w:rsidP="00C9115C">
      <w:pPr>
        <w:ind w:left="709" w:firstLine="0"/>
      </w:pPr>
      <w:r w:rsidRPr="00F122FD">
        <w:rPr>
          <w:b/>
        </w:rPr>
        <w:t>LED:</w:t>
      </w:r>
      <w:r w:rsidRPr="00F122FD">
        <w:t xml:space="preserve"> Light-Emitting Diode</w:t>
      </w:r>
      <w:r w:rsidR="00EE4C6C" w:rsidRPr="00F122FD">
        <w:t>.</w:t>
      </w:r>
    </w:p>
    <w:p w:rsidR="007605BD" w:rsidRPr="007605BD" w:rsidRDefault="007605BD" w:rsidP="00C9115C">
      <w:pPr>
        <w:ind w:left="709" w:firstLine="0"/>
      </w:pPr>
      <w:r w:rsidRPr="007605BD">
        <w:rPr>
          <w:b/>
        </w:rPr>
        <w:t>Loop:</w:t>
      </w:r>
      <w:r w:rsidRPr="007605BD">
        <w:t xml:space="preserve"> El loop en Arduino, es la </w:t>
      </w:r>
      <w:r>
        <w:t>función que contendrá todo nuestro código y que se ejecutara ilimitadamente.</w:t>
      </w:r>
    </w:p>
    <w:p w:rsidR="00C9115C" w:rsidRPr="007605BD" w:rsidRDefault="00C9115C" w:rsidP="00C9115C">
      <w:pPr>
        <w:ind w:left="709" w:firstLine="0"/>
      </w:pPr>
    </w:p>
    <w:p w:rsidR="00C9115C" w:rsidRDefault="00896885" w:rsidP="00896885">
      <w:pPr>
        <w:ind w:firstLine="0"/>
        <w:jc w:val="center"/>
        <w:rPr>
          <w:b/>
          <w:color w:val="000080"/>
          <w:sz w:val="70"/>
          <w:szCs w:val="70"/>
          <w:lang w:val="en-GB"/>
        </w:rPr>
      </w:pPr>
      <w:r w:rsidRPr="00896885">
        <w:rPr>
          <w:b/>
          <w:color w:val="000080"/>
          <w:sz w:val="70"/>
          <w:szCs w:val="70"/>
          <w:lang w:val="en-GB"/>
        </w:rPr>
        <w:t>I</w:t>
      </w:r>
    </w:p>
    <w:p w:rsidR="00896885" w:rsidRPr="00A71038" w:rsidRDefault="00896885" w:rsidP="00896885">
      <w:pPr>
        <w:ind w:left="709" w:firstLine="0"/>
        <w:rPr>
          <w:lang w:val="en-GB"/>
        </w:rPr>
      </w:pPr>
      <w:r w:rsidRPr="00A71038">
        <w:rPr>
          <w:b/>
          <w:lang w:val="en-GB"/>
        </w:rPr>
        <w:t>ICSP:</w:t>
      </w:r>
      <w:r w:rsidRPr="00A71038">
        <w:rPr>
          <w:lang w:val="en-GB"/>
        </w:rPr>
        <w:t xml:space="preserve"> In-Circuit Serial Programming</w:t>
      </w:r>
      <w:r w:rsidR="00EE4C6C">
        <w:rPr>
          <w:lang w:val="en-GB"/>
        </w:rPr>
        <w:t>.</w:t>
      </w:r>
    </w:p>
    <w:p w:rsidR="00896885" w:rsidRDefault="00896885" w:rsidP="00896885">
      <w:pPr>
        <w:ind w:left="709" w:firstLine="0"/>
      </w:pPr>
      <w:r w:rsidRPr="00896885">
        <w:rPr>
          <w:b/>
        </w:rPr>
        <w:t>IDE:</w:t>
      </w:r>
      <w:r w:rsidRPr="00C9115C">
        <w:t xml:space="preserve"> Integrated development environment</w:t>
      </w:r>
      <w:r w:rsidR="00EE4C6C">
        <w:t>.</w:t>
      </w:r>
    </w:p>
    <w:p w:rsidR="00896885" w:rsidRPr="00C9115C" w:rsidRDefault="00896885" w:rsidP="00896885">
      <w:pPr>
        <w:ind w:left="709" w:firstLine="0"/>
      </w:pPr>
      <w:r w:rsidRPr="00896885">
        <w:rPr>
          <w:b/>
        </w:rPr>
        <w:t>I/O:</w:t>
      </w:r>
      <w:r w:rsidRPr="00C9115C">
        <w:t xml:space="preserve"> Input/Output, Entrada y salida respectivamente</w:t>
      </w:r>
      <w:r w:rsidR="00EE4C6C">
        <w:t>.</w:t>
      </w:r>
    </w:p>
    <w:p w:rsidR="007605BD" w:rsidRPr="007605BD" w:rsidRDefault="00896885" w:rsidP="007605BD">
      <w:pPr>
        <w:ind w:left="709" w:firstLine="0"/>
      </w:pPr>
      <w:r w:rsidRPr="00896885">
        <w:rPr>
          <w:b/>
        </w:rPr>
        <w:t>IR:</w:t>
      </w:r>
      <w:r w:rsidRPr="00C9115C">
        <w:t xml:space="preserve"> Infrarrojo</w:t>
      </w:r>
      <w:r w:rsidR="00EE4C6C">
        <w:t>.</w:t>
      </w:r>
    </w:p>
    <w:p w:rsidR="00896885" w:rsidRPr="00A71038" w:rsidRDefault="00896885" w:rsidP="00896885">
      <w:pPr>
        <w:ind w:firstLine="0"/>
        <w:jc w:val="center"/>
        <w:rPr>
          <w:b/>
          <w:color w:val="000080"/>
          <w:sz w:val="70"/>
          <w:szCs w:val="70"/>
        </w:rPr>
      </w:pPr>
      <w:r w:rsidRPr="00A71038">
        <w:rPr>
          <w:b/>
          <w:color w:val="000080"/>
          <w:sz w:val="70"/>
          <w:szCs w:val="70"/>
        </w:rPr>
        <w:t>N</w:t>
      </w:r>
    </w:p>
    <w:p w:rsidR="00896885" w:rsidRPr="00C9115C" w:rsidRDefault="00896885" w:rsidP="00896885">
      <w:pPr>
        <w:ind w:left="709" w:firstLine="0"/>
      </w:pPr>
      <w:r w:rsidRPr="00896885">
        <w:rPr>
          <w:b/>
        </w:rPr>
        <w:t>NC o NA:</w:t>
      </w:r>
      <w:r w:rsidRPr="00C9115C">
        <w:t xml:space="preserve"> Normalmente Cerrado o Normalmente Abierto</w:t>
      </w:r>
      <w:r w:rsidR="00EE4C6C">
        <w:t>.</w:t>
      </w:r>
    </w:p>
    <w:p w:rsidR="00896885" w:rsidRDefault="00896885" w:rsidP="00896885">
      <w:pPr>
        <w:ind w:left="709" w:firstLine="0"/>
      </w:pPr>
    </w:p>
    <w:p w:rsidR="00896885" w:rsidRPr="00A71038" w:rsidRDefault="00896885" w:rsidP="00896885">
      <w:pPr>
        <w:ind w:firstLine="0"/>
        <w:jc w:val="center"/>
        <w:rPr>
          <w:b/>
          <w:color w:val="000080"/>
          <w:sz w:val="70"/>
          <w:szCs w:val="70"/>
        </w:rPr>
      </w:pPr>
      <w:r w:rsidRPr="00A71038">
        <w:rPr>
          <w:b/>
          <w:color w:val="000080"/>
          <w:sz w:val="70"/>
          <w:szCs w:val="70"/>
        </w:rPr>
        <w:t>P</w:t>
      </w:r>
    </w:p>
    <w:p w:rsidR="00896885" w:rsidRDefault="00896885" w:rsidP="00896885">
      <w:pPr>
        <w:ind w:left="709" w:firstLine="0"/>
      </w:pPr>
      <w:r w:rsidRPr="00896885">
        <w:rPr>
          <w:b/>
        </w:rPr>
        <w:t>PWM:</w:t>
      </w:r>
      <w:r w:rsidRPr="00C9115C">
        <w:t xml:space="preserve"> Modulación por ancho de pulsos</w:t>
      </w:r>
      <w:r w:rsidR="00EE4C6C">
        <w:t>.</w:t>
      </w:r>
    </w:p>
    <w:p w:rsidR="00896885" w:rsidRDefault="00896885" w:rsidP="00C000FF">
      <w:pPr>
        <w:ind w:firstLine="0"/>
      </w:pPr>
    </w:p>
    <w:p w:rsidR="00896885" w:rsidRPr="00896885" w:rsidRDefault="00896885" w:rsidP="00896885">
      <w:pPr>
        <w:ind w:firstLine="0"/>
        <w:jc w:val="center"/>
        <w:rPr>
          <w:b/>
          <w:color w:val="000080"/>
          <w:sz w:val="70"/>
          <w:szCs w:val="70"/>
          <w:lang w:val="en-GB"/>
        </w:rPr>
      </w:pPr>
      <w:r w:rsidRPr="00896885">
        <w:rPr>
          <w:b/>
          <w:color w:val="000080"/>
          <w:sz w:val="70"/>
          <w:szCs w:val="70"/>
          <w:lang w:val="en-GB"/>
        </w:rPr>
        <w:t>R</w:t>
      </w:r>
    </w:p>
    <w:p w:rsidR="00896885" w:rsidRPr="00896885" w:rsidRDefault="00896885" w:rsidP="00896885">
      <w:pPr>
        <w:ind w:left="709" w:firstLine="0"/>
        <w:rPr>
          <w:lang w:val="en-GB"/>
        </w:rPr>
      </w:pPr>
      <w:r w:rsidRPr="00896885">
        <w:rPr>
          <w:b/>
          <w:lang w:val="en-GB"/>
        </w:rPr>
        <w:t>RFID:</w:t>
      </w:r>
      <w:r w:rsidRPr="00896885">
        <w:rPr>
          <w:lang w:val="en-GB"/>
        </w:rPr>
        <w:t xml:space="preserve"> Radio Frecuency </w:t>
      </w:r>
      <w:proofErr w:type="gramStart"/>
      <w:r w:rsidRPr="00896885">
        <w:rPr>
          <w:lang w:val="en-GB"/>
        </w:rPr>
        <w:t xml:space="preserve">IDentification </w:t>
      </w:r>
      <w:r w:rsidR="00EE4C6C">
        <w:rPr>
          <w:lang w:val="en-GB"/>
        </w:rPr>
        <w:t>.</w:t>
      </w:r>
      <w:proofErr w:type="gramEnd"/>
    </w:p>
    <w:p w:rsidR="00896885" w:rsidRPr="00124334" w:rsidRDefault="00896885" w:rsidP="00896885">
      <w:pPr>
        <w:ind w:firstLine="0"/>
        <w:jc w:val="center"/>
        <w:rPr>
          <w:b/>
          <w:color w:val="000080"/>
          <w:sz w:val="70"/>
          <w:szCs w:val="70"/>
        </w:rPr>
      </w:pPr>
      <w:r w:rsidRPr="00124334">
        <w:rPr>
          <w:b/>
          <w:color w:val="000080"/>
          <w:sz w:val="70"/>
          <w:szCs w:val="70"/>
        </w:rPr>
        <w:t>S</w:t>
      </w:r>
    </w:p>
    <w:p w:rsidR="00896885" w:rsidRDefault="00896885" w:rsidP="00896885">
      <w:pPr>
        <w:ind w:left="709" w:firstLine="0"/>
      </w:pPr>
      <w:r w:rsidRPr="00896885">
        <w:rPr>
          <w:b/>
        </w:rPr>
        <w:t>SCPAS:</w:t>
      </w:r>
      <w:r w:rsidRPr="00C9115C">
        <w:t xml:space="preserve"> Sistema de control de parking automatizado por software</w:t>
      </w:r>
      <w:r w:rsidR="00EE4C6C">
        <w:t>.</w:t>
      </w:r>
    </w:p>
    <w:p w:rsidR="00896885" w:rsidRDefault="00896885" w:rsidP="00896885">
      <w:pPr>
        <w:ind w:left="709" w:firstLine="0"/>
      </w:pPr>
      <w:r w:rsidRPr="00896885">
        <w:rPr>
          <w:b/>
        </w:rPr>
        <w:t>SO:</w:t>
      </w:r>
      <w:r w:rsidRPr="00C9115C">
        <w:t xml:space="preserve"> Sistema Operativo</w:t>
      </w:r>
      <w:r w:rsidR="00EE4C6C">
        <w:t>.</w:t>
      </w:r>
    </w:p>
    <w:p w:rsidR="00896885" w:rsidRPr="00CF61AC" w:rsidRDefault="00896885" w:rsidP="00896885">
      <w:pPr>
        <w:ind w:left="709" w:firstLine="0"/>
      </w:pPr>
      <w:r w:rsidRPr="00CF61AC">
        <w:rPr>
          <w:b/>
        </w:rPr>
        <w:t>SPI:</w:t>
      </w:r>
      <w:r w:rsidRPr="00CF61AC">
        <w:t xml:space="preserve"> Bus Serial Peripheral Interface</w:t>
      </w:r>
      <w:r w:rsidR="00EE4C6C">
        <w:t>.</w:t>
      </w:r>
    </w:p>
    <w:p w:rsidR="00896885" w:rsidRPr="00CF61AC" w:rsidRDefault="00896885" w:rsidP="00896885">
      <w:pPr>
        <w:ind w:left="709" w:firstLine="0"/>
      </w:pPr>
    </w:p>
    <w:p w:rsidR="00CF61AC" w:rsidRPr="00CF61AC" w:rsidRDefault="00CF61AC" w:rsidP="00CF61AC">
      <w:pPr>
        <w:ind w:firstLine="0"/>
        <w:jc w:val="center"/>
        <w:rPr>
          <w:b/>
          <w:color w:val="000080"/>
          <w:sz w:val="70"/>
          <w:szCs w:val="70"/>
        </w:rPr>
      </w:pPr>
      <w:r>
        <w:rPr>
          <w:b/>
          <w:color w:val="000080"/>
          <w:sz w:val="70"/>
          <w:szCs w:val="70"/>
        </w:rPr>
        <w:t>T</w:t>
      </w:r>
    </w:p>
    <w:p w:rsidR="00896885" w:rsidRPr="00CF61AC" w:rsidRDefault="00CF61AC" w:rsidP="00CF61AC">
      <w:r w:rsidRPr="00CF61AC">
        <w:rPr>
          <w:b/>
        </w:rPr>
        <w:t>TTL:</w:t>
      </w:r>
      <w:r w:rsidRPr="00CF61AC">
        <w:t> es la sigla en inglés de transistor-transistor logic, es decir, «lógica transistor a transistor». Es una tecnología de construcción de circuitos electrónicos digitales.</w:t>
      </w:r>
    </w:p>
    <w:p w:rsidR="00896885" w:rsidRPr="00A71038" w:rsidRDefault="00896885" w:rsidP="00896885">
      <w:pPr>
        <w:ind w:firstLine="0"/>
        <w:jc w:val="center"/>
        <w:rPr>
          <w:b/>
          <w:color w:val="000080"/>
          <w:sz w:val="70"/>
          <w:szCs w:val="70"/>
        </w:rPr>
      </w:pPr>
      <w:r w:rsidRPr="00A71038">
        <w:rPr>
          <w:b/>
          <w:color w:val="000080"/>
          <w:sz w:val="70"/>
          <w:szCs w:val="70"/>
        </w:rPr>
        <w:t>U</w:t>
      </w:r>
    </w:p>
    <w:p w:rsidR="00896885" w:rsidRPr="00A71038" w:rsidRDefault="00896885" w:rsidP="00C9115C">
      <w:pPr>
        <w:ind w:left="709" w:firstLine="0"/>
      </w:pPr>
    </w:p>
    <w:p w:rsidR="00C9115C" w:rsidRPr="00F122FD" w:rsidRDefault="00C9115C" w:rsidP="00C9115C">
      <w:pPr>
        <w:ind w:left="709" w:firstLine="0"/>
      </w:pPr>
      <w:r w:rsidRPr="00F122FD">
        <w:rPr>
          <w:b/>
        </w:rPr>
        <w:t>UART:</w:t>
      </w:r>
      <w:r w:rsidRPr="00F122FD">
        <w:t xml:space="preserve"> universal asynchronous receiver/transmitter</w:t>
      </w:r>
      <w:r w:rsidR="00EE4C6C" w:rsidRPr="00F122FD">
        <w:t>.</w:t>
      </w: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886781" w:rsidRPr="00F122FD" w:rsidRDefault="00886781" w:rsidP="00C9115C">
      <w:pPr>
        <w:ind w:left="709" w:firstLine="0"/>
      </w:pPr>
    </w:p>
    <w:p w:rsidR="003D5AC0" w:rsidRDefault="003D5AC0" w:rsidP="003D5AC0">
      <w:pPr>
        <w:pStyle w:val="Ttulo1"/>
        <w:jc w:val="center"/>
        <w:rPr>
          <w:sz w:val="96"/>
          <w:szCs w:val="96"/>
        </w:rPr>
        <w:sectPr w:rsidR="003D5AC0" w:rsidSect="003D5AC0">
          <w:headerReference w:type="default" r:id="rId92"/>
          <w:pgSz w:w="11907" w:h="16840" w:code="9"/>
          <w:pgMar w:top="1418" w:right="1701" w:bottom="1418" w:left="1701" w:header="567" w:footer="567" w:gutter="0"/>
          <w:cols w:space="720"/>
          <w:vAlign w:val="center"/>
          <w:docGrid w:linePitch="326"/>
        </w:sectPr>
      </w:pPr>
      <w:bookmarkStart w:id="38" w:name="_Toc453769737"/>
      <w:r w:rsidRPr="003D5AC0">
        <w:rPr>
          <w:sz w:val="96"/>
          <w:szCs w:val="96"/>
        </w:rPr>
        <w:t>Referencias</w:t>
      </w:r>
      <w:bookmarkEnd w:id="38"/>
    </w:p>
    <w:p w:rsidR="00886781" w:rsidRDefault="00886781" w:rsidP="003D5AC0">
      <w:pPr>
        <w:pStyle w:val="Ttulo1"/>
        <w:numPr>
          <w:ilvl w:val="0"/>
          <w:numId w:val="0"/>
        </w:numPr>
        <w:ind w:left="360"/>
      </w:pPr>
    </w:p>
    <w:p w:rsidR="00FA2590" w:rsidRDefault="00FA2590" w:rsidP="00FA2590">
      <w:r>
        <w:t>A continuación se ha redactado las fuentes consultadas para la confección de este proyecto.</w:t>
      </w:r>
    </w:p>
    <w:p w:rsidR="00FA2590" w:rsidRDefault="00FA2590" w:rsidP="00FA2590"/>
    <w:p w:rsidR="00FA2590" w:rsidRDefault="00FA2590" w:rsidP="00166AA1">
      <w:pPr>
        <w:pStyle w:val="Prrafodelista"/>
        <w:numPr>
          <w:ilvl w:val="0"/>
          <w:numId w:val="19"/>
        </w:numPr>
      </w:pPr>
      <w:r>
        <w:t>Apuntes de la asignatura “GESTION DE PROYECTOS INTEGRADOS”</w:t>
      </w:r>
    </w:p>
    <w:p w:rsidR="00FA2590" w:rsidRDefault="00AC4FAB" w:rsidP="00166AA1">
      <w:pPr>
        <w:pStyle w:val="Prrafodelista"/>
        <w:numPr>
          <w:ilvl w:val="0"/>
          <w:numId w:val="19"/>
        </w:numPr>
      </w:pPr>
      <w:hyperlink r:id="rId93" w:history="1">
        <w:r w:rsidR="00FA2590" w:rsidRPr="00E371DD">
          <w:rPr>
            <w:rStyle w:val="Hipervnculo"/>
          </w:rPr>
          <w:t>http://www.cplusplus.com/</w:t>
        </w:r>
      </w:hyperlink>
    </w:p>
    <w:p w:rsidR="00FA2590" w:rsidRDefault="00AC4FAB" w:rsidP="00166AA1">
      <w:pPr>
        <w:pStyle w:val="Prrafodelista"/>
        <w:numPr>
          <w:ilvl w:val="0"/>
          <w:numId w:val="19"/>
        </w:numPr>
      </w:pPr>
      <w:hyperlink r:id="rId94" w:history="1">
        <w:r w:rsidR="00FA2590" w:rsidRPr="00E371DD">
          <w:rPr>
            <w:rStyle w:val="Hipervnculo"/>
          </w:rPr>
          <w:t>http://www.prometec.net/</w:t>
        </w:r>
      </w:hyperlink>
    </w:p>
    <w:p w:rsidR="00FA2590" w:rsidRDefault="00AC4FAB" w:rsidP="00166AA1">
      <w:pPr>
        <w:pStyle w:val="Prrafodelista"/>
        <w:numPr>
          <w:ilvl w:val="0"/>
          <w:numId w:val="19"/>
        </w:numPr>
      </w:pPr>
      <w:hyperlink r:id="rId95" w:history="1">
        <w:r w:rsidR="00FA2590" w:rsidRPr="00E371DD">
          <w:rPr>
            <w:rStyle w:val="Hipervnculo"/>
          </w:rPr>
          <w:t>https://hetpro-store.com/</w:t>
        </w:r>
      </w:hyperlink>
    </w:p>
    <w:p w:rsidR="00FA2590" w:rsidRDefault="00AC4FAB" w:rsidP="00166AA1">
      <w:pPr>
        <w:pStyle w:val="Prrafodelista"/>
        <w:numPr>
          <w:ilvl w:val="0"/>
          <w:numId w:val="19"/>
        </w:numPr>
      </w:pPr>
      <w:hyperlink r:id="rId96" w:history="1">
        <w:r w:rsidR="00FA2590" w:rsidRPr="00E371DD">
          <w:rPr>
            <w:rStyle w:val="Hipervnculo"/>
          </w:rPr>
          <w:t>http://www.educachip.com/</w:t>
        </w:r>
      </w:hyperlink>
    </w:p>
    <w:p w:rsidR="00FA2590" w:rsidRDefault="00AC4FAB" w:rsidP="00166AA1">
      <w:pPr>
        <w:pStyle w:val="Prrafodelista"/>
        <w:numPr>
          <w:ilvl w:val="0"/>
          <w:numId w:val="19"/>
        </w:numPr>
      </w:pPr>
      <w:hyperlink r:id="rId97" w:history="1">
        <w:r w:rsidR="00FA2590" w:rsidRPr="00E371DD">
          <w:rPr>
            <w:rStyle w:val="Hipervnculo"/>
          </w:rPr>
          <w:t>https://www.arduino.cc/</w:t>
        </w:r>
      </w:hyperlink>
    </w:p>
    <w:p w:rsidR="00FA2590" w:rsidRDefault="00FA2590" w:rsidP="00166AA1">
      <w:pPr>
        <w:pStyle w:val="Prrafodelista"/>
        <w:numPr>
          <w:ilvl w:val="0"/>
          <w:numId w:val="19"/>
        </w:numPr>
      </w:pPr>
      <w:r w:rsidRPr="00FA2590">
        <w:t>https://es.wikipedia.org</w:t>
      </w:r>
      <w:r>
        <w:t>/</w:t>
      </w:r>
    </w:p>
    <w:p w:rsidR="00FA2590" w:rsidRPr="00FA2590" w:rsidRDefault="00FA2590" w:rsidP="00166AA1">
      <w:pPr>
        <w:pStyle w:val="Prrafodelista"/>
        <w:numPr>
          <w:ilvl w:val="0"/>
          <w:numId w:val="18"/>
        </w:numPr>
      </w:pPr>
      <w:r>
        <w:t>http://www.leroymerlin.es/</w:t>
      </w:r>
    </w:p>
    <w:p w:rsidR="00FA2590" w:rsidRDefault="00AC4FAB" w:rsidP="00166AA1">
      <w:pPr>
        <w:pStyle w:val="Prrafodelista"/>
        <w:numPr>
          <w:ilvl w:val="0"/>
          <w:numId w:val="18"/>
        </w:numPr>
      </w:pPr>
      <w:hyperlink r:id="rId98" w:history="1">
        <w:r w:rsidR="00FA2590" w:rsidRPr="00E371DD">
          <w:rPr>
            <w:rStyle w:val="Hipervnculo"/>
          </w:rPr>
          <w:t>https://panamahitek.com/</w:t>
        </w:r>
      </w:hyperlink>
    </w:p>
    <w:p w:rsidR="00FA2590" w:rsidRDefault="00AC4FAB" w:rsidP="00166AA1">
      <w:pPr>
        <w:pStyle w:val="Prrafodelista"/>
        <w:numPr>
          <w:ilvl w:val="0"/>
          <w:numId w:val="18"/>
        </w:numPr>
      </w:pPr>
      <w:hyperlink r:id="rId99" w:history="1">
        <w:r w:rsidR="00FA2590" w:rsidRPr="00E371DD">
          <w:rPr>
            <w:rStyle w:val="Hipervnculo"/>
          </w:rPr>
          <w:t>http://fritzing.org/</w:t>
        </w:r>
      </w:hyperlink>
    </w:p>
    <w:p w:rsidR="00FA2590" w:rsidRDefault="00AC4FAB" w:rsidP="00166AA1">
      <w:pPr>
        <w:pStyle w:val="Prrafodelista"/>
        <w:numPr>
          <w:ilvl w:val="0"/>
          <w:numId w:val="18"/>
        </w:numPr>
      </w:pPr>
      <w:hyperlink r:id="rId100" w:history="1">
        <w:r w:rsidR="00FA2590" w:rsidRPr="00E371DD">
          <w:rPr>
            <w:rStyle w:val="Hipervnculo"/>
          </w:rPr>
          <w:t>http://es.ccm.net/</w:t>
        </w:r>
      </w:hyperlink>
    </w:p>
    <w:p w:rsidR="00FA2590" w:rsidRDefault="00AC4FAB" w:rsidP="00166AA1">
      <w:pPr>
        <w:pStyle w:val="Prrafodelista"/>
        <w:numPr>
          <w:ilvl w:val="0"/>
          <w:numId w:val="18"/>
        </w:numPr>
      </w:pPr>
      <w:hyperlink r:id="rId101" w:history="1">
        <w:r w:rsidR="00FA2590" w:rsidRPr="00E371DD">
          <w:rPr>
            <w:rStyle w:val="Hipervnculo"/>
          </w:rPr>
          <w:t>http://www.carlospes.com/</w:t>
        </w:r>
      </w:hyperlink>
    </w:p>
    <w:p w:rsidR="00FA2590" w:rsidRDefault="00AC4FAB" w:rsidP="00166AA1">
      <w:pPr>
        <w:pStyle w:val="Prrafodelista"/>
        <w:numPr>
          <w:ilvl w:val="0"/>
          <w:numId w:val="18"/>
        </w:numPr>
      </w:pPr>
      <w:hyperlink r:id="rId102" w:history="1">
        <w:r w:rsidR="00FA2590" w:rsidRPr="00E371DD">
          <w:rPr>
            <w:rStyle w:val="Hipervnculo"/>
          </w:rPr>
          <w:t>https://es.wikibooks.org/wiki/Programaci%C3%B3n_en_C</w:t>
        </w:r>
      </w:hyperlink>
    </w:p>
    <w:p w:rsidR="00FA2590" w:rsidRPr="007605BD" w:rsidRDefault="00AC4FAB" w:rsidP="00166AA1">
      <w:pPr>
        <w:pStyle w:val="Prrafodelista"/>
        <w:numPr>
          <w:ilvl w:val="0"/>
          <w:numId w:val="18"/>
        </w:numPr>
        <w:rPr>
          <w:rStyle w:val="Hipervnculo"/>
          <w:color w:val="auto"/>
          <w:u w:val="none"/>
        </w:rPr>
      </w:pPr>
      <w:hyperlink r:id="rId103" w:history="1">
        <w:r w:rsidR="008575BB" w:rsidRPr="00E371DD">
          <w:rPr>
            <w:rStyle w:val="Hipervnculo"/>
          </w:rPr>
          <w:t>http://www.yevol.com/</w:t>
        </w:r>
      </w:hyperlink>
    </w:p>
    <w:p w:rsidR="007605BD" w:rsidRDefault="00AC4FAB" w:rsidP="007605BD">
      <w:pPr>
        <w:pStyle w:val="Prrafodelista"/>
        <w:numPr>
          <w:ilvl w:val="0"/>
          <w:numId w:val="18"/>
        </w:numPr>
      </w:pPr>
      <w:hyperlink r:id="rId104" w:history="1">
        <w:r w:rsidR="00F122FD" w:rsidRPr="00372886">
          <w:rPr>
            <w:rStyle w:val="Hipervnculo"/>
          </w:rPr>
          <w:t>https://whitehathacking.wordpress.com/</w:t>
        </w:r>
      </w:hyperlink>
    </w:p>
    <w:p w:rsidR="00F122FD" w:rsidRDefault="00F122FD" w:rsidP="00F122FD">
      <w:pPr>
        <w:pStyle w:val="Prrafodelista"/>
        <w:numPr>
          <w:ilvl w:val="0"/>
          <w:numId w:val="18"/>
        </w:numPr>
      </w:pPr>
      <w:r w:rsidRPr="00F122FD">
        <w:t>http://perso.wanadoo.es/pictob/tcomport.htm</w:t>
      </w:r>
    </w:p>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 w:rsidR="008575BB" w:rsidRDefault="008575BB" w:rsidP="008575BB">
      <w:pPr>
        <w:sectPr w:rsidR="008575BB" w:rsidSect="003D5AC0">
          <w:pgSz w:w="11907" w:h="16840" w:code="9"/>
          <w:pgMar w:top="1418" w:right="1701" w:bottom="1418" w:left="1701" w:header="567" w:footer="567" w:gutter="0"/>
          <w:cols w:space="720"/>
          <w:docGrid w:linePitch="326"/>
        </w:sectPr>
      </w:pPr>
    </w:p>
    <w:p w:rsidR="00370807" w:rsidRDefault="008575BB" w:rsidP="00370807">
      <w:pPr>
        <w:pStyle w:val="Ttulo1"/>
        <w:jc w:val="center"/>
        <w:rPr>
          <w:sz w:val="96"/>
          <w:szCs w:val="96"/>
        </w:rPr>
        <w:sectPr w:rsidR="00370807" w:rsidSect="008575BB">
          <w:headerReference w:type="default" r:id="rId105"/>
          <w:pgSz w:w="11907" w:h="16840" w:code="9"/>
          <w:pgMar w:top="1418" w:right="1701" w:bottom="1418" w:left="1701" w:header="567" w:footer="567" w:gutter="0"/>
          <w:cols w:space="720"/>
          <w:vAlign w:val="center"/>
          <w:docGrid w:linePitch="326"/>
        </w:sectPr>
      </w:pPr>
      <w:bookmarkStart w:id="39" w:name="_Toc453769738"/>
      <w:r>
        <w:rPr>
          <w:sz w:val="96"/>
          <w:szCs w:val="96"/>
        </w:rPr>
        <w:lastRenderedPageBreak/>
        <w:t>Anexos</w:t>
      </w:r>
      <w:bookmarkEnd w:id="39"/>
    </w:p>
    <w:p w:rsidR="00370807" w:rsidRDefault="00370807" w:rsidP="00370807">
      <w:pPr>
        <w:pStyle w:val="Ttulo2"/>
        <w:numPr>
          <w:ilvl w:val="0"/>
          <w:numId w:val="0"/>
        </w:numPr>
        <w:ind w:left="792" w:hanging="432"/>
      </w:pPr>
    </w:p>
    <w:p w:rsidR="00370807" w:rsidRDefault="007147DE" w:rsidP="00370807">
      <w:pPr>
        <w:pStyle w:val="Ttulo2"/>
        <w:numPr>
          <w:ilvl w:val="0"/>
          <w:numId w:val="0"/>
        </w:numPr>
        <w:ind w:left="792" w:hanging="432"/>
      </w:pPr>
      <w:bookmarkStart w:id="40" w:name="_Toc453769739"/>
      <w:proofErr w:type="gramStart"/>
      <w:r>
        <w:t>9.I</w:t>
      </w:r>
      <w:proofErr w:type="gramEnd"/>
      <w:r w:rsidR="00370807">
        <w:t xml:space="preserve"> Codigo Arduino</w:t>
      </w:r>
      <w:bookmarkEnd w:id="40"/>
    </w:p>
    <w:p w:rsidR="00124334" w:rsidRDefault="00124334" w:rsidP="00124334">
      <w:r>
        <w:t>//  Version 1.0a //</w:t>
      </w:r>
    </w:p>
    <w:p w:rsidR="00124334" w:rsidRDefault="00124334" w:rsidP="00124334"/>
    <w:p w:rsidR="00124334" w:rsidRDefault="00124334" w:rsidP="00124334">
      <w:r>
        <w:t>/**********************************/</w:t>
      </w:r>
    </w:p>
    <w:p w:rsidR="00124334" w:rsidRDefault="00124334" w:rsidP="00124334">
      <w:r>
        <w:t>/*    Librerias                   */</w:t>
      </w:r>
    </w:p>
    <w:p w:rsidR="00124334" w:rsidRDefault="00124334" w:rsidP="00124334">
      <w:r>
        <w:t>/**********************************/</w:t>
      </w:r>
    </w:p>
    <w:p w:rsidR="00124334" w:rsidRDefault="00124334" w:rsidP="00124334"/>
    <w:p w:rsidR="00124334" w:rsidRDefault="00124334" w:rsidP="00124334">
      <w:r>
        <w:t>#include &lt;DHT.h&gt;</w:t>
      </w:r>
    </w:p>
    <w:p w:rsidR="00124334" w:rsidRDefault="00124334" w:rsidP="00124334">
      <w:r>
        <w:t>#include &lt;LiquidCrystal.h&gt;</w:t>
      </w:r>
    </w:p>
    <w:p w:rsidR="00124334" w:rsidRDefault="00124334" w:rsidP="00124334">
      <w:r>
        <w:t>#include &lt;SPI.h&gt;</w:t>
      </w:r>
    </w:p>
    <w:p w:rsidR="00124334" w:rsidRDefault="00124334" w:rsidP="00124334">
      <w:r>
        <w:t>#include &lt;MFRC522.h&gt;</w:t>
      </w:r>
    </w:p>
    <w:p w:rsidR="00124334" w:rsidRDefault="00124334" w:rsidP="00124334">
      <w:r>
        <w:t>#include &lt;Servo.h&gt;</w:t>
      </w:r>
    </w:p>
    <w:p w:rsidR="00124334" w:rsidRDefault="00124334" w:rsidP="00124334"/>
    <w:p w:rsidR="00124334" w:rsidRDefault="00124334" w:rsidP="00124334">
      <w:r>
        <w:t>/**********************************/</w:t>
      </w:r>
    </w:p>
    <w:p w:rsidR="00124334" w:rsidRDefault="00124334" w:rsidP="00124334">
      <w:r>
        <w:t>/*    Estructura para las plazas  */</w:t>
      </w:r>
    </w:p>
    <w:p w:rsidR="00124334" w:rsidRDefault="00124334" w:rsidP="00124334">
      <w:r>
        <w:t>/**********************************/</w:t>
      </w:r>
    </w:p>
    <w:p w:rsidR="00124334" w:rsidRDefault="00124334" w:rsidP="00124334"/>
    <w:p w:rsidR="00124334" w:rsidRDefault="00124334" w:rsidP="00124334">
      <w:proofErr w:type="gramStart"/>
      <w:r>
        <w:t>typedef</w:t>
      </w:r>
      <w:proofErr w:type="gramEnd"/>
      <w:r>
        <w:t xml:space="preserve"> struct</w:t>
      </w:r>
    </w:p>
    <w:p w:rsidR="00124334" w:rsidRDefault="00124334" w:rsidP="00124334">
      <w:r>
        <w:t>{</w:t>
      </w:r>
    </w:p>
    <w:p w:rsidR="00124334" w:rsidRDefault="00124334" w:rsidP="00124334">
      <w:r>
        <w:t xml:space="preserve">  /*********Datos del programa*******************/</w:t>
      </w:r>
    </w:p>
    <w:p w:rsidR="00124334" w:rsidRDefault="00124334" w:rsidP="00124334"/>
    <w:p w:rsidR="00124334" w:rsidRDefault="00124334" w:rsidP="00124334">
      <w:r>
        <w:t xml:space="preserve">  /*Sensor Ultrasonido*/</w:t>
      </w:r>
    </w:p>
    <w:p w:rsidR="00124334" w:rsidRDefault="00124334" w:rsidP="00124334">
      <w:r>
        <w:t xml:space="preserve">  </w:t>
      </w:r>
      <w:proofErr w:type="gramStart"/>
      <w:r>
        <w:t>int</w:t>
      </w:r>
      <w:proofErr w:type="gramEnd"/>
      <w:r>
        <w:t xml:space="preserve"> trigger;</w:t>
      </w:r>
    </w:p>
    <w:p w:rsidR="00124334" w:rsidRDefault="00124334" w:rsidP="00124334">
      <w:r>
        <w:t xml:space="preserve">  </w:t>
      </w:r>
      <w:proofErr w:type="gramStart"/>
      <w:r>
        <w:t>int</w:t>
      </w:r>
      <w:proofErr w:type="gramEnd"/>
      <w:r>
        <w:t xml:space="preserve"> echo;</w:t>
      </w:r>
    </w:p>
    <w:p w:rsidR="00124334" w:rsidRDefault="00124334" w:rsidP="00124334">
      <w:r>
        <w:t xml:space="preserve">  </w:t>
      </w:r>
      <w:proofErr w:type="gramStart"/>
      <w:r>
        <w:t>int</w:t>
      </w:r>
      <w:proofErr w:type="gramEnd"/>
      <w:r>
        <w:t xml:space="preserve"> IR;</w:t>
      </w:r>
    </w:p>
    <w:p w:rsidR="00124334" w:rsidRDefault="00124334" w:rsidP="00124334"/>
    <w:p w:rsidR="00124334" w:rsidRDefault="00124334" w:rsidP="00124334">
      <w:r>
        <w:t xml:space="preserve">  /*Variable para la funcion temporizador*/</w:t>
      </w:r>
    </w:p>
    <w:p w:rsidR="00124334" w:rsidRDefault="00124334" w:rsidP="00124334">
      <w:r>
        <w:t xml:space="preserve">  </w:t>
      </w:r>
      <w:proofErr w:type="gramStart"/>
      <w:r>
        <w:t>unsigned</w:t>
      </w:r>
      <w:proofErr w:type="gramEnd"/>
      <w:r>
        <w:t xml:space="preserve"> long temporizador;</w:t>
      </w:r>
    </w:p>
    <w:p w:rsidR="00124334" w:rsidRDefault="00124334" w:rsidP="00124334"/>
    <w:p w:rsidR="00124334" w:rsidRDefault="00124334" w:rsidP="00124334">
      <w:r>
        <w:t xml:space="preserve">  /*LED de ocupacion</w:t>
      </w:r>
    </w:p>
    <w:p w:rsidR="00124334" w:rsidRDefault="00124334" w:rsidP="00124334">
      <w:r>
        <w:t xml:space="preserve">   * Rojo: Ocupado</w:t>
      </w:r>
    </w:p>
    <w:p w:rsidR="00124334" w:rsidRPr="00124334" w:rsidRDefault="00124334" w:rsidP="00124334">
      <w:pPr>
        <w:rPr>
          <w:lang w:val="en-US"/>
        </w:rPr>
      </w:pPr>
      <w:r>
        <w:t xml:space="preserve">   </w:t>
      </w:r>
      <w:r w:rsidRPr="00124334">
        <w:rPr>
          <w:lang w:val="en-US"/>
        </w:rPr>
        <w:t>* Verde: Libre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LED_ROJO;</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LED_VERDE;</w:t>
      </w:r>
    </w:p>
    <w:p w:rsidR="00124334" w:rsidRPr="00124334" w:rsidRDefault="00124334" w:rsidP="00124334">
      <w:pPr>
        <w:rPr>
          <w:lang w:val="en-US"/>
        </w:rPr>
      </w:pPr>
    </w:p>
    <w:p w:rsidR="00124334" w:rsidRDefault="00124334" w:rsidP="00124334">
      <w:r w:rsidRPr="00124334">
        <w:rPr>
          <w:lang w:val="en-US"/>
        </w:rPr>
        <w:t xml:space="preserve">  </w:t>
      </w:r>
      <w:r>
        <w:t>/*Variables para la funcion control_plaza</w:t>
      </w:r>
    </w:p>
    <w:p w:rsidR="00124334" w:rsidRDefault="00124334" w:rsidP="00124334">
      <w:r>
        <w:lastRenderedPageBreak/>
        <w:t xml:space="preserve">   * Ocupada --&gt; Indicara si los sensores han marcado una plaza como ocupada o libre.</w:t>
      </w:r>
    </w:p>
    <w:p w:rsidR="00124334" w:rsidRDefault="00124334" w:rsidP="00124334">
      <w:r>
        <w:t xml:space="preserve">   * Ciclo --&gt; Variable para controlar cuando empieza la ocupacion de una plaza y cuando termina.</w:t>
      </w:r>
    </w:p>
    <w:p w:rsidR="00124334" w:rsidRDefault="00124334" w:rsidP="00124334">
      <w:r>
        <w:t xml:space="preserve">   * Activador --&gt; Sin uso.</w:t>
      </w:r>
    </w:p>
    <w:p w:rsidR="00124334" w:rsidRDefault="00124334" w:rsidP="00124334">
      <w:r>
        <w:t xml:space="preserve">  */</w:t>
      </w:r>
    </w:p>
    <w:p w:rsidR="00124334" w:rsidRDefault="00124334" w:rsidP="00124334">
      <w:r>
        <w:t xml:space="preserve">  </w:t>
      </w:r>
      <w:proofErr w:type="gramStart"/>
      <w:r>
        <w:t>bool</w:t>
      </w:r>
      <w:proofErr w:type="gramEnd"/>
      <w:r>
        <w:t xml:space="preserve"> ocupada;</w:t>
      </w:r>
    </w:p>
    <w:p w:rsidR="00124334" w:rsidRDefault="00124334" w:rsidP="00124334">
      <w:r>
        <w:t xml:space="preserve">  </w:t>
      </w:r>
      <w:proofErr w:type="gramStart"/>
      <w:r>
        <w:t>bool</w:t>
      </w:r>
      <w:proofErr w:type="gramEnd"/>
      <w:r>
        <w:t xml:space="preserve"> ciclo;</w:t>
      </w:r>
    </w:p>
    <w:p w:rsidR="00124334" w:rsidRDefault="00124334" w:rsidP="00124334">
      <w:r>
        <w:t xml:space="preserve">  </w:t>
      </w:r>
      <w:proofErr w:type="gramStart"/>
      <w:r>
        <w:t>bool</w:t>
      </w:r>
      <w:proofErr w:type="gramEnd"/>
      <w:r>
        <w:t xml:space="preserve"> activador;</w:t>
      </w:r>
    </w:p>
    <w:p w:rsidR="00124334" w:rsidRDefault="00124334" w:rsidP="00124334"/>
    <w:p w:rsidR="00124334" w:rsidRDefault="00124334" w:rsidP="00124334">
      <w:r>
        <w:t xml:space="preserve">  /* Mediciones realizadas por los sensores de temparatura</w:t>
      </w:r>
    </w:p>
    <w:p w:rsidR="00124334" w:rsidRPr="00124334" w:rsidRDefault="00124334" w:rsidP="00124334">
      <w:pPr>
        <w:rPr>
          <w:lang w:val="en-US"/>
        </w:rPr>
      </w:pPr>
      <w:r>
        <w:t xml:space="preserve">   </w:t>
      </w:r>
      <w:proofErr w:type="gramStart"/>
      <w:r w:rsidRPr="00124334">
        <w:rPr>
          <w:lang w:val="en-US"/>
        </w:rPr>
        <w:t>*  Temp</w:t>
      </w:r>
      <w:proofErr w:type="gramEnd"/>
      <w:r w:rsidRPr="00124334">
        <w:rPr>
          <w:lang w:val="en-US"/>
        </w:rPr>
        <w:t xml:space="preserve"> = Temperatura </w:t>
      </w:r>
    </w:p>
    <w:p w:rsidR="00124334" w:rsidRPr="00124334" w:rsidRDefault="00124334" w:rsidP="00124334">
      <w:pPr>
        <w:rPr>
          <w:lang w:val="en-US"/>
        </w:rPr>
      </w:pPr>
      <w:r w:rsidRPr="00124334">
        <w:rPr>
          <w:lang w:val="en-US"/>
        </w:rPr>
        <w:t xml:space="preserve">   </w:t>
      </w:r>
      <w:proofErr w:type="gramStart"/>
      <w:r w:rsidRPr="00124334">
        <w:rPr>
          <w:lang w:val="en-US"/>
        </w:rPr>
        <w:t>*  Hum</w:t>
      </w:r>
      <w:proofErr w:type="gramEnd"/>
      <w:r w:rsidRPr="00124334">
        <w:rPr>
          <w:lang w:val="en-US"/>
        </w:rPr>
        <w:t xml:space="preserve">  = Humedad</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temp1;</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temp2;</w:t>
      </w:r>
    </w:p>
    <w:p w:rsidR="00124334" w:rsidRDefault="00124334" w:rsidP="00124334">
      <w:r w:rsidRPr="00124334">
        <w:rPr>
          <w:lang w:val="en-US"/>
        </w:rPr>
        <w:t xml:space="preserve">  </w:t>
      </w:r>
      <w:proofErr w:type="gramStart"/>
      <w:r>
        <w:t>int</w:t>
      </w:r>
      <w:proofErr w:type="gramEnd"/>
      <w:r>
        <w:t xml:space="preserve"> hum1;</w:t>
      </w:r>
    </w:p>
    <w:p w:rsidR="00124334" w:rsidRDefault="00124334" w:rsidP="00124334">
      <w:r>
        <w:t xml:space="preserve">  </w:t>
      </w:r>
      <w:proofErr w:type="gramStart"/>
      <w:r>
        <w:t>int</w:t>
      </w:r>
      <w:proofErr w:type="gramEnd"/>
      <w:r>
        <w:t xml:space="preserve"> hum2;</w:t>
      </w:r>
    </w:p>
    <w:p w:rsidR="00124334" w:rsidRDefault="00124334" w:rsidP="00124334">
      <w:r>
        <w:t xml:space="preserve">  </w:t>
      </w:r>
    </w:p>
    <w:p w:rsidR="00124334" w:rsidRDefault="00124334" w:rsidP="00124334">
      <w:r>
        <w:t xml:space="preserve">  </w:t>
      </w:r>
    </w:p>
    <w:p w:rsidR="00124334" w:rsidRDefault="00124334" w:rsidP="00124334"/>
    <w:p w:rsidR="00124334" w:rsidRDefault="00124334" w:rsidP="00124334">
      <w:r>
        <w:t xml:space="preserve">  /*********Datos para el usuario****************/</w:t>
      </w:r>
    </w:p>
    <w:p w:rsidR="00124334" w:rsidRDefault="00124334" w:rsidP="00124334"/>
    <w:p w:rsidR="00124334" w:rsidRDefault="00124334" w:rsidP="00124334">
      <w:r>
        <w:t xml:space="preserve">  </w:t>
      </w:r>
      <w:proofErr w:type="gramStart"/>
      <w:r>
        <w:t>int</w:t>
      </w:r>
      <w:proofErr w:type="gramEnd"/>
      <w:r>
        <w:t xml:space="preserve"> temp_media;</w:t>
      </w:r>
    </w:p>
    <w:p w:rsidR="00124334" w:rsidRDefault="00124334" w:rsidP="00124334">
      <w:r>
        <w:t xml:space="preserve">  </w:t>
      </w:r>
      <w:proofErr w:type="gramStart"/>
      <w:r>
        <w:t>int</w:t>
      </w:r>
      <w:proofErr w:type="gramEnd"/>
      <w:r>
        <w:t xml:space="preserve"> hum_media;</w:t>
      </w:r>
    </w:p>
    <w:p w:rsidR="00124334" w:rsidRDefault="00124334" w:rsidP="00124334"/>
    <w:p w:rsidR="00124334" w:rsidRDefault="00124334" w:rsidP="00124334">
      <w:r>
        <w:t xml:space="preserve">  </w:t>
      </w:r>
    </w:p>
    <w:p w:rsidR="00124334" w:rsidRDefault="00124334" w:rsidP="00124334">
      <w:r>
        <w:t xml:space="preserve">  /*********Datos de usuarios****************/</w:t>
      </w:r>
    </w:p>
    <w:p w:rsidR="00124334" w:rsidRDefault="00124334" w:rsidP="00124334"/>
    <w:p w:rsidR="00124334" w:rsidRPr="00124334" w:rsidRDefault="00124334" w:rsidP="00124334">
      <w:pPr>
        <w:rPr>
          <w:lang w:val="en-US"/>
        </w:rPr>
      </w:pPr>
      <w:r>
        <w:t xml:space="preserve">  </w:t>
      </w:r>
      <w:proofErr w:type="gramStart"/>
      <w:r w:rsidRPr="00124334">
        <w:rPr>
          <w:lang w:val="en-US"/>
        </w:rPr>
        <w:t>unsigned</w:t>
      </w:r>
      <w:proofErr w:type="gramEnd"/>
      <w:r w:rsidRPr="00124334">
        <w:rPr>
          <w:lang w:val="en-US"/>
        </w:rPr>
        <w:t xml:space="preserve"> long int tiempo_inicio;</w:t>
      </w:r>
    </w:p>
    <w:p w:rsidR="00124334" w:rsidRPr="00124334" w:rsidRDefault="00124334" w:rsidP="00124334">
      <w:pPr>
        <w:rPr>
          <w:lang w:val="en-US"/>
        </w:rPr>
      </w:pPr>
      <w:r w:rsidRPr="00124334">
        <w:rPr>
          <w:lang w:val="en-US"/>
        </w:rPr>
        <w:t xml:space="preserve">  </w:t>
      </w:r>
      <w:proofErr w:type="gramStart"/>
      <w:r w:rsidRPr="00124334">
        <w:rPr>
          <w:lang w:val="en-US"/>
        </w:rPr>
        <w:t>unsigned</w:t>
      </w:r>
      <w:proofErr w:type="gramEnd"/>
      <w:r w:rsidRPr="00124334">
        <w:rPr>
          <w:lang w:val="en-US"/>
        </w:rPr>
        <w:t xml:space="preserve"> long int tiempo_final;</w:t>
      </w:r>
    </w:p>
    <w:p w:rsidR="00124334" w:rsidRPr="00124334" w:rsidRDefault="00124334" w:rsidP="00124334">
      <w:pPr>
        <w:rPr>
          <w:lang w:val="en-US"/>
        </w:rPr>
      </w:pPr>
      <w:r w:rsidRPr="00124334">
        <w:rPr>
          <w:lang w:val="en-US"/>
        </w:rPr>
        <w:t xml:space="preserve">  </w:t>
      </w:r>
      <w:proofErr w:type="gramStart"/>
      <w:r w:rsidRPr="00124334">
        <w:rPr>
          <w:lang w:val="en-US"/>
        </w:rPr>
        <w:t>unsigned</w:t>
      </w:r>
      <w:proofErr w:type="gramEnd"/>
      <w:r w:rsidRPr="00124334">
        <w:rPr>
          <w:lang w:val="en-US"/>
        </w:rPr>
        <w:t xml:space="preserve"> long int tiempo_ocupacion;</w:t>
      </w:r>
    </w:p>
    <w:p w:rsidR="00124334" w:rsidRDefault="00124334" w:rsidP="00124334">
      <w:r w:rsidRPr="00124334">
        <w:rPr>
          <w:lang w:val="en-US"/>
        </w:rPr>
        <w:t xml:space="preserve">  </w:t>
      </w:r>
      <w:proofErr w:type="gramStart"/>
      <w:r>
        <w:t>bool</w:t>
      </w:r>
      <w:proofErr w:type="gramEnd"/>
      <w:r>
        <w:t xml:space="preserve"> dentro;</w:t>
      </w:r>
    </w:p>
    <w:p w:rsidR="00124334" w:rsidRDefault="00124334" w:rsidP="00124334">
      <w:r>
        <w:t xml:space="preserve">  </w:t>
      </w:r>
    </w:p>
    <w:p w:rsidR="00124334" w:rsidRDefault="00124334" w:rsidP="00124334">
      <w:r>
        <w:t xml:space="preserve">} </w:t>
      </w:r>
      <w:proofErr w:type="gramStart"/>
      <w:r>
        <w:t>datos</w:t>
      </w:r>
      <w:proofErr w:type="gramEnd"/>
      <w:r>
        <w:t>;</w:t>
      </w:r>
    </w:p>
    <w:p w:rsidR="00124334" w:rsidRDefault="00124334" w:rsidP="00124334"/>
    <w:p w:rsidR="00124334" w:rsidRDefault="00124334" w:rsidP="00124334">
      <w:r>
        <w:t>///////////////////////////////////////////////////////////////////////////////////////////////////////////////</w:t>
      </w:r>
    </w:p>
    <w:p w:rsidR="00124334" w:rsidRDefault="00124334" w:rsidP="00124334">
      <w:r>
        <w:t>/*************************************************************************************************************/</w:t>
      </w:r>
    </w:p>
    <w:p w:rsidR="00124334" w:rsidRDefault="00124334" w:rsidP="00124334">
      <w:r>
        <w:lastRenderedPageBreak/>
        <w:t>///////////////////////////////////////////////////////////////////////////////////////////////////////////////</w:t>
      </w:r>
    </w:p>
    <w:p w:rsidR="00124334" w:rsidRDefault="00124334" w:rsidP="00124334"/>
    <w:p w:rsidR="00124334" w:rsidRDefault="00124334" w:rsidP="00124334"/>
    <w:p w:rsidR="00124334" w:rsidRDefault="00124334" w:rsidP="00124334">
      <w:r>
        <w:t>/**********************************/</w:t>
      </w:r>
    </w:p>
    <w:p w:rsidR="00124334" w:rsidRDefault="00124334" w:rsidP="00124334">
      <w:r>
        <w:t>/*    Variables globales          */</w:t>
      </w:r>
    </w:p>
    <w:p w:rsidR="00124334" w:rsidRDefault="00124334" w:rsidP="00124334">
      <w:r>
        <w:t>/**********************************/</w:t>
      </w:r>
    </w:p>
    <w:p w:rsidR="00124334" w:rsidRDefault="00124334" w:rsidP="00124334">
      <w:r>
        <w:t>#define CANT_PLAZAS 3</w:t>
      </w:r>
    </w:p>
    <w:p w:rsidR="00124334" w:rsidRDefault="00124334" w:rsidP="00124334">
      <w:r>
        <w:t>#define DHTTYPE 11</w:t>
      </w:r>
    </w:p>
    <w:p w:rsidR="00124334" w:rsidRDefault="00124334" w:rsidP="00124334">
      <w:r>
        <w:t>#define RST_PIN  5    //Pin 5 para el reset del RC522</w:t>
      </w:r>
    </w:p>
    <w:p w:rsidR="00124334" w:rsidRDefault="00124334" w:rsidP="00124334">
      <w:r>
        <w:t>#define SS_PIN  53   //Pin 53 para el SS (SDA) del RC522</w:t>
      </w:r>
    </w:p>
    <w:p w:rsidR="00124334" w:rsidRPr="00124334" w:rsidRDefault="00124334" w:rsidP="00124334">
      <w:pPr>
        <w:rPr>
          <w:lang w:val="en-US"/>
        </w:rPr>
      </w:pPr>
      <w:r w:rsidRPr="00124334">
        <w:rPr>
          <w:lang w:val="en-US"/>
        </w:rPr>
        <w:t>#define LED_ACCESO 48</w:t>
      </w:r>
    </w:p>
    <w:p w:rsidR="00124334" w:rsidRPr="00124334" w:rsidRDefault="00124334" w:rsidP="00124334">
      <w:pPr>
        <w:rPr>
          <w:lang w:val="en-US"/>
        </w:rPr>
      </w:pPr>
      <w:r w:rsidRPr="00124334">
        <w:rPr>
          <w:lang w:val="en-US"/>
        </w:rPr>
        <w:t>#define LED_NEGACION 49</w:t>
      </w:r>
    </w:p>
    <w:p w:rsidR="00124334" w:rsidRPr="00124334" w:rsidRDefault="00124334" w:rsidP="00124334">
      <w:pPr>
        <w:rPr>
          <w:lang w:val="en-US"/>
        </w:rPr>
      </w:pPr>
    </w:p>
    <w:p w:rsidR="00124334" w:rsidRDefault="00124334" w:rsidP="00124334">
      <w:r>
        <w:t xml:space="preserve">MFRC522 </w:t>
      </w:r>
      <w:proofErr w:type="gramStart"/>
      <w:r>
        <w:t>mfrc522(</w:t>
      </w:r>
      <w:proofErr w:type="gramEnd"/>
      <w:r>
        <w:t>SS_PIN, RST_PIN); ///Creamos el objeto para el RC522</w:t>
      </w:r>
    </w:p>
    <w:p w:rsidR="00124334" w:rsidRDefault="00124334" w:rsidP="00124334"/>
    <w:p w:rsidR="00124334" w:rsidRDefault="00124334" w:rsidP="00124334">
      <w:r>
        <w:t xml:space="preserve"> /*********Variables para RFID****************/</w:t>
      </w:r>
    </w:p>
    <w:p w:rsidR="00124334" w:rsidRDefault="00124334" w:rsidP="00124334"/>
    <w:p w:rsidR="00124334" w:rsidRDefault="00124334" w:rsidP="00124334">
      <w:r>
        <w:t>/*</w:t>
      </w:r>
    </w:p>
    <w:p w:rsidR="00124334" w:rsidRDefault="00124334" w:rsidP="00124334">
      <w:r>
        <w:t xml:space="preserve"> * Crear una estructura para manejar ilimitados usuarios.</w:t>
      </w:r>
    </w:p>
    <w:p w:rsidR="00124334" w:rsidRDefault="00124334" w:rsidP="00124334">
      <w:r>
        <w:t xml:space="preserve"> */</w:t>
      </w:r>
    </w:p>
    <w:p w:rsidR="00124334" w:rsidRDefault="00124334" w:rsidP="00124334">
      <w:proofErr w:type="gramStart"/>
      <w:r>
        <w:t>byte</w:t>
      </w:r>
      <w:proofErr w:type="gramEnd"/>
      <w:r>
        <w:t xml:space="preserve"> ActualUID[4]; //Almacenará el código del Tag leído</w:t>
      </w:r>
    </w:p>
    <w:p w:rsidR="00124334" w:rsidRDefault="00124334" w:rsidP="00124334">
      <w:proofErr w:type="gramStart"/>
      <w:r>
        <w:t>byte</w:t>
      </w:r>
      <w:proofErr w:type="gramEnd"/>
      <w:r>
        <w:t xml:space="preserve"> Usuario1[4] = {0x73, 0x20, 0x7B, 0x25} ; //Código Tarjeta Blanca</w:t>
      </w:r>
    </w:p>
    <w:p w:rsidR="00124334" w:rsidRDefault="00124334" w:rsidP="00124334">
      <w:proofErr w:type="gramStart"/>
      <w:r>
        <w:t>byte</w:t>
      </w:r>
      <w:proofErr w:type="gramEnd"/>
      <w:r>
        <w:t xml:space="preserve"> Usuario2[4] = {0xE6, 0x2B, 0xEE, 0x30} ; //Código Llavero Azul</w:t>
      </w:r>
    </w:p>
    <w:p w:rsidR="00124334" w:rsidRDefault="00124334" w:rsidP="00124334">
      <w:proofErr w:type="gramStart"/>
      <w:r>
        <w:t>byte</w:t>
      </w:r>
      <w:proofErr w:type="gramEnd"/>
      <w:r>
        <w:t xml:space="preserve"> Usuario3[4] = {}; // Espacio libre para un usuario mas </w:t>
      </w:r>
    </w:p>
    <w:p w:rsidR="00124334" w:rsidRDefault="00124334" w:rsidP="00124334"/>
    <w:p w:rsidR="00124334" w:rsidRDefault="00124334" w:rsidP="00124334">
      <w:r>
        <w:t xml:space="preserve"> /*********Variables de la estructura de datos****************/</w:t>
      </w:r>
    </w:p>
    <w:p w:rsidR="00124334" w:rsidRDefault="00124334" w:rsidP="00124334">
      <w:r>
        <w:t xml:space="preserve"> </w:t>
      </w:r>
    </w:p>
    <w:p w:rsidR="00124334" w:rsidRDefault="00124334" w:rsidP="00124334">
      <w:proofErr w:type="gramStart"/>
      <w:r>
        <w:t>datos</w:t>
      </w:r>
      <w:proofErr w:type="gramEnd"/>
      <w:r>
        <w:t xml:space="preserve"> plaza[CANT_PLAZAS];</w:t>
      </w:r>
    </w:p>
    <w:p w:rsidR="00124334" w:rsidRDefault="00124334" w:rsidP="00124334">
      <w:proofErr w:type="gramStart"/>
      <w:r>
        <w:t>datos</w:t>
      </w:r>
      <w:proofErr w:type="gramEnd"/>
      <w:r>
        <w:t xml:space="preserve"> usuario[CANT_PLAZAS];</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tiempo = millis();</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TIEMPO_SENSOR = 0;</w:t>
      </w:r>
    </w:p>
    <w:p w:rsidR="00124334" w:rsidRPr="00124334" w:rsidRDefault="00124334" w:rsidP="00124334">
      <w:pPr>
        <w:rPr>
          <w:lang w:val="en-US"/>
        </w:rPr>
      </w:pPr>
    </w:p>
    <w:p w:rsidR="00124334" w:rsidRDefault="00124334" w:rsidP="00124334">
      <w:r w:rsidRPr="00124334">
        <w:rPr>
          <w:lang w:val="en-US"/>
        </w:rPr>
        <w:t xml:space="preserve"> </w:t>
      </w:r>
      <w:r>
        <w:t>/*********Variables Zumbadores****************/</w:t>
      </w:r>
    </w:p>
    <w:p w:rsidR="00124334" w:rsidRDefault="00124334" w:rsidP="00124334"/>
    <w:p w:rsidR="00124334" w:rsidRDefault="00124334" w:rsidP="00124334">
      <w:proofErr w:type="gramStart"/>
      <w:r>
        <w:t>int</w:t>
      </w:r>
      <w:proofErr w:type="gramEnd"/>
      <w:r>
        <w:t xml:space="preserve"> alarma1;</w:t>
      </w:r>
    </w:p>
    <w:p w:rsidR="00124334" w:rsidRDefault="00124334" w:rsidP="00124334">
      <w:proofErr w:type="gramStart"/>
      <w:r>
        <w:t>int</w:t>
      </w:r>
      <w:proofErr w:type="gramEnd"/>
      <w:r>
        <w:t xml:space="preserve"> alarma2;</w:t>
      </w:r>
    </w:p>
    <w:p w:rsidR="00124334" w:rsidRDefault="00124334" w:rsidP="00124334">
      <w:r>
        <w:t xml:space="preserve">  </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encender = 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apagar = 0;</w:t>
      </w:r>
    </w:p>
    <w:p w:rsidR="00124334" w:rsidRPr="00124334" w:rsidRDefault="00124334" w:rsidP="00124334">
      <w:pPr>
        <w:rPr>
          <w:lang w:val="en-US"/>
        </w:rPr>
      </w:pPr>
      <w:proofErr w:type="gramStart"/>
      <w:r w:rsidRPr="00124334">
        <w:rPr>
          <w:lang w:val="en-US"/>
        </w:rPr>
        <w:lastRenderedPageBreak/>
        <w:t>unsigned</w:t>
      </w:r>
      <w:proofErr w:type="gramEnd"/>
      <w:r w:rsidRPr="00124334">
        <w:rPr>
          <w:lang w:val="en-US"/>
        </w:rPr>
        <w:t xml:space="preserve"> long valor_encender = 200;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valor_apagar = 400;</w:t>
      </w:r>
    </w:p>
    <w:p w:rsidR="00124334" w:rsidRPr="00124334" w:rsidRDefault="00124334" w:rsidP="00124334">
      <w:pPr>
        <w:rPr>
          <w:lang w:val="en-US"/>
        </w:rPr>
      </w:pPr>
    </w:p>
    <w:p w:rsidR="00124334" w:rsidRPr="00124334" w:rsidRDefault="00124334" w:rsidP="00124334">
      <w:pPr>
        <w:rPr>
          <w:lang w:val="en-US"/>
        </w:rPr>
      </w:pPr>
    </w:p>
    <w:p w:rsidR="00124334" w:rsidRDefault="00124334" w:rsidP="00124334">
      <w:r w:rsidRPr="00124334">
        <w:rPr>
          <w:lang w:val="en-US"/>
        </w:rPr>
        <w:t xml:space="preserve"> </w:t>
      </w:r>
      <w:r>
        <w:t>/*********Variables de temporizador LCD****************/</w:t>
      </w:r>
    </w:p>
    <w:p w:rsidR="00124334" w:rsidRDefault="00124334" w:rsidP="00124334">
      <w:proofErr w:type="gramStart"/>
      <w:r>
        <w:t>unsigned</w:t>
      </w:r>
      <w:proofErr w:type="gramEnd"/>
      <w:r>
        <w:t xml:space="preserve"> long lcd0 = 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lcd1 = 3000;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lcd2 = 6000;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lcd3 = 9000;</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/*********Pines RELE****************/</w:t>
      </w:r>
    </w:p>
    <w:p w:rsidR="00124334" w:rsidRDefault="00124334" w:rsidP="00124334">
      <w:proofErr w:type="gramStart"/>
      <w:r>
        <w:t>int</w:t>
      </w:r>
      <w:proofErr w:type="gramEnd"/>
      <w:r>
        <w:t xml:space="preserve"> rele1=36; // Iluminacion</w:t>
      </w:r>
    </w:p>
    <w:p w:rsidR="00124334" w:rsidRDefault="00124334" w:rsidP="00124334">
      <w:proofErr w:type="gramStart"/>
      <w:r>
        <w:t>int</w:t>
      </w:r>
      <w:proofErr w:type="gramEnd"/>
      <w:r>
        <w:t xml:space="preserve"> rele2=37; // Ventilacion</w:t>
      </w:r>
    </w:p>
    <w:p w:rsidR="00124334" w:rsidRDefault="00124334" w:rsidP="00124334">
      <w:proofErr w:type="gramStart"/>
      <w:r>
        <w:t>int</w:t>
      </w:r>
      <w:proofErr w:type="gramEnd"/>
      <w:r>
        <w:t xml:space="preserve"> rele3=38; // Luz de emergencias</w:t>
      </w:r>
    </w:p>
    <w:p w:rsidR="00124334" w:rsidRDefault="00124334" w:rsidP="00124334">
      <w:proofErr w:type="gramStart"/>
      <w:r>
        <w:t>int</w:t>
      </w:r>
      <w:proofErr w:type="gramEnd"/>
      <w:r>
        <w:t xml:space="preserve"> rele4=39; // Sin uso</w:t>
      </w:r>
    </w:p>
    <w:p w:rsidR="00124334" w:rsidRDefault="00124334" w:rsidP="00124334"/>
    <w:p w:rsidR="00124334" w:rsidRDefault="00124334" w:rsidP="00124334">
      <w:r>
        <w:t xml:space="preserve">  /*********************************/</w:t>
      </w:r>
    </w:p>
    <w:p w:rsidR="00124334" w:rsidRDefault="00124334" w:rsidP="00124334">
      <w:r>
        <w:t xml:space="preserve">  /*    Variables de control       */</w:t>
      </w:r>
    </w:p>
    <w:p w:rsidR="00124334" w:rsidRDefault="00124334" w:rsidP="00124334">
      <w:r>
        <w:t xml:space="preserve">  /*     </w:t>
      </w:r>
      <w:proofErr w:type="gramStart"/>
      <w:r>
        <w:t>mediante</w:t>
      </w:r>
      <w:proofErr w:type="gramEnd"/>
      <w:r>
        <w:t xml:space="preserve"> interfaz         */</w:t>
      </w:r>
    </w:p>
    <w:p w:rsidR="00124334" w:rsidRDefault="00124334" w:rsidP="00124334">
      <w:r>
        <w:t xml:space="preserve">  /*********************************/</w:t>
      </w:r>
    </w:p>
    <w:p w:rsidR="00124334" w:rsidRDefault="00124334" w:rsidP="00124334">
      <w:r>
        <w:t xml:space="preserve"> </w:t>
      </w:r>
    </w:p>
    <w:p w:rsidR="00124334" w:rsidRDefault="00124334" w:rsidP="00124334">
      <w:proofErr w:type="gramStart"/>
      <w:r>
        <w:t>bool</w:t>
      </w:r>
      <w:proofErr w:type="gramEnd"/>
      <w:r>
        <w:t xml:space="preserve"> iluminacion=false;  // Variable de activacion</w:t>
      </w:r>
    </w:p>
    <w:p w:rsidR="00124334" w:rsidRDefault="00124334" w:rsidP="00124334">
      <w:proofErr w:type="gramStart"/>
      <w:r>
        <w:t>bool</w:t>
      </w:r>
      <w:proofErr w:type="gramEnd"/>
      <w:r>
        <w:t xml:space="preserve"> ventilacion=false;  // Variable de activacion</w:t>
      </w:r>
    </w:p>
    <w:p w:rsidR="00124334" w:rsidRDefault="00124334" w:rsidP="00124334">
      <w:proofErr w:type="gramStart"/>
      <w:r>
        <w:t>bool</w:t>
      </w:r>
      <w:proofErr w:type="gramEnd"/>
      <w:r>
        <w:t xml:space="preserve"> alert=false;        // Variable de activacion de alarma por interfaz</w:t>
      </w:r>
    </w:p>
    <w:p w:rsidR="00124334" w:rsidRDefault="00124334" w:rsidP="00124334">
      <w:proofErr w:type="gramStart"/>
      <w:r>
        <w:t>bool</w:t>
      </w:r>
      <w:proofErr w:type="gramEnd"/>
      <w:r>
        <w:t xml:space="preserve"> gate=false;         // Variable de activacon barrera</w:t>
      </w:r>
    </w:p>
    <w:p w:rsidR="00124334" w:rsidRDefault="00124334" w:rsidP="00124334">
      <w:proofErr w:type="gramStart"/>
      <w:r>
        <w:t>bool</w:t>
      </w:r>
      <w:proofErr w:type="gramEnd"/>
      <w:r>
        <w:t xml:space="preserve"> aux=false;          // Variable de activacion luces de emergencia</w:t>
      </w:r>
    </w:p>
    <w:p w:rsidR="00124334" w:rsidRDefault="00124334" w:rsidP="00124334"/>
    <w:p w:rsidR="00124334" w:rsidRDefault="00124334" w:rsidP="00124334">
      <w:r>
        <w:t xml:space="preserve">  /*********************************/</w:t>
      </w:r>
    </w:p>
    <w:p w:rsidR="00124334" w:rsidRDefault="00124334" w:rsidP="00124334">
      <w:r>
        <w:t xml:space="preserve">  /*    Variables de control       */</w:t>
      </w:r>
    </w:p>
    <w:p w:rsidR="00124334" w:rsidRDefault="00124334" w:rsidP="00124334">
      <w:r>
        <w:t xml:space="preserve">  /*     </w:t>
      </w:r>
      <w:proofErr w:type="gramStart"/>
      <w:r>
        <w:t>internas</w:t>
      </w:r>
      <w:proofErr w:type="gramEnd"/>
      <w:r>
        <w:t xml:space="preserve">                  */</w:t>
      </w:r>
    </w:p>
    <w:p w:rsidR="00124334" w:rsidRDefault="00124334" w:rsidP="00124334">
      <w:r>
        <w:t xml:space="preserve">  /*********************************/</w:t>
      </w:r>
    </w:p>
    <w:p w:rsidR="00124334" w:rsidRDefault="00124334" w:rsidP="00124334">
      <w:r>
        <w:t xml:space="preserve">  </w:t>
      </w:r>
    </w:p>
    <w:p w:rsidR="00124334" w:rsidRDefault="00124334" w:rsidP="00124334">
      <w:proofErr w:type="gramStart"/>
      <w:r>
        <w:t>bool</w:t>
      </w:r>
      <w:proofErr w:type="gramEnd"/>
      <w:r>
        <w:t xml:space="preserve"> temp=false;        // Variable que controla la manera que funciona la funcion alarma</w:t>
      </w:r>
    </w:p>
    <w:p w:rsidR="00124334" w:rsidRDefault="00124334" w:rsidP="00124334">
      <w:proofErr w:type="gramStart"/>
      <w:r>
        <w:t>bool</w:t>
      </w:r>
      <w:proofErr w:type="gramEnd"/>
      <w:r>
        <w:t xml:space="preserve"> nuevo_plaza=false; // Variable de activacion. Para repintar LCD cuando se detecten nuevos datos.</w:t>
      </w:r>
    </w:p>
    <w:p w:rsidR="00124334" w:rsidRDefault="00124334" w:rsidP="00124334">
      <w:proofErr w:type="gramStart"/>
      <w:r>
        <w:t>bool</w:t>
      </w:r>
      <w:proofErr w:type="gramEnd"/>
      <w:r>
        <w:t xml:space="preserve"> alarm=false;       // Variable de activacion para los sensores de temperatura</w:t>
      </w:r>
    </w:p>
    <w:p w:rsidR="00124334" w:rsidRDefault="00124334" w:rsidP="00124334"/>
    <w:p w:rsidR="00124334" w:rsidRDefault="00124334" w:rsidP="00124334">
      <w:proofErr w:type="gramStart"/>
      <w:r>
        <w:t>bool</w:t>
      </w:r>
      <w:proofErr w:type="gramEnd"/>
      <w:r>
        <w:t xml:space="preserve"> acceso=false;      // Variable de acceso positivo</w:t>
      </w:r>
    </w:p>
    <w:p w:rsidR="00124334" w:rsidRDefault="00124334" w:rsidP="00124334">
      <w:proofErr w:type="gramStart"/>
      <w:r>
        <w:lastRenderedPageBreak/>
        <w:t>bool</w:t>
      </w:r>
      <w:proofErr w:type="gramEnd"/>
      <w:r>
        <w:t xml:space="preserve"> no_acceso=false;   // Variable de acceso negativo</w:t>
      </w:r>
    </w:p>
    <w:p w:rsidR="00124334" w:rsidRDefault="00124334" w:rsidP="00124334"/>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t_acceso=0;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ti_acceso=0;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t_noacceso=0;</w:t>
      </w: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ti_noacceso=0;</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bool</w:t>
      </w:r>
      <w:proofErr w:type="gramEnd"/>
      <w:r w:rsidRPr="00124334">
        <w:rPr>
          <w:lang w:val="en-US"/>
        </w:rPr>
        <w:t xml:space="preserve"> pause=false;</w:t>
      </w:r>
    </w:p>
    <w:p w:rsidR="00124334" w:rsidRPr="00124334" w:rsidRDefault="00124334" w:rsidP="00124334">
      <w:pPr>
        <w:rPr>
          <w:lang w:val="en-US"/>
        </w:rPr>
      </w:pP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int</w:t>
      </w:r>
      <w:proofErr w:type="gramEnd"/>
      <w:r w:rsidRPr="00124334">
        <w:rPr>
          <w:lang w:val="en-US"/>
        </w:rPr>
        <w:t xml:space="preserve"> c = 0;</w:t>
      </w:r>
    </w:p>
    <w:p w:rsidR="00124334" w:rsidRPr="00124334" w:rsidRDefault="00124334" w:rsidP="00124334">
      <w:pPr>
        <w:rPr>
          <w:lang w:val="en-US"/>
        </w:rPr>
      </w:pPr>
      <w:r w:rsidRPr="00124334">
        <w:rPr>
          <w:lang w:val="en-US"/>
        </w:rPr>
        <w:t xml:space="preserve">DHT </w:t>
      </w:r>
      <w:proofErr w:type="gramStart"/>
      <w:r w:rsidRPr="00124334">
        <w:rPr>
          <w:lang w:val="en-US"/>
        </w:rPr>
        <w:t>dht1(</w:t>
      </w:r>
      <w:proofErr w:type="gramEnd"/>
      <w:r w:rsidRPr="00124334">
        <w:rPr>
          <w:lang w:val="en-US"/>
        </w:rPr>
        <w:t>34, DHTTYPE);</w:t>
      </w:r>
    </w:p>
    <w:p w:rsidR="00124334" w:rsidRPr="00124334" w:rsidRDefault="00124334" w:rsidP="00124334">
      <w:pPr>
        <w:rPr>
          <w:lang w:val="en-US"/>
        </w:rPr>
      </w:pPr>
      <w:r w:rsidRPr="00124334">
        <w:rPr>
          <w:lang w:val="en-US"/>
        </w:rPr>
        <w:t xml:space="preserve">DHT </w:t>
      </w:r>
      <w:proofErr w:type="gramStart"/>
      <w:r w:rsidRPr="00124334">
        <w:rPr>
          <w:lang w:val="en-US"/>
        </w:rPr>
        <w:t>dht2(</w:t>
      </w:r>
      <w:proofErr w:type="gramEnd"/>
      <w:r w:rsidRPr="00124334">
        <w:rPr>
          <w:lang w:val="en-US"/>
        </w:rPr>
        <w:t>35, DHTTYPE);</w:t>
      </w:r>
    </w:p>
    <w:p w:rsidR="00124334" w:rsidRDefault="00124334" w:rsidP="00124334">
      <w:r>
        <w:t xml:space="preserve">LiquidCrystal </w:t>
      </w:r>
      <w:proofErr w:type="gramStart"/>
      <w:r>
        <w:t>lcd(</w:t>
      </w:r>
      <w:proofErr w:type="gramEnd"/>
      <w:r>
        <w:t>42, 43, 44, 45, 46, 47);</w:t>
      </w:r>
    </w:p>
    <w:p w:rsidR="00124334" w:rsidRDefault="00124334" w:rsidP="00124334">
      <w:r>
        <w:t>Servo SERVO;</w:t>
      </w:r>
    </w:p>
    <w:p w:rsidR="00124334" w:rsidRDefault="00124334" w:rsidP="00124334"/>
    <w:p w:rsidR="00124334" w:rsidRDefault="00124334" w:rsidP="00124334">
      <w:r>
        <w:t>///////////////////////////////////////////////////////////////////////////////////////////////////////////////</w:t>
      </w:r>
    </w:p>
    <w:p w:rsidR="00124334" w:rsidRDefault="00124334" w:rsidP="00124334">
      <w:r>
        <w:t>/*************************************************************************************************************/</w:t>
      </w:r>
    </w:p>
    <w:p w:rsidR="00124334" w:rsidRDefault="00124334" w:rsidP="00124334">
      <w:r>
        <w:t>///////////////////////////////////////////////////////////////////////////////////////////////////////////////</w:t>
      </w:r>
    </w:p>
    <w:p w:rsidR="00124334" w:rsidRDefault="00124334" w:rsidP="00124334"/>
    <w:p w:rsidR="00124334" w:rsidRDefault="00124334" w:rsidP="00124334">
      <w:r>
        <w:t>/**********************************/</w:t>
      </w:r>
    </w:p>
    <w:p w:rsidR="00124334" w:rsidRDefault="00124334" w:rsidP="00124334">
      <w:r>
        <w:t>/*         Funciones              */</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p>
    <w:p w:rsidR="00124334" w:rsidRPr="00124334" w:rsidRDefault="00124334" w:rsidP="00124334">
      <w:pPr>
        <w:rPr>
          <w:lang w:val="en-US"/>
        </w:rPr>
      </w:pPr>
    </w:p>
    <w:p w:rsidR="00124334" w:rsidRPr="00124334" w:rsidRDefault="00124334" w:rsidP="00124334">
      <w:pPr>
        <w:rPr>
          <w:lang w:val="en-US"/>
        </w:rPr>
      </w:pPr>
      <w:r w:rsidRPr="00124334">
        <w:rPr>
          <w:lang w:val="en-US"/>
        </w:rPr>
        <w:t>/*****************Funcion Temporizador*****************/</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void</w:t>
      </w:r>
      <w:proofErr w:type="gramEnd"/>
      <w:r w:rsidRPr="00124334">
        <w:rPr>
          <w:lang w:val="en-US"/>
        </w:rPr>
        <w:t xml:space="preserve"> initempo(unsigned long *crono, unsigned long Time)</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*crono = </w:t>
      </w:r>
      <w:proofErr w:type="gramStart"/>
      <w:r w:rsidRPr="00124334">
        <w:rPr>
          <w:lang w:val="en-US"/>
        </w:rPr>
        <w:t>millis(</w:t>
      </w:r>
      <w:proofErr w:type="gramEnd"/>
      <w:r w:rsidRPr="00124334">
        <w:rPr>
          <w:lang w:val="en-US"/>
        </w:rPr>
        <w:t>) + Time;</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unsigned</w:t>
      </w:r>
      <w:proofErr w:type="gramEnd"/>
      <w:r w:rsidRPr="00124334">
        <w:rPr>
          <w:lang w:val="en-US"/>
        </w:rPr>
        <w:t xml:space="preserve"> long chktempo(unsigned long *crono)</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(*crono &gt; millis())</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return</w:t>
      </w:r>
      <w:proofErr w:type="gramEnd"/>
      <w:r w:rsidRPr="00124334">
        <w:rPr>
          <w:lang w:val="en-US"/>
        </w:rPr>
        <w:t xml:space="preserve"> (*crono - millis());</w:t>
      </w:r>
    </w:p>
    <w:p w:rsidR="00124334" w:rsidRDefault="00124334" w:rsidP="00124334">
      <w:r w:rsidRPr="00124334">
        <w:rPr>
          <w:lang w:val="en-US"/>
        </w:rPr>
        <w:lastRenderedPageBreak/>
        <w:t xml:space="preserve">  </w:t>
      </w:r>
      <w:r>
        <w:t>}</w:t>
      </w:r>
    </w:p>
    <w:p w:rsidR="00124334" w:rsidRDefault="00124334" w:rsidP="00124334">
      <w:r>
        <w:t xml:space="preserve">  </w:t>
      </w:r>
      <w:proofErr w:type="gramStart"/>
      <w:r>
        <w:t>else</w:t>
      </w:r>
      <w:proofErr w:type="gramEnd"/>
    </w:p>
    <w:p w:rsidR="00124334" w:rsidRDefault="00124334" w:rsidP="00124334">
      <w:r>
        <w:t xml:space="preserve">  {</w:t>
      </w:r>
    </w:p>
    <w:p w:rsidR="00124334" w:rsidRDefault="00124334" w:rsidP="00124334">
      <w:r>
        <w:t xml:space="preserve">    </w:t>
      </w:r>
      <w:proofErr w:type="gramStart"/>
      <w:r>
        <w:t>return</w:t>
      </w:r>
      <w:proofErr w:type="gramEnd"/>
      <w:r>
        <w:t xml:space="preserve"> 0;</w:t>
      </w:r>
    </w:p>
    <w:p w:rsidR="00124334" w:rsidRDefault="00124334" w:rsidP="00124334">
      <w:r>
        <w:t xml:space="preserve">  }</w:t>
      </w:r>
    </w:p>
    <w:p w:rsidR="00124334" w:rsidRDefault="00124334" w:rsidP="00124334">
      <w:r>
        <w:t>}</w:t>
      </w:r>
    </w:p>
    <w:p w:rsidR="00124334" w:rsidRDefault="00124334" w:rsidP="00124334"/>
    <w:p w:rsidR="00124334" w:rsidRDefault="00124334" w:rsidP="00124334">
      <w:r>
        <w:t>/*****************Funcion Plaza*****************/</w:t>
      </w:r>
    </w:p>
    <w:p w:rsidR="00124334" w:rsidRDefault="00124334" w:rsidP="00124334"/>
    <w:p w:rsidR="00124334" w:rsidRDefault="00124334" w:rsidP="00124334">
      <w:proofErr w:type="gramStart"/>
      <w:r>
        <w:t>void</w:t>
      </w:r>
      <w:proofErr w:type="gramEnd"/>
      <w:r>
        <w:t xml:space="preserve"> control_plazas(bool &amp;nuevo_plaza)</w:t>
      </w:r>
    </w:p>
    <w:p w:rsidR="00124334" w:rsidRDefault="00124334" w:rsidP="00124334">
      <w:r>
        <w:t>{</w:t>
      </w:r>
    </w:p>
    <w:p w:rsidR="00124334" w:rsidRDefault="00124334" w:rsidP="00124334">
      <w:r>
        <w:t xml:space="preserve">  // La variable i, indica la plaza correspondiente en cada momento.</w:t>
      </w:r>
    </w:p>
    <w:p w:rsidR="00124334" w:rsidRPr="00124334" w:rsidRDefault="00124334" w:rsidP="00124334">
      <w:pPr>
        <w:rPr>
          <w:lang w:val="en-US"/>
        </w:rPr>
      </w:pPr>
      <w:r>
        <w:t xml:space="preserve">  </w:t>
      </w:r>
      <w:proofErr w:type="gramStart"/>
      <w:r w:rsidRPr="00124334">
        <w:rPr>
          <w:lang w:val="en-US"/>
        </w:rPr>
        <w:t>int</w:t>
      </w:r>
      <w:proofErr w:type="gramEnd"/>
      <w:r w:rsidRPr="00124334">
        <w:rPr>
          <w:lang w:val="en-US"/>
        </w:rPr>
        <w:t xml:space="preserve"> i;</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(chktempo(&amp;plaza[0].temporizador) &lt;= 0)</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for</w:t>
      </w:r>
      <w:proofErr w:type="gramEnd"/>
      <w:r w:rsidRPr="00124334">
        <w:rPr>
          <w:lang w:val="en-US"/>
        </w:rPr>
        <w:t xml:space="preserve"> (i = 0; i &lt; CANT_PLAZAS; i++)</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  Serial.print</w:t>
      </w:r>
      <w:proofErr w:type="gramEnd"/>
      <w:r w:rsidRPr="00124334">
        <w:rPr>
          <w:lang w:val="en-US"/>
        </w:rPr>
        <w:t>("Plaza: ");</w:t>
      </w:r>
    </w:p>
    <w:p w:rsidR="00124334" w:rsidRPr="00124334" w:rsidRDefault="00124334" w:rsidP="00124334">
      <w:pPr>
        <w:rPr>
          <w:lang w:val="en-US"/>
        </w:rPr>
      </w:pPr>
      <w:r w:rsidRPr="00124334">
        <w:rPr>
          <w:lang w:val="en-US"/>
        </w:rPr>
        <w:t xml:space="preserve">    /</w:t>
      </w:r>
      <w:proofErr w:type="gramStart"/>
      <w:r w:rsidRPr="00124334">
        <w:rPr>
          <w:lang w:val="en-US"/>
        </w:rPr>
        <w:t>/  Serial.print</w:t>
      </w:r>
      <w:proofErr w:type="gramEnd"/>
      <w:r w:rsidRPr="00124334">
        <w:rPr>
          <w:lang w:val="en-US"/>
        </w:rPr>
        <w:t>(i);</w:t>
      </w:r>
    </w:p>
    <w:p w:rsidR="00124334" w:rsidRDefault="00124334" w:rsidP="00124334">
      <w:r w:rsidRPr="00124334">
        <w:rPr>
          <w:lang w:val="en-US"/>
        </w:rPr>
        <w:t xml:space="preserve">    </w:t>
      </w:r>
      <w:r>
        <w:t xml:space="preserve">//  </w:t>
      </w:r>
      <w:proofErr w:type="gramStart"/>
      <w:r>
        <w:t>Serial.print(</w:t>
      </w:r>
      <w:proofErr w:type="gramEnd"/>
      <w:r>
        <w:t>"\n");</w:t>
      </w:r>
    </w:p>
    <w:p w:rsidR="00124334" w:rsidRDefault="00124334" w:rsidP="00124334">
      <w:r>
        <w:t xml:space="preserve">      </w:t>
      </w:r>
      <w:proofErr w:type="gramStart"/>
      <w:r>
        <w:t>plaza[</w:t>
      </w:r>
      <w:proofErr w:type="gramEnd"/>
      <w:r>
        <w:t>i].ocupada = sensor_plaza(i);</w:t>
      </w:r>
    </w:p>
    <w:p w:rsidR="00124334" w:rsidRDefault="00124334" w:rsidP="00124334"/>
    <w:p w:rsidR="00124334" w:rsidRDefault="00124334" w:rsidP="00124334"/>
    <w:p w:rsidR="00124334" w:rsidRDefault="00124334" w:rsidP="00124334">
      <w:r>
        <w:t xml:space="preserve">      </w:t>
      </w:r>
      <w:proofErr w:type="gramStart"/>
      <w:r>
        <w:t>if</w:t>
      </w:r>
      <w:proofErr w:type="gramEnd"/>
      <w:r>
        <w:t xml:space="preserve"> ((plaza[i].ocupada == false) &amp;&amp; (plaza[i].ciclo == false))</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plaza[i].LED_ROJO, LOW);</w:t>
      </w:r>
    </w:p>
    <w:p w:rsidR="00124334" w:rsidRDefault="00124334" w:rsidP="00124334">
      <w:r w:rsidRPr="00124334">
        <w:rPr>
          <w:lang w:val="en-US"/>
        </w:rPr>
        <w:t xml:space="preserve">        </w:t>
      </w:r>
      <w:proofErr w:type="gramStart"/>
      <w:r>
        <w:t>digitalWrite(</w:t>
      </w:r>
      <w:proofErr w:type="gramEnd"/>
      <w:r>
        <w:t>plaza[i].LED_VERDE, HIGH);</w:t>
      </w:r>
    </w:p>
    <w:p w:rsidR="00124334" w:rsidRDefault="00124334" w:rsidP="00124334">
      <w:r>
        <w:t xml:space="preserve">      }</w:t>
      </w:r>
    </w:p>
    <w:p w:rsidR="00124334" w:rsidRDefault="00124334" w:rsidP="00124334">
      <w:r>
        <w:t xml:space="preserve">      </w:t>
      </w:r>
    </w:p>
    <w:p w:rsidR="00124334" w:rsidRDefault="00124334" w:rsidP="00124334">
      <w:r>
        <w:t xml:space="preserve">      </w:t>
      </w:r>
      <w:proofErr w:type="gramStart"/>
      <w:r>
        <w:t>if</w:t>
      </w:r>
      <w:proofErr w:type="gramEnd"/>
      <w:r>
        <w:t xml:space="preserve"> ((plaza[i].ocupada == true) &amp;&amp; (plaza[i].ciclo == false))</w:t>
      </w:r>
    </w:p>
    <w:p w:rsidR="00124334" w:rsidRDefault="00124334" w:rsidP="00124334">
      <w:r>
        <w:t xml:space="preserve">      {</w:t>
      </w:r>
    </w:p>
    <w:p w:rsidR="00124334" w:rsidRDefault="00124334" w:rsidP="00124334">
      <w:r>
        <w:t xml:space="preserve">        // Se inicia el contador de tiempo para la plaza correspondiente</w:t>
      </w:r>
    </w:p>
    <w:p w:rsidR="00124334" w:rsidRDefault="00124334" w:rsidP="00124334">
      <w:r>
        <w:t xml:space="preserve">        </w:t>
      </w:r>
      <w:proofErr w:type="gramStart"/>
      <w:r>
        <w:t>plaza[</w:t>
      </w:r>
      <w:proofErr w:type="gramEnd"/>
      <w:r>
        <w:t>i].tiempo_inicio = millis();</w:t>
      </w:r>
    </w:p>
    <w:p w:rsidR="00124334" w:rsidRDefault="00124334" w:rsidP="00124334">
      <w:r>
        <w:t xml:space="preserve">        // Se enciende el LED ROJO para seÃƒÂ±alizar plaza ocupada</w:t>
      </w:r>
    </w:p>
    <w:p w:rsidR="00124334" w:rsidRPr="00124334" w:rsidRDefault="00124334" w:rsidP="00124334">
      <w:pPr>
        <w:rPr>
          <w:lang w:val="en-US"/>
        </w:rPr>
      </w:pPr>
      <w:r>
        <w:t xml:space="preserve">        </w:t>
      </w:r>
      <w:proofErr w:type="gramStart"/>
      <w:r w:rsidRPr="00124334">
        <w:rPr>
          <w:lang w:val="en-US"/>
        </w:rPr>
        <w:t>digitalWrite(</w:t>
      </w:r>
      <w:proofErr w:type="gramEnd"/>
      <w:r w:rsidRPr="00124334">
        <w:rPr>
          <w:lang w:val="en-US"/>
        </w:rPr>
        <w:t>plaza[i].LED_ROJO, HIGH);</w:t>
      </w:r>
    </w:p>
    <w:p w:rsidR="00124334" w:rsidRDefault="00124334" w:rsidP="00124334">
      <w:r w:rsidRPr="00124334">
        <w:rPr>
          <w:lang w:val="en-US"/>
        </w:rPr>
        <w:t xml:space="preserve">        </w:t>
      </w:r>
      <w:proofErr w:type="gramStart"/>
      <w:r>
        <w:t>digitalWrite(</w:t>
      </w:r>
      <w:proofErr w:type="gramEnd"/>
      <w:r>
        <w:t>plaza[i].LED_VERDE, LOW);</w:t>
      </w:r>
    </w:p>
    <w:p w:rsidR="00124334" w:rsidRDefault="00124334" w:rsidP="00124334">
      <w:r>
        <w:t xml:space="preserve">        // Se activa la variable de identificacion para el contador</w:t>
      </w:r>
    </w:p>
    <w:p w:rsidR="00124334" w:rsidRDefault="00124334" w:rsidP="00124334">
      <w:r>
        <w:t xml:space="preserve">        </w:t>
      </w:r>
      <w:proofErr w:type="gramStart"/>
      <w:r>
        <w:t>plaza[</w:t>
      </w:r>
      <w:proofErr w:type="gramEnd"/>
      <w:r>
        <w:t>i].ciclo = true;</w:t>
      </w:r>
    </w:p>
    <w:p w:rsidR="00124334" w:rsidRDefault="00124334" w:rsidP="00124334">
      <w:r>
        <w:t xml:space="preserve">        nuevo_plaza=true;</w:t>
      </w:r>
    </w:p>
    <w:p w:rsidR="00124334" w:rsidRDefault="00124334" w:rsidP="00124334">
      <w:r>
        <w:t xml:space="preserve">      }</w:t>
      </w:r>
    </w:p>
    <w:p w:rsidR="00124334" w:rsidRDefault="00124334" w:rsidP="00124334"/>
    <w:p w:rsidR="00124334" w:rsidRDefault="00124334" w:rsidP="00124334">
      <w:r>
        <w:t xml:space="preserve">      </w:t>
      </w:r>
      <w:proofErr w:type="gramStart"/>
      <w:r>
        <w:t>if</w:t>
      </w:r>
      <w:proofErr w:type="gramEnd"/>
      <w:r>
        <w:t xml:space="preserve"> ((plaza[i].ocupada == true) &amp;&amp; (plaza[i].ciclo == true))</w:t>
      </w:r>
    </w:p>
    <w:p w:rsidR="00124334" w:rsidRDefault="00124334" w:rsidP="00124334">
      <w:r>
        <w:t xml:space="preserve">      {</w:t>
      </w:r>
    </w:p>
    <w:p w:rsidR="00124334" w:rsidRDefault="00124334" w:rsidP="00124334">
      <w:r>
        <w:t xml:space="preserve">        // Se idica el tiempo de ocupacion de la plaza en ms.</w:t>
      </w:r>
    </w:p>
    <w:p w:rsidR="00124334" w:rsidRDefault="00124334" w:rsidP="00124334">
      <w:r>
        <w:t xml:space="preserve">        </w:t>
      </w:r>
      <w:proofErr w:type="gramStart"/>
      <w:r>
        <w:t>plaza[</w:t>
      </w:r>
      <w:proofErr w:type="gramEnd"/>
      <w:r>
        <w:t>i].tiempo_final = millis() - plaza[i].tiempo_inicio;</w:t>
      </w:r>
    </w:p>
    <w:p w:rsidR="00124334" w:rsidRDefault="00124334" w:rsidP="00124334">
      <w:r>
        <w:t xml:space="preserve">      }</w:t>
      </w:r>
    </w:p>
    <w:p w:rsidR="00124334" w:rsidRDefault="00124334" w:rsidP="00124334"/>
    <w:p w:rsidR="00124334" w:rsidRDefault="00124334" w:rsidP="00124334">
      <w:r>
        <w:t xml:space="preserve">      </w:t>
      </w:r>
      <w:proofErr w:type="gramStart"/>
      <w:r>
        <w:t>if</w:t>
      </w:r>
      <w:proofErr w:type="gramEnd"/>
      <w:r>
        <w:t xml:space="preserve"> ((plaza[i].ocupada == false) &amp;&amp; (plaza[i].ciclo == true))</w:t>
      </w:r>
    </w:p>
    <w:p w:rsidR="00124334" w:rsidRDefault="00124334" w:rsidP="00124334">
      <w:r>
        <w:t xml:space="preserve">      {</w:t>
      </w:r>
    </w:p>
    <w:p w:rsidR="00124334" w:rsidRDefault="00124334" w:rsidP="00124334">
      <w:r>
        <w:t xml:space="preserve">        </w:t>
      </w:r>
      <w:proofErr w:type="gramStart"/>
      <w:r>
        <w:t>plaza[</w:t>
      </w:r>
      <w:proofErr w:type="gramEnd"/>
      <w:r>
        <w:t>i].ciclo = false;</w:t>
      </w:r>
    </w:p>
    <w:p w:rsidR="00124334" w:rsidRDefault="00124334" w:rsidP="00124334">
      <w:r>
        <w:t xml:space="preserve">    </w:t>
      </w:r>
    </w:p>
    <w:p w:rsidR="00124334" w:rsidRDefault="00124334" w:rsidP="00124334">
      <w:r>
        <w:t xml:space="preserve">        </w:t>
      </w:r>
      <w:proofErr w:type="gramStart"/>
      <w:r>
        <w:t>plaza[</w:t>
      </w:r>
      <w:proofErr w:type="gramEnd"/>
      <w:r>
        <w:t>i].tiempo_final = millis() - plaza[i].tiempo_inicio;</w:t>
      </w:r>
    </w:p>
    <w:p w:rsidR="00124334" w:rsidRDefault="00124334" w:rsidP="00124334">
      <w:r>
        <w:t xml:space="preserve">        //segundos</w:t>
      </w:r>
    </w:p>
    <w:p w:rsidR="00124334" w:rsidRDefault="00124334" w:rsidP="00124334"/>
    <w:p w:rsidR="00124334" w:rsidRDefault="00124334" w:rsidP="00124334">
      <w:r>
        <w:t xml:space="preserve">        // Se enciende el LED VERDE para seÃƒÂ±alizar plaza libre</w:t>
      </w:r>
    </w:p>
    <w:p w:rsidR="00124334" w:rsidRPr="00124334" w:rsidRDefault="00124334" w:rsidP="00124334">
      <w:pPr>
        <w:rPr>
          <w:lang w:val="en-US"/>
        </w:rPr>
      </w:pPr>
      <w:r>
        <w:t xml:space="preserve">        </w:t>
      </w:r>
      <w:proofErr w:type="gramStart"/>
      <w:r w:rsidRPr="00124334">
        <w:rPr>
          <w:lang w:val="en-US"/>
        </w:rPr>
        <w:t>digitalWrite(</w:t>
      </w:r>
      <w:proofErr w:type="gramEnd"/>
      <w:r w:rsidRPr="00124334">
        <w:rPr>
          <w:lang w:val="en-US"/>
        </w:rPr>
        <w:t>plaza[i].LED_ROJO, HIGH);</w:t>
      </w:r>
    </w:p>
    <w:p w:rsidR="00124334" w:rsidRDefault="00124334" w:rsidP="00124334">
      <w:r w:rsidRPr="00124334">
        <w:rPr>
          <w:lang w:val="en-US"/>
        </w:rPr>
        <w:t xml:space="preserve">        </w:t>
      </w:r>
      <w:proofErr w:type="gramStart"/>
      <w:r>
        <w:t>digitalWrite(</w:t>
      </w:r>
      <w:proofErr w:type="gramEnd"/>
      <w:r>
        <w:t>plaza[i].LED_VERDE, LOW);</w:t>
      </w:r>
    </w:p>
    <w:p w:rsidR="00124334" w:rsidRDefault="00124334" w:rsidP="00124334">
      <w:r>
        <w:t xml:space="preserve">      }</w:t>
      </w:r>
    </w:p>
    <w:p w:rsidR="00124334" w:rsidRDefault="00124334" w:rsidP="00124334">
      <w:r>
        <w:t xml:space="preserve">    }</w:t>
      </w:r>
    </w:p>
    <w:p w:rsidR="00124334" w:rsidRDefault="00124334" w:rsidP="00124334"/>
    <w:p w:rsidR="00124334" w:rsidRDefault="00124334" w:rsidP="00124334">
      <w:r>
        <w:t xml:space="preserve">    </w:t>
      </w:r>
      <w:proofErr w:type="gramStart"/>
      <w:r>
        <w:t>initempo</w:t>
      </w:r>
      <w:proofErr w:type="gramEnd"/>
      <w:r>
        <w:t>(&amp;plaza[0].temporizador, 2000);</w:t>
      </w:r>
    </w:p>
    <w:p w:rsidR="00124334" w:rsidRDefault="00124334" w:rsidP="00124334">
      <w:r>
        <w:t xml:space="preserve">  }</w:t>
      </w:r>
    </w:p>
    <w:p w:rsidR="00124334" w:rsidRDefault="00124334" w:rsidP="00124334">
      <w:r>
        <w:t>}</w:t>
      </w:r>
    </w:p>
    <w:p w:rsidR="00124334" w:rsidRDefault="00124334" w:rsidP="00124334"/>
    <w:p w:rsidR="00124334" w:rsidRDefault="00124334" w:rsidP="00124334">
      <w:r>
        <w:t>/*****************Funcion Sensores*****************/</w:t>
      </w:r>
    </w:p>
    <w:p w:rsidR="00124334" w:rsidRDefault="00124334" w:rsidP="00124334"/>
    <w:p w:rsidR="00124334" w:rsidRDefault="00124334" w:rsidP="00124334">
      <w:proofErr w:type="gramStart"/>
      <w:r>
        <w:t>bool</w:t>
      </w:r>
      <w:proofErr w:type="gramEnd"/>
      <w:r>
        <w:t xml:space="preserve"> sensor_plaza(int i)</w:t>
      </w:r>
    </w:p>
    <w:p w:rsidR="00124334" w:rsidRDefault="00124334" w:rsidP="00124334">
      <w:r>
        <w:t>{</w:t>
      </w:r>
    </w:p>
    <w:p w:rsidR="00124334" w:rsidRDefault="00124334" w:rsidP="00124334">
      <w:r>
        <w:t xml:space="preserve">  </w:t>
      </w:r>
      <w:proofErr w:type="gramStart"/>
      <w:r>
        <w:t>float</w:t>
      </w:r>
      <w:proofErr w:type="gramEnd"/>
      <w:r>
        <w:t xml:space="preserve"> tiempo = 0, distancia = 0, estado = 0;</w:t>
      </w:r>
    </w:p>
    <w:p w:rsidR="00124334" w:rsidRDefault="00124334" w:rsidP="00124334"/>
    <w:p w:rsidR="00124334" w:rsidRDefault="00124334" w:rsidP="00124334">
      <w:r>
        <w:t xml:space="preserve">  /***********************************************************************************************/</w:t>
      </w:r>
    </w:p>
    <w:p w:rsidR="00124334" w:rsidRDefault="00124334" w:rsidP="00124334">
      <w:r>
        <w:t xml:space="preserve">  // - Falta definir los parametros de "distancia" y "estado" para la entrega de datos de la funcion</w:t>
      </w:r>
    </w:p>
    <w:p w:rsidR="00124334" w:rsidRDefault="00124334" w:rsidP="00124334">
      <w:r>
        <w:t xml:space="preserve">  // </w:t>
      </w:r>
      <w:proofErr w:type="gramStart"/>
      <w:r>
        <w:t>mediante</w:t>
      </w:r>
      <w:proofErr w:type="gramEnd"/>
      <w:r>
        <w:t xml:space="preserve"> "true" o "false".</w:t>
      </w:r>
    </w:p>
    <w:p w:rsidR="00124334" w:rsidRDefault="00124334" w:rsidP="00124334">
      <w:r>
        <w:t xml:space="preserve">  /***********************************************************************************************/</w:t>
      </w:r>
    </w:p>
    <w:p w:rsidR="00124334" w:rsidRDefault="00124334" w:rsidP="00124334"/>
    <w:p w:rsidR="00124334" w:rsidRDefault="00124334" w:rsidP="00124334">
      <w:r>
        <w:lastRenderedPageBreak/>
        <w:t xml:space="preserve">  </w:t>
      </w:r>
      <w:proofErr w:type="gramStart"/>
      <w:r>
        <w:t>do</w:t>
      </w:r>
      <w:proofErr w:type="gramEnd"/>
      <w:r>
        <w:t xml:space="preserve"> {</w:t>
      </w:r>
    </w:p>
    <w:p w:rsidR="00124334" w:rsidRDefault="00124334" w:rsidP="00124334">
      <w:r>
        <w:t xml:space="preserve">    </w:t>
      </w:r>
      <w:proofErr w:type="gramStart"/>
      <w:r>
        <w:t>digitalWrite(</w:t>
      </w:r>
      <w:proofErr w:type="gramEnd"/>
      <w:r>
        <w:t>plaza[i].trigger, LOW); // Por cuestion de estabilizacion del sensor</w:t>
      </w:r>
    </w:p>
    <w:p w:rsidR="00124334" w:rsidRPr="00124334" w:rsidRDefault="00124334" w:rsidP="00124334">
      <w:pPr>
        <w:rPr>
          <w:lang w:val="en-US"/>
        </w:rPr>
      </w:pPr>
      <w:r>
        <w:t xml:space="preserve">    </w:t>
      </w:r>
      <w:proofErr w:type="gramStart"/>
      <w:r w:rsidRPr="00124334">
        <w:rPr>
          <w:lang w:val="en-US"/>
        </w:rPr>
        <w:t>delayMicroseconds(</w:t>
      </w:r>
      <w:proofErr w:type="gramEnd"/>
      <w:r w:rsidRPr="00124334">
        <w:rPr>
          <w:lang w:val="en-US"/>
        </w:rPr>
        <w:t>5);</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plaza[i].trigger, HIGH); // Se realiza un pulso</w:t>
      </w:r>
    </w:p>
    <w:p w:rsidR="00124334" w:rsidRPr="00124334" w:rsidRDefault="00124334" w:rsidP="00124334">
      <w:pPr>
        <w:rPr>
          <w:lang w:val="en-US"/>
        </w:rPr>
      </w:pPr>
      <w:r w:rsidRPr="00124334">
        <w:rPr>
          <w:lang w:val="en-US"/>
        </w:rPr>
        <w:t xml:space="preserve">    </w:t>
      </w:r>
      <w:proofErr w:type="gramStart"/>
      <w:r w:rsidRPr="00124334">
        <w:rPr>
          <w:lang w:val="en-US"/>
        </w:rPr>
        <w:t>delayMicroseconds(</w:t>
      </w:r>
      <w:proofErr w:type="gramEnd"/>
      <w:r w:rsidRPr="00124334">
        <w:rPr>
          <w:lang w:val="en-US"/>
        </w:rPr>
        <w:t>10);</w:t>
      </w:r>
    </w:p>
    <w:p w:rsidR="00124334" w:rsidRDefault="00124334" w:rsidP="00124334">
      <w:r w:rsidRPr="00124334">
        <w:rPr>
          <w:lang w:val="en-US"/>
        </w:rPr>
        <w:t xml:space="preserve">    </w:t>
      </w:r>
      <w:proofErr w:type="gramStart"/>
      <w:r>
        <w:t>tiempo</w:t>
      </w:r>
      <w:proofErr w:type="gramEnd"/>
      <w:r>
        <w:t xml:space="preserve"> = pulseIn(plaza[i].echo, HIGH);</w:t>
      </w:r>
    </w:p>
    <w:p w:rsidR="00124334" w:rsidRDefault="00124334" w:rsidP="00124334">
      <w:r>
        <w:t xml:space="preserve">    /* FunciÃƒÂ³n para medir la longitud del pulso entrante. Mide el tiempo que transcurrido entre el envÃƒÂ­o</w:t>
      </w:r>
    </w:p>
    <w:p w:rsidR="00124334" w:rsidRDefault="00124334" w:rsidP="00124334">
      <w:r>
        <w:t xml:space="preserve">      </w:t>
      </w:r>
      <w:proofErr w:type="gramStart"/>
      <w:r>
        <w:t>del</w:t>
      </w:r>
      <w:proofErr w:type="gramEnd"/>
      <w:r>
        <w:t xml:space="preserve"> pulso ultrasÃƒÂ³nico y cuando el sensor recibe el rebote, es decir: desde que el pin "plaza[i].trigger"</w:t>
      </w:r>
    </w:p>
    <w:p w:rsidR="00124334" w:rsidRDefault="00124334" w:rsidP="00124334">
      <w:r>
        <w:t xml:space="preserve">      </w:t>
      </w:r>
      <w:proofErr w:type="gramStart"/>
      <w:r>
        <w:t>empieza</w:t>
      </w:r>
      <w:proofErr w:type="gramEnd"/>
      <w:r>
        <w:t xml:space="preserve"> a recibir el rebote, HIGH, hasta que deja de hacerlo, LOW, la longitud del pulso entrante*/</w:t>
      </w:r>
    </w:p>
    <w:p w:rsidR="00124334" w:rsidRDefault="00124334" w:rsidP="00124334">
      <w:r>
        <w:t xml:space="preserve">    </w:t>
      </w:r>
      <w:proofErr w:type="gramStart"/>
      <w:r>
        <w:t>distancia</w:t>
      </w:r>
      <w:proofErr w:type="gramEnd"/>
      <w:r>
        <w:t xml:space="preserve"> = int(0.017 * tiempo);</w:t>
      </w:r>
    </w:p>
    <w:p w:rsidR="00124334" w:rsidRDefault="00124334" w:rsidP="00124334">
      <w:r>
        <w:t xml:space="preserve">    /*</w:t>
      </w:r>
      <w:proofErr w:type="gramStart"/>
      <w:r>
        <w:t>fÃƒÂ³rmula</w:t>
      </w:r>
      <w:proofErr w:type="gramEnd"/>
      <w:r>
        <w:t xml:space="preserve"> para calcular la distancia obteniendo un valor entero*/</w:t>
      </w:r>
    </w:p>
    <w:p w:rsidR="00124334" w:rsidRDefault="00124334" w:rsidP="00124334">
      <w:r>
        <w:t xml:space="preserve">  } </w:t>
      </w:r>
      <w:proofErr w:type="gramStart"/>
      <w:r>
        <w:t>while</w:t>
      </w:r>
      <w:proofErr w:type="gramEnd"/>
      <w:r>
        <w:t xml:space="preserve"> (distancia &lt;= 0);</w:t>
      </w:r>
    </w:p>
    <w:p w:rsidR="00124334" w:rsidRDefault="00124334" w:rsidP="00124334"/>
    <w:p w:rsidR="00124334" w:rsidRDefault="00124334" w:rsidP="00124334">
      <w:r>
        <w:t xml:space="preserve">  </w:t>
      </w:r>
      <w:proofErr w:type="gramStart"/>
      <w:r>
        <w:t>estado</w:t>
      </w:r>
      <w:proofErr w:type="gramEnd"/>
      <w:r>
        <w:t xml:space="preserve"> = analogRead(plaza[i].IR);</w:t>
      </w:r>
    </w:p>
    <w:p w:rsidR="00124334" w:rsidRDefault="00124334" w:rsidP="00124334"/>
    <w:p w:rsidR="00124334" w:rsidRDefault="00124334" w:rsidP="00124334"/>
    <w:p w:rsidR="00124334" w:rsidRPr="00124334" w:rsidRDefault="00124334" w:rsidP="00124334">
      <w:pPr>
        <w:rPr>
          <w:lang w:val="en-US"/>
        </w:rPr>
      </w:pPr>
      <w:r>
        <w:t xml:space="preserve">  </w:t>
      </w:r>
      <w:r w:rsidRPr="00124334">
        <w:rPr>
          <w:lang w:val="en-US"/>
        </w:rPr>
        <w:t xml:space="preserve">//////// LINEAS </w:t>
      </w:r>
      <w:proofErr w:type="gramStart"/>
      <w:r w:rsidRPr="00124334">
        <w:rPr>
          <w:lang w:val="en-US"/>
        </w:rPr>
        <w:t>TEST ,</w:t>
      </w:r>
      <w:proofErr w:type="gramEnd"/>
      <w:r w:rsidRPr="00124334">
        <w:rPr>
          <w:lang w:val="en-US"/>
        </w:rPr>
        <w:t xml:space="preserve"> MONITOR SERIE ////////</w:t>
      </w:r>
    </w:p>
    <w:p w:rsidR="00124334" w:rsidRPr="00124334" w:rsidRDefault="00124334" w:rsidP="00124334">
      <w:pPr>
        <w:rPr>
          <w:lang w:val="en-US"/>
        </w:rPr>
      </w:pPr>
      <w:r w:rsidRPr="00124334">
        <w:rPr>
          <w:lang w:val="en-US"/>
        </w:rPr>
        <w:t>/*</w:t>
      </w:r>
    </w:p>
    <w:p w:rsidR="00124334" w:rsidRDefault="00124334" w:rsidP="00124334">
      <w:r w:rsidRPr="00124334">
        <w:rPr>
          <w:lang w:val="en-US"/>
        </w:rPr>
        <w:t xml:space="preserve">  </w:t>
      </w:r>
      <w:proofErr w:type="gramStart"/>
      <w:r w:rsidRPr="00124334">
        <w:rPr>
          <w:lang w:val="en-US"/>
        </w:rPr>
        <w:t>if</w:t>
      </w:r>
      <w:proofErr w:type="gramEnd"/>
      <w:r w:rsidRPr="00124334">
        <w:rPr>
          <w:lang w:val="en-US"/>
        </w:rPr>
        <w:t xml:space="preserve"> (distancia != </w:t>
      </w:r>
      <w:r>
        <w:t>0)</w:t>
      </w:r>
    </w:p>
    <w:p w:rsidR="00124334" w:rsidRDefault="00124334" w:rsidP="00124334">
      <w:r>
        <w:t xml:space="preserve">  {</w:t>
      </w:r>
    </w:p>
    <w:p w:rsidR="00124334" w:rsidRDefault="00124334" w:rsidP="00124334">
      <w:r>
        <w:t xml:space="preserve">    </w:t>
      </w:r>
      <w:proofErr w:type="gramStart"/>
      <w:r>
        <w:t>Serial.print(</w:t>
      </w:r>
      <w:proofErr w:type="gramEnd"/>
      <w:r>
        <w:t>"tiempo: ");</w:t>
      </w:r>
    </w:p>
    <w:p w:rsidR="00124334" w:rsidRDefault="00124334" w:rsidP="00124334">
      <w:r>
        <w:t xml:space="preserve">    </w:t>
      </w:r>
      <w:proofErr w:type="gramStart"/>
      <w:r>
        <w:t>Serial.print(</w:t>
      </w:r>
      <w:proofErr w:type="gramEnd"/>
      <w:r>
        <w:t>tiempo);</w:t>
      </w:r>
    </w:p>
    <w:p w:rsidR="00124334" w:rsidRPr="00124334" w:rsidRDefault="00124334" w:rsidP="00124334">
      <w:pPr>
        <w:rPr>
          <w:lang w:val="en-US"/>
        </w:rPr>
      </w:pPr>
      <w:r>
        <w:t xml:space="preserve">    </w:t>
      </w:r>
      <w:proofErr w:type="gramStart"/>
      <w:r w:rsidRPr="00124334">
        <w:rPr>
          <w:lang w:val="en-US"/>
        </w:rPr>
        <w:t>Serial.print(</w:t>
      </w:r>
      <w:proofErr w:type="gramEnd"/>
      <w:r w:rsidRPr="00124334">
        <w:rPr>
          <w:lang w:val="en-US"/>
        </w:rPr>
        <w:t>"\n");</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"cm: ");</w:t>
      </w:r>
    </w:p>
    <w:p w:rsidR="00124334" w:rsidRDefault="00124334" w:rsidP="00124334">
      <w:r w:rsidRPr="00124334">
        <w:rPr>
          <w:lang w:val="en-US"/>
        </w:rPr>
        <w:t xml:space="preserve">    </w:t>
      </w:r>
      <w:proofErr w:type="gramStart"/>
      <w:r>
        <w:t>Serial.print(</w:t>
      </w:r>
      <w:proofErr w:type="gramEnd"/>
      <w:r>
        <w:t>distancia);</w:t>
      </w:r>
    </w:p>
    <w:p w:rsidR="00124334" w:rsidRDefault="00124334" w:rsidP="00124334">
      <w:r>
        <w:t xml:space="preserve">    </w:t>
      </w:r>
      <w:proofErr w:type="gramStart"/>
      <w:r>
        <w:t>Serial.print(</w:t>
      </w:r>
      <w:proofErr w:type="gramEnd"/>
      <w:r>
        <w:t>"\n");</w:t>
      </w:r>
    </w:p>
    <w:p w:rsidR="00124334" w:rsidRDefault="00124334" w:rsidP="00124334">
      <w:r>
        <w:t xml:space="preserve">    </w:t>
      </w:r>
      <w:proofErr w:type="gramStart"/>
      <w:r>
        <w:t>Serial.print(</w:t>
      </w:r>
      <w:proofErr w:type="gramEnd"/>
      <w:r>
        <w:t>"IR: ");</w:t>
      </w:r>
    </w:p>
    <w:p w:rsidR="00124334" w:rsidRDefault="00124334" w:rsidP="00124334">
      <w:r>
        <w:t xml:space="preserve">    </w:t>
      </w:r>
      <w:proofErr w:type="gramStart"/>
      <w:r>
        <w:t>Serial.print(</w:t>
      </w:r>
      <w:proofErr w:type="gramEnd"/>
      <w:r>
        <w:t>estado);</w:t>
      </w:r>
    </w:p>
    <w:p w:rsidR="00124334" w:rsidRDefault="00124334" w:rsidP="00124334">
      <w:r>
        <w:t xml:space="preserve">    </w:t>
      </w:r>
      <w:proofErr w:type="gramStart"/>
      <w:r>
        <w:t>Serial.print(</w:t>
      </w:r>
      <w:proofErr w:type="gramEnd"/>
      <w:r>
        <w:t>"\n");</w:t>
      </w:r>
    </w:p>
    <w:p w:rsidR="00124334" w:rsidRDefault="00124334" w:rsidP="00124334">
      <w:r>
        <w:t xml:space="preserve">  }</w:t>
      </w:r>
    </w:p>
    <w:p w:rsidR="00124334" w:rsidRDefault="00124334" w:rsidP="00124334">
      <w:r>
        <w:t xml:space="preserve">  /*  Aqui finaliza la funcion, devolviendo "true" o "false".</w:t>
      </w:r>
    </w:p>
    <w:p w:rsidR="00124334" w:rsidRDefault="00124334" w:rsidP="00124334">
      <w:r>
        <w:t xml:space="preserve">   *   </w:t>
      </w:r>
    </w:p>
    <w:p w:rsidR="00124334" w:rsidRDefault="00124334" w:rsidP="00124334">
      <w:r>
        <w:t xml:space="preserve">   *  Para que se cumpla la condicion de "true", los 2 sensores deben estar de acuerdo</w:t>
      </w:r>
      <w:proofErr w:type="gramStart"/>
      <w:r>
        <w:t>,segun</w:t>
      </w:r>
      <w:proofErr w:type="gramEnd"/>
      <w:r>
        <w:t xml:space="preserve"> nuestro criterio</w:t>
      </w:r>
    </w:p>
    <w:p w:rsidR="00124334" w:rsidRPr="00124334" w:rsidRDefault="00124334" w:rsidP="00124334">
      <w:pPr>
        <w:rPr>
          <w:lang w:val="en-US"/>
        </w:rPr>
      </w:pPr>
      <w:r>
        <w:t xml:space="preserve">   </w:t>
      </w: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(((distancia &lt; 14)||(distancia &gt; 18)) &amp;&amp; (estado &lt; 800))</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return</w:t>
      </w:r>
      <w:proofErr w:type="gramEnd"/>
      <w:r w:rsidRPr="00124334">
        <w:rPr>
          <w:lang w:val="en-US"/>
        </w:rPr>
        <w:t xml:space="preserve"> 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else</w:t>
      </w:r>
      <w:proofErr w:type="gramEnd"/>
    </w:p>
    <w:p w:rsidR="00124334" w:rsidRDefault="00124334" w:rsidP="00124334">
      <w:r w:rsidRPr="00124334">
        <w:rPr>
          <w:lang w:val="en-US"/>
        </w:rPr>
        <w:t xml:space="preserve">  </w:t>
      </w:r>
      <w:r>
        <w:t>{</w:t>
      </w:r>
    </w:p>
    <w:p w:rsidR="00124334" w:rsidRDefault="00124334" w:rsidP="00124334">
      <w:r>
        <w:t xml:space="preserve">    </w:t>
      </w:r>
      <w:proofErr w:type="gramStart"/>
      <w:r>
        <w:t>return</w:t>
      </w:r>
      <w:proofErr w:type="gramEnd"/>
      <w:r>
        <w:t xml:space="preserve"> false;</w:t>
      </w:r>
    </w:p>
    <w:p w:rsidR="00124334" w:rsidRDefault="00124334" w:rsidP="00124334">
      <w:r>
        <w:t xml:space="preserve">  }</w:t>
      </w:r>
    </w:p>
    <w:p w:rsidR="00124334" w:rsidRDefault="00124334" w:rsidP="00124334">
      <w:r>
        <w:t>}</w:t>
      </w:r>
    </w:p>
    <w:p w:rsidR="00124334" w:rsidRDefault="00124334" w:rsidP="00124334"/>
    <w:p w:rsidR="00124334" w:rsidRDefault="00124334" w:rsidP="00124334">
      <w:r>
        <w:t>/*****************Funcion Temperatura*****************/</w:t>
      </w:r>
    </w:p>
    <w:p w:rsidR="00124334" w:rsidRDefault="00124334" w:rsidP="00124334"/>
    <w:p w:rsidR="00124334" w:rsidRDefault="00124334" w:rsidP="00124334">
      <w:proofErr w:type="gramStart"/>
      <w:r>
        <w:t>void</w:t>
      </w:r>
      <w:proofErr w:type="gramEnd"/>
      <w:r>
        <w:t xml:space="preserve"> control_temperatura()</w:t>
      </w:r>
    </w:p>
    <w:p w:rsidR="00124334" w:rsidRDefault="00124334" w:rsidP="00124334">
      <w:r>
        <w:t>{</w:t>
      </w:r>
    </w:p>
    <w:p w:rsidR="00124334" w:rsidRDefault="00124334" w:rsidP="00124334">
      <w:r>
        <w:t xml:space="preserve">  </w:t>
      </w:r>
      <w:proofErr w:type="gramStart"/>
      <w:r>
        <w:t>if</w:t>
      </w:r>
      <w:proofErr w:type="gramEnd"/>
      <w:r>
        <w:t xml:space="preserve"> (chktempo(&amp;usuario[0].temporizador) &lt;= 0)</w:t>
      </w:r>
    </w:p>
    <w:p w:rsidR="00124334" w:rsidRDefault="00124334" w:rsidP="00124334">
      <w:r>
        <w:t xml:space="preserve">  {</w:t>
      </w:r>
    </w:p>
    <w:p w:rsidR="00124334" w:rsidRDefault="00124334" w:rsidP="00124334"/>
    <w:p w:rsidR="00124334" w:rsidRDefault="00124334" w:rsidP="00124334">
      <w:r>
        <w:t xml:space="preserve">    </w:t>
      </w:r>
      <w:proofErr w:type="gramStart"/>
      <w:r>
        <w:t>usuario[</w:t>
      </w:r>
      <w:proofErr w:type="gramEnd"/>
      <w:r>
        <w:t>0].hum1 = dht1.readHumidity();</w:t>
      </w:r>
    </w:p>
    <w:p w:rsidR="00124334" w:rsidRDefault="00124334" w:rsidP="00124334">
      <w:r>
        <w:t xml:space="preserve">    </w:t>
      </w:r>
      <w:proofErr w:type="gramStart"/>
      <w:r>
        <w:t>usuario[</w:t>
      </w:r>
      <w:proofErr w:type="gramEnd"/>
      <w:r>
        <w:t>0].temp1 = dht1.readTemperature();</w:t>
      </w:r>
    </w:p>
    <w:p w:rsidR="00124334" w:rsidRDefault="00124334" w:rsidP="00124334"/>
    <w:p w:rsidR="00124334" w:rsidRDefault="00124334" w:rsidP="00124334">
      <w:r>
        <w:t xml:space="preserve">    </w:t>
      </w:r>
      <w:proofErr w:type="gramStart"/>
      <w:r>
        <w:t>usuario[</w:t>
      </w:r>
      <w:proofErr w:type="gramEnd"/>
      <w:r>
        <w:t>0].hum2 = dht2.readHumidity();</w:t>
      </w:r>
    </w:p>
    <w:p w:rsidR="00124334" w:rsidRDefault="00124334" w:rsidP="00124334">
      <w:r>
        <w:t xml:space="preserve">    </w:t>
      </w:r>
      <w:proofErr w:type="gramStart"/>
      <w:r>
        <w:t>usuario[</w:t>
      </w:r>
      <w:proofErr w:type="gramEnd"/>
      <w:r>
        <w:t>0].temp2 = dht2.readTemperature();</w:t>
      </w:r>
    </w:p>
    <w:p w:rsidR="00124334" w:rsidRDefault="00124334" w:rsidP="00124334"/>
    <w:p w:rsidR="00124334" w:rsidRDefault="00124334" w:rsidP="00124334">
      <w:r>
        <w:t xml:space="preserve">    </w:t>
      </w:r>
      <w:proofErr w:type="gramStart"/>
      <w:r>
        <w:t>usuario[</w:t>
      </w:r>
      <w:proofErr w:type="gramEnd"/>
      <w:r>
        <w:t>0].temp_media = ((usuario[0].temp1 + usuario[0].temp2) / 2);</w:t>
      </w:r>
    </w:p>
    <w:p w:rsidR="00124334" w:rsidRDefault="00124334" w:rsidP="00124334">
      <w:r>
        <w:t xml:space="preserve">    </w:t>
      </w:r>
      <w:proofErr w:type="gramStart"/>
      <w:r>
        <w:t>usuario[</w:t>
      </w:r>
      <w:proofErr w:type="gramEnd"/>
      <w:r>
        <w:t>0].hum_media = ((usuario[0].hum1 + usuario[0].hum2) / 2);</w:t>
      </w:r>
    </w:p>
    <w:p w:rsidR="00124334" w:rsidRDefault="00124334" w:rsidP="00124334"/>
    <w:p w:rsidR="00124334" w:rsidRDefault="00124334" w:rsidP="00124334">
      <w:r>
        <w:t xml:space="preserve">    </w:t>
      </w:r>
      <w:proofErr w:type="gramStart"/>
      <w:r>
        <w:t>initempo</w:t>
      </w:r>
      <w:proofErr w:type="gramEnd"/>
      <w:r>
        <w:t>(&amp;usuario[0].temporizador, 3000);</w:t>
      </w:r>
    </w:p>
    <w:p w:rsidR="00124334" w:rsidRDefault="00124334" w:rsidP="00124334"/>
    <w:p w:rsidR="00124334" w:rsidRDefault="00124334" w:rsidP="00124334">
      <w:r>
        <w:t xml:space="preserve">    </w:t>
      </w:r>
    </w:p>
    <w:p w:rsidR="00124334" w:rsidRDefault="00124334" w:rsidP="00124334">
      <w:r>
        <w:t xml:space="preserve">      //////// LINEAS </w:t>
      </w:r>
      <w:proofErr w:type="gramStart"/>
      <w:r>
        <w:t>TEST ,</w:t>
      </w:r>
      <w:proofErr w:type="gramEnd"/>
      <w:r>
        <w:t xml:space="preserve"> MONITOR SERIE ////////</w:t>
      </w:r>
    </w:p>
    <w:p w:rsidR="00124334" w:rsidRDefault="00124334" w:rsidP="00124334">
      <w:r>
        <w:t xml:space="preserve">    /*  </w:t>
      </w:r>
      <w:proofErr w:type="gramStart"/>
      <w:r>
        <w:t>Serial.print(</w:t>
      </w:r>
      <w:proofErr w:type="gramEnd"/>
      <w:r>
        <w:t>"humedad: ");</w:t>
      </w:r>
    </w:p>
    <w:p w:rsidR="00124334" w:rsidRDefault="00124334" w:rsidP="00124334">
      <w:r>
        <w:t xml:space="preserve">      </w:t>
      </w:r>
      <w:proofErr w:type="gramStart"/>
      <w:r>
        <w:t>Serial.print(</w:t>
      </w:r>
      <w:proofErr w:type="gramEnd"/>
      <w:r>
        <w:t>usuario[0].hum_media);</w:t>
      </w:r>
    </w:p>
    <w:p w:rsidR="00124334" w:rsidRDefault="00124334" w:rsidP="00124334">
      <w:r>
        <w:t xml:space="preserve">      </w:t>
      </w:r>
      <w:proofErr w:type="gramStart"/>
      <w:r>
        <w:t>Serial.print(</w:t>
      </w:r>
      <w:proofErr w:type="gramEnd"/>
      <w:r>
        <w:t>"\n");</w:t>
      </w:r>
    </w:p>
    <w:p w:rsidR="00124334" w:rsidRDefault="00124334" w:rsidP="00124334">
      <w:r>
        <w:t xml:space="preserve">      </w:t>
      </w:r>
      <w:proofErr w:type="gramStart"/>
      <w:r>
        <w:t>Serial.print(</w:t>
      </w:r>
      <w:proofErr w:type="gramEnd"/>
      <w:r>
        <w:t>"temperatura: ");</w:t>
      </w:r>
    </w:p>
    <w:p w:rsidR="00124334" w:rsidRDefault="00124334" w:rsidP="00124334">
      <w:r>
        <w:t xml:space="preserve">      </w:t>
      </w:r>
      <w:proofErr w:type="gramStart"/>
      <w:r>
        <w:t>Serial.print(</w:t>
      </w:r>
      <w:proofErr w:type="gramEnd"/>
      <w:r>
        <w:t>usuario[0].temp_media);</w:t>
      </w:r>
    </w:p>
    <w:p w:rsidR="00124334" w:rsidRDefault="00124334" w:rsidP="00124334">
      <w:r>
        <w:t xml:space="preserve">      </w:t>
      </w:r>
      <w:proofErr w:type="gramStart"/>
      <w:r>
        <w:t>Serial.print(</w:t>
      </w:r>
      <w:proofErr w:type="gramEnd"/>
      <w:r>
        <w:t>"\n");</w:t>
      </w:r>
    </w:p>
    <w:p w:rsidR="00124334" w:rsidRDefault="00124334" w:rsidP="00124334">
      <w:r>
        <w:t xml:space="preserve">    */</w:t>
      </w:r>
    </w:p>
    <w:p w:rsidR="00124334" w:rsidRDefault="00124334" w:rsidP="00124334">
      <w:r>
        <w:t xml:space="preserve">  }</w:t>
      </w:r>
    </w:p>
    <w:p w:rsidR="00124334" w:rsidRDefault="00124334" w:rsidP="00124334"/>
    <w:p w:rsidR="00124334" w:rsidRDefault="00124334" w:rsidP="00124334">
      <w:r>
        <w:t xml:space="preserve">  /*</w:t>
      </w:r>
    </w:p>
    <w:p w:rsidR="00124334" w:rsidRDefault="00124334" w:rsidP="00124334">
      <w:r>
        <w:t xml:space="preserve">   *  Conflicto, Y si</w:t>
      </w:r>
      <w:proofErr w:type="gramStart"/>
      <w:r>
        <w:t>,¿</w:t>
      </w:r>
      <w:proofErr w:type="gramEnd"/>
      <w:r>
        <w:t>hay mas de 40º grados, pero quiero apagar la alarma?</w:t>
      </w:r>
    </w:p>
    <w:p w:rsidR="00124334" w:rsidRDefault="00124334" w:rsidP="00124334">
      <w:r>
        <w:t xml:space="preserve">   *  ¿Orden de mayor peso?</w:t>
      </w:r>
    </w:p>
    <w:p w:rsidR="00124334" w:rsidRDefault="00124334" w:rsidP="00124334">
      <w:r>
        <w:t xml:space="preserve">   */</w:t>
      </w:r>
    </w:p>
    <w:p w:rsidR="00124334" w:rsidRDefault="00124334" w:rsidP="00124334">
      <w:r>
        <w:t xml:space="preserve">  </w:t>
      </w:r>
      <w:proofErr w:type="gramStart"/>
      <w:r>
        <w:t>if</w:t>
      </w:r>
      <w:proofErr w:type="gramEnd"/>
      <w:r>
        <w:t xml:space="preserve"> ((usuario[0].temp_media &gt;= 40)&amp;&amp;(alarm==false))</w:t>
      </w:r>
    </w:p>
    <w:p w:rsidR="00124334" w:rsidRDefault="00124334" w:rsidP="00124334">
      <w:r>
        <w:t xml:space="preserve">  {</w:t>
      </w:r>
    </w:p>
    <w:p w:rsidR="00124334" w:rsidRDefault="00124334" w:rsidP="00124334">
      <w:r>
        <w:t xml:space="preserve">    //ALARMA DE INCENDIOS Y VENTILACION</w:t>
      </w:r>
    </w:p>
    <w:p w:rsidR="00124334" w:rsidRDefault="00124334" w:rsidP="00124334">
      <w:r>
        <w:t xml:space="preserve">    </w:t>
      </w:r>
      <w:proofErr w:type="gramStart"/>
      <w:r>
        <w:t>temp=</w:t>
      </w:r>
      <w:proofErr w:type="gramEnd"/>
      <w:r>
        <w:t>true;</w:t>
      </w:r>
    </w:p>
    <w:p w:rsidR="00124334" w:rsidRDefault="00124334" w:rsidP="00124334">
      <w:r>
        <w:t xml:space="preserve">    </w:t>
      </w:r>
      <w:proofErr w:type="gramStart"/>
      <w:r>
        <w:t>alarma</w:t>
      </w:r>
      <w:proofErr w:type="gramEnd"/>
      <w:r>
        <w:t>();</w:t>
      </w:r>
    </w:p>
    <w:p w:rsidR="00124334" w:rsidRDefault="00124334" w:rsidP="00124334">
      <w:r>
        <w:t xml:space="preserve">    </w:t>
      </w:r>
      <w:proofErr w:type="gramStart"/>
      <w:r>
        <w:t>ventilacion=</w:t>
      </w:r>
      <w:proofErr w:type="gramEnd"/>
      <w:r>
        <w:t>true;</w:t>
      </w:r>
    </w:p>
    <w:p w:rsidR="00124334" w:rsidRDefault="00124334" w:rsidP="00124334">
      <w:r>
        <w:t xml:space="preserve">    control_</w:t>
      </w:r>
      <w:proofErr w:type="gramStart"/>
      <w:r>
        <w:t>ventilacion(</w:t>
      </w:r>
      <w:proofErr w:type="gramEnd"/>
      <w:r>
        <w:t>);</w:t>
      </w:r>
    </w:p>
    <w:p w:rsidR="00124334" w:rsidRDefault="00124334" w:rsidP="00124334">
      <w:r>
        <w:t xml:space="preserve">  }</w:t>
      </w:r>
    </w:p>
    <w:p w:rsidR="00124334" w:rsidRDefault="00124334" w:rsidP="00124334">
      <w:r>
        <w:t xml:space="preserve">  </w:t>
      </w:r>
      <w:proofErr w:type="gramStart"/>
      <w:r>
        <w:t>if</w:t>
      </w:r>
      <w:proofErr w:type="gramEnd"/>
      <w:r>
        <w:t xml:space="preserve"> ((usuario[0].temp_media &lt;= 40)&amp;&amp;(alarm==true))</w:t>
      </w:r>
    </w:p>
    <w:p w:rsidR="00124334" w:rsidRDefault="00124334" w:rsidP="00124334">
      <w:r>
        <w:t xml:space="preserve">  {</w:t>
      </w:r>
    </w:p>
    <w:p w:rsidR="00124334" w:rsidRDefault="00124334" w:rsidP="00124334">
      <w:r>
        <w:t xml:space="preserve">   </w:t>
      </w:r>
      <w:proofErr w:type="gramStart"/>
      <w:r>
        <w:t>temp=</w:t>
      </w:r>
      <w:proofErr w:type="gramEnd"/>
      <w:r>
        <w:t>false;</w:t>
      </w:r>
    </w:p>
    <w:p w:rsidR="00124334" w:rsidRDefault="00124334" w:rsidP="00124334">
      <w:r>
        <w:t xml:space="preserve">   </w:t>
      </w:r>
      <w:proofErr w:type="gramStart"/>
      <w:r>
        <w:t>alarma</w:t>
      </w:r>
      <w:proofErr w:type="gramEnd"/>
      <w:r>
        <w:t>();</w:t>
      </w:r>
    </w:p>
    <w:p w:rsidR="00124334" w:rsidRDefault="00124334" w:rsidP="00124334">
      <w:r>
        <w:t xml:space="preserve">   </w:t>
      </w:r>
      <w:proofErr w:type="gramStart"/>
      <w:r>
        <w:t>ventilacion=</w:t>
      </w:r>
      <w:proofErr w:type="gramEnd"/>
      <w:r>
        <w:t>false;</w:t>
      </w:r>
    </w:p>
    <w:p w:rsidR="00124334" w:rsidRDefault="00124334" w:rsidP="00124334">
      <w:r>
        <w:t xml:space="preserve">   control_</w:t>
      </w:r>
      <w:proofErr w:type="gramStart"/>
      <w:r>
        <w:t>ventilacion(</w:t>
      </w:r>
      <w:proofErr w:type="gramEnd"/>
      <w:r>
        <w:t>);</w:t>
      </w:r>
    </w:p>
    <w:p w:rsidR="00124334" w:rsidRDefault="00124334" w:rsidP="00124334">
      <w:r>
        <w:t xml:space="preserve">  }</w:t>
      </w:r>
    </w:p>
    <w:p w:rsidR="00124334" w:rsidRDefault="00124334" w:rsidP="00124334">
      <w:r>
        <w:t xml:space="preserve"> </w:t>
      </w:r>
      <w:proofErr w:type="gramStart"/>
      <w:r>
        <w:t>temp=</w:t>
      </w:r>
      <w:proofErr w:type="gramEnd"/>
      <w:r>
        <w:t>false;</w:t>
      </w:r>
    </w:p>
    <w:p w:rsidR="00124334" w:rsidRDefault="00124334" w:rsidP="00124334">
      <w:r>
        <w:t>}</w:t>
      </w:r>
    </w:p>
    <w:p w:rsidR="00124334" w:rsidRDefault="00124334" w:rsidP="00124334"/>
    <w:p w:rsidR="00124334" w:rsidRDefault="00124334" w:rsidP="00124334">
      <w:r>
        <w:t>/*****************Funcion Alarma*****************/</w:t>
      </w:r>
    </w:p>
    <w:p w:rsidR="00124334" w:rsidRDefault="00124334" w:rsidP="00124334"/>
    <w:p w:rsidR="00124334" w:rsidRDefault="00124334" w:rsidP="00124334">
      <w:proofErr w:type="gramStart"/>
      <w:r>
        <w:t>void</w:t>
      </w:r>
      <w:proofErr w:type="gramEnd"/>
      <w:r>
        <w:t xml:space="preserve"> alarma()</w:t>
      </w:r>
    </w:p>
    <w:p w:rsidR="00124334" w:rsidRDefault="00124334" w:rsidP="00124334">
      <w:r>
        <w:t>{</w:t>
      </w:r>
    </w:p>
    <w:p w:rsidR="00124334" w:rsidRDefault="00124334" w:rsidP="00124334">
      <w:r>
        <w:t xml:space="preserve">  /*</w:t>
      </w:r>
    </w:p>
    <w:p w:rsidR="00124334" w:rsidRDefault="00124334" w:rsidP="00124334">
      <w:r>
        <w:t xml:space="preserve">   * </w:t>
      </w:r>
      <w:proofErr w:type="gramStart"/>
      <w:r>
        <w:t>Alarma1 ,</w:t>
      </w:r>
      <w:proofErr w:type="gramEnd"/>
      <w:r>
        <w:t xml:space="preserve"> sera el zumbador encargado de simular una alarma</w:t>
      </w:r>
    </w:p>
    <w:p w:rsidR="00124334" w:rsidRDefault="00124334" w:rsidP="00124334">
      <w:r>
        <w:t xml:space="preserve">   * </w:t>
      </w:r>
      <w:proofErr w:type="gramStart"/>
      <w:r>
        <w:t>Alarma2 ,</w:t>
      </w:r>
      <w:proofErr w:type="gramEnd"/>
      <w:r>
        <w:t xml:space="preserve"> sera el zumbador encargado de simular un pitido de negacion de acceso</w:t>
      </w:r>
    </w:p>
    <w:p w:rsidR="00124334" w:rsidRDefault="00124334" w:rsidP="00124334">
      <w:r>
        <w:t xml:space="preserve">   * para el modulo RFID</w:t>
      </w:r>
    </w:p>
    <w:p w:rsidR="00124334" w:rsidRDefault="00124334" w:rsidP="00124334">
      <w:r>
        <w:t xml:space="preserve">   */</w:t>
      </w:r>
    </w:p>
    <w:p w:rsidR="00124334" w:rsidRDefault="00124334" w:rsidP="00124334">
      <w:r>
        <w:t xml:space="preserve">   //////////    Valores iniciales    ///////////</w:t>
      </w:r>
    </w:p>
    <w:p w:rsidR="00124334" w:rsidRPr="00124334" w:rsidRDefault="00124334" w:rsidP="00124334">
      <w:pPr>
        <w:rPr>
          <w:lang w:val="en-US"/>
        </w:rPr>
      </w:pPr>
      <w:r>
        <w:t xml:space="preserve">  </w:t>
      </w:r>
      <w:r w:rsidRPr="00124334">
        <w:rPr>
          <w:lang w:val="en-US"/>
        </w:rPr>
        <w:t>////////// ENCENDER=200 |-| APAGAR=400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(temp==true)||(alert==true))</w:t>
      </w:r>
    </w:p>
    <w:p w:rsidR="00124334" w:rsidRDefault="00124334" w:rsidP="00124334">
      <w:r w:rsidRPr="00124334">
        <w:rPr>
          <w:lang w:val="en-US"/>
        </w:rPr>
        <w:t xml:space="preserve"> </w:t>
      </w:r>
      <w:r>
        <w:t>{</w:t>
      </w:r>
    </w:p>
    <w:p w:rsidR="00124334" w:rsidRDefault="00124334" w:rsidP="00124334">
      <w:r>
        <w:t xml:space="preserve">  </w:t>
      </w:r>
      <w:proofErr w:type="gramStart"/>
      <w:r>
        <w:t>if</w:t>
      </w:r>
      <w:proofErr w:type="gramEnd"/>
      <w:r>
        <w:t xml:space="preserve"> ((chktempo(&amp;encender)) &lt;= 0)</w:t>
      </w:r>
    </w:p>
    <w:p w:rsidR="00124334" w:rsidRDefault="00124334" w:rsidP="00124334">
      <w:r>
        <w:t xml:space="preserve">  {</w:t>
      </w:r>
    </w:p>
    <w:p w:rsidR="00124334" w:rsidRDefault="00124334" w:rsidP="00124334">
      <w:r>
        <w:t xml:space="preserve">    </w:t>
      </w:r>
      <w:proofErr w:type="gramStart"/>
      <w:r>
        <w:t>analogWrite(</w:t>
      </w:r>
      <w:proofErr w:type="gramEnd"/>
      <w:r>
        <w:t>alarma1, 20);</w:t>
      </w:r>
    </w:p>
    <w:p w:rsidR="00124334" w:rsidRDefault="00124334" w:rsidP="00124334">
      <w:r>
        <w:lastRenderedPageBreak/>
        <w:t xml:space="preserve">    //</w:t>
      </w:r>
      <w:proofErr w:type="gramStart"/>
      <w:r>
        <w:t>analogWrite(</w:t>
      </w:r>
      <w:proofErr w:type="gramEnd"/>
      <w:r>
        <w:t>alarma2, 20);</w:t>
      </w:r>
    </w:p>
    <w:p w:rsidR="00124334" w:rsidRDefault="00124334" w:rsidP="00124334">
      <w:r>
        <w:t xml:space="preserve">    </w:t>
      </w:r>
      <w:proofErr w:type="gramStart"/>
      <w:r>
        <w:t>initempo</w:t>
      </w:r>
      <w:proofErr w:type="gramEnd"/>
      <w:r>
        <w:t>(&amp;encender, valor_encender);</w:t>
      </w:r>
    </w:p>
    <w:p w:rsidR="00124334" w:rsidRDefault="00124334" w:rsidP="00124334">
      <w:r>
        <w:t xml:space="preserve">  }</w:t>
      </w:r>
    </w:p>
    <w:p w:rsidR="00124334" w:rsidRDefault="00124334" w:rsidP="00124334"/>
    <w:p w:rsidR="00124334" w:rsidRDefault="00124334" w:rsidP="00124334">
      <w:r>
        <w:t xml:space="preserve">  </w:t>
      </w:r>
      <w:proofErr w:type="gramStart"/>
      <w:r>
        <w:t>if</w:t>
      </w:r>
      <w:proofErr w:type="gramEnd"/>
      <w:r>
        <w:t xml:space="preserve"> (chktempo(&amp;apagar) &lt;= 0)</w:t>
      </w:r>
    </w:p>
    <w:p w:rsidR="00124334" w:rsidRDefault="00124334" w:rsidP="00124334">
      <w:r>
        <w:t xml:space="preserve">  {</w:t>
      </w:r>
    </w:p>
    <w:p w:rsidR="00124334" w:rsidRDefault="00124334" w:rsidP="00124334">
      <w:r>
        <w:t xml:space="preserve">    </w:t>
      </w:r>
      <w:proofErr w:type="gramStart"/>
      <w:r>
        <w:t>analogWrite(</w:t>
      </w:r>
      <w:proofErr w:type="gramEnd"/>
      <w:r>
        <w:t>alarma1, 0);</w:t>
      </w:r>
    </w:p>
    <w:p w:rsidR="00124334" w:rsidRDefault="00124334" w:rsidP="00124334">
      <w:r>
        <w:t xml:space="preserve">    //</w:t>
      </w:r>
      <w:proofErr w:type="gramStart"/>
      <w:r>
        <w:t>analogWrite(</w:t>
      </w:r>
      <w:proofErr w:type="gramEnd"/>
      <w:r>
        <w:t>alarma2, 0);</w:t>
      </w:r>
    </w:p>
    <w:p w:rsidR="00124334" w:rsidRDefault="00124334" w:rsidP="00124334">
      <w:r>
        <w:t xml:space="preserve">    </w:t>
      </w:r>
      <w:proofErr w:type="gramStart"/>
      <w:r>
        <w:t>initempo</w:t>
      </w:r>
      <w:proofErr w:type="gramEnd"/>
      <w:r>
        <w:t>(&amp;apagar, valor_apagar);</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"\n");</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"\n");</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no_acceso);</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"\n");</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"\n");</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/*****************Funcion LCD*****************/</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void</w:t>
      </w:r>
      <w:proofErr w:type="gramEnd"/>
      <w:r w:rsidRPr="00124334">
        <w:rPr>
          <w:lang w:val="en-US"/>
        </w:rPr>
        <w:t xml:space="preserve"> control_lcd()</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i;</w:t>
      </w:r>
    </w:p>
    <w:p w:rsidR="00124334" w:rsidRDefault="00124334" w:rsidP="00124334">
      <w:r w:rsidRPr="00124334">
        <w:rPr>
          <w:lang w:val="en-US"/>
        </w:rPr>
        <w:t xml:space="preserve">  </w:t>
      </w:r>
      <w:r>
        <w:t>// Informacion sobre plazas //</w:t>
      </w:r>
    </w:p>
    <w:p w:rsidR="00124334" w:rsidRDefault="00124334" w:rsidP="00124334">
      <w:r>
        <w:t xml:space="preserve"> </w:t>
      </w:r>
      <w:proofErr w:type="gramStart"/>
      <w:r>
        <w:t>if(</w:t>
      </w:r>
      <w:proofErr w:type="gramEnd"/>
      <w:r>
        <w:t>pause==false)</w:t>
      </w:r>
    </w:p>
    <w:p w:rsidR="00124334" w:rsidRDefault="00124334" w:rsidP="00124334">
      <w:r>
        <w:t xml:space="preserve"> {</w:t>
      </w:r>
    </w:p>
    <w:p w:rsidR="00124334" w:rsidRDefault="00124334" w:rsidP="00124334">
      <w:r>
        <w:t xml:space="preserve">  </w:t>
      </w:r>
      <w:proofErr w:type="gramStart"/>
      <w:r>
        <w:t>if</w:t>
      </w:r>
      <w:proofErr w:type="gramEnd"/>
      <w:r>
        <w:t xml:space="preserve"> (((chktempo(&amp;lcd1)) &lt;= 0)||(nuevo_plaza==true)) // variable con or para actualizar</w:t>
      </w:r>
    </w:p>
    <w:p w:rsidR="00124334" w:rsidRDefault="00124334" w:rsidP="00124334">
      <w:r>
        <w:t xml:space="preserve">  {</w:t>
      </w:r>
    </w:p>
    <w:p w:rsidR="00124334" w:rsidRDefault="00124334" w:rsidP="00124334">
      <w: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"Plazas");</w:t>
      </w:r>
    </w:p>
    <w:p w:rsidR="00124334" w:rsidRPr="00124334" w:rsidRDefault="00124334" w:rsidP="00124334">
      <w:pPr>
        <w:rPr>
          <w:lang w:val="en-US"/>
        </w:rPr>
      </w:pPr>
      <w:r>
        <w:t xml:space="preserve">    </w:t>
      </w:r>
      <w:proofErr w:type="gramStart"/>
      <w:r w:rsidRPr="00124334">
        <w:rPr>
          <w:lang w:val="en-US"/>
        </w:rPr>
        <w:t>lcd.setCursor(</w:t>
      </w:r>
      <w:proofErr w:type="gramEnd"/>
      <w:r w:rsidRPr="00124334">
        <w:rPr>
          <w:lang w:val="en-US"/>
        </w:rPr>
        <w:t>0, 1);</w:t>
      </w:r>
    </w:p>
    <w:p w:rsidR="00124334" w:rsidRPr="00124334" w:rsidRDefault="00124334" w:rsidP="00124334">
      <w:pPr>
        <w:rPr>
          <w:lang w:val="en-US"/>
        </w:rPr>
      </w:pPr>
      <w:r w:rsidRPr="00124334">
        <w:rPr>
          <w:lang w:val="en-US"/>
        </w:rPr>
        <w:t xml:space="preserve">    </w:t>
      </w:r>
      <w:proofErr w:type="gramStart"/>
      <w:r w:rsidRPr="00124334">
        <w:rPr>
          <w:lang w:val="en-US"/>
        </w:rPr>
        <w:t>for</w:t>
      </w:r>
      <w:proofErr w:type="gramEnd"/>
      <w:r w:rsidRPr="00124334">
        <w:rPr>
          <w:lang w:val="en-US"/>
        </w:rPr>
        <w:t xml:space="preserve"> (i = 0; i &lt; CANT_PLAZAS; i++)</w:t>
      </w:r>
    </w:p>
    <w:p w:rsidR="00124334" w:rsidRDefault="00124334" w:rsidP="00124334">
      <w:r w:rsidRPr="00124334">
        <w:rPr>
          <w:lang w:val="en-US"/>
        </w:rPr>
        <w:t xml:space="preserve">    </w:t>
      </w:r>
      <w:r>
        <w:t>{</w:t>
      </w:r>
    </w:p>
    <w:p w:rsidR="00124334" w:rsidRDefault="00124334" w:rsidP="00124334">
      <w:r>
        <w:t xml:space="preserve">      </w:t>
      </w:r>
      <w:proofErr w:type="gramStart"/>
      <w:r>
        <w:t>if</w:t>
      </w:r>
      <w:proofErr w:type="gramEnd"/>
      <w:r>
        <w:t xml:space="preserve"> (plaza[i].ocupada == false)</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lastRenderedPageBreak/>
        <w:t xml:space="preserve">        </w:t>
      </w:r>
      <w:proofErr w:type="gramStart"/>
      <w:r w:rsidRPr="00124334">
        <w:rPr>
          <w:lang w:val="en-US"/>
        </w:rPr>
        <w:t>lcd.print(</w:t>
      </w:r>
      <w:proofErr w:type="gramEnd"/>
      <w:r w:rsidRPr="00124334">
        <w:rPr>
          <w:lang w:val="en-US"/>
        </w:rPr>
        <w:t>"P");</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i + 1);</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":L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(plaza[i].ocupada == 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"P");</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i + 1);</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":O ");</w:t>
      </w:r>
    </w:p>
    <w:p w:rsidR="00124334" w:rsidRDefault="00124334" w:rsidP="00124334">
      <w:r w:rsidRPr="00124334">
        <w:rPr>
          <w:lang w:val="en-US"/>
        </w:rPr>
        <w:t xml:space="preserve">      </w:t>
      </w:r>
      <w:r>
        <w:t>}</w:t>
      </w:r>
    </w:p>
    <w:p w:rsidR="00124334" w:rsidRDefault="00124334" w:rsidP="00124334">
      <w:r>
        <w:t xml:space="preserve">    }</w:t>
      </w:r>
    </w:p>
    <w:p w:rsidR="00124334" w:rsidRDefault="00124334" w:rsidP="00124334">
      <w:r>
        <w:t xml:space="preserve">    </w:t>
      </w:r>
      <w:proofErr w:type="gramStart"/>
      <w:r>
        <w:t>initempo</w:t>
      </w:r>
      <w:proofErr w:type="gramEnd"/>
      <w:r>
        <w:t>(&amp;lcd1, 3000);</w:t>
      </w:r>
    </w:p>
    <w:p w:rsidR="00124334" w:rsidRDefault="00124334" w:rsidP="00124334">
      <w:r>
        <w:t xml:space="preserve">    nuevo_plaza==false;</w:t>
      </w:r>
    </w:p>
    <w:p w:rsidR="00124334" w:rsidRDefault="00124334" w:rsidP="00124334">
      <w:r>
        <w:t xml:space="preserve">  }</w:t>
      </w:r>
    </w:p>
    <w:p w:rsidR="00124334" w:rsidRDefault="00124334" w:rsidP="00124334"/>
    <w:p w:rsidR="00124334" w:rsidRDefault="00124334" w:rsidP="00124334">
      <w:r>
        <w:t xml:space="preserve">  // Informacion sobre temperatura y humedad //</w:t>
      </w:r>
    </w:p>
    <w:p w:rsidR="00124334" w:rsidRDefault="00124334" w:rsidP="00124334">
      <w:r>
        <w:t xml:space="preserve">  </w:t>
      </w:r>
      <w:proofErr w:type="gramStart"/>
      <w:r>
        <w:t>if</w:t>
      </w:r>
      <w:proofErr w:type="gramEnd"/>
      <w:r>
        <w:t xml:space="preserve"> ((chktempo(&amp;lcd2)) &lt;= 0)</w:t>
      </w:r>
    </w:p>
    <w:p w:rsidR="00124334" w:rsidRDefault="00124334" w:rsidP="00124334">
      <w:r>
        <w:t xml:space="preserve">  {</w:t>
      </w:r>
    </w:p>
    <w:p w:rsidR="00124334" w:rsidRDefault="00124334" w:rsidP="00124334">
      <w:r>
        <w:t xml:space="preserve">    // Datos de temperatura y humedad</w:t>
      </w:r>
    </w:p>
    <w:p w:rsidR="00124334" w:rsidRDefault="00124334" w:rsidP="00124334">
      <w: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"Temperatura Parking");</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"Temp:");</w:t>
      </w:r>
    </w:p>
    <w:p w:rsidR="00124334" w:rsidRDefault="00124334" w:rsidP="00124334">
      <w:r>
        <w:t xml:space="preserve">    </w:t>
      </w:r>
      <w:proofErr w:type="gramStart"/>
      <w:r>
        <w:t>lcd.print(</w:t>
      </w:r>
      <w:proofErr w:type="gramEnd"/>
      <w:r>
        <w:t>usuario[0].temp_media);</w:t>
      </w:r>
    </w:p>
    <w:p w:rsidR="00124334" w:rsidRPr="00124334" w:rsidRDefault="00124334" w:rsidP="00124334">
      <w:pPr>
        <w:rPr>
          <w:lang w:val="en-US"/>
        </w:rPr>
      </w:pPr>
      <w:r>
        <w:t xml:space="preserve">    </w:t>
      </w:r>
      <w:proofErr w:type="gramStart"/>
      <w:r w:rsidRPr="00124334">
        <w:rPr>
          <w:lang w:val="en-US"/>
        </w:rPr>
        <w:t>lcd.print(</w:t>
      </w:r>
      <w:proofErr w:type="gramEnd"/>
      <w:r w:rsidRPr="00124334">
        <w:rPr>
          <w:lang w:val="en-US"/>
        </w:rPr>
        <w:t>"C");</w:t>
      </w:r>
    </w:p>
    <w:p w:rsidR="00124334" w:rsidRPr="00124334" w:rsidRDefault="00124334" w:rsidP="00124334">
      <w:pPr>
        <w:rPr>
          <w:lang w:val="en-US"/>
        </w:rPr>
      </w:pPr>
      <w:r w:rsidRPr="00124334">
        <w:rPr>
          <w:lang w:val="en-US"/>
        </w:rPr>
        <w:t xml:space="preserve">    </w:t>
      </w:r>
      <w:proofErr w:type="gramStart"/>
      <w:r w:rsidRPr="00124334">
        <w:rPr>
          <w:lang w:val="en-US"/>
        </w:rPr>
        <w:t>lcd.print(</w:t>
      </w:r>
      <w:proofErr w:type="gramEnd"/>
      <w:r w:rsidRPr="00124334">
        <w:rPr>
          <w:lang w:val="en-US"/>
        </w:rPr>
        <w:t>" Hum:");</w:t>
      </w:r>
    </w:p>
    <w:p w:rsidR="00124334" w:rsidRDefault="00124334" w:rsidP="00124334">
      <w:r w:rsidRPr="00124334">
        <w:rPr>
          <w:lang w:val="en-US"/>
        </w:rPr>
        <w:t xml:space="preserve">    </w:t>
      </w:r>
      <w:proofErr w:type="gramStart"/>
      <w:r>
        <w:t>lcd.print(</w:t>
      </w:r>
      <w:proofErr w:type="gramEnd"/>
      <w:r>
        <w:t>usuario[0].hum_media);</w:t>
      </w:r>
    </w:p>
    <w:p w:rsidR="00124334" w:rsidRDefault="00124334" w:rsidP="00124334">
      <w:r>
        <w:t xml:space="preserve">    </w:t>
      </w:r>
      <w:proofErr w:type="gramStart"/>
      <w:r>
        <w:t>lcd.print(</w:t>
      </w:r>
      <w:proofErr w:type="gramEnd"/>
      <w:r>
        <w:t>"%");</w:t>
      </w:r>
    </w:p>
    <w:p w:rsidR="00124334" w:rsidRDefault="00124334" w:rsidP="00124334">
      <w:r>
        <w:t xml:space="preserve">    </w:t>
      </w:r>
      <w:proofErr w:type="gramStart"/>
      <w:r>
        <w:t>initempo</w:t>
      </w:r>
      <w:proofErr w:type="gramEnd"/>
      <w:r>
        <w:t>(&amp;lcd2, 6000);</w:t>
      </w:r>
    </w:p>
    <w:p w:rsidR="00124334" w:rsidRDefault="00124334" w:rsidP="00124334">
      <w:r>
        <w:t xml:space="preserve">  }</w:t>
      </w:r>
    </w:p>
    <w:p w:rsidR="00124334" w:rsidRDefault="00124334" w:rsidP="00124334">
      <w:r>
        <w:t xml:space="preserve"> }</w:t>
      </w:r>
    </w:p>
    <w:p w:rsidR="00124334" w:rsidRDefault="00124334" w:rsidP="00124334">
      <w:r>
        <w:t>}</w:t>
      </w:r>
    </w:p>
    <w:p w:rsidR="00124334" w:rsidRDefault="00124334" w:rsidP="00124334"/>
    <w:p w:rsidR="00124334" w:rsidRDefault="00124334" w:rsidP="00124334">
      <w:r>
        <w:t>/*****************Funcion Iluminacion*****************/</w:t>
      </w:r>
    </w:p>
    <w:p w:rsidR="00124334" w:rsidRDefault="00124334" w:rsidP="00124334">
      <w:proofErr w:type="gramStart"/>
      <w:r>
        <w:t>void</w:t>
      </w:r>
      <w:proofErr w:type="gramEnd"/>
      <w:r>
        <w:t xml:space="preserve"> control_iluminacion()</w:t>
      </w:r>
    </w:p>
    <w:p w:rsidR="00124334" w:rsidRDefault="00124334" w:rsidP="00124334">
      <w:r>
        <w:t>{</w:t>
      </w:r>
    </w:p>
    <w:p w:rsidR="00124334" w:rsidRDefault="00124334" w:rsidP="00124334"/>
    <w:p w:rsidR="00124334" w:rsidRDefault="00124334" w:rsidP="00124334">
      <w:r>
        <w:t xml:space="preserve">  ////////// LINEAS DE TEST //////////</w:t>
      </w:r>
    </w:p>
    <w:p w:rsidR="00124334" w:rsidRDefault="00124334" w:rsidP="00124334">
      <w:r>
        <w:lastRenderedPageBreak/>
        <w:t xml:space="preserve">  ////////////////////////////////////</w:t>
      </w:r>
    </w:p>
    <w:p w:rsidR="00124334" w:rsidRDefault="00124334" w:rsidP="00124334">
      <w:r>
        <w:t xml:space="preserve">  /*</w:t>
      </w:r>
    </w:p>
    <w:p w:rsidR="00124334" w:rsidRDefault="00124334" w:rsidP="00124334">
      <w:r>
        <w:t xml:space="preserve">  </w:t>
      </w:r>
      <w:proofErr w:type="gramStart"/>
      <w:r>
        <w:t>if(</w:t>
      </w:r>
      <w:proofErr w:type="gramEnd"/>
      <w:r>
        <w:t>plaza[0].ocupada==true)</w:t>
      </w:r>
    </w:p>
    <w:p w:rsidR="00124334" w:rsidRDefault="00124334" w:rsidP="00124334">
      <w:r>
        <w:t xml:space="preserve">  {</w:t>
      </w:r>
    </w:p>
    <w:p w:rsidR="00124334" w:rsidRDefault="00124334" w:rsidP="00124334">
      <w:r>
        <w:t xml:space="preserve">    </w:t>
      </w:r>
      <w:proofErr w:type="gramStart"/>
      <w:r>
        <w:t>iluminacion=</w:t>
      </w:r>
      <w:proofErr w:type="gramEnd"/>
      <w:r>
        <w:t>true;</w:t>
      </w:r>
    </w:p>
    <w:p w:rsidR="00124334" w:rsidRDefault="00124334" w:rsidP="00124334">
      <w:r>
        <w:t xml:space="preserve">  }</w:t>
      </w:r>
    </w:p>
    <w:p w:rsidR="00124334" w:rsidRDefault="00124334" w:rsidP="00124334">
      <w:r>
        <w:t xml:space="preserve">   </w:t>
      </w:r>
    </w:p>
    <w:p w:rsidR="00124334" w:rsidRDefault="00124334" w:rsidP="00124334">
      <w:r>
        <w:t xml:space="preserve">  </w:t>
      </w:r>
      <w:proofErr w:type="gramStart"/>
      <w:r>
        <w:t>if(</w:t>
      </w:r>
      <w:proofErr w:type="gramEnd"/>
      <w:r>
        <w:t>plaza[0].ocupada==false)</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iluminacion=</w:t>
      </w:r>
      <w:proofErr w:type="gramEnd"/>
      <w:r w:rsidRPr="00124334">
        <w:rPr>
          <w:lang w:val="en-US"/>
        </w:rPr>
        <w:t>false;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iluminacion==false)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rele1,HIGH);</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iluminacion==true)</w:t>
      </w:r>
    </w:p>
    <w:p w:rsidR="00124334" w:rsidRDefault="00124334" w:rsidP="00124334">
      <w:r w:rsidRPr="00124334">
        <w:rPr>
          <w:lang w:val="en-US"/>
        </w:rPr>
        <w:t xml:space="preserve">  </w:t>
      </w:r>
      <w:r>
        <w:t>{</w:t>
      </w:r>
    </w:p>
    <w:p w:rsidR="00124334" w:rsidRDefault="00124334" w:rsidP="00124334">
      <w:r>
        <w:t xml:space="preserve">   </w:t>
      </w:r>
      <w:proofErr w:type="gramStart"/>
      <w:r>
        <w:t>digitalWrite(</w:t>
      </w:r>
      <w:proofErr w:type="gramEnd"/>
      <w:r>
        <w:t>rele1,LOW);  // Cierra circuito, NORMALMENTE ABIERTO</w:t>
      </w:r>
    </w:p>
    <w:p w:rsidR="00124334" w:rsidRDefault="00124334" w:rsidP="00124334">
      <w:r>
        <w:t xml:space="preserve">  }</w:t>
      </w:r>
    </w:p>
    <w:p w:rsidR="00124334" w:rsidRDefault="00124334" w:rsidP="00124334">
      <w:r>
        <w:t>}</w:t>
      </w:r>
    </w:p>
    <w:p w:rsidR="00124334" w:rsidRDefault="00124334" w:rsidP="00124334"/>
    <w:p w:rsidR="00124334" w:rsidRDefault="00124334" w:rsidP="00124334"/>
    <w:p w:rsidR="00124334" w:rsidRDefault="00124334" w:rsidP="00124334">
      <w:r>
        <w:t>/*****************Funcion Ventilacion*****************/</w:t>
      </w:r>
    </w:p>
    <w:p w:rsidR="00124334" w:rsidRDefault="00124334" w:rsidP="00124334">
      <w:proofErr w:type="gramStart"/>
      <w:r>
        <w:t>void</w:t>
      </w:r>
      <w:proofErr w:type="gramEnd"/>
      <w:r>
        <w:t xml:space="preserve"> control_ventilacion()</w:t>
      </w:r>
    </w:p>
    <w:p w:rsidR="00124334" w:rsidRDefault="00124334" w:rsidP="00124334">
      <w:r>
        <w:t>{</w:t>
      </w:r>
    </w:p>
    <w:p w:rsidR="00124334" w:rsidRDefault="00124334" w:rsidP="00124334">
      <w:r>
        <w:t xml:space="preserve">  ////////// LINEAS DE TEST //////////</w:t>
      </w:r>
    </w:p>
    <w:p w:rsidR="00124334" w:rsidRDefault="00124334" w:rsidP="00124334">
      <w:r>
        <w:t xml:space="preserve">  ////////////////////////////////////</w:t>
      </w:r>
    </w:p>
    <w:p w:rsidR="00124334" w:rsidRDefault="00124334" w:rsidP="00124334">
      <w:r>
        <w:t xml:space="preserve">  /*</w:t>
      </w:r>
    </w:p>
    <w:p w:rsidR="00124334" w:rsidRDefault="00124334" w:rsidP="00124334">
      <w:r>
        <w:t xml:space="preserve">  </w:t>
      </w:r>
      <w:proofErr w:type="gramStart"/>
      <w:r>
        <w:t>if(</w:t>
      </w:r>
      <w:proofErr w:type="gramEnd"/>
      <w:r>
        <w:t>plaza[1].ocupada==true)</w:t>
      </w:r>
    </w:p>
    <w:p w:rsidR="00124334" w:rsidRDefault="00124334" w:rsidP="00124334">
      <w:r>
        <w:t xml:space="preserve">  {</w:t>
      </w:r>
    </w:p>
    <w:p w:rsidR="00124334" w:rsidRDefault="00124334" w:rsidP="00124334">
      <w:r>
        <w:t xml:space="preserve">    </w:t>
      </w:r>
      <w:proofErr w:type="gramStart"/>
      <w:r>
        <w:t>ventilacion=</w:t>
      </w:r>
      <w:proofErr w:type="gramEnd"/>
      <w:r>
        <w:t>true;</w:t>
      </w:r>
    </w:p>
    <w:p w:rsidR="00124334" w:rsidRDefault="00124334" w:rsidP="00124334">
      <w:r>
        <w:t xml:space="preserve">  }</w:t>
      </w:r>
    </w:p>
    <w:p w:rsidR="00124334" w:rsidRDefault="00124334" w:rsidP="00124334">
      <w:r>
        <w:t xml:space="preserve">  </w:t>
      </w:r>
      <w:proofErr w:type="gramStart"/>
      <w:r>
        <w:t>if(</w:t>
      </w:r>
      <w:proofErr w:type="gramEnd"/>
      <w:r>
        <w:t>plaza[1].ocupada==false)</w:t>
      </w:r>
    </w:p>
    <w:p w:rsidR="00124334" w:rsidRDefault="00124334" w:rsidP="00124334">
      <w:r>
        <w:t xml:space="preserve">  {</w:t>
      </w:r>
    </w:p>
    <w:p w:rsidR="00124334" w:rsidRDefault="00124334" w:rsidP="00124334">
      <w:r>
        <w:t xml:space="preserve">    </w:t>
      </w:r>
      <w:proofErr w:type="gramStart"/>
      <w:r>
        <w:t>ventilacion=</w:t>
      </w:r>
      <w:proofErr w:type="gramEnd"/>
      <w:r>
        <w:t>false;</w:t>
      </w:r>
    </w:p>
    <w:p w:rsidR="00124334" w:rsidRDefault="00124334" w:rsidP="00124334">
      <w:r>
        <w:t xml:space="preserve">  }  </w:t>
      </w:r>
    </w:p>
    <w:p w:rsidR="00124334" w:rsidRDefault="00124334" w:rsidP="00124334">
      <w:r>
        <w:t xml:space="preserve">  */</w:t>
      </w:r>
    </w:p>
    <w:p w:rsidR="00124334" w:rsidRDefault="00124334" w:rsidP="00124334">
      <w:r>
        <w:lastRenderedPageBreak/>
        <w:t xml:space="preserve">  ////////////////////////////////////</w:t>
      </w:r>
    </w:p>
    <w:p w:rsidR="00124334" w:rsidRDefault="00124334" w:rsidP="00124334">
      <w:r>
        <w:t xml:space="preserve">  </w:t>
      </w:r>
      <w:proofErr w:type="gramStart"/>
      <w:r>
        <w:t>if(</w:t>
      </w:r>
      <w:proofErr w:type="gramEnd"/>
      <w:r>
        <w:t>ventilacion==false)</w:t>
      </w:r>
    </w:p>
    <w:p w:rsidR="00124334" w:rsidRDefault="00124334" w:rsidP="00124334">
      <w:r>
        <w:t xml:space="preserve">  {</w:t>
      </w:r>
    </w:p>
    <w:p w:rsidR="00124334" w:rsidRDefault="00124334" w:rsidP="00124334">
      <w:r>
        <w:t xml:space="preserve">   </w:t>
      </w:r>
      <w:proofErr w:type="gramStart"/>
      <w:r>
        <w:t>digitalWrite(</w:t>
      </w:r>
      <w:proofErr w:type="gramEnd"/>
      <w:r>
        <w:t>rele2,HIGH);</w:t>
      </w:r>
    </w:p>
    <w:p w:rsidR="00124334" w:rsidRDefault="00124334" w:rsidP="00124334">
      <w:r>
        <w:t xml:space="preserve">  }</w:t>
      </w:r>
    </w:p>
    <w:p w:rsidR="00124334" w:rsidRDefault="00124334" w:rsidP="00124334"/>
    <w:p w:rsidR="00124334" w:rsidRDefault="00124334" w:rsidP="00124334">
      <w:r>
        <w:t xml:space="preserve">  </w:t>
      </w:r>
      <w:proofErr w:type="gramStart"/>
      <w:r>
        <w:t>if(</w:t>
      </w:r>
      <w:proofErr w:type="gramEnd"/>
      <w:r>
        <w:t>ventilacion==true)</w:t>
      </w:r>
    </w:p>
    <w:p w:rsidR="00124334" w:rsidRDefault="00124334" w:rsidP="00124334">
      <w:r>
        <w:t xml:space="preserve">  {</w:t>
      </w:r>
    </w:p>
    <w:p w:rsidR="00124334" w:rsidRDefault="00124334" w:rsidP="00124334">
      <w:r>
        <w:t xml:space="preserve">   </w:t>
      </w:r>
      <w:proofErr w:type="gramStart"/>
      <w:r>
        <w:t>digitalWrite(</w:t>
      </w:r>
      <w:proofErr w:type="gramEnd"/>
      <w:r>
        <w:t>rele2,LOW);  // Cierra circuito, NORMALMENTE ABIERTO</w:t>
      </w:r>
    </w:p>
    <w:p w:rsidR="00124334" w:rsidRDefault="00124334" w:rsidP="00124334">
      <w:r>
        <w:t xml:space="preserve">  }</w:t>
      </w:r>
    </w:p>
    <w:p w:rsidR="00124334" w:rsidRDefault="00124334" w:rsidP="00124334">
      <w:r>
        <w:t>}</w:t>
      </w:r>
    </w:p>
    <w:p w:rsidR="00124334" w:rsidRDefault="00124334" w:rsidP="00124334"/>
    <w:p w:rsidR="00124334" w:rsidRDefault="00124334" w:rsidP="00124334">
      <w:r>
        <w:t>/*****************Funcion Luz de Emergencia*****************/</w:t>
      </w:r>
    </w:p>
    <w:p w:rsidR="00124334" w:rsidRDefault="00124334" w:rsidP="00124334">
      <w:proofErr w:type="gramStart"/>
      <w:r>
        <w:t>void</w:t>
      </w:r>
      <w:proofErr w:type="gramEnd"/>
      <w:r>
        <w:t xml:space="preserve"> control_aux()</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aux==false)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rele3,HIGH);</w:t>
      </w:r>
    </w:p>
    <w:p w:rsidR="00124334" w:rsidRDefault="00124334" w:rsidP="00124334">
      <w:r w:rsidRPr="00124334">
        <w:rPr>
          <w:lang w:val="en-US"/>
        </w:rPr>
        <w:t xml:space="preserve">  </w:t>
      </w:r>
      <w:r>
        <w:t>}</w:t>
      </w:r>
    </w:p>
    <w:p w:rsidR="00124334" w:rsidRDefault="00124334" w:rsidP="00124334"/>
    <w:p w:rsidR="00124334" w:rsidRDefault="00124334" w:rsidP="00124334">
      <w:r>
        <w:t xml:space="preserve">  </w:t>
      </w:r>
      <w:proofErr w:type="gramStart"/>
      <w:r>
        <w:t>if(</w:t>
      </w:r>
      <w:proofErr w:type="gramEnd"/>
      <w:r>
        <w:t>aux==true)</w:t>
      </w:r>
    </w:p>
    <w:p w:rsidR="00124334" w:rsidRDefault="00124334" w:rsidP="00124334">
      <w:r>
        <w:t xml:space="preserve">  {</w:t>
      </w:r>
    </w:p>
    <w:p w:rsidR="00124334" w:rsidRDefault="00124334" w:rsidP="00124334">
      <w:r>
        <w:t xml:space="preserve">   </w:t>
      </w:r>
      <w:proofErr w:type="gramStart"/>
      <w:r>
        <w:t>digitalWrite(</w:t>
      </w:r>
      <w:proofErr w:type="gramEnd"/>
      <w:r>
        <w:t>rele3,LOW);  // Cierra circuito, NORMALMENTE ABIERTO</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/*****************Funcion Acceso al parking*****************/</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void</w:t>
      </w:r>
      <w:proofErr w:type="gramEnd"/>
      <w:r w:rsidRPr="00124334">
        <w:rPr>
          <w:lang w:val="en-US"/>
        </w:rPr>
        <w:t xml:space="preserve"> control_acceso()</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bool</w:t>
      </w:r>
      <w:proofErr w:type="gramEnd"/>
      <w:r w:rsidRPr="00124334">
        <w:rPr>
          <w:lang w:val="en-US"/>
        </w:rPr>
        <w:t xml:space="preserve"> i=1;</w:t>
      </w:r>
    </w:p>
    <w:p w:rsidR="00124334" w:rsidRDefault="00124334" w:rsidP="00124334">
      <w:r w:rsidRPr="00124334">
        <w:rPr>
          <w:lang w:val="en-US"/>
        </w:rPr>
        <w:t xml:space="preserve">   </w:t>
      </w:r>
      <w:r>
        <w:t>// Revisamos si hay nuevas tarjetas  presentes</w:t>
      </w:r>
    </w:p>
    <w:p w:rsidR="00124334" w:rsidRDefault="00124334" w:rsidP="00124334">
      <w:r>
        <w:t xml:space="preserve">  </w:t>
      </w:r>
      <w:proofErr w:type="gramStart"/>
      <w:r>
        <w:t>if</w:t>
      </w:r>
      <w:proofErr w:type="gramEnd"/>
      <w:r>
        <w:t xml:space="preserve"> ( mfrc522.PICC_IsNewCardPresent())</w:t>
      </w:r>
    </w:p>
    <w:p w:rsidR="00124334" w:rsidRDefault="00124334" w:rsidP="00124334">
      <w:r>
        <w:t xml:space="preserve">  {</w:t>
      </w:r>
    </w:p>
    <w:p w:rsidR="00124334" w:rsidRDefault="00124334" w:rsidP="00124334">
      <w:r>
        <w:t xml:space="preserve">         //Seleccionamos una tarjeta</w:t>
      </w:r>
    </w:p>
    <w:p w:rsidR="00124334" w:rsidRDefault="00124334" w:rsidP="00124334">
      <w:r>
        <w:t xml:space="preserve">        </w:t>
      </w:r>
      <w:proofErr w:type="gramStart"/>
      <w:r>
        <w:t>if</w:t>
      </w:r>
      <w:proofErr w:type="gramEnd"/>
      <w:r>
        <w:t xml:space="preserve"> ( mfrc522.PICC_ReadCardSerial())</w:t>
      </w:r>
    </w:p>
    <w:p w:rsidR="00124334" w:rsidRDefault="00124334" w:rsidP="00124334">
      <w:r>
        <w:t xml:space="preserve">        {</w:t>
      </w:r>
    </w:p>
    <w:p w:rsidR="00124334" w:rsidRDefault="00124334" w:rsidP="00124334">
      <w:r>
        <w:t xml:space="preserve">         // Enviamos serialemente su UID</w:t>
      </w:r>
    </w:p>
    <w:p w:rsidR="00124334" w:rsidRPr="00124334" w:rsidRDefault="00124334" w:rsidP="00124334">
      <w:pPr>
        <w:rPr>
          <w:lang w:val="en-US"/>
        </w:rPr>
      </w:pPr>
      <w:r>
        <w:t xml:space="preserve">         </w:t>
      </w:r>
      <w:r w:rsidRPr="00124334">
        <w:rPr>
          <w:lang w:val="en-US"/>
        </w:rPr>
        <w:t xml:space="preserve">// </w:t>
      </w:r>
      <w:proofErr w:type="gramStart"/>
      <w:r w:rsidRPr="00124334">
        <w:rPr>
          <w:lang w:val="en-US"/>
        </w:rPr>
        <w:t>Serial.print(</w:t>
      </w:r>
      <w:proofErr w:type="gramEnd"/>
      <w:r w:rsidRPr="00124334">
        <w:rPr>
          <w:lang w:val="en-US"/>
        </w:rPr>
        <w:t>F("Card UID:"));</w:t>
      </w:r>
    </w:p>
    <w:p w:rsidR="00124334" w:rsidRPr="00124334" w:rsidRDefault="00124334" w:rsidP="00124334">
      <w:pPr>
        <w:rPr>
          <w:lang w:val="en-US"/>
        </w:rPr>
      </w:pPr>
      <w:r w:rsidRPr="00124334">
        <w:rPr>
          <w:lang w:val="en-US"/>
        </w:rPr>
        <w:t xml:space="preserve">          </w:t>
      </w:r>
      <w:proofErr w:type="gramStart"/>
      <w:r w:rsidRPr="00124334">
        <w:rPr>
          <w:lang w:val="en-US"/>
        </w:rPr>
        <w:t>for</w:t>
      </w:r>
      <w:proofErr w:type="gramEnd"/>
      <w:r w:rsidRPr="00124334">
        <w:rPr>
          <w:lang w:val="en-US"/>
        </w:rPr>
        <w:t xml:space="preserve"> (byte i = 0; i &lt; mfrc522.uid.size; i++)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lastRenderedPageBreak/>
        <w:t xml:space="preserve">           //</w:t>
      </w:r>
      <w:proofErr w:type="gramStart"/>
      <w:r w:rsidRPr="00124334">
        <w:rPr>
          <w:lang w:val="en-US"/>
        </w:rPr>
        <w:t>Serial.print(</w:t>
      </w:r>
      <w:proofErr w:type="gramEnd"/>
      <w:r w:rsidRPr="00124334">
        <w:rPr>
          <w:lang w:val="en-US"/>
        </w:rPr>
        <w:t xml:space="preserve">mfrc522.uid.uidByte[i] &lt; 0x10 ? </w:t>
      </w:r>
      <w:proofErr w:type="gramStart"/>
      <w:r w:rsidRPr="00124334">
        <w:rPr>
          <w:lang w:val="en-US"/>
        </w:rPr>
        <w:t>" 0</w:t>
      </w:r>
      <w:proofErr w:type="gramEnd"/>
      <w:r w:rsidRPr="00124334">
        <w:rPr>
          <w:lang w:val="en-US"/>
        </w:rPr>
        <w:t>" : "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mfrc522.uid.uidByte[i], HEX);</w:t>
      </w:r>
    </w:p>
    <w:p w:rsidR="00124334" w:rsidRPr="00124334" w:rsidRDefault="00124334" w:rsidP="00124334">
      <w:pPr>
        <w:rPr>
          <w:lang w:val="en-US"/>
        </w:rPr>
      </w:pPr>
      <w:r w:rsidRPr="00124334">
        <w:rPr>
          <w:lang w:val="en-US"/>
        </w:rPr>
        <w:t xml:space="preserve">           ActualUID[i] = mfrc522.uid.uidByte[i];</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     ");</w:t>
      </w:r>
    </w:p>
    <w:p w:rsidR="00124334" w:rsidRPr="00124334" w:rsidRDefault="00124334" w:rsidP="00124334">
      <w:pPr>
        <w:rPr>
          <w:lang w:val="en-US"/>
        </w:rPr>
      </w:pPr>
    </w:p>
    <w:p w:rsidR="00124334" w:rsidRPr="00124334" w:rsidRDefault="00124334" w:rsidP="00124334">
      <w:pPr>
        <w:rPr>
          <w:lang w:val="en-US"/>
        </w:rPr>
      </w:pPr>
      <w:r w:rsidRPr="00124334">
        <w:rPr>
          <w:lang w:val="en-US"/>
        </w:rPr>
        <w:t>//      LED_ACCESO 48</w:t>
      </w:r>
    </w:p>
    <w:p w:rsidR="00124334" w:rsidRPr="00124334" w:rsidRDefault="00124334" w:rsidP="00124334">
      <w:pPr>
        <w:rPr>
          <w:lang w:val="en-US"/>
        </w:rPr>
      </w:pPr>
      <w:r w:rsidRPr="00124334">
        <w:rPr>
          <w:lang w:val="en-US"/>
        </w:rPr>
        <w:t>//      LED_NEGACION 49</w:t>
      </w:r>
    </w:p>
    <w:p w:rsidR="00124334" w:rsidRPr="00124334" w:rsidRDefault="00124334" w:rsidP="00124334">
      <w:pPr>
        <w:rPr>
          <w:lang w:val="en-US"/>
        </w:rPr>
      </w:pPr>
      <w:r w:rsidRPr="00124334">
        <w:rPr>
          <w:lang w:val="en-US"/>
        </w:rPr>
        <w:t xml:space="preserve">      </w:t>
      </w:r>
    </w:p>
    <w:p w:rsidR="00124334" w:rsidRDefault="00124334" w:rsidP="00124334">
      <w:r w:rsidRPr="00124334">
        <w:rPr>
          <w:lang w:val="en-US"/>
        </w:rPr>
        <w:t xml:space="preserve">          </w:t>
      </w:r>
      <w:r>
        <w:t>//comparamos los UID para determinar si es uno de nuestros usuarios</w:t>
      </w:r>
    </w:p>
    <w:p w:rsidR="00124334" w:rsidRDefault="00124334" w:rsidP="00124334">
      <w:r>
        <w:t xml:space="preserve">          </w:t>
      </w:r>
      <w:proofErr w:type="gramStart"/>
      <w:r>
        <w:t>if</w:t>
      </w:r>
      <w:proofErr w:type="gramEnd"/>
      <w:r>
        <w:t xml:space="preserve"> ((compareArray(ActualUID, Usuario1))||(compareArray(ActualUID, Usuario2)))</w:t>
      </w:r>
    </w:p>
    <w:p w:rsidR="00124334" w:rsidRDefault="00124334" w:rsidP="00124334">
      <w:r>
        <w:t xml:space="preserve">          {</w:t>
      </w:r>
    </w:p>
    <w:p w:rsidR="00124334" w:rsidRDefault="00124334" w:rsidP="00124334">
      <w:r>
        <w:t xml:space="preserve">           //INTRODUCIR TEMPORIZADOR PARA APAGAR LA LUZ</w:t>
      </w:r>
    </w:p>
    <w:p w:rsidR="00124334" w:rsidRDefault="00124334" w:rsidP="00124334">
      <w:r>
        <w:t xml:space="preserve">           //LED DE CONFIRMACION DE ACCESO.</w:t>
      </w:r>
    </w:p>
    <w:p w:rsidR="00124334" w:rsidRPr="00124334" w:rsidRDefault="00124334" w:rsidP="00124334">
      <w:pPr>
        <w:rPr>
          <w:lang w:val="en-US"/>
        </w:rPr>
      </w:pPr>
      <w:r>
        <w:t xml:space="preserve">           </w:t>
      </w:r>
      <w:proofErr w:type="gramStart"/>
      <w:r w:rsidRPr="00124334">
        <w:rPr>
          <w:lang w:val="en-US"/>
        </w:rPr>
        <w:t>digitalWrite(</w:t>
      </w:r>
      <w:proofErr w:type="gramEnd"/>
      <w:r w:rsidRPr="00124334">
        <w:rPr>
          <w:lang w:val="en-US"/>
        </w:rPr>
        <w:t>LED_ACCESO,HIGH);</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 xml:space="preserve">LED_NEGACION,LOW); </w:t>
      </w:r>
    </w:p>
    <w:p w:rsidR="00124334" w:rsidRPr="00124334" w:rsidRDefault="00124334" w:rsidP="00124334">
      <w:pPr>
        <w:rPr>
          <w:lang w:val="en-US"/>
        </w:rPr>
      </w:pPr>
      <w:r w:rsidRPr="00124334">
        <w:rPr>
          <w:lang w:val="en-US"/>
        </w:rPr>
        <w:t xml:space="preserve">           </w:t>
      </w:r>
      <w:proofErr w:type="gramStart"/>
      <w:r w:rsidRPr="00124334">
        <w:rPr>
          <w:lang w:val="en-US"/>
        </w:rPr>
        <w:t>acceso=</w:t>
      </w:r>
      <w:proofErr w:type="gramEnd"/>
      <w:r w:rsidRPr="00124334">
        <w:rPr>
          <w:lang w:val="en-US"/>
        </w:rPr>
        <w:t>true;</w:t>
      </w:r>
    </w:p>
    <w:p w:rsidR="00124334" w:rsidRPr="00124334" w:rsidRDefault="00124334" w:rsidP="00124334">
      <w:pPr>
        <w:rPr>
          <w:lang w:val="en-US"/>
        </w:rPr>
      </w:pPr>
      <w:r w:rsidRPr="00124334">
        <w:rPr>
          <w:lang w:val="en-US"/>
        </w:rPr>
        <w:t xml:space="preserve">           </w:t>
      </w:r>
      <w:proofErr w:type="gramStart"/>
      <w:r w:rsidRPr="00124334">
        <w:rPr>
          <w:lang w:val="en-US"/>
        </w:rPr>
        <w:t>pause=</w:t>
      </w:r>
      <w:proofErr w:type="gramEnd"/>
      <w:r w:rsidRPr="00124334">
        <w:rPr>
          <w:lang w:val="en-US"/>
        </w:rPr>
        <w:t>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t_acceso=</w:t>
      </w:r>
      <w:proofErr w:type="gramStart"/>
      <w:r w:rsidRPr="00124334">
        <w:rPr>
          <w:lang w:val="en-US"/>
        </w:rPr>
        <w:t>millis(</w:t>
      </w:r>
      <w:proofErr w:type="gramEnd"/>
      <w:r w:rsidRPr="00124334">
        <w:rPr>
          <w:lang w:val="en-US"/>
        </w:rPr>
        <w:t>);</w:t>
      </w:r>
    </w:p>
    <w:p w:rsidR="00124334" w:rsidRDefault="00124334" w:rsidP="00124334">
      <w:r w:rsidRPr="00124334">
        <w:rPr>
          <w:lang w:val="en-US"/>
        </w:rPr>
        <w:t xml:space="preserve">           </w:t>
      </w:r>
      <w:r>
        <w:t xml:space="preserve">ti_acceso=t_acceso+10000;     </w:t>
      </w:r>
    </w:p>
    <w:p w:rsidR="00124334" w:rsidRDefault="00124334" w:rsidP="00124334">
      <w:r>
        <w:t xml:space="preserve">          // </w:t>
      </w:r>
      <w:proofErr w:type="gramStart"/>
      <w:r>
        <w:t>Serial.println(</w:t>
      </w:r>
      <w:proofErr w:type="gramEnd"/>
      <w:r>
        <w:t>"Acceso concedido...");</w:t>
      </w:r>
    </w:p>
    <w:p w:rsidR="00124334" w:rsidRDefault="00124334" w:rsidP="00124334">
      <w:r>
        <w:t xml:space="preserve">         </w:t>
      </w:r>
    </w:p>
    <w:p w:rsidR="00124334" w:rsidRDefault="00124334" w:rsidP="00124334">
      <w:r>
        <w:t xml:space="preserve">            // Usuario entra en el parking //</w:t>
      </w:r>
    </w:p>
    <w:p w:rsidR="00124334" w:rsidRDefault="00124334" w:rsidP="00124334">
      <w:r>
        <w:t xml:space="preserve">            </w:t>
      </w:r>
      <w:proofErr w:type="gramStart"/>
      <w:r>
        <w:t>if</w:t>
      </w:r>
      <w:proofErr w:type="gramEnd"/>
      <w:r>
        <w:t>(((compareArray(ActualUID, Usuario1))&amp;&amp;(usuario[0].dentro==false))&amp;&amp;(i==true))</w:t>
      </w:r>
    </w:p>
    <w:p w:rsidR="00124334" w:rsidRDefault="00124334" w:rsidP="00124334">
      <w:r>
        <w:t xml:space="preserve">            {</w:t>
      </w:r>
    </w:p>
    <w:p w:rsidR="00124334" w:rsidRDefault="00124334" w:rsidP="00124334">
      <w:r>
        <w:t xml:space="preserve">              </w:t>
      </w:r>
      <w:proofErr w:type="gramStart"/>
      <w:r>
        <w:t>usuario[</w:t>
      </w:r>
      <w:proofErr w:type="gramEnd"/>
      <w:r>
        <w:t>0].dentro=true;</w:t>
      </w:r>
    </w:p>
    <w:p w:rsidR="00124334" w:rsidRDefault="00124334" w:rsidP="00124334">
      <w:r>
        <w:t xml:space="preserve">              i=0;</w:t>
      </w:r>
    </w:p>
    <w:p w:rsidR="00124334" w:rsidRDefault="00124334" w:rsidP="00124334">
      <w:r>
        <w:t xml:space="preserve">            }</w:t>
      </w:r>
    </w:p>
    <w:p w:rsidR="00124334" w:rsidRDefault="00124334" w:rsidP="00124334">
      <w:r>
        <w:t xml:space="preserve">            </w:t>
      </w:r>
      <w:proofErr w:type="gramStart"/>
      <w:r>
        <w:t>if</w:t>
      </w:r>
      <w:proofErr w:type="gramEnd"/>
      <w:r>
        <w:t>(((compareArray(ActualUID, Usuario2))&amp;&amp;(usuario[1].dentro==false))&amp;&amp;(i==1))</w:t>
      </w:r>
    </w:p>
    <w:p w:rsidR="00124334" w:rsidRDefault="00124334" w:rsidP="00124334">
      <w:r>
        <w:t xml:space="preserve">            {</w:t>
      </w:r>
    </w:p>
    <w:p w:rsidR="00124334" w:rsidRDefault="00124334" w:rsidP="00124334">
      <w:r>
        <w:t xml:space="preserve">              </w:t>
      </w:r>
      <w:proofErr w:type="gramStart"/>
      <w:r>
        <w:t>usuario[</w:t>
      </w:r>
      <w:proofErr w:type="gramEnd"/>
      <w:r>
        <w:t>1].dentro=true;</w:t>
      </w:r>
    </w:p>
    <w:p w:rsidR="00124334" w:rsidRDefault="00124334" w:rsidP="00124334">
      <w:r>
        <w:t xml:space="preserve">              i=0;</w:t>
      </w:r>
    </w:p>
    <w:p w:rsidR="00124334" w:rsidRDefault="00124334" w:rsidP="00124334">
      <w:r>
        <w:t xml:space="preserve">            }</w:t>
      </w:r>
    </w:p>
    <w:p w:rsidR="00124334" w:rsidRDefault="00124334" w:rsidP="00124334">
      <w:r>
        <w:lastRenderedPageBreak/>
        <w:t xml:space="preserve">            </w:t>
      </w:r>
      <w:proofErr w:type="gramStart"/>
      <w:r>
        <w:t>if</w:t>
      </w:r>
      <w:proofErr w:type="gramEnd"/>
      <w:r>
        <w:t>(((compareArray(ActualUID, Usuario3))&amp;&amp;(usuario[2].dentro==false))&amp;&amp;(i==1))</w:t>
      </w:r>
    </w:p>
    <w:p w:rsidR="00124334" w:rsidRDefault="00124334" w:rsidP="00124334">
      <w:r>
        <w:t xml:space="preserve">            {</w:t>
      </w:r>
    </w:p>
    <w:p w:rsidR="00124334" w:rsidRDefault="00124334" w:rsidP="00124334">
      <w:r>
        <w:t xml:space="preserve">              </w:t>
      </w:r>
      <w:proofErr w:type="gramStart"/>
      <w:r>
        <w:t>usuario[</w:t>
      </w:r>
      <w:proofErr w:type="gramEnd"/>
      <w:r>
        <w:t>2].dentro=true;</w:t>
      </w:r>
    </w:p>
    <w:p w:rsidR="00124334" w:rsidRDefault="00124334" w:rsidP="00124334">
      <w:r>
        <w:t xml:space="preserve">               i=0;</w:t>
      </w:r>
    </w:p>
    <w:p w:rsidR="00124334" w:rsidRDefault="00124334" w:rsidP="00124334">
      <w:r>
        <w:t xml:space="preserve">            }</w:t>
      </w:r>
    </w:p>
    <w:p w:rsidR="00124334" w:rsidRDefault="00124334" w:rsidP="00124334">
      <w:r>
        <w:t xml:space="preserve">               // Usuario entra en el parking //</w:t>
      </w:r>
    </w:p>
    <w:p w:rsidR="00124334" w:rsidRDefault="00124334" w:rsidP="00124334">
      <w:r>
        <w:t xml:space="preserve">            </w:t>
      </w:r>
      <w:proofErr w:type="gramStart"/>
      <w:r>
        <w:t>if</w:t>
      </w:r>
      <w:proofErr w:type="gramEnd"/>
      <w:r>
        <w:t>(((compareArray(ActualUID, Usuario1))&amp;&amp;(usuario[0].dentro==true))&amp;&amp;(i==1))</w:t>
      </w:r>
    </w:p>
    <w:p w:rsidR="00124334" w:rsidRDefault="00124334" w:rsidP="00124334">
      <w:r>
        <w:t xml:space="preserve">            {</w:t>
      </w:r>
    </w:p>
    <w:p w:rsidR="00124334" w:rsidRDefault="00124334" w:rsidP="00124334">
      <w:r>
        <w:t xml:space="preserve">              </w:t>
      </w:r>
      <w:proofErr w:type="gramStart"/>
      <w:r>
        <w:t>usuario[</w:t>
      </w:r>
      <w:proofErr w:type="gramEnd"/>
      <w:r>
        <w:t>0].dentro=false;</w:t>
      </w:r>
    </w:p>
    <w:p w:rsidR="00124334" w:rsidRDefault="00124334" w:rsidP="00124334">
      <w:r>
        <w:t xml:space="preserve">             i=0;</w:t>
      </w:r>
    </w:p>
    <w:p w:rsidR="00124334" w:rsidRDefault="00124334" w:rsidP="00124334">
      <w:r>
        <w:t xml:space="preserve">            }</w:t>
      </w:r>
    </w:p>
    <w:p w:rsidR="00124334" w:rsidRDefault="00124334" w:rsidP="00124334">
      <w:r>
        <w:t xml:space="preserve">            </w:t>
      </w:r>
      <w:proofErr w:type="gramStart"/>
      <w:r>
        <w:t>if</w:t>
      </w:r>
      <w:proofErr w:type="gramEnd"/>
      <w:r>
        <w:t>(((compareArray(ActualUID, Usuario2))&amp;&amp;(usuario[1].dentro==true))&amp;&amp;(i==1))</w:t>
      </w:r>
    </w:p>
    <w:p w:rsidR="00124334" w:rsidRDefault="00124334" w:rsidP="00124334">
      <w:r>
        <w:t xml:space="preserve">            {</w:t>
      </w:r>
    </w:p>
    <w:p w:rsidR="00124334" w:rsidRDefault="00124334" w:rsidP="00124334">
      <w:r>
        <w:t xml:space="preserve">              </w:t>
      </w:r>
      <w:proofErr w:type="gramStart"/>
      <w:r>
        <w:t>usuario[</w:t>
      </w:r>
      <w:proofErr w:type="gramEnd"/>
      <w:r>
        <w:t>1].dentro=false;</w:t>
      </w:r>
    </w:p>
    <w:p w:rsidR="00124334" w:rsidRDefault="00124334" w:rsidP="00124334">
      <w:r>
        <w:t xml:space="preserve">              i=0;</w:t>
      </w:r>
    </w:p>
    <w:p w:rsidR="00124334" w:rsidRDefault="00124334" w:rsidP="00124334">
      <w:r>
        <w:t xml:space="preserve">            }</w:t>
      </w:r>
    </w:p>
    <w:p w:rsidR="00124334" w:rsidRDefault="00124334" w:rsidP="00124334">
      <w:r>
        <w:t xml:space="preserve">            </w:t>
      </w:r>
      <w:proofErr w:type="gramStart"/>
      <w:r>
        <w:t>if</w:t>
      </w:r>
      <w:proofErr w:type="gramEnd"/>
      <w:r>
        <w:t>(((compareArray(ActualUID, Usuario3))&amp;&amp;(usuario[2].dentro==true))&amp;&amp;(i==1))</w:t>
      </w:r>
    </w:p>
    <w:p w:rsidR="00124334" w:rsidRDefault="00124334" w:rsidP="00124334">
      <w:r>
        <w:t xml:space="preserve">            {</w:t>
      </w:r>
    </w:p>
    <w:p w:rsidR="00124334" w:rsidRDefault="00124334" w:rsidP="00124334">
      <w:r>
        <w:t xml:space="preserve">              </w:t>
      </w:r>
      <w:proofErr w:type="gramStart"/>
      <w:r>
        <w:t>usuario[</w:t>
      </w:r>
      <w:proofErr w:type="gramEnd"/>
      <w:r>
        <w:t>2].dentro=false;</w:t>
      </w:r>
    </w:p>
    <w:p w:rsidR="00124334" w:rsidRDefault="00124334" w:rsidP="00124334">
      <w:r>
        <w:t xml:space="preserve">              i=0;</w:t>
      </w:r>
    </w:p>
    <w:p w:rsidR="00124334" w:rsidRDefault="00124334" w:rsidP="00124334">
      <w:r>
        <w:t xml:space="preserve">            }    </w:t>
      </w:r>
    </w:p>
    <w:p w:rsidR="00124334" w:rsidRDefault="00124334" w:rsidP="00124334">
      <w:r>
        <w:t xml:space="preserve">          }</w:t>
      </w:r>
    </w:p>
    <w:p w:rsidR="00124334" w:rsidRDefault="00124334" w:rsidP="00124334">
      <w:r>
        <w:t xml:space="preserve">          </w:t>
      </w:r>
      <w:proofErr w:type="gramStart"/>
      <w:r>
        <w:t>else</w:t>
      </w:r>
      <w:proofErr w:type="gramEnd"/>
    </w:p>
    <w:p w:rsidR="00124334" w:rsidRDefault="00124334" w:rsidP="00124334">
      <w:r>
        <w:t xml:space="preserve">          {  </w:t>
      </w:r>
    </w:p>
    <w:p w:rsidR="00124334" w:rsidRDefault="00124334" w:rsidP="00124334">
      <w:r>
        <w:t xml:space="preserve">           no_acceso=true; </w:t>
      </w:r>
    </w:p>
    <w:p w:rsidR="00124334" w:rsidRDefault="00124334" w:rsidP="00124334">
      <w:r>
        <w:t xml:space="preserve">           t_noacceso=</w:t>
      </w:r>
      <w:proofErr w:type="gramStart"/>
      <w:r>
        <w:t>millis(</w:t>
      </w:r>
      <w:proofErr w:type="gramEnd"/>
      <w:r>
        <w:t>);</w:t>
      </w:r>
    </w:p>
    <w:p w:rsidR="00124334" w:rsidRDefault="00124334" w:rsidP="00124334">
      <w:r>
        <w:t xml:space="preserve">           ti_noacceso=t_noacceso+2000;</w:t>
      </w:r>
    </w:p>
    <w:p w:rsidR="00124334" w:rsidRDefault="00124334" w:rsidP="00124334">
      <w:r>
        <w:t xml:space="preserve">          // </w:t>
      </w:r>
      <w:proofErr w:type="gramStart"/>
      <w:r>
        <w:t>Serial.println(</w:t>
      </w:r>
      <w:proofErr w:type="gramEnd"/>
      <w:r>
        <w:t>"Acceso denegado...");</w:t>
      </w:r>
    </w:p>
    <w:p w:rsidR="00124334" w:rsidRDefault="00124334" w:rsidP="00124334">
      <w:r>
        <w:t xml:space="preserve">          }</w:t>
      </w:r>
    </w:p>
    <w:p w:rsidR="00124334" w:rsidRDefault="00124334" w:rsidP="00124334">
      <w:r>
        <w:t xml:space="preserve">        // Terminamos la lectura de la tarjeta tarjeta  actual</w:t>
      </w:r>
    </w:p>
    <w:p w:rsidR="00124334" w:rsidRDefault="00124334" w:rsidP="00124334"/>
    <w:p w:rsidR="00124334" w:rsidRDefault="00124334" w:rsidP="00124334">
      <w:r>
        <w:t xml:space="preserve">        </w:t>
      </w:r>
    </w:p>
    <w:p w:rsidR="00124334" w:rsidRDefault="00124334" w:rsidP="00124334">
      <w:r>
        <w:t xml:space="preserve">        ////////// LINEAS DE TEST //////////</w:t>
      </w:r>
    </w:p>
    <w:p w:rsidR="00124334" w:rsidRDefault="00124334" w:rsidP="00124334">
      <w:r>
        <w:t xml:space="preserve">        ////////////////////////////////////</w:t>
      </w:r>
    </w:p>
    <w:p w:rsidR="00124334" w:rsidRDefault="00124334" w:rsidP="00124334">
      <w:r>
        <w:t xml:space="preserve">     /*   </w:t>
      </w:r>
      <w:proofErr w:type="gramStart"/>
      <w:r>
        <w:t>Serial.println(</w:t>
      </w:r>
      <w:proofErr w:type="gramEnd"/>
      <w:r>
        <w:t>"He llegado aqui, Valor=");</w:t>
      </w:r>
    </w:p>
    <w:p w:rsidR="00124334" w:rsidRDefault="00124334" w:rsidP="00124334">
      <w:r>
        <w:t xml:space="preserve">        </w:t>
      </w:r>
      <w:proofErr w:type="gramStart"/>
      <w:r>
        <w:t>Serial.println(</w:t>
      </w:r>
      <w:proofErr w:type="gramEnd"/>
      <w:r>
        <w:t>no_acceso);*/</w:t>
      </w:r>
    </w:p>
    <w:p w:rsidR="00124334" w:rsidRDefault="00124334" w:rsidP="00124334">
      <w:r>
        <w:lastRenderedPageBreak/>
        <w:t xml:space="preserve">        ////////////////////////////////////</w:t>
      </w:r>
    </w:p>
    <w:p w:rsidR="00124334" w:rsidRDefault="00124334" w:rsidP="00124334"/>
    <w:p w:rsidR="00124334" w:rsidRDefault="00124334" w:rsidP="00124334">
      <w:r>
        <w:t xml:space="preserve">        mfrc522.PICC_</w:t>
      </w:r>
      <w:proofErr w:type="gramStart"/>
      <w:r>
        <w:t>HaltA(</w:t>
      </w:r>
      <w:proofErr w:type="gramEnd"/>
      <w:r>
        <w:t>);</w:t>
      </w:r>
    </w:p>
    <w:p w:rsidR="00124334" w:rsidRDefault="00124334" w:rsidP="00124334">
      <w:r>
        <w:t xml:space="preserve">        </w:t>
      </w:r>
    </w:p>
    <w:p w:rsidR="00124334" w:rsidRDefault="00124334" w:rsidP="00124334">
      <w:r>
        <w:t xml:space="preserve">    }</w:t>
      </w:r>
    </w:p>
    <w:p w:rsidR="00124334" w:rsidRDefault="00124334" w:rsidP="00124334">
      <w:r>
        <w:t xml:space="preserve">  }</w:t>
      </w:r>
    </w:p>
    <w:p w:rsidR="00124334" w:rsidRDefault="00124334" w:rsidP="00124334"/>
    <w:p w:rsidR="00124334" w:rsidRDefault="00124334" w:rsidP="00124334">
      <w:r>
        <w:t>}</w:t>
      </w:r>
    </w:p>
    <w:p w:rsidR="00124334" w:rsidRDefault="00124334" w:rsidP="00124334"/>
    <w:p w:rsidR="00124334" w:rsidRDefault="00124334" w:rsidP="00124334">
      <w:r>
        <w:t>/*****************Función para comparar dos vectores*****************/</w:t>
      </w:r>
    </w:p>
    <w:p w:rsidR="00124334" w:rsidRDefault="00124334" w:rsidP="00124334"/>
    <w:p w:rsidR="00124334" w:rsidRPr="00124334" w:rsidRDefault="00124334" w:rsidP="00124334">
      <w:pPr>
        <w:rPr>
          <w:lang w:val="en-US"/>
        </w:rPr>
      </w:pPr>
      <w:proofErr w:type="gramStart"/>
      <w:r w:rsidRPr="00124334">
        <w:rPr>
          <w:lang w:val="en-US"/>
        </w:rPr>
        <w:t>boolean</w:t>
      </w:r>
      <w:proofErr w:type="gramEnd"/>
      <w:r w:rsidRPr="00124334">
        <w:rPr>
          <w:lang w:val="en-US"/>
        </w:rPr>
        <w:t xml:space="preserve"> compareArray(byte array1[], byte array2[])</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(array1[0] != array2[0])return (false);</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(array1[1] != array2[1])return (false);</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(array1[2] != array2[2])return (false);</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 xml:space="preserve"> (array1[3] != array2[3])return (false);</w:t>
      </w:r>
    </w:p>
    <w:p w:rsidR="00124334" w:rsidRDefault="00124334" w:rsidP="00124334">
      <w:r w:rsidRPr="00124334">
        <w:rPr>
          <w:lang w:val="en-US"/>
        </w:rPr>
        <w:t xml:space="preserve">  </w:t>
      </w:r>
      <w:proofErr w:type="gramStart"/>
      <w:r>
        <w:t>return</w:t>
      </w:r>
      <w:proofErr w:type="gramEnd"/>
      <w:r>
        <w:t xml:space="preserve"> (true);</w:t>
      </w:r>
    </w:p>
    <w:p w:rsidR="00124334" w:rsidRDefault="00124334" w:rsidP="00124334">
      <w:r>
        <w:t>}</w:t>
      </w:r>
    </w:p>
    <w:p w:rsidR="00124334" w:rsidRDefault="00124334" w:rsidP="00124334"/>
    <w:p w:rsidR="00124334" w:rsidRDefault="00124334" w:rsidP="00124334">
      <w:r>
        <w:t>/*****************Función para elevar/bajar barrera y control de LED's de acceso*****************/</w:t>
      </w:r>
    </w:p>
    <w:p w:rsidR="00124334" w:rsidRDefault="00124334" w:rsidP="00124334">
      <w:proofErr w:type="gramStart"/>
      <w:r>
        <w:t>void</w:t>
      </w:r>
      <w:proofErr w:type="gramEnd"/>
      <w:r>
        <w:t xml:space="preserve"> control_barrera()</w:t>
      </w:r>
    </w:p>
    <w:p w:rsidR="00124334" w:rsidRDefault="00124334" w:rsidP="00124334">
      <w:r>
        <w:t>{</w:t>
      </w:r>
    </w:p>
    <w:p w:rsidR="00124334" w:rsidRDefault="00124334" w:rsidP="00124334">
      <w:r>
        <w:t xml:space="preserve">   //Minimo del servo 1º. Maximo del servo 180º</w:t>
      </w:r>
      <w:proofErr w:type="gramStart"/>
      <w:r>
        <w:t>./</w:t>
      </w:r>
      <w:proofErr w:type="gramEnd"/>
      <w:r>
        <w:t xml:space="preserve">/ </w:t>
      </w:r>
    </w:p>
    <w:p w:rsidR="00124334" w:rsidRDefault="00124334" w:rsidP="00124334">
      <w:r>
        <w:t xml:space="preserve">  //GRADO 1: BARRERA ABIERTA. //</w:t>
      </w:r>
    </w:p>
    <w:p w:rsidR="00124334" w:rsidRDefault="00124334" w:rsidP="00124334">
      <w:r>
        <w:t xml:space="preserve">  //GRADO 110: BARRERA CERRADA. //</w:t>
      </w:r>
    </w:p>
    <w:p w:rsidR="00124334" w:rsidRDefault="00124334" w:rsidP="00124334">
      <w:r>
        <w:t xml:space="preserve">  </w:t>
      </w:r>
    </w:p>
    <w:p w:rsidR="00124334" w:rsidRDefault="00124334" w:rsidP="00124334">
      <w:r>
        <w:t xml:space="preserve">  </w:t>
      </w:r>
      <w:proofErr w:type="gramStart"/>
      <w:r>
        <w:t>if</w:t>
      </w:r>
      <w:proofErr w:type="gramEnd"/>
      <w:r>
        <w:t>(((acceso==true)&amp;&amp;(compareArray(ActualUID, Usuario1))))</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usuario[0].dentro==true)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 xml:space="preserve">10); </w:t>
      </w:r>
    </w:p>
    <w:p w:rsidR="00124334" w:rsidRPr="00124334" w:rsidRDefault="00124334" w:rsidP="00124334">
      <w:pPr>
        <w:rPr>
          <w:lang w:val="en-US"/>
        </w:rPr>
      </w:pPr>
      <w:r w:rsidRPr="00124334">
        <w:rPr>
          <w:lang w:val="en-US"/>
        </w:rPr>
        <w:t xml:space="preserve">      </w:t>
      </w:r>
      <w:proofErr w:type="gramStart"/>
      <w:r w:rsidRPr="00124334">
        <w:rPr>
          <w:lang w:val="en-US"/>
        </w:rPr>
        <w:t>gate=</w:t>
      </w:r>
      <w:proofErr w:type="gramEnd"/>
      <w:r w:rsidRPr="00124334">
        <w:rPr>
          <w:lang w:val="en-US"/>
        </w:rPr>
        <w:t xml:space="preserve">true; </w:t>
      </w:r>
    </w:p>
    <w:p w:rsidR="00124334" w:rsidRDefault="00124334" w:rsidP="00124334">
      <w:r w:rsidRPr="00124334">
        <w:rPr>
          <w:lang w:val="en-US"/>
        </w:rP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   Bienvenido");</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    Usuario1");</w:t>
      </w:r>
    </w:p>
    <w:p w:rsidR="00124334" w:rsidRDefault="00124334" w:rsidP="00124334">
      <w:r>
        <w:lastRenderedPageBreak/>
        <w:t xml:space="preserve">      </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usuario[0].dentro==false)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10);</w:t>
      </w:r>
    </w:p>
    <w:p w:rsidR="00124334" w:rsidRPr="00124334" w:rsidRDefault="00124334" w:rsidP="00124334">
      <w:pPr>
        <w:rPr>
          <w:lang w:val="en-US"/>
        </w:rPr>
      </w:pPr>
      <w:r w:rsidRPr="00124334">
        <w:rPr>
          <w:lang w:val="en-US"/>
        </w:rPr>
        <w:t xml:space="preserve">      </w:t>
      </w:r>
      <w:proofErr w:type="gramStart"/>
      <w:r w:rsidRPr="00124334">
        <w:rPr>
          <w:lang w:val="en-US"/>
        </w:rPr>
        <w:t>gate=</w:t>
      </w:r>
      <w:proofErr w:type="gramEnd"/>
      <w:r w:rsidRPr="00124334">
        <w:rPr>
          <w:lang w:val="en-US"/>
        </w:rPr>
        <w:t xml:space="preserve">true;  </w:t>
      </w:r>
    </w:p>
    <w:p w:rsidR="00124334" w:rsidRDefault="00124334" w:rsidP="00124334">
      <w:r w:rsidRPr="00124334">
        <w:rPr>
          <w:lang w:val="en-US"/>
        </w:rP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"Barrera  Abierta");</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 Adios Usuario1");</w:t>
      </w:r>
    </w:p>
    <w:p w:rsidR="00124334" w:rsidRDefault="00124334" w:rsidP="00124334">
      <w:r>
        <w:t xml:space="preserve">     </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((acceso==true)&amp;&amp;(compareArray(ActualUID, Usuario2))))</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usuario[1].dentro==true)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10);</w:t>
      </w:r>
    </w:p>
    <w:p w:rsidR="00124334" w:rsidRPr="00124334" w:rsidRDefault="00124334" w:rsidP="00124334">
      <w:pPr>
        <w:rPr>
          <w:lang w:val="en-US"/>
        </w:rPr>
      </w:pPr>
      <w:r w:rsidRPr="00124334">
        <w:rPr>
          <w:lang w:val="en-US"/>
        </w:rPr>
        <w:t xml:space="preserve">      </w:t>
      </w:r>
      <w:proofErr w:type="gramStart"/>
      <w:r w:rsidRPr="00124334">
        <w:rPr>
          <w:lang w:val="en-US"/>
        </w:rPr>
        <w:t>gate=</w:t>
      </w:r>
      <w:proofErr w:type="gramEnd"/>
      <w:r w:rsidRPr="00124334">
        <w:rPr>
          <w:lang w:val="en-US"/>
        </w:rPr>
        <w:t xml:space="preserve">true;  </w:t>
      </w:r>
    </w:p>
    <w:p w:rsidR="00124334" w:rsidRDefault="00124334" w:rsidP="00124334">
      <w:r w:rsidRPr="00124334">
        <w:rPr>
          <w:lang w:val="en-US"/>
        </w:rP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   Bienvenido");</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    Usuario2");</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usuario[1].dentro==false)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10);</w:t>
      </w:r>
    </w:p>
    <w:p w:rsidR="00124334" w:rsidRPr="00124334" w:rsidRDefault="00124334" w:rsidP="00124334">
      <w:pPr>
        <w:rPr>
          <w:lang w:val="en-US"/>
        </w:rPr>
      </w:pPr>
      <w:r w:rsidRPr="00124334">
        <w:rPr>
          <w:lang w:val="en-US"/>
        </w:rPr>
        <w:t xml:space="preserve">      </w:t>
      </w:r>
      <w:proofErr w:type="gramStart"/>
      <w:r w:rsidRPr="00124334">
        <w:rPr>
          <w:lang w:val="en-US"/>
        </w:rPr>
        <w:t>gate=</w:t>
      </w:r>
      <w:proofErr w:type="gramEnd"/>
      <w:r w:rsidRPr="00124334">
        <w:rPr>
          <w:lang w:val="en-US"/>
        </w:rPr>
        <w:t xml:space="preserve">true;  </w:t>
      </w:r>
    </w:p>
    <w:p w:rsidR="00124334" w:rsidRDefault="00124334" w:rsidP="00124334">
      <w:r w:rsidRPr="00124334">
        <w:rPr>
          <w:lang w:val="en-US"/>
        </w:rP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"Barrera  Abierta");</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 Adios Usuario2");</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lastRenderedPageBreak/>
        <w:t xml:space="preserve">  </w:t>
      </w:r>
      <w:proofErr w:type="gramStart"/>
      <w:r w:rsidRPr="00124334">
        <w:rPr>
          <w:lang w:val="en-US"/>
        </w:rPr>
        <w:t>if(</w:t>
      </w:r>
      <w:proofErr w:type="gramEnd"/>
      <w:r w:rsidRPr="00124334">
        <w:rPr>
          <w:lang w:val="en-US"/>
        </w:rPr>
        <w:t>(t_acceso&gt;=ti_acceso)&amp;&amp;(acceso==true))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100);</w:t>
      </w:r>
    </w:p>
    <w:p w:rsidR="00124334" w:rsidRPr="00124334" w:rsidRDefault="00124334" w:rsidP="00124334">
      <w:pPr>
        <w:rPr>
          <w:lang w:val="en-US"/>
        </w:rPr>
      </w:pPr>
      <w:r w:rsidRPr="00124334">
        <w:rPr>
          <w:lang w:val="en-US"/>
        </w:rPr>
        <w:t xml:space="preserve">       </w:t>
      </w:r>
      <w:proofErr w:type="gramStart"/>
      <w:r w:rsidRPr="00124334">
        <w:rPr>
          <w:lang w:val="en-US"/>
        </w:rPr>
        <w:t>pause=</w:t>
      </w:r>
      <w:proofErr w:type="gramEnd"/>
      <w:r w:rsidRPr="00124334">
        <w:rPr>
          <w:lang w:val="en-US"/>
        </w:rPr>
        <w:t>false;</w:t>
      </w:r>
    </w:p>
    <w:p w:rsidR="00124334" w:rsidRPr="00124334" w:rsidRDefault="00124334" w:rsidP="00124334">
      <w:pPr>
        <w:rPr>
          <w:lang w:val="en-US"/>
        </w:rPr>
      </w:pPr>
      <w:r w:rsidRPr="00124334">
        <w:rPr>
          <w:lang w:val="en-US"/>
        </w:rPr>
        <w:t xml:space="preserve">       </w:t>
      </w:r>
      <w:proofErr w:type="gramStart"/>
      <w:r w:rsidRPr="00124334">
        <w:rPr>
          <w:lang w:val="en-US"/>
        </w:rPr>
        <w:t>acceso=</w:t>
      </w:r>
      <w:proofErr w:type="gramEnd"/>
      <w:r w:rsidRPr="00124334">
        <w:rPr>
          <w:lang w:val="en-US"/>
        </w:rPr>
        <w:t>false;</w:t>
      </w:r>
    </w:p>
    <w:p w:rsidR="00124334" w:rsidRPr="00124334" w:rsidRDefault="00124334" w:rsidP="00124334">
      <w:pPr>
        <w:rPr>
          <w:lang w:val="en-US"/>
        </w:rPr>
      </w:pPr>
      <w:r w:rsidRPr="00124334">
        <w:rPr>
          <w:lang w:val="en-US"/>
        </w:rPr>
        <w:t xml:space="preserve">       </w:t>
      </w:r>
      <w:proofErr w:type="gramStart"/>
      <w:r w:rsidRPr="00124334">
        <w:rPr>
          <w:lang w:val="en-US"/>
        </w:rPr>
        <w:t>gate=</w:t>
      </w:r>
      <w:proofErr w:type="gramEnd"/>
      <w:r w:rsidRPr="00124334">
        <w:rPr>
          <w:lang w:val="en-US"/>
        </w:rPr>
        <w:t>false;</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LED_ACCESO,LOW);</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LED_NEGACION,HIGH);</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no_acceso==true)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analogWrite(</w:t>
      </w:r>
      <w:proofErr w:type="gramEnd"/>
      <w:r w:rsidRPr="00124334">
        <w:rPr>
          <w:lang w:val="en-US"/>
        </w:rPr>
        <w:t>alarma2, 20);</w:t>
      </w:r>
    </w:p>
    <w:p w:rsidR="00124334" w:rsidRPr="00124334" w:rsidRDefault="00124334" w:rsidP="00124334">
      <w:pPr>
        <w:rPr>
          <w:lang w:val="en-US"/>
        </w:rPr>
      </w:pPr>
      <w:r w:rsidRPr="00124334">
        <w:rPr>
          <w:lang w:val="en-US"/>
        </w:rPr>
        <w:t xml:space="preserve">    </w:t>
      </w:r>
      <w:proofErr w:type="gramStart"/>
      <w:r w:rsidRPr="00124334">
        <w:rPr>
          <w:lang w:val="en-US"/>
        </w:rPr>
        <w:t>pause=</w:t>
      </w:r>
      <w:proofErr w:type="gramEnd"/>
      <w:r w:rsidRPr="00124334">
        <w:rPr>
          <w:lang w:val="en-US"/>
        </w:rPr>
        <w:t>true;</w:t>
      </w:r>
    </w:p>
    <w:p w:rsidR="00124334" w:rsidRDefault="00124334" w:rsidP="00124334">
      <w:r w:rsidRPr="00124334">
        <w:rPr>
          <w:lang w:val="en-US"/>
        </w:rP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r>
        <w:t xml:space="preserve">    </w:t>
      </w:r>
      <w:proofErr w:type="gramStart"/>
      <w:r>
        <w:t>lcd.print(</w:t>
      </w:r>
      <w:proofErr w:type="gramEnd"/>
      <w:r>
        <w:t>"Acceso denegado");</w:t>
      </w:r>
    </w:p>
    <w:p w:rsidR="00124334" w:rsidRDefault="00124334" w:rsidP="00124334">
      <w:r>
        <w:t xml:space="preserve">  }</w:t>
      </w:r>
    </w:p>
    <w:p w:rsidR="00124334" w:rsidRDefault="00124334" w:rsidP="00124334">
      <w:r>
        <w:t xml:space="preserve">  </w:t>
      </w:r>
      <w:proofErr w:type="gramStart"/>
      <w:r>
        <w:t>if</w:t>
      </w:r>
      <w:proofErr w:type="gramEnd"/>
      <w:r>
        <w:t>((t_noacceso&gt;=ti_noacceso)&amp;&amp;(no_acceso==true))</w:t>
      </w:r>
    </w:p>
    <w:p w:rsidR="00124334" w:rsidRDefault="00124334" w:rsidP="00124334">
      <w:r>
        <w:t xml:space="preserve">  {</w:t>
      </w:r>
    </w:p>
    <w:p w:rsidR="00124334" w:rsidRDefault="00124334" w:rsidP="00124334">
      <w:r>
        <w:t xml:space="preserve">    </w:t>
      </w:r>
      <w:proofErr w:type="gramStart"/>
      <w:r>
        <w:t>analogWrite(</w:t>
      </w:r>
      <w:proofErr w:type="gramEnd"/>
      <w:r>
        <w:t>alarma2,0);</w:t>
      </w:r>
    </w:p>
    <w:p w:rsidR="00124334" w:rsidRDefault="00124334" w:rsidP="00124334">
      <w:r>
        <w:t xml:space="preserve">    </w:t>
      </w:r>
      <w:proofErr w:type="gramStart"/>
      <w:r>
        <w:t>pause=</w:t>
      </w:r>
      <w:proofErr w:type="gramEnd"/>
      <w:r>
        <w:t>false;</w:t>
      </w:r>
    </w:p>
    <w:p w:rsidR="00124334" w:rsidRDefault="00124334" w:rsidP="00124334">
      <w:r>
        <w:t xml:space="preserve">    no_acceso=false;</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p>
    <w:p w:rsidR="00124334" w:rsidRPr="00124334" w:rsidRDefault="00124334" w:rsidP="00124334">
      <w:pPr>
        <w:rPr>
          <w:lang w:val="en-US"/>
        </w:rPr>
      </w:pPr>
      <w:proofErr w:type="gramStart"/>
      <w:r w:rsidRPr="00124334">
        <w:rPr>
          <w:lang w:val="en-US"/>
        </w:rPr>
        <w:t>void</w:t>
      </w:r>
      <w:proofErr w:type="gramEnd"/>
      <w:r w:rsidRPr="00124334">
        <w:rPr>
          <w:lang w:val="en-US"/>
        </w:rPr>
        <w:t xml:space="preserve"> control_interfaz()</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int</w:t>
      </w:r>
      <w:proofErr w:type="gramEnd"/>
      <w:r w:rsidRPr="00124334">
        <w:rPr>
          <w:lang w:val="en-US"/>
        </w:rPr>
        <w:t xml:space="preserve"> x;</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Serial.available())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char</w:t>
      </w:r>
      <w:proofErr w:type="gramEnd"/>
      <w:r w:rsidRPr="00124334">
        <w:rPr>
          <w:lang w:val="en-US"/>
        </w:rPr>
        <w:t xml:space="preserve"> c=Serial.read();</w:t>
      </w:r>
    </w:p>
    <w:p w:rsidR="00124334" w:rsidRDefault="00124334" w:rsidP="00124334">
      <w:r w:rsidRPr="00124334">
        <w:rPr>
          <w:lang w:val="en-US"/>
        </w:rPr>
        <w:t xml:space="preserve">    </w:t>
      </w:r>
      <w:r>
        <w:t>// Iluminación //</w:t>
      </w:r>
    </w:p>
    <w:p w:rsidR="00124334" w:rsidRDefault="00124334" w:rsidP="00124334">
      <w:r>
        <w:t xml:space="preserve">    </w:t>
      </w:r>
      <w:proofErr w:type="gramStart"/>
      <w:r>
        <w:t>if(</w:t>
      </w:r>
      <w:proofErr w:type="gramEnd"/>
      <w:r>
        <w:t>c=='0'){iluminacion=false;}</w:t>
      </w:r>
    </w:p>
    <w:p w:rsidR="00124334" w:rsidRPr="00124334" w:rsidRDefault="00124334" w:rsidP="00124334">
      <w:pPr>
        <w:rPr>
          <w:lang w:val="en-US"/>
        </w:rPr>
      </w:pPr>
      <w:r>
        <w:t xml:space="preserve">    </w:t>
      </w:r>
      <w:proofErr w:type="gramStart"/>
      <w:r w:rsidRPr="00124334">
        <w:rPr>
          <w:lang w:val="en-US"/>
        </w:rPr>
        <w:t>if(</w:t>
      </w:r>
      <w:proofErr w:type="gramEnd"/>
      <w:r w:rsidRPr="00124334">
        <w:rPr>
          <w:lang w:val="en-US"/>
        </w:rPr>
        <w:t xml:space="preserve">c=='1'){iluminacion=true; }   </w:t>
      </w:r>
    </w:p>
    <w:p w:rsidR="00124334" w:rsidRDefault="00124334" w:rsidP="00124334">
      <w:r w:rsidRPr="00124334">
        <w:rPr>
          <w:lang w:val="en-US"/>
        </w:rPr>
        <w:t xml:space="preserve">    </w:t>
      </w:r>
      <w:r>
        <w:t>// Ventilación //</w:t>
      </w:r>
    </w:p>
    <w:p w:rsidR="00124334" w:rsidRDefault="00124334" w:rsidP="00124334">
      <w:r>
        <w:t xml:space="preserve">    </w:t>
      </w:r>
      <w:proofErr w:type="gramStart"/>
      <w:r>
        <w:t>if(</w:t>
      </w:r>
      <w:proofErr w:type="gramEnd"/>
      <w:r>
        <w:t>c=='2'){ventilacion=false;}</w:t>
      </w:r>
    </w:p>
    <w:p w:rsidR="00124334" w:rsidRPr="00124334" w:rsidRDefault="00124334" w:rsidP="00124334">
      <w:pPr>
        <w:rPr>
          <w:lang w:val="en-US"/>
        </w:rPr>
      </w:pPr>
      <w:r>
        <w:t xml:space="preserve">    </w:t>
      </w:r>
      <w:proofErr w:type="gramStart"/>
      <w:r w:rsidRPr="00124334">
        <w:rPr>
          <w:lang w:val="en-US"/>
        </w:rPr>
        <w:t>if(</w:t>
      </w:r>
      <w:proofErr w:type="gramEnd"/>
      <w:r w:rsidRPr="00124334">
        <w:rPr>
          <w:lang w:val="en-US"/>
        </w:rPr>
        <w:t xml:space="preserve">c=='3'){ventilacion=true;}   </w:t>
      </w:r>
    </w:p>
    <w:p w:rsidR="00124334" w:rsidRPr="00124334" w:rsidRDefault="00124334" w:rsidP="00124334">
      <w:pPr>
        <w:rPr>
          <w:lang w:val="en-US"/>
        </w:rPr>
      </w:pPr>
      <w:r w:rsidRPr="00124334">
        <w:rPr>
          <w:lang w:val="en-US"/>
        </w:rPr>
        <w:t xml:space="preserve">    // Alarma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c=='4'){alert=false;}</w:t>
      </w:r>
    </w:p>
    <w:p w:rsidR="00124334" w:rsidRPr="00124334" w:rsidRDefault="00124334" w:rsidP="00124334">
      <w:pPr>
        <w:rPr>
          <w:lang w:val="en-US"/>
        </w:rPr>
      </w:pPr>
      <w:r w:rsidRPr="00124334">
        <w:rPr>
          <w:lang w:val="en-US"/>
        </w:rPr>
        <w:lastRenderedPageBreak/>
        <w:t xml:space="preserve">    </w:t>
      </w:r>
      <w:proofErr w:type="gramStart"/>
      <w:r w:rsidRPr="00124334">
        <w:rPr>
          <w:lang w:val="en-US"/>
        </w:rPr>
        <w:t>if(</w:t>
      </w:r>
      <w:proofErr w:type="gramEnd"/>
      <w:r w:rsidRPr="00124334">
        <w:rPr>
          <w:lang w:val="en-US"/>
        </w:rPr>
        <w:t>c=='5'){ alert=true;}</w:t>
      </w:r>
    </w:p>
    <w:p w:rsidR="00124334" w:rsidRDefault="00124334" w:rsidP="00124334">
      <w:r w:rsidRPr="00124334">
        <w:rPr>
          <w:lang w:val="en-US"/>
        </w:rPr>
        <w:t xml:space="preserve">    </w:t>
      </w:r>
      <w:r>
        <w:t>// Iluminacion de emergencia //</w:t>
      </w:r>
    </w:p>
    <w:p w:rsidR="00124334" w:rsidRDefault="00124334" w:rsidP="00124334">
      <w:r>
        <w:t xml:space="preserve">    </w:t>
      </w:r>
      <w:proofErr w:type="gramStart"/>
      <w:r>
        <w:t>if(</w:t>
      </w:r>
      <w:proofErr w:type="gramEnd"/>
      <w:r>
        <w:t>c=='6'){aux=false;}</w:t>
      </w:r>
    </w:p>
    <w:p w:rsidR="00124334" w:rsidRPr="00124334" w:rsidRDefault="00124334" w:rsidP="00124334">
      <w:pPr>
        <w:rPr>
          <w:lang w:val="en-US"/>
        </w:rPr>
      </w:pPr>
      <w:r>
        <w:t xml:space="preserve">    </w:t>
      </w:r>
      <w:proofErr w:type="gramStart"/>
      <w:r w:rsidRPr="00124334">
        <w:rPr>
          <w:lang w:val="en-US"/>
        </w:rPr>
        <w:t>if(</w:t>
      </w:r>
      <w:proofErr w:type="gramEnd"/>
      <w:r w:rsidRPr="00124334">
        <w:rPr>
          <w:lang w:val="en-US"/>
        </w:rPr>
        <w:t>c=='7'){aux=true;}</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 Temperatura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c=='t')</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Serial.write(</w:t>
      </w:r>
      <w:proofErr w:type="gramEnd"/>
      <w:r w:rsidRPr="00124334">
        <w:rPr>
          <w:lang w:val="en-US"/>
        </w:rPr>
        <w:t>"t=");</w:t>
      </w:r>
    </w:p>
    <w:p w:rsidR="00124334" w:rsidRDefault="00124334" w:rsidP="00124334">
      <w:r w:rsidRPr="00124334">
        <w:rPr>
          <w:lang w:val="en-US"/>
        </w:rPr>
        <w:t xml:space="preserve">      </w:t>
      </w:r>
      <w:proofErr w:type="gramStart"/>
      <w:r>
        <w:t>Serial.print(</w:t>
      </w:r>
      <w:proofErr w:type="gramEnd"/>
      <w:r>
        <w:t>usuario[0].temp_media);</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 Humedad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c=='h')</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Serial.write(</w:t>
      </w:r>
      <w:proofErr w:type="gramEnd"/>
      <w:r w:rsidRPr="00124334">
        <w:rPr>
          <w:lang w:val="en-US"/>
        </w:rPr>
        <w:t>"h=");</w:t>
      </w:r>
    </w:p>
    <w:p w:rsidR="00124334" w:rsidRDefault="00124334" w:rsidP="00124334">
      <w:r w:rsidRPr="00124334">
        <w:rPr>
          <w:lang w:val="en-US"/>
        </w:rPr>
        <w:t xml:space="preserve">      </w:t>
      </w:r>
      <w:proofErr w:type="gramStart"/>
      <w:r>
        <w:t>Serial.print(</w:t>
      </w:r>
      <w:proofErr w:type="gramEnd"/>
      <w:r>
        <w:t>usuario[0].hum_media);</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 Barrera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c=='b')</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Serial.write(</w:t>
      </w:r>
      <w:proofErr w:type="gramEnd"/>
      <w:r w:rsidRPr="00124334">
        <w:rPr>
          <w:lang w:val="en-US"/>
        </w:rPr>
        <w:t>"b=");</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acceso==true)</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Serial.write(</w:t>
      </w:r>
      <w:proofErr w:type="gramEnd"/>
      <w:r w:rsidRPr="00124334">
        <w:rPr>
          <w:lang w:val="en-US"/>
        </w:rPr>
        <w:t>"Abierta");</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(gate==true)&amp;&amp;(usuario[0].dentro==true))Serial.write("11");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(gate==true)&amp;&amp;(usuario[0].dentro==false))Serial.write("10");</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(gate==true)&amp;&amp;(usuario[1].dentro==true))Serial.write("21");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(gate==true)&amp;&amp;(usuario[1].dentro==false))Serial.write("20");</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(gate==true)&amp;&amp;(usuario[2].dentro==true))Serial.write("31");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(gate==true)&amp;&amp;(usuario[2].dentro==false))Serial.write("30");</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acceso==false)</w:t>
      </w:r>
    </w:p>
    <w:p w:rsidR="00124334" w:rsidRDefault="00124334" w:rsidP="00124334">
      <w:r w:rsidRPr="00124334">
        <w:rPr>
          <w:lang w:val="en-US"/>
        </w:rPr>
        <w:t xml:space="preserve">      </w:t>
      </w:r>
      <w:r>
        <w:t>{</w:t>
      </w:r>
    </w:p>
    <w:p w:rsidR="00124334" w:rsidRDefault="00124334" w:rsidP="00124334">
      <w:r>
        <w:t xml:space="preserve">        </w:t>
      </w:r>
      <w:proofErr w:type="gramStart"/>
      <w:r>
        <w:t>Serial.write(</w:t>
      </w:r>
      <w:proofErr w:type="gramEnd"/>
      <w:r>
        <w:t>"Cerrada");</w:t>
      </w:r>
    </w:p>
    <w:p w:rsidR="00124334" w:rsidRDefault="00124334" w:rsidP="00124334">
      <w:r>
        <w:t xml:space="preserve">      }</w:t>
      </w:r>
    </w:p>
    <w:p w:rsidR="00124334" w:rsidRDefault="00124334" w:rsidP="00124334">
      <w:r>
        <w:t xml:space="preserve">    }</w:t>
      </w:r>
    </w:p>
    <w:p w:rsidR="00124334" w:rsidRDefault="00124334" w:rsidP="00124334">
      <w:r>
        <w:t xml:space="preserve">    // Usuario //</w:t>
      </w:r>
    </w:p>
    <w:p w:rsidR="00124334" w:rsidRDefault="00124334" w:rsidP="00124334">
      <w:r>
        <w:lastRenderedPageBreak/>
        <w:t xml:space="preserve">    </w:t>
      </w:r>
      <w:proofErr w:type="gramStart"/>
      <w:r>
        <w:t>if(</w:t>
      </w:r>
      <w:proofErr w:type="gramEnd"/>
      <w:r>
        <w:t>c=='u')</w:t>
      </w:r>
    </w:p>
    <w:p w:rsidR="00124334" w:rsidRDefault="00124334" w:rsidP="00124334">
      <w:r>
        <w:t xml:space="preserve">    {</w:t>
      </w:r>
    </w:p>
    <w:p w:rsidR="00124334" w:rsidRDefault="00124334" w:rsidP="00124334">
      <w:r>
        <w:t xml:space="preserve">      </w:t>
      </w:r>
      <w:proofErr w:type="gramStart"/>
      <w:r>
        <w:t>Serial.write(</w:t>
      </w:r>
      <w:proofErr w:type="gramEnd"/>
      <w:r>
        <w:t>"u=");</w:t>
      </w:r>
    </w:p>
    <w:p w:rsidR="00124334" w:rsidRDefault="00124334" w:rsidP="00124334">
      <w:r>
        <w:t xml:space="preserve">      </w:t>
      </w:r>
      <w:proofErr w:type="gramStart"/>
      <w:r>
        <w:t>for(</w:t>
      </w:r>
      <w:proofErr w:type="gramEnd"/>
      <w:r>
        <w:t>x=0;x&lt;CANT_PLAZAS;x++)</w:t>
      </w:r>
    </w:p>
    <w:p w:rsidR="00124334" w:rsidRDefault="00124334" w:rsidP="00124334">
      <w:r>
        <w:t xml:space="preserve">      {</w:t>
      </w:r>
    </w:p>
    <w:p w:rsidR="00124334" w:rsidRDefault="00124334" w:rsidP="00124334">
      <w:r>
        <w:t xml:space="preserve">        </w:t>
      </w:r>
      <w:proofErr w:type="gramStart"/>
      <w:r>
        <w:t>if(</w:t>
      </w:r>
      <w:proofErr w:type="gramEnd"/>
      <w:r>
        <w:t>usuario[x].dentro==false)Serial.print("0");</w:t>
      </w:r>
    </w:p>
    <w:p w:rsidR="00124334" w:rsidRDefault="00124334" w:rsidP="00124334">
      <w:r>
        <w:t xml:space="preserve">        </w:t>
      </w:r>
      <w:proofErr w:type="gramStart"/>
      <w:r>
        <w:t>if(</w:t>
      </w:r>
      <w:proofErr w:type="gramEnd"/>
      <w:r>
        <w:t>usuario[x].dentro==true)Serial.print("1");</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 Plaza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c=='p')</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Serial.write(</w:t>
      </w:r>
      <w:proofErr w:type="gramEnd"/>
      <w:r w:rsidRPr="00124334">
        <w:rPr>
          <w:lang w:val="en-US"/>
        </w:rPr>
        <w:t>"p=");</w:t>
      </w:r>
    </w:p>
    <w:p w:rsidR="00124334" w:rsidRPr="00124334" w:rsidRDefault="00124334" w:rsidP="00124334">
      <w:pPr>
        <w:rPr>
          <w:lang w:val="en-US"/>
        </w:rPr>
      </w:pPr>
      <w:r w:rsidRPr="00124334">
        <w:rPr>
          <w:lang w:val="en-US"/>
        </w:rPr>
        <w:t xml:space="preserve">      </w:t>
      </w:r>
      <w:proofErr w:type="gramStart"/>
      <w:r w:rsidRPr="00124334">
        <w:rPr>
          <w:lang w:val="en-US"/>
        </w:rPr>
        <w:t>for(</w:t>
      </w:r>
      <w:proofErr w:type="gramEnd"/>
      <w:r w:rsidRPr="00124334">
        <w:rPr>
          <w:lang w:val="en-US"/>
        </w:rPr>
        <w:t>x=0;x&lt;CANT_PLAZAS;x++ )</w:t>
      </w:r>
    </w:p>
    <w:p w:rsidR="00124334" w:rsidRDefault="00124334" w:rsidP="00124334">
      <w:r w:rsidRPr="00124334">
        <w:rPr>
          <w:lang w:val="en-US"/>
        </w:rPr>
        <w:t xml:space="preserve">      </w:t>
      </w:r>
      <w:r>
        <w:t>{</w:t>
      </w:r>
    </w:p>
    <w:p w:rsidR="00124334" w:rsidRDefault="00124334" w:rsidP="00124334">
      <w:r>
        <w:t xml:space="preserve">         </w:t>
      </w:r>
      <w:proofErr w:type="gramStart"/>
      <w:r>
        <w:t>if(</w:t>
      </w:r>
      <w:proofErr w:type="gramEnd"/>
      <w:r>
        <w:t>plaza[x].ocupada==false)Serial.print("0");</w:t>
      </w:r>
    </w:p>
    <w:p w:rsidR="00124334" w:rsidRDefault="00124334" w:rsidP="00124334">
      <w:r>
        <w:t xml:space="preserve">         </w:t>
      </w:r>
      <w:proofErr w:type="gramStart"/>
      <w:r>
        <w:t>if(</w:t>
      </w:r>
      <w:proofErr w:type="gramEnd"/>
      <w:r>
        <w:t>plaza[x].ocupada==true)Serial.print("1");</w:t>
      </w:r>
    </w:p>
    <w:p w:rsidR="00124334" w:rsidRDefault="00124334" w:rsidP="00124334">
      <w:r>
        <w:t xml:space="preserve">      }</w:t>
      </w:r>
    </w:p>
    <w:p w:rsidR="00124334" w:rsidRDefault="00124334" w:rsidP="00124334">
      <w:r>
        <w:t xml:space="preserve">    }</w:t>
      </w:r>
    </w:p>
    <w:p w:rsidR="00124334" w:rsidRDefault="00124334" w:rsidP="00124334">
      <w:r>
        <w:t xml:space="preserve">    // Ocupacion Plaza</w:t>
      </w:r>
    </w:p>
    <w:p w:rsidR="00124334" w:rsidRDefault="00124334" w:rsidP="00124334">
      <w:r>
        <w:t xml:space="preserve">    </w:t>
      </w:r>
      <w:proofErr w:type="gramStart"/>
      <w:r>
        <w:t>if(</w:t>
      </w:r>
      <w:proofErr w:type="gramEnd"/>
      <w:r>
        <w:t>c=='m')</w:t>
      </w:r>
    </w:p>
    <w:p w:rsidR="00124334" w:rsidRDefault="00124334" w:rsidP="00124334">
      <w:r>
        <w:t xml:space="preserve">    {</w:t>
      </w:r>
    </w:p>
    <w:p w:rsidR="00124334" w:rsidRDefault="00124334" w:rsidP="00124334">
      <w:r>
        <w:t xml:space="preserve">      </w:t>
      </w:r>
    </w:p>
    <w:p w:rsidR="00124334" w:rsidRDefault="00124334" w:rsidP="00124334">
      <w:r>
        <w:t xml:space="preserve">      </w:t>
      </w:r>
      <w:proofErr w:type="gramStart"/>
      <w:r>
        <w:t>if(</w:t>
      </w:r>
      <w:proofErr w:type="gramEnd"/>
      <w:r>
        <w:t>plaza[0].ocupada==true)</w:t>
      </w:r>
    </w:p>
    <w:p w:rsidR="00124334" w:rsidRDefault="00124334" w:rsidP="00124334">
      <w:r>
        <w:t xml:space="preserve">      {</w:t>
      </w:r>
    </w:p>
    <w:p w:rsidR="00124334" w:rsidRDefault="00124334" w:rsidP="00124334">
      <w:r>
        <w:t xml:space="preserve">        </w:t>
      </w:r>
      <w:proofErr w:type="gramStart"/>
      <w:r>
        <w:t>Serial.print(</w:t>
      </w:r>
      <w:proofErr w:type="gramEnd"/>
      <w:r>
        <w:t>"p1=");</w:t>
      </w:r>
    </w:p>
    <w:p w:rsidR="00124334" w:rsidRDefault="00124334" w:rsidP="00124334">
      <w:r>
        <w:t xml:space="preserve">        </w:t>
      </w:r>
      <w:proofErr w:type="gramStart"/>
      <w:r>
        <w:t>Serial.print(</w:t>
      </w:r>
      <w:proofErr w:type="gramEnd"/>
      <w:r>
        <w:t xml:space="preserve">(plaza[0].tiempo_final/1000)/60); </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else</w:t>
      </w:r>
      <w:proofErr w:type="gramEnd"/>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"Li1");</w:t>
      </w:r>
    </w:p>
    <w:p w:rsidR="00124334" w:rsidRPr="00124334" w:rsidRDefault="00124334" w:rsidP="00124334">
      <w:pPr>
        <w:rPr>
          <w:lang w:val="en-US"/>
        </w:rPr>
      </w:pPr>
      <w:r w:rsidRPr="00124334">
        <w:rPr>
          <w:lang w:val="en-US"/>
        </w:rPr>
        <w:t xml:space="preserve">      }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c=='n')</w:t>
      </w:r>
    </w:p>
    <w:p w:rsidR="00124334" w:rsidRDefault="00124334" w:rsidP="00124334">
      <w:r w:rsidRPr="00124334">
        <w:rPr>
          <w:lang w:val="en-US"/>
        </w:rPr>
        <w:t xml:space="preserve">    </w:t>
      </w:r>
      <w:r>
        <w:t>{</w:t>
      </w:r>
    </w:p>
    <w:p w:rsidR="00124334" w:rsidRDefault="00124334" w:rsidP="00124334">
      <w:r>
        <w:t xml:space="preserve">      </w:t>
      </w:r>
      <w:proofErr w:type="gramStart"/>
      <w:r>
        <w:t>if(</w:t>
      </w:r>
      <w:proofErr w:type="gramEnd"/>
      <w:r>
        <w:t>plaza[1].ocupada==true)</w:t>
      </w:r>
    </w:p>
    <w:p w:rsidR="00124334" w:rsidRDefault="00124334" w:rsidP="00124334">
      <w:r>
        <w:t xml:space="preserve">      {</w:t>
      </w:r>
    </w:p>
    <w:p w:rsidR="00124334" w:rsidRDefault="00124334" w:rsidP="00124334">
      <w:r>
        <w:t xml:space="preserve">        </w:t>
      </w:r>
      <w:proofErr w:type="gramStart"/>
      <w:r>
        <w:t>Serial.print(</w:t>
      </w:r>
      <w:proofErr w:type="gramEnd"/>
      <w:r>
        <w:t>"p2=");</w:t>
      </w:r>
    </w:p>
    <w:p w:rsidR="00124334" w:rsidRDefault="00124334" w:rsidP="00124334">
      <w:r>
        <w:t xml:space="preserve">        </w:t>
      </w:r>
      <w:proofErr w:type="gramStart"/>
      <w:r>
        <w:t>Serial.print(</w:t>
      </w:r>
      <w:proofErr w:type="gramEnd"/>
      <w:r>
        <w:t xml:space="preserve">(plaza[1].tiempo_final/1000)/60); </w:t>
      </w:r>
    </w:p>
    <w:p w:rsidR="00124334" w:rsidRPr="00124334" w:rsidRDefault="00124334" w:rsidP="00124334">
      <w:pPr>
        <w:rPr>
          <w:lang w:val="en-US"/>
        </w:rPr>
      </w:pPr>
      <w:r>
        <w:lastRenderedPageBreak/>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else</w:t>
      </w:r>
      <w:proofErr w:type="gramEnd"/>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"Li2");</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c=='g')</w:t>
      </w:r>
    </w:p>
    <w:p w:rsidR="00124334" w:rsidRDefault="00124334" w:rsidP="00124334">
      <w:r w:rsidRPr="00124334">
        <w:rPr>
          <w:lang w:val="en-US"/>
        </w:rPr>
        <w:t xml:space="preserve">    </w:t>
      </w:r>
      <w:r>
        <w:t>{</w:t>
      </w:r>
    </w:p>
    <w:p w:rsidR="00124334" w:rsidRDefault="00124334" w:rsidP="00124334">
      <w:r>
        <w:t xml:space="preserve">      </w:t>
      </w:r>
      <w:proofErr w:type="gramStart"/>
      <w:r>
        <w:t>if(</w:t>
      </w:r>
      <w:proofErr w:type="gramEnd"/>
      <w:r>
        <w:t>plaza[2].ocupada==true)</w:t>
      </w:r>
    </w:p>
    <w:p w:rsidR="00124334" w:rsidRDefault="00124334" w:rsidP="00124334">
      <w:r>
        <w:t xml:space="preserve">      {</w:t>
      </w:r>
    </w:p>
    <w:p w:rsidR="00124334" w:rsidRDefault="00124334" w:rsidP="00124334">
      <w:r>
        <w:t xml:space="preserve">        </w:t>
      </w:r>
      <w:proofErr w:type="gramStart"/>
      <w:r>
        <w:t>Serial.print(</w:t>
      </w:r>
      <w:proofErr w:type="gramEnd"/>
      <w:r>
        <w:t>"p3=");</w:t>
      </w:r>
    </w:p>
    <w:p w:rsidR="00124334" w:rsidRDefault="00124334" w:rsidP="00124334">
      <w:r>
        <w:t xml:space="preserve">        </w:t>
      </w:r>
      <w:proofErr w:type="gramStart"/>
      <w:r>
        <w:t>Serial.print(</w:t>
      </w:r>
      <w:proofErr w:type="gramEnd"/>
      <w:r>
        <w:t xml:space="preserve">(plaza[2].tiempo_final/1000)/60); </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else</w:t>
      </w:r>
      <w:proofErr w:type="gramEnd"/>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Serial.print(</w:t>
      </w:r>
      <w:proofErr w:type="gramEnd"/>
      <w:r w:rsidRPr="00124334">
        <w:rPr>
          <w:lang w:val="en-US"/>
        </w:rPr>
        <w:t>"Li3");</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 Sincronizacion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c=='s')</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iluminacion==false)Serial.print(0);</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iluminacion==true)Serial.print(1);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ventilacion==false)Serial.print(0);</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ventilacion==true)Serial.print(1);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alert==false)Serial.print(0);</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alert==true)Serial.print(1);</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aux==false)Serial.print(0);</w:t>
      </w:r>
    </w:p>
    <w:p w:rsidR="00124334" w:rsidRPr="00124334" w:rsidRDefault="00124334" w:rsidP="00124334">
      <w:pPr>
        <w:rPr>
          <w:lang w:val="en-US"/>
        </w:rPr>
      </w:pPr>
      <w:r w:rsidRPr="00124334">
        <w:rPr>
          <w:lang w:val="en-US"/>
        </w:rPr>
        <w:t xml:space="preserve">      </w:t>
      </w:r>
      <w:proofErr w:type="gramStart"/>
      <w:r w:rsidRPr="00124334">
        <w:rPr>
          <w:lang w:val="en-US"/>
        </w:rPr>
        <w:t>if(</w:t>
      </w:r>
      <w:proofErr w:type="gramEnd"/>
      <w:r w:rsidRPr="00124334">
        <w:rPr>
          <w:lang w:val="en-US"/>
        </w:rPr>
        <w:t>aux==true)Serial.print(1);</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Serial.available()</w:t>
      </w:r>
      <w:proofErr w:type="gramEnd"/>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p>
    <w:p w:rsidR="00124334" w:rsidRPr="00124334" w:rsidRDefault="00124334" w:rsidP="00124334">
      <w:pPr>
        <w:rPr>
          <w:lang w:val="en-US"/>
        </w:rPr>
      </w:pPr>
      <w:r w:rsidRPr="00124334">
        <w:rPr>
          <w:lang w:val="en-US"/>
        </w:rPr>
        <w:lastRenderedPageBreak/>
        <w:t>/**********************************/</w:t>
      </w:r>
    </w:p>
    <w:p w:rsidR="00124334" w:rsidRPr="00124334" w:rsidRDefault="00124334" w:rsidP="00124334">
      <w:pPr>
        <w:rPr>
          <w:lang w:val="en-US"/>
        </w:rPr>
      </w:pPr>
      <w:r w:rsidRPr="00124334">
        <w:rPr>
          <w:lang w:val="en-US"/>
        </w:rPr>
        <w:t>/*         Main                   */</w:t>
      </w:r>
    </w:p>
    <w:p w:rsidR="00124334" w:rsidRPr="00124334" w:rsidRDefault="00124334" w:rsidP="00124334">
      <w:pPr>
        <w:rPr>
          <w:lang w:val="en-US"/>
        </w:rPr>
      </w:pPr>
      <w:r w:rsidRPr="00124334">
        <w:rPr>
          <w:lang w:val="en-US"/>
        </w:rPr>
        <w:t>/**********************************/</w:t>
      </w:r>
    </w:p>
    <w:p w:rsidR="00124334" w:rsidRPr="00124334" w:rsidRDefault="00124334" w:rsidP="00124334">
      <w:pPr>
        <w:rPr>
          <w:lang w:val="en-US"/>
        </w:rPr>
      </w:pPr>
      <w:proofErr w:type="gramStart"/>
      <w:r w:rsidRPr="00124334">
        <w:rPr>
          <w:lang w:val="en-US"/>
        </w:rPr>
        <w:t>void</w:t>
      </w:r>
      <w:proofErr w:type="gramEnd"/>
      <w:r w:rsidRPr="00124334">
        <w:rPr>
          <w:lang w:val="en-US"/>
        </w:rPr>
        <w:t xml:space="preserve"> setup()</w:t>
      </w:r>
    </w:p>
    <w:p w:rsidR="00124334" w:rsidRDefault="00124334" w:rsidP="00124334">
      <w:r>
        <w:t>{</w:t>
      </w:r>
    </w:p>
    <w:p w:rsidR="00124334" w:rsidRDefault="00124334" w:rsidP="00124334">
      <w:r>
        <w:t xml:space="preserve">  </w:t>
      </w:r>
      <w:proofErr w:type="gramStart"/>
      <w:r>
        <w:t>int</w:t>
      </w:r>
      <w:proofErr w:type="gramEnd"/>
      <w:r>
        <w:t xml:space="preserve"> iniciador;</w:t>
      </w:r>
    </w:p>
    <w:p w:rsidR="00124334" w:rsidRDefault="00124334" w:rsidP="00124334"/>
    <w:p w:rsidR="00124334" w:rsidRDefault="00124334" w:rsidP="00124334">
      <w:r>
        <w:t xml:space="preserve">  </w:t>
      </w:r>
      <w:proofErr w:type="gramStart"/>
      <w:r>
        <w:t>Serial.begin(</w:t>
      </w:r>
      <w:proofErr w:type="gramEnd"/>
      <w:r>
        <w:t>9600);</w:t>
      </w:r>
    </w:p>
    <w:p w:rsidR="00124334" w:rsidRDefault="00124334" w:rsidP="00124334">
      <w:r>
        <w:t xml:space="preserve">  </w:t>
      </w:r>
      <w:proofErr w:type="gramStart"/>
      <w:r>
        <w:t>Serial.print(</w:t>
      </w:r>
      <w:proofErr w:type="gramEnd"/>
      <w:r>
        <w:t>"Inicializando programa...\n");</w:t>
      </w:r>
    </w:p>
    <w:p w:rsidR="00124334" w:rsidRDefault="00124334" w:rsidP="00124334"/>
    <w:p w:rsidR="00124334" w:rsidRDefault="00124334" w:rsidP="00124334"/>
    <w:p w:rsidR="00124334" w:rsidRDefault="00124334" w:rsidP="00124334">
      <w:r>
        <w:t xml:space="preserve">  </w:t>
      </w:r>
      <w:proofErr w:type="gramStart"/>
      <w:r>
        <w:t>Serial.print(</w:t>
      </w:r>
      <w:proofErr w:type="gramEnd"/>
      <w:r>
        <w:t>"Adjudicando valor a variables\n");</w:t>
      </w:r>
    </w:p>
    <w:p w:rsidR="00124334" w:rsidRDefault="00124334" w:rsidP="00124334"/>
    <w:p w:rsidR="00124334" w:rsidRDefault="00124334" w:rsidP="00124334">
      <w:r>
        <w:t xml:space="preserve">  </w:t>
      </w:r>
      <w:proofErr w:type="gramStart"/>
      <w:r>
        <w:t>plaza[</w:t>
      </w:r>
      <w:proofErr w:type="gramEnd"/>
      <w:r>
        <w:t>0].ocupada = false;</w:t>
      </w:r>
    </w:p>
    <w:p w:rsidR="00124334" w:rsidRDefault="00124334" w:rsidP="00124334">
      <w:r>
        <w:t xml:space="preserve">  </w:t>
      </w:r>
      <w:proofErr w:type="gramStart"/>
      <w:r>
        <w:t>plaza[</w:t>
      </w:r>
      <w:proofErr w:type="gramEnd"/>
      <w:r>
        <w:t>0].ciclo = false;</w:t>
      </w:r>
    </w:p>
    <w:p w:rsidR="00124334" w:rsidRDefault="00124334" w:rsidP="00124334">
      <w:r>
        <w:t xml:space="preserve">  </w:t>
      </w:r>
      <w:proofErr w:type="gramStart"/>
      <w:r>
        <w:t>plaza[</w:t>
      </w:r>
      <w:proofErr w:type="gramEnd"/>
      <w:r>
        <w:t>0].activador = false;</w:t>
      </w:r>
    </w:p>
    <w:p w:rsidR="00124334" w:rsidRDefault="00124334" w:rsidP="00124334">
      <w:r>
        <w:t xml:space="preserve">  </w:t>
      </w:r>
      <w:proofErr w:type="gramStart"/>
      <w:r>
        <w:t>plaza[</w:t>
      </w:r>
      <w:proofErr w:type="gramEnd"/>
      <w:r>
        <w:t>1].ocupada = false;</w:t>
      </w:r>
    </w:p>
    <w:p w:rsidR="00124334" w:rsidRDefault="00124334" w:rsidP="00124334">
      <w:r>
        <w:t xml:space="preserve">  </w:t>
      </w:r>
      <w:proofErr w:type="gramStart"/>
      <w:r>
        <w:t>plaza[</w:t>
      </w:r>
      <w:proofErr w:type="gramEnd"/>
      <w:r>
        <w:t>1].ciclo = false;</w:t>
      </w:r>
    </w:p>
    <w:p w:rsidR="00124334" w:rsidRDefault="00124334" w:rsidP="00124334">
      <w:r>
        <w:t xml:space="preserve">  </w:t>
      </w:r>
      <w:proofErr w:type="gramStart"/>
      <w:r>
        <w:t>plaza[</w:t>
      </w:r>
      <w:proofErr w:type="gramEnd"/>
      <w:r>
        <w:t>1].activador = false;</w:t>
      </w:r>
    </w:p>
    <w:p w:rsidR="00124334" w:rsidRDefault="00124334" w:rsidP="00124334">
      <w:r>
        <w:t xml:space="preserve">  </w:t>
      </w:r>
      <w:proofErr w:type="gramStart"/>
      <w:r>
        <w:t>plaza[</w:t>
      </w:r>
      <w:proofErr w:type="gramEnd"/>
      <w:r>
        <w:t>2].ocupada = false;</w:t>
      </w:r>
    </w:p>
    <w:p w:rsidR="00124334" w:rsidRDefault="00124334" w:rsidP="00124334">
      <w:r>
        <w:t xml:space="preserve">  </w:t>
      </w:r>
      <w:proofErr w:type="gramStart"/>
      <w:r>
        <w:t>plaza[</w:t>
      </w:r>
      <w:proofErr w:type="gramEnd"/>
      <w:r>
        <w:t>2].ciclo = false;</w:t>
      </w:r>
    </w:p>
    <w:p w:rsidR="00124334" w:rsidRDefault="00124334" w:rsidP="00124334">
      <w:r>
        <w:t xml:space="preserve">  </w:t>
      </w:r>
      <w:proofErr w:type="gramStart"/>
      <w:r>
        <w:t>plaza[</w:t>
      </w:r>
      <w:proofErr w:type="gramEnd"/>
      <w:r>
        <w:t>2].activador = false;</w:t>
      </w:r>
    </w:p>
    <w:p w:rsidR="00124334" w:rsidRDefault="00124334" w:rsidP="00124334"/>
    <w:p w:rsidR="00124334" w:rsidRDefault="00124334" w:rsidP="00124334">
      <w:r>
        <w:t xml:space="preserve"> </w:t>
      </w:r>
    </w:p>
    <w:p w:rsidR="00124334" w:rsidRDefault="00124334" w:rsidP="00124334">
      <w:r>
        <w:t xml:space="preserve">  </w:t>
      </w:r>
      <w:proofErr w:type="gramStart"/>
      <w:r>
        <w:t>for</w:t>
      </w:r>
      <w:proofErr w:type="gramEnd"/>
      <w:r>
        <w:t xml:space="preserve"> (iniciador = 0; iniciador &lt; CANT_PLAZAS; iniciador++)</w:t>
      </w:r>
    </w:p>
    <w:p w:rsidR="00124334" w:rsidRDefault="00124334" w:rsidP="00124334">
      <w:r>
        <w:t xml:space="preserve">  {</w:t>
      </w:r>
    </w:p>
    <w:p w:rsidR="00124334" w:rsidRDefault="00124334" w:rsidP="00124334">
      <w:r>
        <w:t xml:space="preserve">    TIEMPO_SENSOR = TIEMPO_SENSOR + 2000;</w:t>
      </w:r>
    </w:p>
    <w:p w:rsidR="00124334" w:rsidRDefault="00124334" w:rsidP="00124334">
      <w:r>
        <w:t xml:space="preserve">    </w:t>
      </w:r>
      <w:proofErr w:type="gramStart"/>
      <w:r>
        <w:t>plaza[</w:t>
      </w:r>
      <w:proofErr w:type="gramEnd"/>
      <w:r>
        <w:t>iniciador].temporizador = TIEMPO_SENSOR;</w:t>
      </w:r>
    </w:p>
    <w:p w:rsidR="00124334" w:rsidRDefault="00124334" w:rsidP="00124334">
      <w:r>
        <w:t xml:space="preserve">    TIEMPO_SENSOR = TIEMPO_SENSOR - 1000;</w:t>
      </w:r>
    </w:p>
    <w:p w:rsidR="00124334" w:rsidRDefault="00124334" w:rsidP="00124334">
      <w:r>
        <w:t xml:space="preserve">    </w:t>
      </w:r>
      <w:proofErr w:type="gramStart"/>
      <w:r>
        <w:t>usuario[</w:t>
      </w:r>
      <w:proofErr w:type="gramEnd"/>
      <w:r>
        <w:t>iniciador].temporizador = TIEMPO_SENSOR;</w:t>
      </w:r>
    </w:p>
    <w:p w:rsidR="00124334" w:rsidRDefault="00124334" w:rsidP="00124334">
      <w:r>
        <w:t xml:space="preserve">    TIEMPO_SENSOR = TIEMPO_SENSOR + 1000;</w:t>
      </w:r>
    </w:p>
    <w:p w:rsidR="00124334" w:rsidRDefault="00124334" w:rsidP="00124334">
      <w:r>
        <w:t xml:space="preserve">    </w:t>
      </w:r>
      <w:proofErr w:type="gramStart"/>
      <w:r>
        <w:t>usuario[</w:t>
      </w:r>
      <w:proofErr w:type="gramEnd"/>
      <w:r>
        <w:t>iniciador].dentro=false;</w:t>
      </w:r>
    </w:p>
    <w:p w:rsidR="00124334" w:rsidRDefault="00124334" w:rsidP="00124334">
      <w:r>
        <w:t xml:space="preserve">  }</w:t>
      </w:r>
    </w:p>
    <w:p w:rsidR="00124334" w:rsidRDefault="00124334" w:rsidP="00124334"/>
    <w:p w:rsidR="00124334" w:rsidRDefault="00124334" w:rsidP="00124334">
      <w:r>
        <w:t xml:space="preserve">  </w:t>
      </w:r>
      <w:proofErr w:type="gramStart"/>
      <w:r>
        <w:t>Serial.print(</w:t>
      </w:r>
      <w:proofErr w:type="gramEnd"/>
      <w:r>
        <w:t>"Adjudicando PIN a las variables de los sensores HC-SR04 \n");</w:t>
      </w:r>
    </w:p>
    <w:p w:rsidR="00124334" w:rsidRDefault="00124334" w:rsidP="00124334">
      <w:r>
        <w:t xml:space="preserve">  /*********Pin HC-SR04***************/</w:t>
      </w:r>
    </w:p>
    <w:p w:rsidR="00124334" w:rsidRDefault="00124334" w:rsidP="00124334"/>
    <w:p w:rsidR="00124334" w:rsidRDefault="00124334" w:rsidP="00124334">
      <w:r>
        <w:t xml:space="preserve">  </w:t>
      </w:r>
      <w:proofErr w:type="gramStart"/>
      <w:r>
        <w:t>plaza[</w:t>
      </w:r>
      <w:proofErr w:type="gramEnd"/>
      <w:r>
        <w:t>0].activador = true;</w:t>
      </w:r>
    </w:p>
    <w:p w:rsidR="00124334" w:rsidRDefault="00124334" w:rsidP="00124334">
      <w:r>
        <w:t xml:space="preserve">  </w:t>
      </w:r>
      <w:proofErr w:type="gramStart"/>
      <w:r>
        <w:t>plaza[</w:t>
      </w:r>
      <w:proofErr w:type="gramEnd"/>
      <w:r>
        <w:t>0].trigger = 22;</w:t>
      </w:r>
    </w:p>
    <w:p w:rsidR="00124334" w:rsidRDefault="00124334" w:rsidP="00124334">
      <w:r>
        <w:lastRenderedPageBreak/>
        <w:t xml:space="preserve">  </w:t>
      </w:r>
      <w:proofErr w:type="gramStart"/>
      <w:r>
        <w:t>plaza[</w:t>
      </w:r>
      <w:proofErr w:type="gramEnd"/>
      <w:r>
        <w:t>0].echo = 23;</w:t>
      </w:r>
    </w:p>
    <w:p w:rsidR="00124334" w:rsidRDefault="00124334" w:rsidP="00124334">
      <w:r>
        <w:t xml:space="preserve">  </w:t>
      </w:r>
      <w:proofErr w:type="gramStart"/>
      <w:r>
        <w:t>plaza[</w:t>
      </w:r>
      <w:proofErr w:type="gramEnd"/>
      <w:r>
        <w:t>1].trigger = 24;</w:t>
      </w:r>
    </w:p>
    <w:p w:rsidR="00124334" w:rsidRDefault="00124334" w:rsidP="00124334">
      <w:r>
        <w:t xml:space="preserve">  </w:t>
      </w:r>
      <w:proofErr w:type="gramStart"/>
      <w:r>
        <w:t>plaza[</w:t>
      </w:r>
      <w:proofErr w:type="gramEnd"/>
      <w:r>
        <w:t>1].echo = 25;</w:t>
      </w:r>
    </w:p>
    <w:p w:rsidR="00124334" w:rsidRDefault="00124334" w:rsidP="00124334">
      <w:r>
        <w:t xml:space="preserve">  </w:t>
      </w:r>
      <w:proofErr w:type="gramStart"/>
      <w:r>
        <w:t>plaza[</w:t>
      </w:r>
      <w:proofErr w:type="gramEnd"/>
      <w:r>
        <w:t>2].trigger = 26;</w:t>
      </w:r>
    </w:p>
    <w:p w:rsidR="00124334" w:rsidRDefault="00124334" w:rsidP="00124334">
      <w:r>
        <w:t xml:space="preserve">  </w:t>
      </w:r>
      <w:proofErr w:type="gramStart"/>
      <w:r>
        <w:t>plaza[</w:t>
      </w:r>
      <w:proofErr w:type="gramEnd"/>
      <w:r>
        <w:t>2].echo = 27;</w:t>
      </w:r>
    </w:p>
    <w:p w:rsidR="00124334" w:rsidRDefault="00124334" w:rsidP="00124334"/>
    <w:p w:rsidR="00124334" w:rsidRDefault="00124334" w:rsidP="00124334"/>
    <w:p w:rsidR="00124334" w:rsidRDefault="00124334" w:rsidP="00124334">
      <w:r>
        <w:t xml:space="preserve">  </w:t>
      </w:r>
      <w:proofErr w:type="gramStart"/>
      <w:r>
        <w:t>Serial.print(</w:t>
      </w:r>
      <w:proofErr w:type="gramEnd"/>
      <w:r>
        <w:t>"Adjudicando PIN a las variables de los LED de ocupación \n");</w:t>
      </w:r>
    </w:p>
    <w:p w:rsidR="00124334" w:rsidRDefault="00124334" w:rsidP="00124334">
      <w:r>
        <w:t xml:space="preserve">  /*********Pin de LED's**************/</w:t>
      </w:r>
    </w:p>
    <w:p w:rsidR="00124334" w:rsidRDefault="00124334" w:rsidP="00124334"/>
    <w:p w:rsidR="00124334" w:rsidRDefault="00124334" w:rsidP="00124334">
      <w:r>
        <w:t xml:space="preserve">  </w:t>
      </w:r>
      <w:proofErr w:type="gramStart"/>
      <w:r>
        <w:t>plaza[</w:t>
      </w:r>
      <w:proofErr w:type="gramEnd"/>
      <w:r>
        <w:t>0].LED_ROJO = 28;</w:t>
      </w:r>
    </w:p>
    <w:p w:rsidR="00124334" w:rsidRDefault="00124334" w:rsidP="00124334">
      <w:r>
        <w:t xml:space="preserve">  </w:t>
      </w:r>
      <w:proofErr w:type="gramStart"/>
      <w:r>
        <w:t>plaza[</w:t>
      </w:r>
      <w:proofErr w:type="gramEnd"/>
      <w:r>
        <w:t>0].LED_VERDE = 29;</w:t>
      </w:r>
    </w:p>
    <w:p w:rsidR="00124334" w:rsidRDefault="00124334" w:rsidP="00124334">
      <w:r>
        <w:t xml:space="preserve">  </w:t>
      </w:r>
      <w:proofErr w:type="gramStart"/>
      <w:r>
        <w:t>plaza[</w:t>
      </w:r>
      <w:proofErr w:type="gramEnd"/>
      <w:r>
        <w:t>1].LED_ROJO = 30;</w:t>
      </w:r>
    </w:p>
    <w:p w:rsidR="00124334" w:rsidRDefault="00124334" w:rsidP="00124334">
      <w:r>
        <w:t xml:space="preserve">  </w:t>
      </w:r>
      <w:proofErr w:type="gramStart"/>
      <w:r>
        <w:t>plaza[</w:t>
      </w:r>
      <w:proofErr w:type="gramEnd"/>
      <w:r>
        <w:t>1].LED_VERDE = 31;</w:t>
      </w:r>
    </w:p>
    <w:p w:rsidR="00124334" w:rsidRDefault="00124334" w:rsidP="00124334">
      <w:r>
        <w:t xml:space="preserve">  </w:t>
      </w:r>
      <w:proofErr w:type="gramStart"/>
      <w:r>
        <w:t>plaza[</w:t>
      </w:r>
      <w:proofErr w:type="gramEnd"/>
      <w:r>
        <w:t>2].LED_ROJO = 32;</w:t>
      </w:r>
    </w:p>
    <w:p w:rsidR="00124334" w:rsidRDefault="00124334" w:rsidP="00124334">
      <w:r>
        <w:t xml:space="preserve">  </w:t>
      </w:r>
      <w:proofErr w:type="gramStart"/>
      <w:r>
        <w:t>plaza[</w:t>
      </w:r>
      <w:proofErr w:type="gramEnd"/>
      <w:r>
        <w:t>2].LED_VERDE = 33;</w:t>
      </w:r>
    </w:p>
    <w:p w:rsidR="00124334" w:rsidRDefault="00124334" w:rsidP="00124334"/>
    <w:p w:rsidR="00124334" w:rsidRDefault="00124334" w:rsidP="00124334">
      <w:r>
        <w:t xml:space="preserve">  </w:t>
      </w:r>
      <w:proofErr w:type="gramStart"/>
      <w:r>
        <w:t>Serial.print(</w:t>
      </w:r>
      <w:proofErr w:type="gramEnd"/>
      <w:r>
        <w:t>"Adjudicando PIN a las variables de los sensores TCRT5000 \n");</w:t>
      </w:r>
    </w:p>
    <w:p w:rsidR="00124334" w:rsidRDefault="00124334" w:rsidP="00124334">
      <w:r>
        <w:t xml:space="preserve">  /*********Pin IR********************/</w:t>
      </w:r>
    </w:p>
    <w:p w:rsidR="00124334" w:rsidRDefault="00124334" w:rsidP="00124334"/>
    <w:p w:rsidR="00124334" w:rsidRDefault="00124334" w:rsidP="00124334">
      <w:r>
        <w:t xml:space="preserve">  </w:t>
      </w:r>
      <w:proofErr w:type="gramStart"/>
      <w:r>
        <w:t>plaza[</w:t>
      </w:r>
      <w:proofErr w:type="gramEnd"/>
      <w:r>
        <w:t>0].IR = A0;</w:t>
      </w:r>
    </w:p>
    <w:p w:rsidR="00124334" w:rsidRDefault="00124334" w:rsidP="00124334">
      <w:r>
        <w:t xml:space="preserve">  </w:t>
      </w:r>
      <w:proofErr w:type="gramStart"/>
      <w:r>
        <w:t>plaza[</w:t>
      </w:r>
      <w:proofErr w:type="gramEnd"/>
      <w:r>
        <w:t>1].IR = A1;</w:t>
      </w:r>
    </w:p>
    <w:p w:rsidR="00124334" w:rsidRDefault="00124334" w:rsidP="00124334">
      <w:r>
        <w:t xml:space="preserve">  </w:t>
      </w:r>
      <w:proofErr w:type="gramStart"/>
      <w:r>
        <w:t>plaza[</w:t>
      </w:r>
      <w:proofErr w:type="gramEnd"/>
      <w:r>
        <w:t>2].IR = A2;</w:t>
      </w:r>
    </w:p>
    <w:p w:rsidR="00124334" w:rsidRDefault="00124334" w:rsidP="00124334"/>
    <w:p w:rsidR="00124334" w:rsidRDefault="00124334" w:rsidP="00124334">
      <w:r>
        <w:t xml:space="preserve">  </w:t>
      </w:r>
      <w:proofErr w:type="gramStart"/>
      <w:r>
        <w:t>Serial.print(</w:t>
      </w:r>
      <w:proofErr w:type="gramEnd"/>
      <w:r>
        <w:t>"Adjudicando PIN a las variables de los zumbadores \n");</w:t>
      </w:r>
    </w:p>
    <w:p w:rsidR="00124334" w:rsidRDefault="00124334" w:rsidP="00124334">
      <w:r>
        <w:t xml:space="preserve">  /*********Pin Zumbador**************/</w:t>
      </w:r>
    </w:p>
    <w:p w:rsidR="00124334" w:rsidRDefault="00124334" w:rsidP="00124334"/>
    <w:p w:rsidR="00124334" w:rsidRDefault="00124334" w:rsidP="00124334">
      <w:r>
        <w:t xml:space="preserve">  alarma1 = 12;</w:t>
      </w:r>
    </w:p>
    <w:p w:rsidR="00124334" w:rsidRDefault="00124334" w:rsidP="00124334">
      <w:r>
        <w:t xml:space="preserve">  alarma2 = 13;</w:t>
      </w:r>
    </w:p>
    <w:p w:rsidR="00124334" w:rsidRDefault="00124334" w:rsidP="00124334"/>
    <w:p w:rsidR="00124334" w:rsidRDefault="00124334" w:rsidP="00124334"/>
    <w:p w:rsidR="00124334" w:rsidRDefault="00124334" w:rsidP="00124334">
      <w:r>
        <w:t xml:space="preserve">  </w:t>
      </w:r>
      <w:proofErr w:type="gramStart"/>
      <w:r>
        <w:t>Serial.print(</w:t>
      </w:r>
      <w:proofErr w:type="gramEnd"/>
      <w:r>
        <w:t>"Configurando el funcionamiento de los pin's digitales \n");</w:t>
      </w:r>
    </w:p>
    <w:p w:rsidR="00124334" w:rsidRDefault="00124334" w:rsidP="00124334">
      <w:r>
        <w:t xml:space="preserve">  /*****************Pines digitales***************/</w:t>
      </w:r>
    </w:p>
    <w:p w:rsidR="00124334" w:rsidRDefault="00124334" w:rsidP="00124334"/>
    <w:p w:rsidR="00124334" w:rsidRDefault="00124334" w:rsidP="00124334">
      <w:r>
        <w:t xml:space="preserve">  /*********************************/</w:t>
      </w:r>
    </w:p>
    <w:p w:rsidR="00124334" w:rsidRDefault="00124334" w:rsidP="00124334">
      <w:r>
        <w:t xml:space="preserve">  /*     Sensores ultrasonido      */</w:t>
      </w:r>
    </w:p>
    <w:p w:rsidR="00124334" w:rsidRDefault="00124334" w:rsidP="00124334">
      <w:r>
        <w:t xml:space="preserve">  /*              </w:t>
      </w:r>
      <w:proofErr w:type="gramStart"/>
      <w:r>
        <w:t>y</w:t>
      </w:r>
      <w:proofErr w:type="gramEnd"/>
      <w:r>
        <w:t xml:space="preserve">                */</w:t>
      </w:r>
    </w:p>
    <w:p w:rsidR="00124334" w:rsidRDefault="00124334" w:rsidP="00124334">
      <w:r>
        <w:t xml:space="preserve">  /*     LED's de ocupaciÃ³n        */</w:t>
      </w:r>
    </w:p>
    <w:p w:rsidR="00124334" w:rsidRDefault="00124334" w:rsidP="00124334">
      <w:r>
        <w:lastRenderedPageBreak/>
        <w:t xml:space="preserve">  /*********************************/</w:t>
      </w:r>
    </w:p>
    <w:p w:rsidR="00124334" w:rsidRDefault="00124334" w:rsidP="00124334"/>
    <w:p w:rsidR="00124334" w:rsidRDefault="00124334" w:rsidP="00124334">
      <w:r>
        <w:t xml:space="preserve">  </w:t>
      </w:r>
      <w:proofErr w:type="gramStart"/>
      <w:r>
        <w:t>pinMode(</w:t>
      </w:r>
      <w:proofErr w:type="gramEnd"/>
      <w:r>
        <w:t>plaza[0].trigger, OUTPUT);</w:t>
      </w:r>
    </w:p>
    <w:p w:rsidR="00124334" w:rsidRDefault="00124334" w:rsidP="00124334">
      <w:r>
        <w:t xml:space="preserve">  </w:t>
      </w:r>
      <w:proofErr w:type="gramStart"/>
      <w:r>
        <w:t>pinMode(</w:t>
      </w:r>
      <w:proofErr w:type="gramEnd"/>
      <w:r>
        <w:t>plaza[0].echo, INPUT);</w:t>
      </w:r>
    </w:p>
    <w:p w:rsidR="00124334" w:rsidRDefault="00124334" w:rsidP="00124334">
      <w:r>
        <w:t xml:space="preserve">  </w:t>
      </w:r>
      <w:proofErr w:type="gramStart"/>
      <w:r>
        <w:t>pinMode(</w:t>
      </w:r>
      <w:proofErr w:type="gramEnd"/>
      <w:r>
        <w:t>plaza[0].LED_ROJO, OUTPUT);</w:t>
      </w:r>
    </w:p>
    <w:p w:rsidR="00124334" w:rsidRDefault="00124334" w:rsidP="00124334">
      <w:r>
        <w:t xml:space="preserve">  </w:t>
      </w:r>
      <w:proofErr w:type="gramStart"/>
      <w:r>
        <w:t>pinMode(</w:t>
      </w:r>
      <w:proofErr w:type="gramEnd"/>
      <w:r>
        <w:t>plaza[0].LED_VERDE, OUTPUT);</w:t>
      </w:r>
    </w:p>
    <w:p w:rsidR="00124334" w:rsidRPr="00124334" w:rsidRDefault="00124334" w:rsidP="00124334">
      <w:pPr>
        <w:rPr>
          <w:lang w:val="en-US"/>
        </w:rPr>
      </w:pPr>
      <w:r>
        <w:t xml:space="preserve">  </w:t>
      </w:r>
      <w:proofErr w:type="gramStart"/>
      <w:r w:rsidRPr="00124334">
        <w:rPr>
          <w:lang w:val="en-US"/>
        </w:rPr>
        <w:t>pinMode(</w:t>
      </w:r>
      <w:proofErr w:type="gramEnd"/>
      <w:r w:rsidRPr="00124334">
        <w:rPr>
          <w:lang w:val="en-US"/>
        </w:rPr>
        <w:t>plaza[0].LED_ROJO, HIGH);</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plaza[0].LED_VERDE, HIGH);</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plaza[1].trigger,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plaza[1].echo, INPUT);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plaza[1].LED_ROJO,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plaza[1].LED_VERDE,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plaza[1].LED_ROJO, HIGH);</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plaza[1].LED_VERDE, HIGH);</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plaza[2].trigger,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plaza[2].echo, INPUT);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plaza[2].LED_ROJO,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plaza[2].LED_VERDE, 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plaza[2].LED_ROJO, HIGH);</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plaza[2].LED_VERDE, HIGH);</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plaza[0].LED_ROJO, LOW);</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plaza[0].LED_VERDE, HIGH);</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plaza[1].LED_ROJO, LOW);</w:t>
      </w:r>
    </w:p>
    <w:p w:rsidR="00124334" w:rsidRDefault="00124334" w:rsidP="00124334">
      <w:r w:rsidRPr="00124334">
        <w:rPr>
          <w:lang w:val="en-US"/>
        </w:rPr>
        <w:t xml:space="preserve">  </w:t>
      </w:r>
      <w:proofErr w:type="gramStart"/>
      <w:r>
        <w:t>digitalWrite(</w:t>
      </w:r>
      <w:proofErr w:type="gramEnd"/>
      <w:r>
        <w:t>plaza[1].LED_VERDE, HIGH);</w:t>
      </w:r>
    </w:p>
    <w:p w:rsidR="00124334" w:rsidRDefault="00124334" w:rsidP="00124334">
      <w:r>
        <w:t xml:space="preserve">  </w:t>
      </w:r>
      <w:proofErr w:type="gramStart"/>
      <w:r>
        <w:t>digitalWrite(</w:t>
      </w:r>
      <w:proofErr w:type="gramEnd"/>
      <w:r>
        <w:t>plaza[2].LED_ROJO, LOW);</w:t>
      </w:r>
    </w:p>
    <w:p w:rsidR="00124334" w:rsidRDefault="00124334" w:rsidP="00124334">
      <w:r>
        <w:t xml:space="preserve">  </w:t>
      </w:r>
      <w:proofErr w:type="gramStart"/>
      <w:r>
        <w:t>digitalWrite(</w:t>
      </w:r>
      <w:proofErr w:type="gramEnd"/>
      <w:r>
        <w:t>plaza[2].LED_VERDE, HIGH);</w:t>
      </w:r>
    </w:p>
    <w:p w:rsidR="00124334" w:rsidRDefault="00124334" w:rsidP="00124334">
      <w:r>
        <w:t xml:space="preserve">  </w:t>
      </w:r>
      <w:proofErr w:type="gramStart"/>
      <w:r>
        <w:t>delay(</w:t>
      </w:r>
      <w:proofErr w:type="gramEnd"/>
      <w:r>
        <w:t>500);</w:t>
      </w:r>
    </w:p>
    <w:p w:rsidR="00124334" w:rsidRDefault="00124334" w:rsidP="00124334">
      <w:r>
        <w:t xml:space="preserve">  </w:t>
      </w:r>
      <w:proofErr w:type="gramStart"/>
      <w:r>
        <w:t>digitalWrite(</w:t>
      </w:r>
      <w:proofErr w:type="gramEnd"/>
      <w:r>
        <w:t>plaza[0].LED_ROJO, HIGH);</w:t>
      </w:r>
    </w:p>
    <w:p w:rsidR="00124334" w:rsidRDefault="00124334" w:rsidP="00124334">
      <w:r>
        <w:t xml:space="preserve">  </w:t>
      </w:r>
      <w:proofErr w:type="gramStart"/>
      <w:r>
        <w:t>digitalWrite(</w:t>
      </w:r>
      <w:proofErr w:type="gramEnd"/>
      <w:r>
        <w:t>plaza[0].LED_VERDE, LOW);</w:t>
      </w:r>
    </w:p>
    <w:p w:rsidR="00124334" w:rsidRDefault="00124334" w:rsidP="00124334">
      <w:r>
        <w:t xml:space="preserve">  </w:t>
      </w:r>
      <w:proofErr w:type="gramStart"/>
      <w:r>
        <w:t>digitalWrite(</w:t>
      </w:r>
      <w:proofErr w:type="gramEnd"/>
      <w:r>
        <w:t>plaza[1].LED_ROJO, HIGH);</w:t>
      </w:r>
    </w:p>
    <w:p w:rsidR="00124334" w:rsidRDefault="00124334" w:rsidP="00124334">
      <w:r>
        <w:t xml:space="preserve">  </w:t>
      </w:r>
      <w:proofErr w:type="gramStart"/>
      <w:r>
        <w:t>digitalWrite(</w:t>
      </w:r>
      <w:proofErr w:type="gramEnd"/>
      <w:r>
        <w:t>plaza[1].LED_VERDE, LOW);</w:t>
      </w:r>
    </w:p>
    <w:p w:rsidR="00124334" w:rsidRDefault="00124334" w:rsidP="00124334">
      <w:r>
        <w:t xml:space="preserve">  </w:t>
      </w:r>
      <w:proofErr w:type="gramStart"/>
      <w:r>
        <w:t>digitalWrite(</w:t>
      </w:r>
      <w:proofErr w:type="gramEnd"/>
      <w:r>
        <w:t>plaza[2].LED_ROJO, HIGH);</w:t>
      </w:r>
    </w:p>
    <w:p w:rsidR="00124334" w:rsidRDefault="00124334" w:rsidP="00124334">
      <w:r>
        <w:t xml:space="preserve">  </w:t>
      </w:r>
      <w:proofErr w:type="gramStart"/>
      <w:r>
        <w:t>digitalWrite(</w:t>
      </w:r>
      <w:proofErr w:type="gramEnd"/>
      <w:r>
        <w:t>plaza[2].LED_VERDE, LOW);</w:t>
      </w:r>
    </w:p>
    <w:p w:rsidR="00124334" w:rsidRDefault="00124334" w:rsidP="00124334">
      <w:r>
        <w:t xml:space="preserve">  </w:t>
      </w:r>
      <w:proofErr w:type="gramStart"/>
      <w:r>
        <w:t>delay(</w:t>
      </w:r>
      <w:proofErr w:type="gramEnd"/>
      <w:r>
        <w:t xml:space="preserve">500);   </w:t>
      </w:r>
    </w:p>
    <w:p w:rsidR="00124334" w:rsidRDefault="00124334" w:rsidP="00124334">
      <w:r>
        <w:t xml:space="preserve">  </w:t>
      </w:r>
      <w:proofErr w:type="gramStart"/>
      <w:r>
        <w:t>digitalWrite(</w:t>
      </w:r>
      <w:proofErr w:type="gramEnd"/>
      <w:r>
        <w:t>plaza[0].LED_ROJO, LOW);</w:t>
      </w:r>
    </w:p>
    <w:p w:rsidR="00124334" w:rsidRDefault="00124334" w:rsidP="00124334">
      <w:r>
        <w:t xml:space="preserve">  </w:t>
      </w:r>
      <w:proofErr w:type="gramStart"/>
      <w:r>
        <w:t>digitalWrite(</w:t>
      </w:r>
      <w:proofErr w:type="gramEnd"/>
      <w:r>
        <w:t>plaza[0].LED_VERDE, HIGH);</w:t>
      </w:r>
    </w:p>
    <w:p w:rsidR="00124334" w:rsidRDefault="00124334" w:rsidP="00124334">
      <w:r>
        <w:lastRenderedPageBreak/>
        <w:t xml:space="preserve">  </w:t>
      </w:r>
      <w:proofErr w:type="gramStart"/>
      <w:r>
        <w:t>digitalWrite(</w:t>
      </w:r>
      <w:proofErr w:type="gramEnd"/>
      <w:r>
        <w:t>plaza[1].LED_ROJO, LOW);</w:t>
      </w:r>
    </w:p>
    <w:p w:rsidR="00124334" w:rsidRDefault="00124334" w:rsidP="00124334">
      <w:r>
        <w:t xml:space="preserve">  </w:t>
      </w:r>
      <w:proofErr w:type="gramStart"/>
      <w:r>
        <w:t>digitalWrite(</w:t>
      </w:r>
      <w:proofErr w:type="gramEnd"/>
      <w:r>
        <w:t>plaza[1].LED_VERDE, HIGH);</w:t>
      </w:r>
    </w:p>
    <w:p w:rsidR="00124334" w:rsidRDefault="00124334" w:rsidP="00124334">
      <w:r>
        <w:t xml:space="preserve">  </w:t>
      </w:r>
      <w:proofErr w:type="gramStart"/>
      <w:r>
        <w:t>digitalWrite(</w:t>
      </w:r>
      <w:proofErr w:type="gramEnd"/>
      <w:r>
        <w:t>plaza[2].LED_ROJO, LOW);</w:t>
      </w:r>
    </w:p>
    <w:p w:rsidR="00124334" w:rsidRDefault="00124334" w:rsidP="00124334">
      <w:r>
        <w:t xml:space="preserve">  </w:t>
      </w:r>
      <w:proofErr w:type="gramStart"/>
      <w:r>
        <w:t>digitalWrite(</w:t>
      </w:r>
      <w:proofErr w:type="gramEnd"/>
      <w:r>
        <w:t>plaza[2].LED_VERDE, HIGH);</w:t>
      </w:r>
    </w:p>
    <w:p w:rsidR="00124334" w:rsidRDefault="00124334" w:rsidP="00124334">
      <w:r>
        <w:t xml:space="preserve">  </w:t>
      </w:r>
    </w:p>
    <w:p w:rsidR="00124334" w:rsidRDefault="00124334" w:rsidP="00124334">
      <w:r>
        <w:t xml:space="preserve">  </w:t>
      </w:r>
      <w:proofErr w:type="gramStart"/>
      <w:r>
        <w:t>Serial.print(</w:t>
      </w:r>
      <w:proofErr w:type="gramEnd"/>
      <w:r>
        <w:t>"Encendido de Leds\n");</w:t>
      </w:r>
    </w:p>
    <w:p w:rsidR="00124334" w:rsidRDefault="00124334" w:rsidP="00124334">
      <w:r>
        <w:t xml:space="preserve">  /*********************************/</w:t>
      </w:r>
    </w:p>
    <w:p w:rsidR="00124334" w:rsidRDefault="00124334" w:rsidP="00124334">
      <w:r>
        <w:t xml:space="preserve">  /*  InicializaciÃƒÂ³n y testeo      */</w:t>
      </w:r>
    </w:p>
    <w:p w:rsidR="00124334" w:rsidRDefault="00124334" w:rsidP="00124334">
      <w:r>
        <w:t xml:space="preserve">  /*     </w:t>
      </w:r>
      <w:proofErr w:type="gramStart"/>
      <w:r>
        <w:t>de</w:t>
      </w:r>
      <w:proofErr w:type="gramEnd"/>
      <w:r>
        <w:t xml:space="preserve"> los zumbadores         */</w:t>
      </w:r>
    </w:p>
    <w:p w:rsidR="00124334" w:rsidRDefault="00124334" w:rsidP="00124334">
      <w:r>
        <w:t xml:space="preserve">  /*********************************/</w:t>
      </w:r>
    </w:p>
    <w:p w:rsidR="00124334" w:rsidRDefault="00124334" w:rsidP="00124334"/>
    <w:p w:rsidR="00124334" w:rsidRDefault="00124334" w:rsidP="00124334">
      <w:r>
        <w:t xml:space="preserve">  </w:t>
      </w:r>
      <w:proofErr w:type="gramStart"/>
      <w:r>
        <w:t>pinMode(</w:t>
      </w:r>
      <w:proofErr w:type="gramEnd"/>
      <w:r>
        <w:t>alarma1, OUTPUT);</w:t>
      </w:r>
    </w:p>
    <w:p w:rsidR="00124334" w:rsidRDefault="00124334" w:rsidP="00124334">
      <w:r>
        <w:t xml:space="preserve">  </w:t>
      </w:r>
      <w:proofErr w:type="gramStart"/>
      <w:r>
        <w:t>pinMode(</w:t>
      </w:r>
      <w:proofErr w:type="gramEnd"/>
      <w:r>
        <w:t xml:space="preserve">alarma2, OUTPUT); </w:t>
      </w:r>
    </w:p>
    <w:p w:rsidR="00124334" w:rsidRDefault="00124334" w:rsidP="00124334"/>
    <w:p w:rsidR="00124334" w:rsidRDefault="00124334" w:rsidP="00124334">
      <w:r>
        <w:t xml:space="preserve">  ////////// LINEAS DE TEST //////////</w:t>
      </w:r>
    </w:p>
    <w:p w:rsidR="00124334" w:rsidRDefault="00124334" w:rsidP="00124334">
      <w:r>
        <w:t xml:space="preserve">  ////////////////////////////////////</w:t>
      </w:r>
    </w:p>
    <w:p w:rsidR="00124334" w:rsidRDefault="00124334" w:rsidP="00124334"/>
    <w:p w:rsidR="00124334" w:rsidRDefault="00124334" w:rsidP="00124334">
      <w:r>
        <w:t xml:space="preserve">  </w:t>
      </w:r>
      <w:proofErr w:type="gramStart"/>
      <w:r>
        <w:t>Serial.print(</w:t>
      </w:r>
      <w:proofErr w:type="gramEnd"/>
      <w:r>
        <w:t>"Probando zumbadores...\n");</w:t>
      </w:r>
    </w:p>
    <w:p w:rsidR="00124334" w:rsidRDefault="00124334" w:rsidP="00124334">
      <w:r>
        <w:t xml:space="preserve">  </w:t>
      </w:r>
      <w:proofErr w:type="gramStart"/>
      <w:r>
        <w:t>analogWrite(</w:t>
      </w:r>
      <w:proofErr w:type="gramEnd"/>
      <w:r>
        <w:t>alarma1, 20);</w:t>
      </w:r>
    </w:p>
    <w:p w:rsidR="00124334" w:rsidRDefault="00124334" w:rsidP="00124334">
      <w:r>
        <w:t xml:space="preserve">  </w:t>
      </w:r>
      <w:proofErr w:type="gramStart"/>
      <w:r>
        <w:t>analogWrite(</w:t>
      </w:r>
      <w:proofErr w:type="gramEnd"/>
      <w:r>
        <w:t>alarma2, 20);</w:t>
      </w:r>
    </w:p>
    <w:p w:rsidR="00124334" w:rsidRDefault="00124334" w:rsidP="00124334">
      <w:r>
        <w:t xml:space="preserve">  </w:t>
      </w:r>
      <w:proofErr w:type="gramStart"/>
      <w:r>
        <w:t>delay(</w:t>
      </w:r>
      <w:proofErr w:type="gramEnd"/>
      <w:r>
        <w:t>50);</w:t>
      </w:r>
    </w:p>
    <w:p w:rsidR="00124334" w:rsidRDefault="00124334" w:rsidP="00124334">
      <w:r>
        <w:t xml:space="preserve">  </w:t>
      </w:r>
      <w:proofErr w:type="gramStart"/>
      <w:r>
        <w:t>analogWrite(</w:t>
      </w:r>
      <w:proofErr w:type="gramEnd"/>
      <w:r>
        <w:t>alarma1, 0);</w:t>
      </w:r>
    </w:p>
    <w:p w:rsidR="00124334" w:rsidRDefault="00124334" w:rsidP="00124334">
      <w:r>
        <w:t xml:space="preserve">  </w:t>
      </w:r>
      <w:proofErr w:type="gramStart"/>
      <w:r>
        <w:t>analogWrite(</w:t>
      </w:r>
      <w:proofErr w:type="gramEnd"/>
      <w:r>
        <w:t>alarma2, 0);</w:t>
      </w:r>
    </w:p>
    <w:p w:rsidR="00124334" w:rsidRDefault="00124334" w:rsidP="00124334">
      <w:r>
        <w:t xml:space="preserve">  </w:t>
      </w:r>
      <w:proofErr w:type="gramStart"/>
      <w:r>
        <w:t>delay(</w:t>
      </w:r>
      <w:proofErr w:type="gramEnd"/>
      <w:r>
        <w:t>50);</w:t>
      </w:r>
    </w:p>
    <w:p w:rsidR="00124334" w:rsidRDefault="00124334" w:rsidP="00124334">
      <w:r>
        <w:t xml:space="preserve">  </w:t>
      </w:r>
      <w:proofErr w:type="gramStart"/>
      <w:r>
        <w:t>analogWrite(</w:t>
      </w:r>
      <w:proofErr w:type="gramEnd"/>
      <w:r>
        <w:t>alarma1, 20);</w:t>
      </w:r>
    </w:p>
    <w:p w:rsidR="00124334" w:rsidRDefault="00124334" w:rsidP="00124334">
      <w:r>
        <w:t xml:space="preserve">  </w:t>
      </w:r>
      <w:proofErr w:type="gramStart"/>
      <w:r>
        <w:t>analogWrite(</w:t>
      </w:r>
      <w:proofErr w:type="gramEnd"/>
      <w:r>
        <w:t>alarma2, 20);</w:t>
      </w:r>
    </w:p>
    <w:p w:rsidR="00124334" w:rsidRDefault="00124334" w:rsidP="00124334">
      <w:r>
        <w:t xml:space="preserve">  </w:t>
      </w:r>
      <w:proofErr w:type="gramStart"/>
      <w:r>
        <w:t>delay(</w:t>
      </w:r>
      <w:proofErr w:type="gramEnd"/>
      <w:r>
        <w:t>50);</w:t>
      </w:r>
    </w:p>
    <w:p w:rsidR="00124334" w:rsidRDefault="00124334" w:rsidP="00124334">
      <w:r>
        <w:t xml:space="preserve">  </w:t>
      </w:r>
      <w:proofErr w:type="gramStart"/>
      <w:r>
        <w:t>analogWrite(</w:t>
      </w:r>
      <w:proofErr w:type="gramEnd"/>
      <w:r>
        <w:t>alarma1, 0);</w:t>
      </w:r>
    </w:p>
    <w:p w:rsidR="00124334" w:rsidRDefault="00124334" w:rsidP="00124334">
      <w:r>
        <w:t xml:space="preserve">  </w:t>
      </w:r>
      <w:proofErr w:type="gramStart"/>
      <w:r>
        <w:t>analogWrite(</w:t>
      </w:r>
      <w:proofErr w:type="gramEnd"/>
      <w:r>
        <w:t>alarma2, 0);</w:t>
      </w:r>
    </w:p>
    <w:p w:rsidR="00124334" w:rsidRDefault="00124334" w:rsidP="00124334"/>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r w:rsidRPr="00124334">
        <w:rPr>
          <w:lang w:val="en-US"/>
        </w:rPr>
        <w:t xml:space="preserve">  /*               Relé            */</w:t>
      </w:r>
    </w:p>
    <w:p w:rsidR="00124334" w:rsidRPr="00124334" w:rsidRDefault="00124334" w:rsidP="00124334">
      <w:pPr>
        <w:rPr>
          <w:lang w:val="en-US"/>
        </w:rPr>
      </w:pPr>
      <w:r w:rsidRPr="00124334">
        <w:rPr>
          <w:lang w:val="en-US"/>
        </w:rPr>
        <w:t xml:space="preserve">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rele1,OUTPUT);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rele2,OUTPUT);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rele3,OUTPUT);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rele4,OUTPUT);</w:t>
      </w:r>
    </w:p>
    <w:p w:rsidR="00124334" w:rsidRPr="00124334" w:rsidRDefault="00124334" w:rsidP="00124334">
      <w:pPr>
        <w:rPr>
          <w:lang w:val="en-US"/>
        </w:rPr>
      </w:pPr>
    </w:p>
    <w:p w:rsidR="00124334" w:rsidRDefault="00124334" w:rsidP="00124334">
      <w:r w:rsidRPr="00124334">
        <w:rPr>
          <w:lang w:val="en-US"/>
        </w:rPr>
        <w:t xml:space="preserve">  </w:t>
      </w:r>
      <w:r>
        <w:t>/* Los Reles, 1 y 2, estan configurados como NA:</w:t>
      </w:r>
    </w:p>
    <w:p w:rsidR="00124334" w:rsidRDefault="00124334" w:rsidP="00124334">
      <w:r>
        <w:lastRenderedPageBreak/>
        <w:t xml:space="preserve">   *  </w:t>
      </w:r>
      <w:proofErr w:type="gramStart"/>
      <w:r>
        <w:t>valor</w:t>
      </w:r>
      <w:proofErr w:type="gramEnd"/>
      <w:r>
        <w:t xml:space="preserve"> HIGH = CIRCUITO ABIERTO</w:t>
      </w:r>
    </w:p>
    <w:p w:rsidR="00124334" w:rsidRDefault="00124334" w:rsidP="00124334">
      <w:r>
        <w:t xml:space="preserve">   *  </w:t>
      </w:r>
      <w:proofErr w:type="gramStart"/>
      <w:r>
        <w:t>valor</w:t>
      </w:r>
      <w:proofErr w:type="gramEnd"/>
      <w:r>
        <w:t xml:space="preserve"> LOW  = CIRCUITO CERRADO</w:t>
      </w:r>
    </w:p>
    <w:p w:rsidR="00124334" w:rsidRDefault="00124334" w:rsidP="00124334">
      <w:r>
        <w:t xml:space="preserve">   *  </w:t>
      </w:r>
    </w:p>
    <w:p w:rsidR="00124334" w:rsidRDefault="00124334" w:rsidP="00124334">
      <w:r>
        <w:t xml:space="preserve">   * Los Reles, 3 y 4, estan sin usar.</w:t>
      </w:r>
    </w:p>
    <w:p w:rsidR="00124334" w:rsidRDefault="00124334" w:rsidP="00124334">
      <w:r>
        <w:t xml:space="preserve">  */</w:t>
      </w:r>
    </w:p>
    <w:p w:rsidR="00124334" w:rsidRDefault="00124334" w:rsidP="00124334">
      <w:r>
        <w:t xml:space="preserve">  </w:t>
      </w:r>
    </w:p>
    <w:p w:rsidR="00124334" w:rsidRDefault="00124334" w:rsidP="00124334">
      <w:r>
        <w:t xml:space="preserve">  ////////// LINEAS DE TEST //////////</w:t>
      </w:r>
    </w:p>
    <w:p w:rsidR="00124334" w:rsidRDefault="00124334" w:rsidP="00124334">
      <w:r>
        <w:t xml:space="preserve">  ////////////////////////////////////</w:t>
      </w:r>
    </w:p>
    <w:p w:rsidR="00124334" w:rsidRDefault="00124334" w:rsidP="00124334">
      <w:r>
        <w:t xml:space="preserve">  </w:t>
      </w:r>
      <w:proofErr w:type="gramStart"/>
      <w:r>
        <w:t>Serial.print(</w:t>
      </w:r>
      <w:proofErr w:type="gramEnd"/>
      <w:r>
        <w:t>"Probando dispositivos controlados por rele\n");</w:t>
      </w:r>
    </w:p>
    <w:p w:rsidR="00124334" w:rsidRDefault="00124334" w:rsidP="00124334"/>
    <w:p w:rsidR="00124334" w:rsidRDefault="00124334" w:rsidP="00124334">
      <w:r>
        <w:t xml:space="preserve">  </w:t>
      </w:r>
      <w:proofErr w:type="gramStart"/>
      <w:r>
        <w:t>digitalWrite(</w:t>
      </w:r>
      <w:proofErr w:type="gramEnd"/>
      <w:r>
        <w:t>rele1,HIGH);</w:t>
      </w:r>
    </w:p>
    <w:p w:rsidR="00124334" w:rsidRDefault="00124334" w:rsidP="00124334">
      <w:r>
        <w:t xml:space="preserve">  </w:t>
      </w:r>
      <w:proofErr w:type="gramStart"/>
      <w:r>
        <w:t>digitalWrite(</w:t>
      </w:r>
      <w:proofErr w:type="gramEnd"/>
      <w:r>
        <w:t>rele2,HIGH);</w:t>
      </w:r>
    </w:p>
    <w:p w:rsidR="00124334" w:rsidRDefault="00124334" w:rsidP="00124334">
      <w:r>
        <w:t xml:space="preserve">  </w:t>
      </w:r>
      <w:proofErr w:type="gramStart"/>
      <w:r>
        <w:t>digitalWrite(</w:t>
      </w:r>
      <w:proofErr w:type="gramEnd"/>
      <w:r>
        <w:t>rele3,HIGH);</w:t>
      </w:r>
    </w:p>
    <w:p w:rsidR="00124334" w:rsidRDefault="00124334" w:rsidP="00124334">
      <w:r>
        <w:t xml:space="preserve">  </w:t>
      </w:r>
      <w:proofErr w:type="gramStart"/>
      <w:r>
        <w:t>digitalWrite(</w:t>
      </w:r>
      <w:proofErr w:type="gramEnd"/>
      <w:r>
        <w:t>rele4,HIGH);</w:t>
      </w:r>
    </w:p>
    <w:p w:rsidR="00124334" w:rsidRDefault="00124334" w:rsidP="00124334">
      <w:r>
        <w:t xml:space="preserve">  </w:t>
      </w:r>
      <w:proofErr w:type="gramStart"/>
      <w:r>
        <w:t>delay(</w:t>
      </w:r>
      <w:proofErr w:type="gramEnd"/>
      <w:r>
        <w:t>500);</w:t>
      </w:r>
    </w:p>
    <w:p w:rsidR="00124334" w:rsidRDefault="00124334" w:rsidP="00124334">
      <w:r>
        <w:t xml:space="preserve">  </w:t>
      </w:r>
      <w:proofErr w:type="gramStart"/>
      <w:r>
        <w:t>digitalWrite(</w:t>
      </w:r>
      <w:proofErr w:type="gramEnd"/>
      <w:r>
        <w:t>rele1,LOW);</w:t>
      </w:r>
    </w:p>
    <w:p w:rsidR="00124334" w:rsidRDefault="00124334" w:rsidP="00124334">
      <w:r>
        <w:t xml:space="preserve">  </w:t>
      </w:r>
      <w:proofErr w:type="gramStart"/>
      <w:r>
        <w:t>digitalWrite(</w:t>
      </w:r>
      <w:proofErr w:type="gramEnd"/>
      <w:r>
        <w:t>rele2,LOW);</w:t>
      </w:r>
    </w:p>
    <w:p w:rsidR="00124334" w:rsidRDefault="00124334" w:rsidP="00124334">
      <w:r>
        <w:t xml:space="preserve">  </w:t>
      </w:r>
      <w:proofErr w:type="gramStart"/>
      <w:r>
        <w:t>digitalWrite(</w:t>
      </w:r>
      <w:proofErr w:type="gramEnd"/>
      <w:r>
        <w:t>rele3,LOW);</w:t>
      </w:r>
    </w:p>
    <w:p w:rsidR="00124334" w:rsidRDefault="00124334" w:rsidP="00124334">
      <w:r>
        <w:t xml:space="preserve">  </w:t>
      </w:r>
      <w:proofErr w:type="gramStart"/>
      <w:r>
        <w:t>digitalWrite(</w:t>
      </w:r>
      <w:proofErr w:type="gramEnd"/>
      <w:r>
        <w:t xml:space="preserve">rele4,LOW); </w:t>
      </w:r>
    </w:p>
    <w:p w:rsidR="00124334" w:rsidRDefault="00124334" w:rsidP="00124334">
      <w:r>
        <w:t xml:space="preserve">  </w:t>
      </w:r>
      <w:proofErr w:type="gramStart"/>
      <w:r>
        <w:t>delay(</w:t>
      </w:r>
      <w:proofErr w:type="gramEnd"/>
      <w:r>
        <w:t>500);</w:t>
      </w:r>
    </w:p>
    <w:p w:rsidR="00124334" w:rsidRDefault="00124334" w:rsidP="00124334">
      <w:r>
        <w:t xml:space="preserve">  </w:t>
      </w:r>
      <w:proofErr w:type="gramStart"/>
      <w:r>
        <w:t>digitalWrite(</w:t>
      </w:r>
      <w:proofErr w:type="gramEnd"/>
      <w:r>
        <w:t>rele1,HIGH);</w:t>
      </w:r>
    </w:p>
    <w:p w:rsidR="00124334" w:rsidRDefault="00124334" w:rsidP="00124334">
      <w:r>
        <w:t xml:space="preserve">  </w:t>
      </w:r>
      <w:proofErr w:type="gramStart"/>
      <w:r>
        <w:t>digitalWrite(</w:t>
      </w:r>
      <w:proofErr w:type="gramEnd"/>
      <w:r>
        <w:t>rele2,HIGH);</w:t>
      </w:r>
    </w:p>
    <w:p w:rsidR="00124334" w:rsidRDefault="00124334" w:rsidP="00124334">
      <w:r>
        <w:t xml:space="preserve">  </w:t>
      </w:r>
      <w:proofErr w:type="gramStart"/>
      <w:r>
        <w:t>digitalWrite(</w:t>
      </w:r>
      <w:proofErr w:type="gramEnd"/>
      <w:r>
        <w:t>rele3,HIGH);</w:t>
      </w:r>
    </w:p>
    <w:p w:rsidR="00124334" w:rsidRDefault="00124334" w:rsidP="00124334">
      <w:r>
        <w:t xml:space="preserve">  </w:t>
      </w:r>
      <w:proofErr w:type="gramStart"/>
      <w:r>
        <w:t>digitalWrite(</w:t>
      </w:r>
      <w:proofErr w:type="gramEnd"/>
      <w:r>
        <w:t>rele4,HIGH);</w:t>
      </w:r>
    </w:p>
    <w:p w:rsidR="00124334" w:rsidRDefault="00124334" w:rsidP="00124334">
      <w:r>
        <w:t xml:space="preserve">  </w:t>
      </w:r>
      <w:proofErr w:type="gramStart"/>
      <w:r>
        <w:t>delay(</w:t>
      </w:r>
      <w:proofErr w:type="gramEnd"/>
      <w:r>
        <w:t>500);</w:t>
      </w:r>
    </w:p>
    <w:p w:rsidR="00124334" w:rsidRDefault="00124334" w:rsidP="00124334">
      <w:r>
        <w:t xml:space="preserve">  </w:t>
      </w:r>
      <w:proofErr w:type="gramStart"/>
      <w:r>
        <w:t>digitalWrite(</w:t>
      </w:r>
      <w:proofErr w:type="gramEnd"/>
      <w:r>
        <w:t>rele1,LOW);</w:t>
      </w:r>
    </w:p>
    <w:p w:rsidR="00124334" w:rsidRDefault="00124334" w:rsidP="00124334">
      <w:r>
        <w:t xml:space="preserve">  </w:t>
      </w:r>
      <w:proofErr w:type="gramStart"/>
      <w:r>
        <w:t>digitalWrite(</w:t>
      </w:r>
      <w:proofErr w:type="gramEnd"/>
      <w:r>
        <w:t>rele2,LOW);</w:t>
      </w:r>
    </w:p>
    <w:p w:rsidR="00124334" w:rsidRDefault="00124334" w:rsidP="00124334">
      <w:r>
        <w:t xml:space="preserve">  </w:t>
      </w:r>
      <w:proofErr w:type="gramStart"/>
      <w:r>
        <w:t>digitalWrite(</w:t>
      </w:r>
      <w:proofErr w:type="gramEnd"/>
      <w:r>
        <w:t>rele3,LOW);</w:t>
      </w:r>
    </w:p>
    <w:p w:rsidR="00124334" w:rsidRDefault="00124334" w:rsidP="00124334">
      <w:r>
        <w:t xml:space="preserve">  </w:t>
      </w:r>
      <w:proofErr w:type="gramStart"/>
      <w:r>
        <w:t>digitalWrite(</w:t>
      </w:r>
      <w:proofErr w:type="gramEnd"/>
      <w:r>
        <w:t>rele4,LOW);</w:t>
      </w:r>
    </w:p>
    <w:p w:rsidR="00124334" w:rsidRDefault="00124334" w:rsidP="00124334">
      <w:r>
        <w:t xml:space="preserve">  </w:t>
      </w:r>
      <w:proofErr w:type="gramStart"/>
      <w:r>
        <w:t>delay(</w:t>
      </w:r>
      <w:proofErr w:type="gramEnd"/>
      <w:r>
        <w:t>500);</w:t>
      </w:r>
    </w:p>
    <w:p w:rsidR="00124334" w:rsidRDefault="00124334" w:rsidP="00124334">
      <w:r>
        <w:t xml:space="preserve">  </w:t>
      </w:r>
      <w:proofErr w:type="gramStart"/>
      <w:r>
        <w:t>digitalWrite(</w:t>
      </w:r>
      <w:proofErr w:type="gramEnd"/>
      <w:r>
        <w:t>rele1,HIGH);</w:t>
      </w:r>
    </w:p>
    <w:p w:rsidR="00124334" w:rsidRDefault="00124334" w:rsidP="00124334">
      <w:r>
        <w:t xml:space="preserve">  </w:t>
      </w:r>
      <w:proofErr w:type="gramStart"/>
      <w:r>
        <w:t>digitalWrite(</w:t>
      </w:r>
      <w:proofErr w:type="gramEnd"/>
      <w:r>
        <w:t>rele2,HIGH);</w:t>
      </w:r>
    </w:p>
    <w:p w:rsidR="00124334" w:rsidRDefault="00124334" w:rsidP="00124334">
      <w:r>
        <w:t xml:space="preserve">  </w:t>
      </w:r>
      <w:proofErr w:type="gramStart"/>
      <w:r>
        <w:t>digitalWrite(</w:t>
      </w:r>
      <w:proofErr w:type="gramEnd"/>
      <w:r>
        <w:t>rele3,HIGH);</w:t>
      </w:r>
    </w:p>
    <w:p w:rsidR="00124334" w:rsidRDefault="00124334" w:rsidP="00124334">
      <w:r>
        <w:t xml:space="preserve">  </w:t>
      </w:r>
      <w:proofErr w:type="gramStart"/>
      <w:r>
        <w:t>digitalWrite(</w:t>
      </w:r>
      <w:proofErr w:type="gramEnd"/>
      <w:r>
        <w:t xml:space="preserve">rele4,HIGH); </w:t>
      </w:r>
    </w:p>
    <w:p w:rsidR="00124334" w:rsidRDefault="00124334" w:rsidP="00124334">
      <w:r>
        <w:t xml:space="preserve">  </w:t>
      </w:r>
    </w:p>
    <w:p w:rsidR="00124334" w:rsidRDefault="00124334" w:rsidP="00124334"/>
    <w:p w:rsidR="00124334" w:rsidRDefault="00124334" w:rsidP="00124334">
      <w:r>
        <w:t xml:space="preserve">  ////////////////////////////////////</w:t>
      </w:r>
    </w:p>
    <w:p w:rsidR="00124334" w:rsidRDefault="00124334" w:rsidP="00124334"/>
    <w:p w:rsidR="00124334" w:rsidRDefault="00124334" w:rsidP="00124334">
      <w:r>
        <w:t xml:space="preserve">  </w:t>
      </w:r>
      <w:proofErr w:type="gramStart"/>
      <w:r>
        <w:t>Serial.print(</w:t>
      </w:r>
      <w:proofErr w:type="gramEnd"/>
      <w:r>
        <w:t>"Configurando el funcionamiento de los pin's analógicos \n");</w:t>
      </w:r>
    </w:p>
    <w:p w:rsidR="00124334" w:rsidRDefault="00124334" w:rsidP="00124334">
      <w:r>
        <w:t xml:space="preserve">  /*****************Pines analogicas*****************/</w:t>
      </w:r>
    </w:p>
    <w:p w:rsidR="00124334" w:rsidRDefault="00124334" w:rsidP="00124334"/>
    <w:p w:rsidR="00124334" w:rsidRDefault="00124334" w:rsidP="00124334"/>
    <w:p w:rsidR="00124334" w:rsidRDefault="00124334" w:rsidP="00124334">
      <w:r>
        <w:t xml:space="preserve">  /*********************************/</w:t>
      </w:r>
    </w:p>
    <w:p w:rsidR="00124334" w:rsidRDefault="00124334" w:rsidP="00124334">
      <w:r>
        <w:t xml:space="preserve">  /*        Sensores IR            */</w:t>
      </w:r>
    </w:p>
    <w:p w:rsidR="00124334" w:rsidRDefault="00124334" w:rsidP="00124334">
      <w:r>
        <w:t xml:space="preserve">  /*********************************/</w:t>
      </w:r>
    </w:p>
    <w:p w:rsidR="00124334" w:rsidRDefault="00124334" w:rsidP="00124334"/>
    <w:p w:rsidR="00124334" w:rsidRDefault="00124334" w:rsidP="00124334">
      <w:r>
        <w:t xml:space="preserve">  </w:t>
      </w:r>
      <w:proofErr w:type="gramStart"/>
      <w:r>
        <w:t>pinMode(</w:t>
      </w:r>
      <w:proofErr w:type="gramEnd"/>
      <w:r>
        <w:t>plaza[0].IR, INPUT);</w:t>
      </w:r>
    </w:p>
    <w:p w:rsidR="00124334" w:rsidRDefault="00124334" w:rsidP="00124334">
      <w:r>
        <w:t xml:space="preserve">  </w:t>
      </w:r>
      <w:proofErr w:type="gramStart"/>
      <w:r>
        <w:t>pinMode(</w:t>
      </w:r>
      <w:proofErr w:type="gramEnd"/>
      <w:r>
        <w:t>plaza[1].IR, INPUT);</w:t>
      </w:r>
    </w:p>
    <w:p w:rsidR="00124334" w:rsidRDefault="00124334" w:rsidP="00124334">
      <w:r>
        <w:t xml:space="preserve">  </w:t>
      </w:r>
      <w:proofErr w:type="gramStart"/>
      <w:r>
        <w:t>pinMode(</w:t>
      </w:r>
      <w:proofErr w:type="gramEnd"/>
      <w:r>
        <w:t>plaza[2].IR, INPUT);</w:t>
      </w:r>
    </w:p>
    <w:p w:rsidR="00124334" w:rsidRDefault="00124334" w:rsidP="00124334"/>
    <w:p w:rsidR="00124334" w:rsidRDefault="00124334" w:rsidP="00124334"/>
    <w:p w:rsidR="00124334" w:rsidRDefault="00124334" w:rsidP="00124334">
      <w:r>
        <w:t xml:space="preserve">  /*********************************/</w:t>
      </w:r>
    </w:p>
    <w:p w:rsidR="00124334" w:rsidRDefault="00124334" w:rsidP="00124334">
      <w:r>
        <w:t xml:space="preserve">  /*  Inicializacion y testeo      */</w:t>
      </w:r>
    </w:p>
    <w:p w:rsidR="00124334" w:rsidRDefault="00124334" w:rsidP="00124334">
      <w:r>
        <w:t xml:space="preserve">  /*     </w:t>
      </w:r>
      <w:proofErr w:type="gramStart"/>
      <w:r>
        <w:t>de</w:t>
      </w:r>
      <w:proofErr w:type="gramEnd"/>
      <w:r>
        <w:t xml:space="preserve"> LCD                    */</w:t>
      </w:r>
    </w:p>
    <w:p w:rsidR="00124334" w:rsidRPr="00124334" w:rsidRDefault="00124334" w:rsidP="00124334">
      <w:pPr>
        <w:rPr>
          <w:lang w:val="en-US"/>
        </w:rPr>
      </w:pPr>
      <w:r>
        <w:t xml:space="preserve">  </w:t>
      </w:r>
      <w:r w:rsidRPr="00124334">
        <w:rPr>
          <w:lang w:val="en-US"/>
        </w:rPr>
        <w:t>/*********************************/</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lcd.begin(</w:t>
      </w:r>
      <w:proofErr w:type="gramEnd"/>
      <w:r w:rsidRPr="00124334">
        <w:rPr>
          <w:lang w:val="en-US"/>
        </w:rPr>
        <w:t>16, 2);</w:t>
      </w:r>
    </w:p>
    <w:p w:rsidR="00124334" w:rsidRPr="00124334" w:rsidRDefault="00124334" w:rsidP="00124334">
      <w:pPr>
        <w:rPr>
          <w:lang w:val="en-US"/>
        </w:rPr>
      </w:pPr>
      <w:r w:rsidRPr="00124334">
        <w:rPr>
          <w:lang w:val="en-US"/>
        </w:rPr>
        <w:t xml:space="preserve">  </w:t>
      </w:r>
      <w:proofErr w:type="gramStart"/>
      <w:r w:rsidRPr="00124334">
        <w:rPr>
          <w:lang w:val="en-US"/>
        </w:rPr>
        <w:t>lcd.display(</w:t>
      </w:r>
      <w:proofErr w:type="gramEnd"/>
      <w:r w:rsidRPr="00124334">
        <w:rPr>
          <w:lang w:val="en-US"/>
        </w:rPr>
        <w:t>);</w:t>
      </w:r>
    </w:p>
    <w:p w:rsidR="00124334" w:rsidRPr="00124334" w:rsidRDefault="00124334" w:rsidP="00124334">
      <w:pPr>
        <w:rPr>
          <w:lang w:val="en-US"/>
        </w:rPr>
      </w:pPr>
      <w:r w:rsidRPr="00124334">
        <w:rPr>
          <w:lang w:val="en-US"/>
        </w:rPr>
        <w:t xml:space="preserve">  </w:t>
      </w:r>
      <w:proofErr w:type="gramStart"/>
      <w:r w:rsidRPr="00124334">
        <w:rPr>
          <w:lang w:val="en-US"/>
        </w:rPr>
        <w:t>lcd.setCursor(</w:t>
      </w:r>
      <w:proofErr w:type="gramEnd"/>
      <w:r w:rsidRPr="00124334">
        <w:rPr>
          <w:lang w:val="en-US"/>
        </w:rPr>
        <w:t>0, 0);</w:t>
      </w:r>
    </w:p>
    <w:p w:rsidR="00124334" w:rsidRDefault="00124334" w:rsidP="00124334">
      <w:r w:rsidRPr="00124334">
        <w:rPr>
          <w:lang w:val="en-US"/>
        </w:rPr>
        <w:t xml:space="preserve">  </w:t>
      </w:r>
      <w:proofErr w:type="gramStart"/>
      <w:r>
        <w:t>lcd.print(</w:t>
      </w:r>
      <w:proofErr w:type="gramEnd"/>
      <w:r>
        <w:t>"Iniciando LCD");</w:t>
      </w:r>
    </w:p>
    <w:p w:rsidR="00124334" w:rsidRDefault="00124334" w:rsidP="00124334">
      <w:r>
        <w:t xml:space="preserve">  </w:t>
      </w:r>
      <w:proofErr w:type="gramStart"/>
      <w:r>
        <w:t>lcd.setCursor(</w:t>
      </w:r>
      <w:proofErr w:type="gramEnd"/>
      <w:r>
        <w:t>0, 1);</w:t>
      </w:r>
    </w:p>
    <w:p w:rsidR="00124334" w:rsidRDefault="00124334" w:rsidP="00124334">
      <w:r>
        <w:t xml:space="preserve">  </w:t>
      </w:r>
      <w:proofErr w:type="gramStart"/>
      <w:r>
        <w:t>lcd.print(</w:t>
      </w:r>
      <w:proofErr w:type="gramEnd"/>
      <w:r>
        <w:t>"Pantalla de info");</w:t>
      </w:r>
    </w:p>
    <w:p w:rsidR="00124334" w:rsidRDefault="00124334" w:rsidP="00124334">
      <w:r>
        <w:t xml:space="preserve">  </w:t>
      </w:r>
      <w:proofErr w:type="gramStart"/>
      <w:r>
        <w:t>delay(</w:t>
      </w:r>
      <w:proofErr w:type="gramEnd"/>
      <w:r>
        <w:t>2000);</w:t>
      </w:r>
    </w:p>
    <w:p w:rsidR="00124334" w:rsidRDefault="00124334" w:rsidP="00124334">
      <w:r>
        <w:t xml:space="preserve">  </w:t>
      </w:r>
      <w:proofErr w:type="gramStart"/>
      <w:r>
        <w:t>lcd.clear(</w:t>
      </w:r>
      <w:proofErr w:type="gramEnd"/>
      <w:r>
        <w:t>);</w:t>
      </w:r>
    </w:p>
    <w:p w:rsidR="00124334" w:rsidRDefault="00124334" w:rsidP="00124334">
      <w:r>
        <w:t xml:space="preserve">  </w:t>
      </w:r>
      <w:proofErr w:type="gramStart"/>
      <w:r>
        <w:t>lcd.setCursor(</w:t>
      </w:r>
      <w:proofErr w:type="gramEnd"/>
      <w:r>
        <w:t>0, 0);</w:t>
      </w:r>
    </w:p>
    <w:p w:rsidR="00124334" w:rsidRDefault="00124334" w:rsidP="00124334"/>
    <w:p w:rsidR="00124334" w:rsidRDefault="00124334" w:rsidP="00124334">
      <w:r>
        <w:t xml:space="preserve">   /*********************************/</w:t>
      </w:r>
    </w:p>
    <w:p w:rsidR="00124334" w:rsidRDefault="00124334" w:rsidP="00124334">
      <w:r>
        <w:t xml:space="preserve">  /*  Inicializacion y testeo      */</w:t>
      </w:r>
    </w:p>
    <w:p w:rsidR="00124334" w:rsidRDefault="00124334" w:rsidP="00124334">
      <w:r>
        <w:t xml:space="preserve">  /*     </w:t>
      </w:r>
      <w:proofErr w:type="gramStart"/>
      <w:r>
        <w:t>de</w:t>
      </w:r>
      <w:proofErr w:type="gramEnd"/>
      <w:r>
        <w:t xml:space="preserve"> RFID                   */</w:t>
      </w:r>
    </w:p>
    <w:p w:rsidR="00124334" w:rsidRDefault="00124334" w:rsidP="00124334">
      <w:r>
        <w:t xml:space="preserve">  /*********************************/</w:t>
      </w:r>
    </w:p>
    <w:p w:rsidR="00124334" w:rsidRDefault="00124334" w:rsidP="00124334">
      <w:r>
        <w:t xml:space="preserve">  </w:t>
      </w:r>
    </w:p>
    <w:p w:rsidR="00124334" w:rsidRDefault="00124334" w:rsidP="00124334">
      <w:r>
        <w:t xml:space="preserve">  </w:t>
      </w:r>
      <w:proofErr w:type="gramStart"/>
      <w:r>
        <w:t>Serial.print(</w:t>
      </w:r>
      <w:proofErr w:type="gramEnd"/>
      <w:r>
        <w:t>"Configurando el funcionamiento del modulo RFID \n");</w:t>
      </w:r>
    </w:p>
    <w:p w:rsidR="00124334" w:rsidRPr="00124334" w:rsidRDefault="00124334" w:rsidP="00124334">
      <w:pPr>
        <w:rPr>
          <w:lang w:val="en-US"/>
        </w:rPr>
      </w:pPr>
      <w:r>
        <w:t xml:space="preserve">  </w:t>
      </w:r>
      <w:proofErr w:type="gramStart"/>
      <w:r w:rsidRPr="00124334">
        <w:rPr>
          <w:lang w:val="en-US"/>
        </w:rPr>
        <w:t>SPI.begin(</w:t>
      </w:r>
      <w:proofErr w:type="gramEnd"/>
      <w:r w:rsidRPr="00124334">
        <w:rPr>
          <w:lang w:val="en-US"/>
        </w:rPr>
        <w:t>);        //Iniciamos el Bus SPI</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LED_ACCESO,OUTPUT);</w:t>
      </w:r>
    </w:p>
    <w:p w:rsidR="00124334" w:rsidRPr="00124334" w:rsidRDefault="00124334" w:rsidP="00124334">
      <w:pPr>
        <w:rPr>
          <w:lang w:val="en-US"/>
        </w:rPr>
      </w:pPr>
      <w:r w:rsidRPr="00124334">
        <w:rPr>
          <w:lang w:val="en-US"/>
        </w:rPr>
        <w:t xml:space="preserve">  </w:t>
      </w:r>
      <w:proofErr w:type="gramStart"/>
      <w:r w:rsidRPr="00124334">
        <w:rPr>
          <w:lang w:val="en-US"/>
        </w:rPr>
        <w:t>pinMode(</w:t>
      </w:r>
      <w:proofErr w:type="gramEnd"/>
      <w:r w:rsidRPr="00124334">
        <w:rPr>
          <w:lang w:val="en-US"/>
        </w:rPr>
        <w:t>LED_NEGACION,OUTPUT);</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LED_ACCESO,HIGH);</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LED_NEGACION,HIGH);</w:t>
      </w:r>
    </w:p>
    <w:p w:rsidR="00124334" w:rsidRPr="00124334" w:rsidRDefault="00124334" w:rsidP="00124334">
      <w:pPr>
        <w:rPr>
          <w:lang w:val="en-US"/>
        </w:rPr>
      </w:pPr>
      <w:r w:rsidRPr="00124334">
        <w:rPr>
          <w:lang w:val="en-US"/>
        </w:rPr>
        <w:t xml:space="preserve">  </w:t>
      </w:r>
      <w:proofErr w:type="gramStart"/>
      <w:r w:rsidRPr="00124334">
        <w:rPr>
          <w:lang w:val="en-US"/>
        </w:rPr>
        <w:t>delay(</w:t>
      </w:r>
      <w:proofErr w:type="gramEnd"/>
      <w:r w:rsidRPr="00124334">
        <w:rPr>
          <w:lang w:val="en-US"/>
        </w:rPr>
        <w:t>500);</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LED_ACCESO,LOW);</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LED_NEGACION,LOW);</w:t>
      </w:r>
    </w:p>
    <w:p w:rsidR="00124334" w:rsidRPr="00124334" w:rsidRDefault="00124334" w:rsidP="00124334">
      <w:pPr>
        <w:rPr>
          <w:lang w:val="en-US"/>
        </w:rPr>
      </w:pPr>
      <w:r w:rsidRPr="00124334">
        <w:rPr>
          <w:lang w:val="en-US"/>
        </w:rPr>
        <w:lastRenderedPageBreak/>
        <w:t xml:space="preserve">  </w:t>
      </w:r>
      <w:proofErr w:type="gramStart"/>
      <w:r w:rsidRPr="00124334">
        <w:rPr>
          <w:lang w:val="en-US"/>
        </w:rPr>
        <w:t>delay(</w:t>
      </w:r>
      <w:proofErr w:type="gramEnd"/>
      <w:r w:rsidRPr="00124334">
        <w:rPr>
          <w:lang w:val="en-US"/>
        </w:rPr>
        <w:t>500);</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LED_ACCESO,HIGH);</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LED_NEGACION,HIGH);</w:t>
      </w:r>
    </w:p>
    <w:p w:rsidR="00124334" w:rsidRPr="00124334" w:rsidRDefault="00124334" w:rsidP="00124334">
      <w:pPr>
        <w:rPr>
          <w:lang w:val="en-US"/>
        </w:rPr>
      </w:pPr>
      <w:r w:rsidRPr="00124334">
        <w:rPr>
          <w:lang w:val="en-US"/>
        </w:rPr>
        <w:t xml:space="preserve">  </w:t>
      </w:r>
      <w:proofErr w:type="gramStart"/>
      <w:r w:rsidRPr="00124334">
        <w:rPr>
          <w:lang w:val="en-US"/>
        </w:rPr>
        <w:t>delay(</w:t>
      </w:r>
      <w:proofErr w:type="gramEnd"/>
      <w:r w:rsidRPr="00124334">
        <w:rPr>
          <w:lang w:val="en-US"/>
        </w:rPr>
        <w:t>500);</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LED_ACCESO,LOW);</w:t>
      </w:r>
    </w:p>
    <w:p w:rsidR="00124334" w:rsidRPr="00124334" w:rsidRDefault="00124334" w:rsidP="00124334">
      <w:pPr>
        <w:rPr>
          <w:lang w:val="en-US"/>
        </w:rPr>
      </w:pPr>
      <w:r w:rsidRPr="00124334">
        <w:rPr>
          <w:lang w:val="en-US"/>
        </w:rPr>
        <w:t xml:space="preserve">  </w:t>
      </w:r>
      <w:proofErr w:type="gramStart"/>
      <w:r w:rsidRPr="00124334">
        <w:rPr>
          <w:lang w:val="en-US"/>
        </w:rPr>
        <w:t>digitalWrite(</w:t>
      </w:r>
      <w:proofErr w:type="gramEnd"/>
      <w:r w:rsidRPr="00124334">
        <w:rPr>
          <w:lang w:val="en-US"/>
        </w:rPr>
        <w:t>LED_NEGACION,HIGH);</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
    <w:p w:rsidR="00124334" w:rsidRDefault="00124334" w:rsidP="00124334">
      <w:r w:rsidRPr="00124334">
        <w:rPr>
          <w:lang w:val="en-US"/>
        </w:rPr>
        <w:t xml:space="preserve">  </w:t>
      </w:r>
      <w:r>
        <w:t>mfrc522.PCD_</w:t>
      </w:r>
      <w:proofErr w:type="gramStart"/>
      <w:r>
        <w:t>Init(</w:t>
      </w:r>
      <w:proofErr w:type="gramEnd"/>
      <w:r>
        <w:t>); // Iniciamos el MFRC522</w:t>
      </w:r>
    </w:p>
    <w:p w:rsidR="00124334" w:rsidRDefault="00124334" w:rsidP="00124334">
      <w:r>
        <w:t xml:space="preserve">  </w:t>
      </w:r>
      <w:proofErr w:type="gramStart"/>
      <w:r>
        <w:t>Serial.println(</w:t>
      </w:r>
      <w:proofErr w:type="gramEnd"/>
      <w:r>
        <w:t>"Control de acceso:");</w:t>
      </w:r>
    </w:p>
    <w:p w:rsidR="00124334" w:rsidRDefault="00124334" w:rsidP="00124334"/>
    <w:p w:rsidR="00124334" w:rsidRDefault="00124334" w:rsidP="00124334">
      <w:r>
        <w:t xml:space="preserve">  /*********************************/</w:t>
      </w:r>
    </w:p>
    <w:p w:rsidR="00124334" w:rsidRDefault="00124334" w:rsidP="00124334">
      <w:r>
        <w:t xml:space="preserve">  /*  Inicializacion y testeo      */</w:t>
      </w:r>
    </w:p>
    <w:p w:rsidR="00124334" w:rsidRDefault="00124334" w:rsidP="00124334">
      <w:r>
        <w:t xml:space="preserve">  /*     </w:t>
      </w:r>
      <w:proofErr w:type="gramStart"/>
      <w:r>
        <w:t>de</w:t>
      </w:r>
      <w:proofErr w:type="gramEnd"/>
      <w:r>
        <w:t xml:space="preserve"> servo                  */</w:t>
      </w:r>
    </w:p>
    <w:p w:rsidR="00124334" w:rsidRDefault="00124334" w:rsidP="00124334">
      <w:r>
        <w:t xml:space="preserve">  /*********************************/</w:t>
      </w:r>
    </w:p>
    <w:p w:rsidR="00124334" w:rsidRDefault="00124334" w:rsidP="00124334"/>
    <w:p w:rsidR="00124334" w:rsidRDefault="00124334" w:rsidP="00124334">
      <w:r>
        <w:t xml:space="preserve">  //Minimo del servo 1º. Maximo del servo 180º</w:t>
      </w:r>
      <w:proofErr w:type="gramStart"/>
      <w:r>
        <w:t>./</w:t>
      </w:r>
      <w:proofErr w:type="gramEnd"/>
      <w:r>
        <w:t xml:space="preserve">/ </w:t>
      </w:r>
    </w:p>
    <w:p w:rsidR="00124334" w:rsidRDefault="00124334" w:rsidP="00124334">
      <w:r>
        <w:t xml:space="preserve">  //GRADO 1: BARRERA ABIERTA. //</w:t>
      </w:r>
    </w:p>
    <w:p w:rsidR="00124334" w:rsidRDefault="00124334" w:rsidP="00124334">
      <w:r>
        <w:t xml:space="preserve">  //GRADO 110: BARRERA CERRADA. //</w:t>
      </w:r>
    </w:p>
    <w:p w:rsidR="00124334" w:rsidRDefault="00124334" w:rsidP="00124334">
      <w:r>
        <w:t xml:space="preserve">  </w:t>
      </w:r>
    </w:p>
    <w:p w:rsidR="00124334" w:rsidRPr="00124334" w:rsidRDefault="00124334" w:rsidP="00124334">
      <w:pPr>
        <w:rPr>
          <w:lang w:val="en-US"/>
        </w:rPr>
      </w:pPr>
      <w:r>
        <w:t xml:space="preserve">  </w:t>
      </w:r>
      <w:proofErr w:type="gramStart"/>
      <w:r w:rsidRPr="00124334">
        <w:rPr>
          <w:lang w:val="en-US"/>
        </w:rPr>
        <w:t>SERVO.attach(</w:t>
      </w:r>
      <w:proofErr w:type="gramEnd"/>
      <w:r w:rsidRPr="00124334">
        <w:rPr>
          <w:lang w:val="en-US"/>
        </w:rPr>
        <w:t>9);</w:t>
      </w:r>
    </w:p>
    <w:p w:rsidR="00124334" w:rsidRPr="00124334" w:rsidRDefault="00124334" w:rsidP="00124334">
      <w:pPr>
        <w:rPr>
          <w:lang w:val="en-US"/>
        </w:rPr>
      </w:pPr>
      <w:r w:rsidRPr="00124334">
        <w:rPr>
          <w:lang w:val="en-US"/>
        </w:rPr>
        <w:t xml:space="preserve">  </w:t>
      </w:r>
      <w:proofErr w:type="gramStart"/>
      <w:r w:rsidRPr="00124334">
        <w:rPr>
          <w:lang w:val="en-US"/>
        </w:rPr>
        <w:t>SERVO.write(</w:t>
      </w:r>
      <w:proofErr w:type="gramEnd"/>
      <w:r w:rsidRPr="00124334">
        <w:rPr>
          <w:lang w:val="en-US"/>
        </w:rPr>
        <w:t xml:space="preserve">100); </w:t>
      </w:r>
    </w:p>
    <w:p w:rsidR="00124334" w:rsidRPr="00124334" w:rsidRDefault="00124334" w:rsidP="00124334">
      <w:pPr>
        <w:rPr>
          <w:lang w:val="en-US"/>
        </w:rPr>
      </w:pPr>
    </w:p>
    <w:p w:rsidR="00124334" w:rsidRPr="00124334" w:rsidRDefault="00124334" w:rsidP="00124334">
      <w:pPr>
        <w:rPr>
          <w:lang w:val="en-US"/>
        </w:rPr>
      </w:pPr>
      <w:r w:rsidRPr="00124334">
        <w:rPr>
          <w:lang w:val="en-US"/>
        </w:rPr>
        <w:t xml:space="preserve">  </w:t>
      </w:r>
      <w:proofErr w:type="gramStart"/>
      <w:r w:rsidRPr="00124334">
        <w:rPr>
          <w:lang w:val="en-US"/>
        </w:rPr>
        <w:t>acceso=</w:t>
      </w:r>
      <w:proofErr w:type="gramEnd"/>
      <w:r w:rsidRPr="00124334">
        <w:rPr>
          <w:lang w:val="en-US"/>
        </w:rPr>
        <w:t>false;</w:t>
      </w:r>
    </w:p>
    <w:p w:rsidR="00124334" w:rsidRDefault="00124334" w:rsidP="00124334">
      <w:r w:rsidRPr="00124334">
        <w:rPr>
          <w:lang w:val="en-US"/>
        </w:rPr>
        <w:t xml:space="preserve">  </w:t>
      </w:r>
      <w:r>
        <w:t>no_acceso=false;</w:t>
      </w:r>
    </w:p>
    <w:p w:rsidR="00124334" w:rsidRDefault="00124334" w:rsidP="00124334">
      <w:r>
        <w:t xml:space="preserve">  </w:t>
      </w:r>
    </w:p>
    <w:p w:rsidR="00124334" w:rsidRDefault="00124334" w:rsidP="00124334">
      <w:r>
        <w:t xml:space="preserve">  </w:t>
      </w:r>
      <w:proofErr w:type="gramStart"/>
      <w:r>
        <w:t>Serial.println(</w:t>
      </w:r>
      <w:proofErr w:type="gramEnd"/>
      <w:r>
        <w:t>"Programa cargado correctamente.\n");</w:t>
      </w:r>
    </w:p>
    <w:p w:rsidR="00124334" w:rsidRDefault="00124334" w:rsidP="00124334">
      <w:r>
        <w:t xml:space="preserve">  </w:t>
      </w:r>
      <w:proofErr w:type="gramStart"/>
      <w:r>
        <w:t>Serial.println(</w:t>
      </w:r>
      <w:proofErr w:type="gramEnd"/>
      <w:r>
        <w:t>"Iniciando Loop.\n");</w:t>
      </w:r>
    </w:p>
    <w:p w:rsidR="00124334" w:rsidRDefault="00124334" w:rsidP="00124334">
      <w:r>
        <w:t xml:space="preserve">  </w:t>
      </w:r>
      <w:proofErr w:type="gramStart"/>
      <w:r>
        <w:t>Serial.flush(</w:t>
      </w:r>
      <w:proofErr w:type="gramEnd"/>
      <w:r>
        <w:t>);</w:t>
      </w:r>
    </w:p>
    <w:p w:rsidR="00124334" w:rsidRDefault="00124334" w:rsidP="00124334">
      <w:r>
        <w:t>}</w:t>
      </w:r>
    </w:p>
    <w:p w:rsidR="00124334" w:rsidRDefault="00124334" w:rsidP="00124334"/>
    <w:p w:rsidR="00124334" w:rsidRDefault="00124334" w:rsidP="00124334">
      <w:r>
        <w:t>///////////////////////////////////////////////////////////////////////////////////////////////////////////////</w:t>
      </w:r>
    </w:p>
    <w:p w:rsidR="00124334" w:rsidRDefault="00124334" w:rsidP="00124334">
      <w:r>
        <w:t>/*************************************************************************************************************/</w:t>
      </w:r>
    </w:p>
    <w:p w:rsidR="00124334" w:rsidRDefault="00124334" w:rsidP="00124334">
      <w:r>
        <w:t>///////////////////////////////////////////////////////////////////////////////////////////////////////////////</w:t>
      </w:r>
    </w:p>
    <w:p w:rsidR="00124334" w:rsidRDefault="00124334" w:rsidP="00124334"/>
    <w:p w:rsidR="00124334" w:rsidRDefault="00124334" w:rsidP="00124334">
      <w:r>
        <w:t>/**********************************/</w:t>
      </w:r>
    </w:p>
    <w:p w:rsidR="00124334" w:rsidRDefault="00124334" w:rsidP="00124334">
      <w:r>
        <w:t>/*         Loop                   */</w:t>
      </w:r>
    </w:p>
    <w:p w:rsidR="00124334" w:rsidRDefault="00124334" w:rsidP="00124334">
      <w:r>
        <w:lastRenderedPageBreak/>
        <w:t>/**********************************/</w:t>
      </w:r>
    </w:p>
    <w:p w:rsidR="00124334" w:rsidRDefault="00124334" w:rsidP="00124334"/>
    <w:p w:rsidR="00124334" w:rsidRDefault="00124334" w:rsidP="00124334">
      <w:proofErr w:type="gramStart"/>
      <w:r>
        <w:t>void</w:t>
      </w:r>
      <w:proofErr w:type="gramEnd"/>
      <w:r>
        <w:t xml:space="preserve"> loop()</w:t>
      </w:r>
    </w:p>
    <w:p w:rsidR="00124334" w:rsidRDefault="00124334" w:rsidP="00124334">
      <w:r>
        <w:t xml:space="preserve">{ </w:t>
      </w:r>
    </w:p>
    <w:p w:rsidR="00124334" w:rsidRDefault="00124334" w:rsidP="00124334">
      <w:r>
        <w:t xml:space="preserve">  nuevo_plaza=false; //Variable para actualizar LCD al actualizar datos</w:t>
      </w:r>
    </w:p>
    <w:p w:rsidR="00124334" w:rsidRDefault="00124334" w:rsidP="00124334">
      <w:r>
        <w:t xml:space="preserve">  </w:t>
      </w:r>
    </w:p>
    <w:p w:rsidR="00124334" w:rsidRDefault="00124334" w:rsidP="00124334">
      <w:r>
        <w:t xml:space="preserve">  control_</w:t>
      </w:r>
      <w:proofErr w:type="gramStart"/>
      <w:r>
        <w:t>interfaz(</w:t>
      </w:r>
      <w:proofErr w:type="gramEnd"/>
      <w:r>
        <w:t>);</w:t>
      </w:r>
    </w:p>
    <w:p w:rsidR="00124334" w:rsidRDefault="00124334" w:rsidP="00124334">
      <w:r>
        <w:t xml:space="preserve">  control_</w:t>
      </w:r>
      <w:proofErr w:type="gramStart"/>
      <w:r>
        <w:t>plazas(</w:t>
      </w:r>
      <w:proofErr w:type="gramEnd"/>
      <w:r>
        <w:t>nuevo_plaza);</w:t>
      </w:r>
    </w:p>
    <w:p w:rsidR="00124334" w:rsidRDefault="00124334" w:rsidP="00124334">
      <w:r>
        <w:t xml:space="preserve">  control_</w:t>
      </w:r>
      <w:proofErr w:type="gramStart"/>
      <w:r>
        <w:t>temperatura(</w:t>
      </w:r>
      <w:proofErr w:type="gramEnd"/>
      <w:r>
        <w:t>);</w:t>
      </w:r>
    </w:p>
    <w:p w:rsidR="00124334" w:rsidRDefault="00124334" w:rsidP="00124334">
      <w:r>
        <w:t xml:space="preserve">  control_</w:t>
      </w:r>
      <w:proofErr w:type="gramStart"/>
      <w:r>
        <w:t>lcd(</w:t>
      </w:r>
      <w:proofErr w:type="gramEnd"/>
      <w:r>
        <w:t>);</w:t>
      </w:r>
    </w:p>
    <w:p w:rsidR="00124334" w:rsidRDefault="00124334" w:rsidP="00124334">
      <w:r>
        <w:t xml:space="preserve">  control_</w:t>
      </w:r>
      <w:proofErr w:type="gramStart"/>
      <w:r>
        <w:t>iluminacion(</w:t>
      </w:r>
      <w:proofErr w:type="gramEnd"/>
      <w:r>
        <w:t>);</w:t>
      </w:r>
    </w:p>
    <w:p w:rsidR="00124334" w:rsidRDefault="00124334" w:rsidP="00124334">
      <w:r>
        <w:t xml:space="preserve">  control_</w:t>
      </w:r>
      <w:proofErr w:type="gramStart"/>
      <w:r>
        <w:t>aux(</w:t>
      </w:r>
      <w:proofErr w:type="gramEnd"/>
      <w:r>
        <w:t>);</w:t>
      </w:r>
    </w:p>
    <w:p w:rsidR="00124334" w:rsidRDefault="00124334" w:rsidP="00124334">
      <w:r>
        <w:t xml:space="preserve">  </w:t>
      </w:r>
      <w:proofErr w:type="gramStart"/>
      <w:r>
        <w:t>alarma</w:t>
      </w:r>
      <w:proofErr w:type="gramEnd"/>
      <w:r>
        <w:t>();</w:t>
      </w:r>
    </w:p>
    <w:p w:rsidR="00124334" w:rsidRDefault="00124334" w:rsidP="00124334">
      <w:r>
        <w:t xml:space="preserve">  control_</w:t>
      </w:r>
      <w:proofErr w:type="gramStart"/>
      <w:r>
        <w:t>ventilacion(</w:t>
      </w:r>
      <w:proofErr w:type="gramEnd"/>
      <w:r>
        <w:t>);</w:t>
      </w:r>
    </w:p>
    <w:p w:rsidR="00124334" w:rsidRDefault="00124334" w:rsidP="00124334">
      <w:r>
        <w:t xml:space="preserve">  control_</w:t>
      </w:r>
      <w:proofErr w:type="gramStart"/>
      <w:r>
        <w:t>acceso(</w:t>
      </w:r>
      <w:proofErr w:type="gramEnd"/>
      <w:r>
        <w:t xml:space="preserve">); </w:t>
      </w:r>
    </w:p>
    <w:p w:rsidR="00124334" w:rsidRDefault="00124334" w:rsidP="00124334">
      <w:r>
        <w:t xml:space="preserve">  control_</w:t>
      </w:r>
      <w:proofErr w:type="gramStart"/>
      <w:r>
        <w:t>barrera(</w:t>
      </w:r>
      <w:proofErr w:type="gramEnd"/>
      <w:r>
        <w:t>);</w:t>
      </w:r>
    </w:p>
    <w:p w:rsidR="00124334" w:rsidRDefault="00124334" w:rsidP="00124334"/>
    <w:p w:rsidR="00124334" w:rsidRDefault="00124334" w:rsidP="00124334">
      <w:r>
        <w:t xml:space="preserve">  t_acceso=</w:t>
      </w:r>
      <w:proofErr w:type="gramStart"/>
      <w:r>
        <w:t>millis(</w:t>
      </w:r>
      <w:proofErr w:type="gramEnd"/>
      <w:r>
        <w:t>);</w:t>
      </w:r>
    </w:p>
    <w:p w:rsidR="00124334" w:rsidRDefault="00124334" w:rsidP="00124334">
      <w:r>
        <w:t xml:space="preserve">  t_noacceso=</w:t>
      </w:r>
      <w:proofErr w:type="gramStart"/>
      <w:r>
        <w:t>millis(</w:t>
      </w:r>
      <w:proofErr w:type="gramEnd"/>
      <w:r>
        <w:t>);</w:t>
      </w:r>
    </w:p>
    <w:p w:rsidR="00124334" w:rsidRDefault="00124334" w:rsidP="00124334">
      <w:r>
        <w:t xml:space="preserve">  </w:t>
      </w:r>
      <w:proofErr w:type="gramStart"/>
      <w:r>
        <w:t>Serial.flush(</w:t>
      </w:r>
      <w:proofErr w:type="gramEnd"/>
      <w:r>
        <w:t>);</w:t>
      </w:r>
    </w:p>
    <w:p w:rsidR="003E6511" w:rsidRDefault="00124334" w:rsidP="00124334">
      <w:r>
        <w:t>}</w:t>
      </w:r>
    </w:p>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 w:rsidR="00124334" w:rsidRDefault="00124334" w:rsidP="00124334">
      <w:pPr>
        <w:pStyle w:val="Ttulo2"/>
        <w:numPr>
          <w:ilvl w:val="0"/>
          <w:numId w:val="0"/>
        </w:numPr>
        <w:ind w:left="792"/>
      </w:pPr>
      <w:bookmarkStart w:id="41" w:name="_Toc453769740"/>
      <w:proofErr w:type="gramStart"/>
      <w:r>
        <w:t>9.II</w:t>
      </w:r>
      <w:proofErr w:type="gramEnd"/>
      <w:r>
        <w:t xml:space="preserve"> Código de la Interfaz</w:t>
      </w:r>
      <w:bookmarkEnd w:id="41"/>
    </w:p>
    <w:p w:rsidR="00124334" w:rsidRDefault="00124334" w:rsidP="00124334">
      <w:pPr>
        <w:jc w:val="center"/>
        <w:rPr>
          <w:rFonts w:ascii="Arial Narrow" w:hAnsi="Arial Narrow"/>
          <w:b/>
          <w:color w:val="000080"/>
          <w:sz w:val="30"/>
          <w:szCs w:val="30"/>
          <w:u w:val="single"/>
        </w:rPr>
      </w:pPr>
      <w:r w:rsidRPr="00124334">
        <w:rPr>
          <w:rFonts w:ascii="Arial Narrow" w:hAnsi="Arial Narrow"/>
          <w:b/>
          <w:color w:val="000080"/>
          <w:sz w:val="30"/>
          <w:szCs w:val="30"/>
          <w:u w:val="single"/>
        </w:rPr>
        <w:t>Unit1.h</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#ifndef Unit1H</w:t>
      </w:r>
    </w:p>
    <w:p w:rsidR="00124334" w:rsidRPr="00124334" w:rsidRDefault="00124334" w:rsidP="00124334">
      <w:pPr>
        <w:ind w:left="709" w:firstLine="0"/>
        <w:rPr>
          <w:lang w:val="en-US"/>
        </w:rPr>
      </w:pPr>
      <w:r w:rsidRPr="00124334">
        <w:rPr>
          <w:lang w:val="en-US"/>
        </w:rPr>
        <w:t>#define Unit1H</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#include &lt;Classes.hpp&gt;</w:t>
      </w:r>
    </w:p>
    <w:p w:rsidR="00124334" w:rsidRPr="00124334" w:rsidRDefault="00124334" w:rsidP="00124334">
      <w:pPr>
        <w:ind w:left="709" w:firstLine="0"/>
        <w:rPr>
          <w:lang w:val="en-US"/>
        </w:rPr>
      </w:pPr>
      <w:r w:rsidRPr="00124334">
        <w:rPr>
          <w:lang w:val="en-US"/>
        </w:rPr>
        <w:t>#include &lt;Controls.hpp&gt;</w:t>
      </w:r>
    </w:p>
    <w:p w:rsidR="00124334" w:rsidRPr="00124334" w:rsidRDefault="00124334" w:rsidP="00124334">
      <w:pPr>
        <w:ind w:left="709" w:firstLine="0"/>
        <w:rPr>
          <w:lang w:val="en-US"/>
        </w:rPr>
      </w:pPr>
      <w:r w:rsidRPr="00124334">
        <w:rPr>
          <w:lang w:val="en-US"/>
        </w:rPr>
        <w:t>#include &lt;StdCtrls.hpp&gt;</w:t>
      </w:r>
    </w:p>
    <w:p w:rsidR="00124334" w:rsidRPr="00124334" w:rsidRDefault="00124334" w:rsidP="00124334">
      <w:pPr>
        <w:ind w:left="709" w:firstLine="0"/>
        <w:rPr>
          <w:lang w:val="en-US"/>
        </w:rPr>
      </w:pPr>
      <w:r w:rsidRPr="00124334">
        <w:rPr>
          <w:lang w:val="en-US"/>
        </w:rPr>
        <w:t>#include &lt;Forms.hpp&gt;</w:t>
      </w:r>
    </w:p>
    <w:p w:rsidR="00124334" w:rsidRPr="00124334" w:rsidRDefault="00124334" w:rsidP="00124334">
      <w:pPr>
        <w:ind w:left="709" w:firstLine="0"/>
        <w:rPr>
          <w:lang w:val="en-US"/>
        </w:rPr>
      </w:pPr>
      <w:r w:rsidRPr="00124334">
        <w:rPr>
          <w:lang w:val="en-US"/>
        </w:rPr>
        <w:t>#include &lt;ExtCtrls.hpp&gt;</w:t>
      </w:r>
    </w:p>
    <w:p w:rsidR="00124334" w:rsidRPr="00124334" w:rsidRDefault="00124334" w:rsidP="00124334">
      <w:pPr>
        <w:ind w:left="709" w:firstLine="0"/>
        <w:rPr>
          <w:lang w:val="en-US"/>
        </w:rPr>
      </w:pPr>
      <w:r w:rsidRPr="00124334">
        <w:rPr>
          <w:lang w:val="en-US"/>
        </w:rPr>
        <w:t>#include &lt;jpeg.hpp&gt;</w:t>
      </w:r>
    </w:p>
    <w:p w:rsidR="00124334" w:rsidRPr="00124334" w:rsidRDefault="00124334" w:rsidP="00124334">
      <w:pPr>
        <w:ind w:left="709" w:firstLine="0"/>
        <w:rPr>
          <w:lang w:val="en-US"/>
        </w:rPr>
      </w:pPr>
      <w:r w:rsidRPr="00124334">
        <w:rPr>
          <w:lang w:val="en-US"/>
        </w:rPr>
        <w:t>#include "CPort.hpp"</w:t>
      </w:r>
    </w:p>
    <w:p w:rsidR="00124334" w:rsidRPr="00124334" w:rsidRDefault="00124334" w:rsidP="00124334">
      <w:pPr>
        <w:ind w:left="709" w:firstLine="0"/>
        <w:rPr>
          <w:lang w:val="en-US"/>
        </w:rPr>
      </w:pPr>
      <w:r w:rsidRPr="00124334">
        <w:rPr>
          <w:lang w:val="en-US"/>
        </w:rPr>
        <w:t>#include "CPortCtl.hpp"</w:t>
      </w:r>
    </w:p>
    <w:p w:rsidR="00124334" w:rsidRPr="00124334" w:rsidRDefault="00124334" w:rsidP="00124334">
      <w:pPr>
        <w:ind w:left="709" w:firstLine="0"/>
        <w:rPr>
          <w:lang w:val="en-US"/>
        </w:rPr>
      </w:pPr>
      <w:r w:rsidRPr="00124334">
        <w:rPr>
          <w:lang w:val="en-US"/>
        </w:rPr>
        <w:t>#include &lt;Graphics.hpp&gt;</w:t>
      </w:r>
    </w:p>
    <w:p w:rsidR="00124334" w:rsidRPr="00124334" w:rsidRDefault="00124334" w:rsidP="00124334">
      <w:pPr>
        <w:ind w:left="709" w:firstLine="0"/>
        <w:rPr>
          <w:lang w:val="en-US"/>
        </w:rPr>
      </w:pPr>
      <w:r w:rsidRPr="00124334">
        <w:rPr>
          <w:lang w:val="en-US"/>
        </w:rPr>
        <w:t>#include &lt;Menus.hpp&gt;</w:t>
      </w:r>
    </w:p>
    <w:p w:rsidR="00124334" w:rsidRPr="00124334" w:rsidRDefault="00124334" w:rsidP="00124334">
      <w:pPr>
        <w:ind w:left="709" w:firstLine="0"/>
        <w:rPr>
          <w:lang w:val="en-US"/>
        </w:rPr>
      </w:pPr>
      <w:r w:rsidRPr="00124334">
        <w:rPr>
          <w:lang w:val="en-US"/>
        </w:rPr>
        <w:t>#include &lt;DBCtrls.hpp&gt;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class</w:t>
      </w:r>
      <w:proofErr w:type="gramEnd"/>
      <w:r w:rsidRPr="00124334">
        <w:rPr>
          <w:lang w:val="en-US"/>
        </w:rPr>
        <w:t xml:space="preserve"> TForm1 : public TForm</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__published:</w:t>
      </w:r>
      <w:r w:rsidRPr="00124334">
        <w:rPr>
          <w:lang w:val="en-US"/>
        </w:rPr>
        <w:tab/>
        <w:t>// IDE-managed Components</w:t>
      </w:r>
    </w:p>
    <w:p w:rsidR="00124334" w:rsidRPr="00124334" w:rsidRDefault="00124334" w:rsidP="00124334">
      <w:pPr>
        <w:ind w:left="709" w:firstLine="0"/>
        <w:rPr>
          <w:lang w:val="en-US"/>
        </w:rPr>
      </w:pPr>
      <w:r w:rsidRPr="00124334">
        <w:rPr>
          <w:lang w:val="en-US"/>
        </w:rPr>
        <w:t xml:space="preserve">        TGroupBox *GroupBox1;</w:t>
      </w:r>
    </w:p>
    <w:p w:rsidR="00124334" w:rsidRPr="00124334" w:rsidRDefault="00124334" w:rsidP="00124334">
      <w:pPr>
        <w:ind w:left="709" w:firstLine="0"/>
        <w:rPr>
          <w:lang w:val="en-US"/>
        </w:rPr>
      </w:pPr>
      <w:r w:rsidRPr="00124334">
        <w:rPr>
          <w:lang w:val="en-US"/>
        </w:rPr>
        <w:t xml:space="preserve">        TGroupBox *GroupBox2;</w:t>
      </w:r>
    </w:p>
    <w:p w:rsidR="00124334" w:rsidRPr="00124334" w:rsidRDefault="00124334" w:rsidP="00124334">
      <w:pPr>
        <w:ind w:left="709" w:firstLine="0"/>
        <w:rPr>
          <w:lang w:val="en-US"/>
        </w:rPr>
      </w:pPr>
      <w:r w:rsidRPr="00124334">
        <w:rPr>
          <w:lang w:val="en-US"/>
        </w:rPr>
        <w:t xml:space="preserve">        TGroupBox *GroupBox3;</w:t>
      </w:r>
    </w:p>
    <w:p w:rsidR="00124334" w:rsidRPr="00124334" w:rsidRDefault="00124334" w:rsidP="00124334">
      <w:pPr>
        <w:ind w:left="709" w:firstLine="0"/>
        <w:rPr>
          <w:lang w:val="en-US"/>
        </w:rPr>
      </w:pPr>
      <w:r w:rsidRPr="00124334">
        <w:rPr>
          <w:lang w:val="en-US"/>
        </w:rPr>
        <w:t xml:space="preserve">        TButton *Button1;</w:t>
      </w:r>
    </w:p>
    <w:p w:rsidR="00124334" w:rsidRPr="00124334" w:rsidRDefault="00124334" w:rsidP="00124334">
      <w:pPr>
        <w:ind w:left="709" w:firstLine="0"/>
        <w:rPr>
          <w:lang w:val="en-US"/>
        </w:rPr>
      </w:pPr>
      <w:r w:rsidRPr="00124334">
        <w:rPr>
          <w:lang w:val="en-US"/>
        </w:rPr>
        <w:t xml:space="preserve">        TButton *Button2;</w:t>
      </w:r>
    </w:p>
    <w:p w:rsidR="00124334" w:rsidRPr="00124334" w:rsidRDefault="00124334" w:rsidP="00124334">
      <w:pPr>
        <w:ind w:left="709" w:firstLine="0"/>
        <w:rPr>
          <w:lang w:val="en-US"/>
        </w:rPr>
      </w:pPr>
      <w:r w:rsidRPr="00124334">
        <w:rPr>
          <w:lang w:val="en-US"/>
        </w:rPr>
        <w:t xml:space="preserve">        TButton *Button3;</w:t>
      </w:r>
    </w:p>
    <w:p w:rsidR="00124334" w:rsidRPr="00124334" w:rsidRDefault="00124334" w:rsidP="00124334">
      <w:pPr>
        <w:ind w:left="709" w:firstLine="0"/>
        <w:rPr>
          <w:lang w:val="en-US"/>
        </w:rPr>
      </w:pPr>
      <w:r w:rsidRPr="00124334">
        <w:rPr>
          <w:lang w:val="en-US"/>
        </w:rPr>
        <w:t xml:space="preserve">        TGroupBox *GroupBox4;</w:t>
      </w:r>
    </w:p>
    <w:p w:rsidR="00124334" w:rsidRPr="00124334" w:rsidRDefault="00124334" w:rsidP="00124334">
      <w:pPr>
        <w:ind w:left="709" w:firstLine="0"/>
        <w:rPr>
          <w:lang w:val="en-US"/>
        </w:rPr>
      </w:pPr>
      <w:r w:rsidRPr="00124334">
        <w:rPr>
          <w:lang w:val="en-US"/>
        </w:rPr>
        <w:t xml:space="preserve">        TButton *Button5;</w:t>
      </w:r>
    </w:p>
    <w:p w:rsidR="00124334" w:rsidRPr="00124334" w:rsidRDefault="00124334" w:rsidP="00124334">
      <w:pPr>
        <w:ind w:left="709" w:firstLine="0"/>
        <w:rPr>
          <w:lang w:val="en-US"/>
        </w:rPr>
      </w:pPr>
      <w:r w:rsidRPr="00124334">
        <w:rPr>
          <w:lang w:val="en-US"/>
        </w:rPr>
        <w:t xml:space="preserve">        TComPort *ComPort1;</w:t>
      </w:r>
    </w:p>
    <w:p w:rsidR="00124334" w:rsidRPr="00124334" w:rsidRDefault="00124334" w:rsidP="00124334">
      <w:pPr>
        <w:ind w:left="709" w:firstLine="0"/>
        <w:rPr>
          <w:lang w:val="en-US"/>
        </w:rPr>
      </w:pPr>
      <w:r w:rsidRPr="00124334">
        <w:rPr>
          <w:lang w:val="en-US"/>
        </w:rPr>
        <w:t xml:space="preserve">        TLabel *Label2;</w:t>
      </w:r>
    </w:p>
    <w:p w:rsidR="00124334" w:rsidRPr="00124334" w:rsidRDefault="00124334" w:rsidP="00124334">
      <w:pPr>
        <w:ind w:left="709" w:firstLine="0"/>
        <w:rPr>
          <w:lang w:val="en-US"/>
        </w:rPr>
      </w:pPr>
      <w:r w:rsidRPr="00124334">
        <w:rPr>
          <w:lang w:val="en-US"/>
        </w:rPr>
        <w:t xml:space="preserve">        TLabel *Label6;</w:t>
      </w:r>
    </w:p>
    <w:p w:rsidR="00124334" w:rsidRPr="00124334" w:rsidRDefault="00124334" w:rsidP="00124334">
      <w:pPr>
        <w:ind w:left="709" w:firstLine="0"/>
        <w:rPr>
          <w:lang w:val="en-US"/>
        </w:rPr>
      </w:pPr>
      <w:r w:rsidRPr="00124334">
        <w:rPr>
          <w:lang w:val="en-US"/>
        </w:rPr>
        <w:t xml:space="preserve">        TButton *Button4;</w:t>
      </w:r>
    </w:p>
    <w:p w:rsidR="00124334" w:rsidRPr="00124334" w:rsidRDefault="00124334" w:rsidP="00124334">
      <w:pPr>
        <w:ind w:left="709" w:firstLine="0"/>
        <w:rPr>
          <w:lang w:val="en-US"/>
        </w:rPr>
      </w:pPr>
      <w:r w:rsidRPr="00124334">
        <w:rPr>
          <w:lang w:val="en-US"/>
        </w:rPr>
        <w:t xml:space="preserve">        TShape *Shape1;</w:t>
      </w:r>
    </w:p>
    <w:p w:rsidR="00124334" w:rsidRPr="00124334" w:rsidRDefault="00124334" w:rsidP="00124334">
      <w:pPr>
        <w:ind w:left="709" w:firstLine="0"/>
        <w:rPr>
          <w:lang w:val="en-US"/>
        </w:rPr>
      </w:pPr>
      <w:r w:rsidRPr="00124334">
        <w:rPr>
          <w:lang w:val="en-US"/>
        </w:rPr>
        <w:t xml:space="preserve">        TBevel *Bevel1;</w:t>
      </w:r>
    </w:p>
    <w:p w:rsidR="00124334" w:rsidRPr="00124334" w:rsidRDefault="00124334" w:rsidP="00124334">
      <w:pPr>
        <w:ind w:left="709" w:firstLine="0"/>
        <w:rPr>
          <w:lang w:val="en-US"/>
        </w:rPr>
      </w:pPr>
      <w:r w:rsidRPr="00124334">
        <w:rPr>
          <w:lang w:val="en-US"/>
        </w:rPr>
        <w:t xml:space="preserve">        TBevel *Bevel2;</w:t>
      </w:r>
    </w:p>
    <w:p w:rsidR="00124334" w:rsidRPr="00124334" w:rsidRDefault="00124334" w:rsidP="00124334">
      <w:pPr>
        <w:ind w:left="709" w:firstLine="0"/>
        <w:rPr>
          <w:lang w:val="en-US"/>
        </w:rPr>
      </w:pPr>
      <w:r w:rsidRPr="00124334">
        <w:rPr>
          <w:lang w:val="en-US"/>
        </w:rPr>
        <w:t xml:space="preserve">        TBevel *Bevel3;</w:t>
      </w:r>
    </w:p>
    <w:p w:rsidR="00124334" w:rsidRPr="00124334" w:rsidRDefault="00124334" w:rsidP="00124334">
      <w:pPr>
        <w:ind w:left="709" w:firstLine="0"/>
        <w:rPr>
          <w:lang w:val="en-US"/>
        </w:rPr>
      </w:pPr>
      <w:r w:rsidRPr="00124334">
        <w:rPr>
          <w:lang w:val="en-US"/>
        </w:rPr>
        <w:lastRenderedPageBreak/>
        <w:t xml:space="preserve">        TShape *Shape2;</w:t>
      </w:r>
    </w:p>
    <w:p w:rsidR="00124334" w:rsidRPr="00124334" w:rsidRDefault="00124334" w:rsidP="00124334">
      <w:pPr>
        <w:ind w:left="709" w:firstLine="0"/>
        <w:rPr>
          <w:lang w:val="en-US"/>
        </w:rPr>
      </w:pPr>
      <w:r w:rsidRPr="00124334">
        <w:rPr>
          <w:lang w:val="en-US"/>
        </w:rPr>
        <w:t xml:space="preserve">        TLabel *Label7;</w:t>
      </w:r>
    </w:p>
    <w:p w:rsidR="00124334" w:rsidRPr="00124334" w:rsidRDefault="00124334" w:rsidP="00124334">
      <w:pPr>
        <w:ind w:left="709" w:firstLine="0"/>
        <w:rPr>
          <w:lang w:val="en-US"/>
        </w:rPr>
      </w:pPr>
      <w:r w:rsidRPr="00124334">
        <w:rPr>
          <w:lang w:val="en-US"/>
        </w:rPr>
        <w:t xml:space="preserve">        TLabel *Label8;</w:t>
      </w:r>
    </w:p>
    <w:p w:rsidR="00124334" w:rsidRPr="00124334" w:rsidRDefault="00124334" w:rsidP="00124334">
      <w:pPr>
        <w:ind w:left="709" w:firstLine="0"/>
        <w:rPr>
          <w:lang w:val="en-US"/>
        </w:rPr>
      </w:pPr>
      <w:r w:rsidRPr="00124334">
        <w:rPr>
          <w:lang w:val="en-US"/>
        </w:rPr>
        <w:t xml:space="preserve">        TLabel *Label9;</w:t>
      </w:r>
    </w:p>
    <w:p w:rsidR="00124334" w:rsidRPr="00124334" w:rsidRDefault="00124334" w:rsidP="00124334">
      <w:pPr>
        <w:ind w:left="709" w:firstLine="0"/>
        <w:rPr>
          <w:lang w:val="en-US"/>
        </w:rPr>
      </w:pPr>
      <w:r w:rsidRPr="00124334">
        <w:rPr>
          <w:lang w:val="en-US"/>
        </w:rPr>
        <w:t xml:space="preserve">        TShape *Shape3;</w:t>
      </w:r>
    </w:p>
    <w:p w:rsidR="00124334" w:rsidRPr="00124334" w:rsidRDefault="00124334" w:rsidP="00124334">
      <w:pPr>
        <w:ind w:left="709" w:firstLine="0"/>
        <w:rPr>
          <w:lang w:val="en-US"/>
        </w:rPr>
      </w:pPr>
      <w:r w:rsidRPr="00124334">
        <w:rPr>
          <w:lang w:val="en-US"/>
        </w:rPr>
        <w:t xml:space="preserve">        TLabel *Label10;</w:t>
      </w:r>
    </w:p>
    <w:p w:rsidR="00124334" w:rsidRPr="00124334" w:rsidRDefault="00124334" w:rsidP="00124334">
      <w:pPr>
        <w:ind w:left="709" w:firstLine="0"/>
        <w:rPr>
          <w:lang w:val="en-US"/>
        </w:rPr>
      </w:pPr>
      <w:r w:rsidRPr="00124334">
        <w:rPr>
          <w:lang w:val="en-US"/>
        </w:rPr>
        <w:t xml:space="preserve">        TShape *Shape4;</w:t>
      </w:r>
    </w:p>
    <w:p w:rsidR="00124334" w:rsidRPr="00124334" w:rsidRDefault="00124334" w:rsidP="00124334">
      <w:pPr>
        <w:ind w:left="709" w:firstLine="0"/>
        <w:rPr>
          <w:lang w:val="en-US"/>
        </w:rPr>
      </w:pPr>
      <w:r w:rsidRPr="00124334">
        <w:rPr>
          <w:lang w:val="en-US"/>
        </w:rPr>
        <w:t xml:space="preserve">        TLabel *Label11;</w:t>
      </w:r>
    </w:p>
    <w:p w:rsidR="00124334" w:rsidRPr="00124334" w:rsidRDefault="00124334" w:rsidP="00124334">
      <w:pPr>
        <w:ind w:left="709" w:firstLine="0"/>
        <w:rPr>
          <w:lang w:val="en-US"/>
        </w:rPr>
      </w:pPr>
      <w:r w:rsidRPr="00124334">
        <w:rPr>
          <w:lang w:val="en-US"/>
        </w:rPr>
        <w:t xml:space="preserve">        TShape *Shape5;</w:t>
      </w:r>
    </w:p>
    <w:p w:rsidR="00124334" w:rsidRPr="00124334" w:rsidRDefault="00124334" w:rsidP="00124334">
      <w:pPr>
        <w:ind w:left="709" w:firstLine="0"/>
        <w:rPr>
          <w:lang w:val="en-US"/>
        </w:rPr>
      </w:pPr>
      <w:r w:rsidRPr="00124334">
        <w:rPr>
          <w:lang w:val="en-US"/>
        </w:rPr>
        <w:t xml:space="preserve">        TLabel *Label12;</w:t>
      </w:r>
    </w:p>
    <w:p w:rsidR="00124334" w:rsidRPr="00124334" w:rsidRDefault="00124334" w:rsidP="00124334">
      <w:pPr>
        <w:ind w:left="709" w:firstLine="0"/>
        <w:rPr>
          <w:lang w:val="en-US"/>
        </w:rPr>
      </w:pPr>
      <w:r w:rsidRPr="00124334">
        <w:rPr>
          <w:lang w:val="en-US"/>
        </w:rPr>
        <w:t xml:space="preserve">        TShape *Shape6;</w:t>
      </w:r>
    </w:p>
    <w:p w:rsidR="00124334" w:rsidRPr="00124334" w:rsidRDefault="00124334" w:rsidP="00124334">
      <w:pPr>
        <w:ind w:left="709" w:firstLine="0"/>
        <w:rPr>
          <w:lang w:val="en-US"/>
        </w:rPr>
      </w:pPr>
      <w:r w:rsidRPr="00124334">
        <w:rPr>
          <w:lang w:val="en-US"/>
        </w:rPr>
        <w:t xml:space="preserve">        TLabel *Label13;</w:t>
      </w:r>
    </w:p>
    <w:p w:rsidR="00124334" w:rsidRPr="00124334" w:rsidRDefault="00124334" w:rsidP="00124334">
      <w:pPr>
        <w:ind w:left="709" w:firstLine="0"/>
        <w:rPr>
          <w:lang w:val="en-US"/>
        </w:rPr>
      </w:pPr>
      <w:r w:rsidRPr="00124334">
        <w:rPr>
          <w:lang w:val="en-US"/>
        </w:rPr>
        <w:t xml:space="preserve">        TShape *Shape7;</w:t>
      </w:r>
    </w:p>
    <w:p w:rsidR="00124334" w:rsidRPr="00124334" w:rsidRDefault="00124334" w:rsidP="00124334">
      <w:pPr>
        <w:ind w:left="709" w:firstLine="0"/>
        <w:rPr>
          <w:lang w:val="en-US"/>
        </w:rPr>
      </w:pPr>
      <w:r w:rsidRPr="00124334">
        <w:rPr>
          <w:lang w:val="en-US"/>
        </w:rPr>
        <w:t xml:space="preserve">        TLabel *Label14;</w:t>
      </w:r>
    </w:p>
    <w:p w:rsidR="00124334" w:rsidRPr="00124334" w:rsidRDefault="00124334" w:rsidP="00124334">
      <w:pPr>
        <w:ind w:left="709" w:firstLine="0"/>
        <w:rPr>
          <w:lang w:val="en-US"/>
        </w:rPr>
      </w:pPr>
      <w:r w:rsidRPr="00124334">
        <w:rPr>
          <w:lang w:val="en-US"/>
        </w:rPr>
        <w:t xml:space="preserve">        TShape *Shape8;</w:t>
      </w:r>
    </w:p>
    <w:p w:rsidR="00124334" w:rsidRPr="00124334" w:rsidRDefault="00124334" w:rsidP="00124334">
      <w:pPr>
        <w:ind w:left="709" w:firstLine="0"/>
        <w:rPr>
          <w:lang w:val="en-US"/>
        </w:rPr>
      </w:pPr>
      <w:r w:rsidRPr="00124334">
        <w:rPr>
          <w:lang w:val="en-US"/>
        </w:rPr>
        <w:t xml:space="preserve">        TImage *Image1;</w:t>
      </w:r>
    </w:p>
    <w:p w:rsidR="00124334" w:rsidRPr="00124334" w:rsidRDefault="00124334" w:rsidP="00124334">
      <w:pPr>
        <w:ind w:left="709" w:firstLine="0"/>
        <w:rPr>
          <w:lang w:val="en-US"/>
        </w:rPr>
      </w:pPr>
      <w:r w:rsidRPr="00124334">
        <w:rPr>
          <w:lang w:val="en-US"/>
        </w:rPr>
        <w:t xml:space="preserve">        TImage *Image2;</w:t>
      </w:r>
    </w:p>
    <w:p w:rsidR="00124334" w:rsidRPr="00124334" w:rsidRDefault="00124334" w:rsidP="00124334">
      <w:pPr>
        <w:ind w:left="709" w:firstLine="0"/>
        <w:rPr>
          <w:lang w:val="en-US"/>
        </w:rPr>
      </w:pPr>
      <w:r w:rsidRPr="00124334">
        <w:rPr>
          <w:lang w:val="en-US"/>
        </w:rPr>
        <w:t xml:space="preserve">        TComComboBox *ComComboBox1;</w:t>
      </w:r>
    </w:p>
    <w:p w:rsidR="00124334" w:rsidRPr="00124334" w:rsidRDefault="00124334" w:rsidP="00124334">
      <w:pPr>
        <w:ind w:left="709" w:firstLine="0"/>
        <w:rPr>
          <w:lang w:val="en-US"/>
        </w:rPr>
      </w:pPr>
      <w:r w:rsidRPr="00124334">
        <w:rPr>
          <w:lang w:val="en-US"/>
        </w:rPr>
        <w:t xml:space="preserve">        TLabel *Label3;</w:t>
      </w:r>
    </w:p>
    <w:p w:rsidR="00124334" w:rsidRPr="00124334" w:rsidRDefault="00124334" w:rsidP="00124334">
      <w:pPr>
        <w:ind w:left="709" w:firstLine="0"/>
        <w:rPr>
          <w:lang w:val="en-US"/>
        </w:rPr>
      </w:pPr>
      <w:r w:rsidRPr="00124334">
        <w:rPr>
          <w:lang w:val="en-US"/>
        </w:rPr>
        <w:t xml:space="preserve">        TComComboBox *ComComboBox2;</w:t>
      </w:r>
    </w:p>
    <w:p w:rsidR="00124334" w:rsidRPr="00124334" w:rsidRDefault="00124334" w:rsidP="00124334">
      <w:pPr>
        <w:ind w:left="709" w:firstLine="0"/>
        <w:rPr>
          <w:lang w:val="en-US"/>
        </w:rPr>
      </w:pPr>
      <w:r w:rsidRPr="00124334">
        <w:rPr>
          <w:lang w:val="en-US"/>
        </w:rPr>
        <w:t xml:space="preserve">        TLabel *Label4;</w:t>
      </w:r>
    </w:p>
    <w:p w:rsidR="00124334" w:rsidRPr="00124334" w:rsidRDefault="00124334" w:rsidP="00124334">
      <w:pPr>
        <w:ind w:left="709" w:firstLine="0"/>
        <w:rPr>
          <w:lang w:val="en-US"/>
        </w:rPr>
      </w:pPr>
      <w:r w:rsidRPr="00124334">
        <w:rPr>
          <w:lang w:val="en-US"/>
        </w:rPr>
        <w:t xml:space="preserve">        TComComboBox *ComComboBox3;</w:t>
      </w:r>
    </w:p>
    <w:p w:rsidR="00124334" w:rsidRPr="00124334" w:rsidRDefault="00124334" w:rsidP="00124334">
      <w:pPr>
        <w:ind w:left="709" w:firstLine="0"/>
        <w:rPr>
          <w:lang w:val="en-US"/>
        </w:rPr>
      </w:pPr>
      <w:r w:rsidRPr="00124334">
        <w:rPr>
          <w:lang w:val="en-US"/>
        </w:rPr>
        <w:t xml:space="preserve">        TComComboBox *ComComboBox4;</w:t>
      </w:r>
    </w:p>
    <w:p w:rsidR="00124334" w:rsidRPr="00124334" w:rsidRDefault="00124334" w:rsidP="00124334">
      <w:pPr>
        <w:ind w:left="709" w:firstLine="0"/>
        <w:rPr>
          <w:lang w:val="en-US"/>
        </w:rPr>
      </w:pPr>
      <w:r w:rsidRPr="00124334">
        <w:rPr>
          <w:lang w:val="en-US"/>
        </w:rPr>
        <w:t xml:space="preserve">        TLabel *Label1;</w:t>
      </w:r>
    </w:p>
    <w:p w:rsidR="00124334" w:rsidRPr="00124334" w:rsidRDefault="00124334" w:rsidP="00124334">
      <w:pPr>
        <w:ind w:left="709" w:firstLine="0"/>
        <w:rPr>
          <w:lang w:val="en-US"/>
        </w:rPr>
      </w:pPr>
      <w:r w:rsidRPr="00124334">
        <w:rPr>
          <w:lang w:val="en-US"/>
        </w:rPr>
        <w:t xml:space="preserve">        TImage *Image3;</w:t>
      </w:r>
    </w:p>
    <w:p w:rsidR="00124334" w:rsidRPr="00124334" w:rsidRDefault="00124334" w:rsidP="00124334">
      <w:pPr>
        <w:ind w:left="709" w:firstLine="0"/>
        <w:rPr>
          <w:lang w:val="en-US"/>
        </w:rPr>
      </w:pPr>
      <w:r w:rsidRPr="00124334">
        <w:rPr>
          <w:lang w:val="en-US"/>
        </w:rPr>
        <w:t xml:space="preserve">        TShape *Shape9;</w:t>
      </w:r>
    </w:p>
    <w:p w:rsidR="00124334" w:rsidRPr="00124334" w:rsidRDefault="00124334" w:rsidP="00124334">
      <w:pPr>
        <w:ind w:left="709" w:firstLine="0"/>
        <w:rPr>
          <w:lang w:val="en-US"/>
        </w:rPr>
      </w:pPr>
      <w:r w:rsidRPr="00124334">
        <w:rPr>
          <w:lang w:val="en-US"/>
        </w:rPr>
        <w:t xml:space="preserve">        TShape *Shape10;</w:t>
      </w:r>
    </w:p>
    <w:p w:rsidR="00124334" w:rsidRPr="00124334" w:rsidRDefault="00124334" w:rsidP="00124334">
      <w:pPr>
        <w:ind w:left="709" w:firstLine="0"/>
        <w:rPr>
          <w:lang w:val="en-US"/>
        </w:rPr>
      </w:pPr>
      <w:r w:rsidRPr="00124334">
        <w:rPr>
          <w:lang w:val="en-US"/>
        </w:rPr>
        <w:t xml:space="preserve">        TShape *Shape11;</w:t>
      </w:r>
    </w:p>
    <w:p w:rsidR="00124334" w:rsidRPr="00124334" w:rsidRDefault="00124334" w:rsidP="00124334">
      <w:pPr>
        <w:ind w:left="709" w:firstLine="0"/>
        <w:rPr>
          <w:lang w:val="en-US"/>
        </w:rPr>
      </w:pPr>
      <w:r w:rsidRPr="00124334">
        <w:rPr>
          <w:lang w:val="en-US"/>
        </w:rPr>
        <w:t xml:space="preserve">        TLabel *Label5;</w:t>
      </w:r>
    </w:p>
    <w:p w:rsidR="00124334" w:rsidRPr="00124334" w:rsidRDefault="00124334" w:rsidP="00124334">
      <w:pPr>
        <w:ind w:left="709" w:firstLine="0"/>
        <w:rPr>
          <w:lang w:val="en-US"/>
        </w:rPr>
      </w:pPr>
      <w:r w:rsidRPr="00124334">
        <w:rPr>
          <w:lang w:val="en-US"/>
        </w:rPr>
        <w:t xml:space="preserve">        TLabel *Label15;</w:t>
      </w:r>
    </w:p>
    <w:p w:rsidR="00124334" w:rsidRPr="00124334" w:rsidRDefault="00124334" w:rsidP="00124334">
      <w:pPr>
        <w:ind w:left="709" w:firstLine="0"/>
        <w:rPr>
          <w:lang w:val="en-US"/>
        </w:rPr>
      </w:pPr>
      <w:r w:rsidRPr="00124334">
        <w:rPr>
          <w:lang w:val="en-US"/>
        </w:rPr>
        <w:t xml:space="preserve">        TBevel *Bevel4;</w:t>
      </w:r>
    </w:p>
    <w:p w:rsidR="00124334" w:rsidRPr="00124334" w:rsidRDefault="00124334" w:rsidP="00124334">
      <w:pPr>
        <w:ind w:left="709" w:firstLine="0"/>
        <w:rPr>
          <w:lang w:val="en-US"/>
        </w:rPr>
      </w:pPr>
      <w:r w:rsidRPr="00124334">
        <w:rPr>
          <w:lang w:val="en-US"/>
        </w:rPr>
        <w:t xml:space="preserve">        TLabel *Label16;</w:t>
      </w:r>
    </w:p>
    <w:p w:rsidR="00124334" w:rsidRPr="00124334" w:rsidRDefault="00124334" w:rsidP="00124334">
      <w:pPr>
        <w:ind w:left="709" w:firstLine="0"/>
        <w:rPr>
          <w:lang w:val="en-US"/>
        </w:rPr>
      </w:pPr>
      <w:r w:rsidRPr="00124334">
        <w:rPr>
          <w:lang w:val="en-US"/>
        </w:rPr>
        <w:t xml:space="preserve">        TLabel *Label17;</w:t>
      </w:r>
    </w:p>
    <w:p w:rsidR="00124334" w:rsidRPr="00124334" w:rsidRDefault="00124334" w:rsidP="00124334">
      <w:pPr>
        <w:ind w:left="709" w:firstLine="0"/>
        <w:rPr>
          <w:lang w:val="en-US"/>
        </w:rPr>
      </w:pPr>
      <w:r w:rsidRPr="00124334">
        <w:rPr>
          <w:lang w:val="en-US"/>
        </w:rPr>
        <w:t xml:space="preserve">        TBevel *Bevel5;</w:t>
      </w:r>
    </w:p>
    <w:p w:rsidR="00124334" w:rsidRPr="00124334" w:rsidRDefault="00124334" w:rsidP="00124334">
      <w:pPr>
        <w:ind w:left="709" w:firstLine="0"/>
        <w:rPr>
          <w:lang w:val="en-US"/>
        </w:rPr>
      </w:pPr>
      <w:r w:rsidRPr="00124334">
        <w:rPr>
          <w:lang w:val="en-US"/>
        </w:rPr>
        <w:t xml:space="preserve">        TLabel *Label18;</w:t>
      </w:r>
    </w:p>
    <w:p w:rsidR="00124334" w:rsidRPr="00124334" w:rsidRDefault="00124334" w:rsidP="00124334">
      <w:pPr>
        <w:ind w:left="709" w:firstLine="0"/>
        <w:rPr>
          <w:lang w:val="en-US"/>
        </w:rPr>
      </w:pPr>
      <w:r w:rsidRPr="00124334">
        <w:rPr>
          <w:lang w:val="en-US"/>
        </w:rPr>
        <w:t xml:space="preserve">        TLabel *Label19;</w:t>
      </w:r>
    </w:p>
    <w:p w:rsidR="00124334" w:rsidRPr="00124334" w:rsidRDefault="00124334" w:rsidP="00124334">
      <w:pPr>
        <w:ind w:left="709" w:firstLine="0"/>
        <w:rPr>
          <w:lang w:val="en-US"/>
        </w:rPr>
      </w:pPr>
      <w:r w:rsidRPr="00124334">
        <w:rPr>
          <w:lang w:val="en-US"/>
        </w:rPr>
        <w:t xml:space="preserve">        TBevel *Bevel6;</w:t>
      </w:r>
    </w:p>
    <w:p w:rsidR="00124334" w:rsidRPr="00124334" w:rsidRDefault="00124334" w:rsidP="00124334">
      <w:pPr>
        <w:ind w:left="709" w:firstLine="0"/>
        <w:rPr>
          <w:lang w:val="en-US"/>
        </w:rPr>
      </w:pPr>
      <w:r w:rsidRPr="00124334">
        <w:rPr>
          <w:lang w:val="en-US"/>
        </w:rPr>
        <w:t xml:space="preserve">        TLabel *Label20;</w:t>
      </w:r>
    </w:p>
    <w:p w:rsidR="00124334" w:rsidRPr="00124334" w:rsidRDefault="00124334" w:rsidP="00124334">
      <w:pPr>
        <w:ind w:left="709" w:firstLine="0"/>
        <w:rPr>
          <w:lang w:val="en-US"/>
        </w:rPr>
      </w:pPr>
      <w:r w:rsidRPr="00124334">
        <w:rPr>
          <w:lang w:val="en-US"/>
        </w:rPr>
        <w:t xml:space="preserve">        TLabel *Label21;</w:t>
      </w:r>
    </w:p>
    <w:p w:rsidR="00124334" w:rsidRPr="00124334" w:rsidRDefault="00124334" w:rsidP="00124334">
      <w:pPr>
        <w:ind w:left="709" w:firstLine="0"/>
        <w:rPr>
          <w:lang w:val="en-US"/>
        </w:rPr>
      </w:pPr>
      <w:r w:rsidRPr="00124334">
        <w:rPr>
          <w:lang w:val="en-US"/>
        </w:rPr>
        <w:t xml:space="preserve">        TLabel *Label22;</w:t>
      </w:r>
    </w:p>
    <w:p w:rsidR="00124334" w:rsidRPr="00124334" w:rsidRDefault="00124334" w:rsidP="00124334">
      <w:pPr>
        <w:ind w:left="709" w:firstLine="0"/>
        <w:rPr>
          <w:lang w:val="en-US"/>
        </w:rPr>
      </w:pPr>
      <w:r w:rsidRPr="00124334">
        <w:rPr>
          <w:lang w:val="en-US"/>
        </w:rPr>
        <w:lastRenderedPageBreak/>
        <w:t xml:space="preserve">        TLabel *Label23;</w:t>
      </w:r>
    </w:p>
    <w:p w:rsidR="00124334" w:rsidRPr="00124334" w:rsidRDefault="00124334" w:rsidP="00124334">
      <w:pPr>
        <w:ind w:left="709" w:firstLine="0"/>
        <w:rPr>
          <w:lang w:val="en-US"/>
        </w:rPr>
      </w:pPr>
      <w:r w:rsidRPr="00124334">
        <w:rPr>
          <w:lang w:val="en-US"/>
        </w:rPr>
        <w:t xml:space="preserve">        TLabel *Label24;</w:t>
      </w:r>
    </w:p>
    <w:p w:rsidR="00124334" w:rsidRPr="00124334" w:rsidRDefault="00124334" w:rsidP="00124334">
      <w:pPr>
        <w:ind w:left="709" w:firstLine="0"/>
        <w:rPr>
          <w:lang w:val="en-US"/>
        </w:rPr>
      </w:pPr>
      <w:r w:rsidRPr="00124334">
        <w:rPr>
          <w:lang w:val="en-US"/>
        </w:rPr>
        <w:t xml:space="preserve">        TLabel *Label25;</w:t>
      </w:r>
    </w:p>
    <w:p w:rsidR="00124334" w:rsidRPr="00124334" w:rsidRDefault="00124334" w:rsidP="00124334">
      <w:pPr>
        <w:ind w:left="709" w:firstLine="0"/>
        <w:rPr>
          <w:lang w:val="en-US"/>
        </w:rPr>
      </w:pPr>
      <w:r w:rsidRPr="00124334">
        <w:rPr>
          <w:lang w:val="en-US"/>
        </w:rPr>
        <w:t xml:space="preserve">        TLabel *Label26;</w:t>
      </w:r>
    </w:p>
    <w:p w:rsidR="00124334" w:rsidRPr="00124334" w:rsidRDefault="00124334" w:rsidP="00124334">
      <w:pPr>
        <w:ind w:left="709" w:firstLine="0"/>
        <w:rPr>
          <w:lang w:val="en-US"/>
        </w:rPr>
      </w:pPr>
      <w:r w:rsidRPr="00124334">
        <w:rPr>
          <w:lang w:val="en-US"/>
        </w:rPr>
        <w:t xml:space="preserve">        TLabel *Label27;</w:t>
      </w:r>
    </w:p>
    <w:p w:rsidR="00124334" w:rsidRPr="00124334" w:rsidRDefault="00124334" w:rsidP="00124334">
      <w:pPr>
        <w:ind w:left="709" w:firstLine="0"/>
        <w:rPr>
          <w:lang w:val="en-US"/>
        </w:rPr>
      </w:pPr>
      <w:r w:rsidRPr="00124334">
        <w:rPr>
          <w:lang w:val="en-US"/>
        </w:rPr>
        <w:t xml:space="preserve">        TLabel *Label28;</w:t>
      </w:r>
    </w:p>
    <w:p w:rsidR="00124334" w:rsidRPr="00124334" w:rsidRDefault="00124334" w:rsidP="00124334">
      <w:pPr>
        <w:ind w:left="709" w:firstLine="0"/>
        <w:rPr>
          <w:lang w:val="en-US"/>
        </w:rPr>
      </w:pPr>
      <w:r w:rsidRPr="00124334">
        <w:rPr>
          <w:lang w:val="en-US"/>
        </w:rPr>
        <w:t xml:space="preserve">        TLabel *Label29;</w:t>
      </w:r>
    </w:p>
    <w:p w:rsidR="00124334" w:rsidRPr="00124334" w:rsidRDefault="00124334" w:rsidP="00124334">
      <w:pPr>
        <w:ind w:left="709" w:firstLine="0"/>
        <w:rPr>
          <w:lang w:val="en-US"/>
        </w:rPr>
      </w:pPr>
      <w:r w:rsidRPr="00124334">
        <w:rPr>
          <w:lang w:val="en-US"/>
        </w:rPr>
        <w:t xml:space="preserve">        TMemo *Memo1;</w:t>
      </w:r>
    </w:p>
    <w:p w:rsidR="00124334" w:rsidRPr="00124334" w:rsidRDefault="00124334" w:rsidP="00124334">
      <w:pPr>
        <w:ind w:left="709" w:firstLine="0"/>
        <w:rPr>
          <w:lang w:val="en-US"/>
        </w:rPr>
      </w:pPr>
      <w:r w:rsidRPr="00124334">
        <w:rPr>
          <w:lang w:val="en-US"/>
        </w:rPr>
        <w:t xml:space="preserve">        TTimer *Timer1;</w:t>
      </w:r>
    </w:p>
    <w:p w:rsidR="00124334" w:rsidRPr="00124334" w:rsidRDefault="00124334" w:rsidP="00124334">
      <w:pPr>
        <w:ind w:left="709" w:firstLine="0"/>
        <w:rPr>
          <w:lang w:val="en-US"/>
        </w:rPr>
      </w:pPr>
      <w:r w:rsidRPr="00124334">
        <w:rPr>
          <w:lang w:val="en-US"/>
        </w:rPr>
        <w:t xml:space="preserve">        TTimer *Timer4;</w:t>
      </w:r>
    </w:p>
    <w:p w:rsidR="00124334" w:rsidRPr="00124334" w:rsidRDefault="00124334" w:rsidP="00124334">
      <w:pPr>
        <w:ind w:left="709" w:firstLine="0"/>
        <w:rPr>
          <w:lang w:val="en-US"/>
        </w:rPr>
      </w:pPr>
      <w:r w:rsidRPr="00124334">
        <w:rPr>
          <w:lang w:val="en-US"/>
        </w:rPr>
        <w:t xml:space="preserve">        TTimer *Timer6;</w:t>
      </w:r>
    </w:p>
    <w:p w:rsidR="00124334" w:rsidRPr="00124334" w:rsidRDefault="00124334" w:rsidP="00124334">
      <w:pPr>
        <w:ind w:left="709" w:firstLine="0"/>
        <w:rPr>
          <w:lang w:val="en-US"/>
        </w:rPr>
      </w:pPr>
      <w:r w:rsidRPr="00124334">
        <w:rPr>
          <w:lang w:val="en-US"/>
        </w:rPr>
        <w:t xml:space="preserve">        TTimer *Timer7;</w:t>
      </w:r>
    </w:p>
    <w:p w:rsidR="00124334" w:rsidRPr="00124334" w:rsidRDefault="00124334" w:rsidP="00124334">
      <w:pPr>
        <w:ind w:left="709" w:firstLine="0"/>
        <w:rPr>
          <w:lang w:val="en-US"/>
        </w:rPr>
      </w:pPr>
      <w:r w:rsidRPr="00124334">
        <w:rPr>
          <w:lang w:val="en-US"/>
        </w:rPr>
        <w:t xml:space="preserve">        TTimer *Timer8;</w:t>
      </w:r>
    </w:p>
    <w:p w:rsidR="00124334" w:rsidRPr="00124334" w:rsidRDefault="00124334" w:rsidP="00124334">
      <w:pPr>
        <w:ind w:left="709" w:firstLine="0"/>
        <w:rPr>
          <w:lang w:val="en-US"/>
        </w:rPr>
      </w:pPr>
      <w:r w:rsidRPr="00124334">
        <w:rPr>
          <w:lang w:val="en-US"/>
        </w:rPr>
        <w:t xml:space="preserve">        TTimer *Timer9;</w:t>
      </w:r>
    </w:p>
    <w:p w:rsidR="00124334" w:rsidRPr="00124334" w:rsidRDefault="00124334" w:rsidP="00124334">
      <w:pPr>
        <w:ind w:left="709" w:firstLine="0"/>
        <w:rPr>
          <w:lang w:val="en-US"/>
        </w:rPr>
      </w:pPr>
      <w:r w:rsidRPr="00124334">
        <w:rPr>
          <w:lang w:val="en-US"/>
        </w:rPr>
        <w:t xml:space="preserve">        TTimer *Timer10;</w:t>
      </w:r>
    </w:p>
    <w:p w:rsidR="00124334" w:rsidRPr="00124334" w:rsidRDefault="00124334" w:rsidP="00124334">
      <w:pPr>
        <w:ind w:left="709" w:firstLine="0"/>
        <w:rPr>
          <w:lang w:val="en-US"/>
        </w:rPr>
      </w:pPr>
      <w:r w:rsidRPr="00124334">
        <w:rPr>
          <w:lang w:val="en-US"/>
        </w:rPr>
        <w:t xml:space="preserve">        TLabel *Label30;</w:t>
      </w:r>
    </w:p>
    <w:p w:rsidR="00124334" w:rsidRPr="00124334" w:rsidRDefault="00124334" w:rsidP="00124334">
      <w:pPr>
        <w:ind w:left="709" w:firstLine="0"/>
        <w:rPr>
          <w:lang w:val="en-US"/>
        </w:rPr>
      </w:pPr>
      <w:r w:rsidRPr="00124334">
        <w:rPr>
          <w:lang w:val="en-US"/>
        </w:rPr>
        <w:t xml:space="preserve">        TTimer *Timer2;</w:t>
      </w:r>
    </w:p>
    <w:p w:rsidR="00124334" w:rsidRPr="00124334" w:rsidRDefault="00124334" w:rsidP="00124334">
      <w:pPr>
        <w:ind w:left="709" w:firstLine="0"/>
        <w:rPr>
          <w:lang w:val="en-US"/>
        </w:rPr>
      </w:pPr>
      <w:r w:rsidRPr="00124334">
        <w:rPr>
          <w:lang w:val="en-US"/>
        </w:rPr>
        <w:t xml:space="preserve">        TLabel *Label31;</w:t>
      </w:r>
    </w:p>
    <w:p w:rsidR="00124334" w:rsidRPr="00124334" w:rsidRDefault="00124334" w:rsidP="00124334">
      <w:pPr>
        <w:ind w:left="709" w:firstLine="0"/>
        <w:rPr>
          <w:lang w:val="en-US"/>
        </w:rPr>
      </w:pPr>
      <w:r w:rsidRPr="00124334">
        <w:rPr>
          <w:lang w:val="en-US"/>
        </w:rPr>
        <w:t xml:space="preserve">        TLabel *Label32;</w:t>
      </w:r>
    </w:p>
    <w:p w:rsidR="00124334" w:rsidRPr="00124334" w:rsidRDefault="00124334" w:rsidP="00124334">
      <w:pPr>
        <w:ind w:left="709" w:firstLine="0"/>
        <w:rPr>
          <w:lang w:val="en-US"/>
        </w:rPr>
      </w:pPr>
      <w:r w:rsidRPr="00124334">
        <w:rPr>
          <w:lang w:val="en-US"/>
        </w:rPr>
        <w:t xml:space="preserve">        TLabel *Label33;</w:t>
      </w:r>
    </w:p>
    <w:p w:rsidR="00124334" w:rsidRPr="00124334" w:rsidRDefault="00124334" w:rsidP="00124334">
      <w:pPr>
        <w:ind w:left="709" w:firstLine="0"/>
        <w:rPr>
          <w:lang w:val="en-US"/>
        </w:rPr>
      </w:pPr>
      <w:r w:rsidRPr="00124334">
        <w:rPr>
          <w:lang w:val="en-US"/>
        </w:rPr>
        <w:t xml:space="preserve">        TLabel *Label34;</w:t>
      </w:r>
    </w:p>
    <w:p w:rsidR="00124334" w:rsidRPr="00124334" w:rsidRDefault="00124334" w:rsidP="00124334">
      <w:pPr>
        <w:ind w:left="709" w:firstLine="0"/>
        <w:rPr>
          <w:lang w:val="en-US"/>
        </w:rPr>
      </w:pPr>
      <w:r w:rsidRPr="00124334">
        <w:rPr>
          <w:lang w:val="en-US"/>
        </w:rPr>
        <w:t xml:space="preserve">        TLabel *Label35;</w:t>
      </w:r>
    </w:p>
    <w:p w:rsidR="00124334" w:rsidRPr="00124334" w:rsidRDefault="00124334" w:rsidP="00124334">
      <w:pPr>
        <w:ind w:left="709" w:firstLine="0"/>
        <w:rPr>
          <w:lang w:val="en-US"/>
        </w:rPr>
      </w:pPr>
      <w:r w:rsidRPr="00124334">
        <w:rPr>
          <w:lang w:val="en-US"/>
        </w:rPr>
        <w:t xml:space="preserve">        TLabel *Label36;</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Button5Click(TObject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Button1Click(TObject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Button2Click(TObject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Button3Click(TObject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Button4Click(TObject *Sender);</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Timer6Timer(TObject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Timer7Timer(TObject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Timer4Timer(TObject *Sender);</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Timer1Timer(TObject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Timer8Timer(TObject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Timer9Timer(TObject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Timer10Timer(TObject *Sender);</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FormClose(TObject *Sender, TCloseAction &amp;Action);</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void</w:t>
      </w:r>
      <w:proofErr w:type="gramEnd"/>
      <w:r w:rsidRPr="00124334">
        <w:rPr>
          <w:lang w:val="en-US"/>
        </w:rPr>
        <w:t xml:space="preserve"> __fastcall Timer2Timer(TObject *Sender);</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lastRenderedPageBreak/>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roofErr w:type="gramStart"/>
      <w:r w:rsidRPr="00124334">
        <w:rPr>
          <w:lang w:val="en-US"/>
        </w:rPr>
        <w:t>private</w:t>
      </w:r>
      <w:proofErr w:type="gramEnd"/>
      <w:r w:rsidRPr="00124334">
        <w:rPr>
          <w:lang w:val="en-US"/>
        </w:rPr>
        <w:t>:</w:t>
      </w:r>
      <w:r w:rsidRPr="00124334">
        <w:rPr>
          <w:lang w:val="en-US"/>
        </w:rPr>
        <w:tab/>
        <w:t>// User declarations</w:t>
      </w:r>
    </w:p>
    <w:p w:rsidR="00124334" w:rsidRPr="00124334" w:rsidRDefault="00124334" w:rsidP="00124334">
      <w:pPr>
        <w:ind w:left="709" w:firstLine="0"/>
        <w:rPr>
          <w:lang w:val="en-US"/>
        </w:rPr>
      </w:pPr>
      <w:proofErr w:type="gramStart"/>
      <w:r w:rsidRPr="00124334">
        <w:rPr>
          <w:lang w:val="en-US"/>
        </w:rPr>
        <w:t>public</w:t>
      </w:r>
      <w:proofErr w:type="gramEnd"/>
      <w:r w:rsidRPr="00124334">
        <w:rPr>
          <w:lang w:val="en-US"/>
        </w:rPr>
        <w:t>:</w:t>
      </w:r>
      <w:r w:rsidRPr="00124334">
        <w:rPr>
          <w:lang w:val="en-US"/>
        </w:rPr>
        <w:tab/>
      </w:r>
      <w:r w:rsidRPr="00124334">
        <w:rPr>
          <w:lang w:val="en-US"/>
        </w:rPr>
        <w:tab/>
        <w:t>// User declarations</w:t>
      </w:r>
    </w:p>
    <w:p w:rsidR="00124334" w:rsidRPr="00124334" w:rsidRDefault="00124334" w:rsidP="00124334">
      <w:pPr>
        <w:ind w:left="709" w:firstLine="0"/>
        <w:rPr>
          <w:lang w:val="en-US"/>
        </w:rPr>
      </w:pPr>
      <w:r w:rsidRPr="00124334">
        <w:rPr>
          <w:lang w:val="en-US"/>
        </w:rPr>
        <w:t xml:space="preserve">        __fastcall </w:t>
      </w:r>
      <w:proofErr w:type="gramStart"/>
      <w:r w:rsidRPr="00124334">
        <w:rPr>
          <w:lang w:val="en-US"/>
        </w:rPr>
        <w:t>TForm1(</w:t>
      </w:r>
      <w:proofErr w:type="gramEnd"/>
      <w:r w:rsidRPr="00124334">
        <w:rPr>
          <w:lang w:val="en-US"/>
        </w:rPr>
        <w:t>TComponent* Owner);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extern</w:t>
      </w:r>
      <w:proofErr w:type="gramEnd"/>
      <w:r w:rsidRPr="00124334">
        <w:rPr>
          <w:lang w:val="en-US"/>
        </w:rPr>
        <w:t xml:space="preserve"> PACKAGE TForm1 *Form1;</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#endif</w:t>
      </w:r>
    </w:p>
    <w:p w:rsidR="00124334" w:rsidRPr="00124334" w:rsidRDefault="00124334" w:rsidP="00124334">
      <w:pPr>
        <w:jc w:val="center"/>
        <w:rPr>
          <w:rFonts w:ascii="Arial Narrow" w:hAnsi="Arial Narrow"/>
          <w:b/>
          <w:color w:val="000080"/>
          <w:sz w:val="30"/>
          <w:szCs w:val="30"/>
          <w:u w:val="single"/>
          <w:lang w:val="en-US"/>
        </w:rPr>
      </w:pPr>
      <w:r w:rsidRPr="00124334">
        <w:rPr>
          <w:rFonts w:ascii="Arial Narrow" w:hAnsi="Arial Narrow"/>
          <w:b/>
          <w:color w:val="000080"/>
          <w:sz w:val="30"/>
          <w:szCs w:val="30"/>
          <w:u w:val="single"/>
          <w:lang w:val="en-US"/>
        </w:rPr>
        <w:t>Unit1.cpp</w:t>
      </w:r>
    </w:p>
    <w:p w:rsidR="00124334" w:rsidRPr="00124334" w:rsidRDefault="00124334" w:rsidP="00124334">
      <w:pPr>
        <w:jc w:val="center"/>
        <w:rPr>
          <w:rFonts w:ascii="Arial Narrow" w:hAnsi="Arial Narrow"/>
          <w:b/>
          <w:color w:val="000080"/>
          <w:sz w:val="30"/>
          <w:szCs w:val="30"/>
          <w:u w:val="single"/>
          <w:lang w:val="en-US"/>
        </w:rPr>
      </w:pP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#include &lt;vcl.h&gt;</w:t>
      </w:r>
    </w:p>
    <w:p w:rsidR="00124334" w:rsidRPr="00124334" w:rsidRDefault="00124334" w:rsidP="00124334">
      <w:pPr>
        <w:ind w:left="709" w:firstLine="0"/>
        <w:rPr>
          <w:lang w:val="en-US"/>
        </w:rPr>
      </w:pPr>
      <w:r w:rsidRPr="00124334">
        <w:rPr>
          <w:lang w:val="en-US"/>
        </w:rPr>
        <w:t>#pragma hdrstop</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#include "Unit1.h"</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#pragma </w:t>
      </w:r>
      <w:proofErr w:type="gramStart"/>
      <w:r w:rsidRPr="00124334">
        <w:rPr>
          <w:lang w:val="en-US"/>
        </w:rPr>
        <w:t>package(</w:t>
      </w:r>
      <w:proofErr w:type="gramEnd"/>
      <w:r w:rsidRPr="00124334">
        <w:rPr>
          <w:lang w:val="en-US"/>
        </w:rPr>
        <w:t>smart_init)</w:t>
      </w:r>
    </w:p>
    <w:p w:rsidR="00124334" w:rsidRPr="00124334" w:rsidRDefault="00124334" w:rsidP="00124334">
      <w:pPr>
        <w:ind w:left="709" w:firstLine="0"/>
        <w:rPr>
          <w:lang w:val="en-US"/>
        </w:rPr>
      </w:pPr>
      <w:r w:rsidRPr="00124334">
        <w:rPr>
          <w:lang w:val="en-US"/>
        </w:rPr>
        <w:t>#pragma link "CPort"</w:t>
      </w:r>
    </w:p>
    <w:p w:rsidR="00124334" w:rsidRPr="00124334" w:rsidRDefault="00124334" w:rsidP="00124334">
      <w:pPr>
        <w:ind w:left="709" w:firstLine="0"/>
        <w:rPr>
          <w:lang w:val="en-US"/>
        </w:rPr>
      </w:pPr>
      <w:r w:rsidRPr="00124334">
        <w:rPr>
          <w:lang w:val="en-US"/>
        </w:rPr>
        <w:t>#pragma link "CPortCtl"</w:t>
      </w:r>
    </w:p>
    <w:p w:rsidR="00124334" w:rsidRPr="00124334" w:rsidRDefault="00124334" w:rsidP="00124334">
      <w:pPr>
        <w:ind w:left="709" w:firstLine="0"/>
        <w:rPr>
          <w:lang w:val="en-US"/>
        </w:rPr>
      </w:pPr>
      <w:r w:rsidRPr="00124334">
        <w:rPr>
          <w:lang w:val="en-US"/>
        </w:rPr>
        <w:t>#pragma resource "*.dfm"</w:t>
      </w:r>
    </w:p>
    <w:p w:rsidR="00124334" w:rsidRPr="00124334" w:rsidRDefault="00124334" w:rsidP="00124334">
      <w:pPr>
        <w:ind w:left="709" w:firstLine="0"/>
        <w:rPr>
          <w:lang w:val="en-US"/>
        </w:rPr>
      </w:pPr>
      <w:r w:rsidRPr="00124334">
        <w:rPr>
          <w:lang w:val="en-US"/>
        </w:rPr>
        <w:t>TForm1 *Form1;</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bool</w:t>
      </w:r>
      <w:proofErr w:type="gramEnd"/>
      <w:r w:rsidRPr="00124334">
        <w:rPr>
          <w:lang w:val="en-US"/>
        </w:rPr>
        <w:t xml:space="preserve"> conexion=false;</w:t>
      </w:r>
    </w:p>
    <w:p w:rsidR="00124334" w:rsidRPr="00124334" w:rsidRDefault="00124334" w:rsidP="00124334">
      <w:pPr>
        <w:ind w:left="709" w:firstLine="0"/>
        <w:rPr>
          <w:lang w:val="en-US"/>
        </w:rPr>
      </w:pPr>
    </w:p>
    <w:p w:rsidR="00124334" w:rsidRDefault="00124334" w:rsidP="00124334">
      <w:pPr>
        <w:ind w:left="709" w:firstLine="0"/>
      </w:pPr>
      <w:proofErr w:type="gramStart"/>
      <w:r>
        <w:t>bool</w:t>
      </w:r>
      <w:proofErr w:type="gramEnd"/>
      <w:r>
        <w:t xml:space="preserve"> iluminacion=false;</w:t>
      </w:r>
    </w:p>
    <w:p w:rsidR="00124334" w:rsidRDefault="00124334" w:rsidP="00124334">
      <w:pPr>
        <w:ind w:left="709" w:firstLine="0"/>
      </w:pPr>
      <w:proofErr w:type="gramStart"/>
      <w:r>
        <w:t>bool</w:t>
      </w:r>
      <w:proofErr w:type="gramEnd"/>
      <w:r>
        <w:t xml:space="preserve"> ventilacion=false;</w:t>
      </w:r>
    </w:p>
    <w:p w:rsidR="00124334" w:rsidRDefault="00124334" w:rsidP="00124334">
      <w:pPr>
        <w:ind w:left="709" w:firstLine="0"/>
      </w:pPr>
      <w:proofErr w:type="gramStart"/>
      <w:r>
        <w:lastRenderedPageBreak/>
        <w:t>bool</w:t>
      </w:r>
      <w:proofErr w:type="gramEnd"/>
      <w:r>
        <w:t xml:space="preserve"> alarma=false;</w:t>
      </w:r>
    </w:p>
    <w:p w:rsidR="00124334" w:rsidRDefault="00124334" w:rsidP="00124334">
      <w:pPr>
        <w:ind w:left="709" w:firstLine="0"/>
      </w:pPr>
      <w:proofErr w:type="gramStart"/>
      <w:r>
        <w:t>bool</w:t>
      </w:r>
      <w:proofErr w:type="gramEnd"/>
      <w:r>
        <w:t xml:space="preserve"> emergencia=false;</w:t>
      </w:r>
    </w:p>
    <w:p w:rsidR="00124334" w:rsidRPr="00124334" w:rsidRDefault="00124334" w:rsidP="00124334">
      <w:pPr>
        <w:ind w:left="709" w:firstLine="0"/>
        <w:rPr>
          <w:lang w:val="en-US"/>
        </w:rPr>
      </w:pPr>
      <w:proofErr w:type="gramStart"/>
      <w:r w:rsidRPr="00124334">
        <w:rPr>
          <w:lang w:val="en-US"/>
        </w:rPr>
        <w:t>bool</w:t>
      </w:r>
      <w:proofErr w:type="gramEnd"/>
      <w:r w:rsidRPr="00124334">
        <w:rPr>
          <w:lang w:val="en-US"/>
        </w:rPr>
        <w:t xml:space="preserve"> sincro=true;</w:t>
      </w:r>
    </w:p>
    <w:p w:rsidR="00124334" w:rsidRPr="00124334" w:rsidRDefault="00124334" w:rsidP="00124334">
      <w:pPr>
        <w:ind w:left="709" w:firstLine="0"/>
        <w:rPr>
          <w:lang w:val="en-US"/>
        </w:rPr>
      </w:pPr>
      <w:proofErr w:type="gramStart"/>
      <w:r w:rsidRPr="00124334">
        <w:rPr>
          <w:lang w:val="en-US"/>
        </w:rPr>
        <w:t>int</w:t>
      </w:r>
      <w:proofErr w:type="gramEnd"/>
      <w:r w:rsidRPr="00124334">
        <w:rPr>
          <w:lang w:val="en-US"/>
        </w:rPr>
        <w:t xml:space="preserve"> ciclo=3;</w:t>
      </w:r>
    </w:p>
    <w:p w:rsidR="00124334" w:rsidRPr="00124334" w:rsidRDefault="00124334" w:rsidP="00124334">
      <w:pPr>
        <w:ind w:left="709" w:firstLine="0"/>
        <w:rPr>
          <w:lang w:val="en-US"/>
        </w:rPr>
      </w:pPr>
      <w:r w:rsidRPr="00124334">
        <w:rPr>
          <w:lang w:val="en-US"/>
        </w:rPr>
        <w:t>AnsiString cadena;</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bool</w:t>
      </w:r>
      <w:proofErr w:type="gramEnd"/>
      <w:r w:rsidRPr="00124334">
        <w:rPr>
          <w:lang w:val="en-US"/>
        </w:rPr>
        <w:t xml:space="preserve"> temp=false;</w:t>
      </w:r>
    </w:p>
    <w:p w:rsidR="00124334" w:rsidRDefault="00124334" w:rsidP="00124334">
      <w:pPr>
        <w:ind w:left="709" w:firstLine="0"/>
      </w:pPr>
      <w:proofErr w:type="gramStart"/>
      <w:r>
        <w:t>bool</w:t>
      </w:r>
      <w:proofErr w:type="gramEnd"/>
      <w:r>
        <w:t xml:space="preserve"> hum=false;</w:t>
      </w:r>
    </w:p>
    <w:p w:rsidR="00124334" w:rsidRDefault="00124334" w:rsidP="00124334">
      <w:pPr>
        <w:ind w:left="709" w:firstLine="0"/>
      </w:pPr>
      <w:proofErr w:type="gramStart"/>
      <w:r>
        <w:t>bool</w:t>
      </w:r>
      <w:proofErr w:type="gramEnd"/>
      <w:r>
        <w:t xml:space="preserve"> usuario1=false;</w:t>
      </w:r>
    </w:p>
    <w:p w:rsidR="00124334" w:rsidRDefault="00124334" w:rsidP="00124334">
      <w:pPr>
        <w:ind w:left="709" w:firstLine="0"/>
      </w:pPr>
      <w:proofErr w:type="gramStart"/>
      <w:r>
        <w:t>bool</w:t>
      </w:r>
      <w:proofErr w:type="gramEnd"/>
      <w:r>
        <w:t xml:space="preserve"> usuario2=false;</w:t>
      </w:r>
    </w:p>
    <w:p w:rsidR="00124334" w:rsidRDefault="00124334" w:rsidP="00124334">
      <w:pPr>
        <w:ind w:left="709" w:firstLine="0"/>
      </w:pPr>
    </w:p>
    <w:p w:rsidR="00124334" w:rsidRDefault="00124334" w:rsidP="00124334">
      <w:pPr>
        <w:ind w:left="709" w:firstLine="0"/>
      </w:pPr>
      <w:r>
        <w:t>/////////////////////////////////////</w:t>
      </w:r>
    </w:p>
    <w:p w:rsidR="00124334" w:rsidRDefault="00124334" w:rsidP="00124334">
      <w:pPr>
        <w:ind w:left="709" w:firstLine="0"/>
      </w:pPr>
      <w:proofErr w:type="gramStart"/>
      <w:r>
        <w:t>bool</w:t>
      </w:r>
      <w:proofErr w:type="gramEnd"/>
      <w:r>
        <w:t xml:space="preserve"> plaza1=false;</w:t>
      </w:r>
    </w:p>
    <w:p w:rsidR="00124334" w:rsidRDefault="00124334" w:rsidP="00124334">
      <w:pPr>
        <w:ind w:left="709" w:firstLine="0"/>
      </w:pPr>
      <w:proofErr w:type="gramStart"/>
      <w:r>
        <w:t>bool</w:t>
      </w:r>
      <w:proofErr w:type="gramEnd"/>
      <w:r>
        <w:t xml:space="preserve"> plaza2=false;</w:t>
      </w:r>
    </w:p>
    <w:p w:rsidR="00124334" w:rsidRDefault="00124334" w:rsidP="00124334">
      <w:pPr>
        <w:ind w:left="709" w:firstLine="0"/>
      </w:pPr>
      <w:proofErr w:type="gramStart"/>
      <w:r>
        <w:t>bool</w:t>
      </w:r>
      <w:proofErr w:type="gramEnd"/>
      <w:r>
        <w:t xml:space="preserve"> plaza3=false;</w:t>
      </w:r>
    </w:p>
    <w:p w:rsidR="00124334" w:rsidRDefault="00124334" w:rsidP="00124334">
      <w:pPr>
        <w:ind w:left="709" w:firstLine="0"/>
      </w:pPr>
      <w:r>
        <w:t>/*LOS VALORES ESTAN NORMALIZADO PARA "0" Y "1", SIENDO 0=FALSE Y 1=TRUE</w:t>
      </w:r>
    </w:p>
    <w:p w:rsidR="00124334" w:rsidRPr="00124334" w:rsidRDefault="00124334" w:rsidP="00124334">
      <w:pPr>
        <w:ind w:left="709" w:firstLine="0"/>
        <w:rPr>
          <w:lang w:val="en-US"/>
        </w:rPr>
      </w:pPr>
      <w:r w:rsidRPr="00124334">
        <w:rPr>
          <w:lang w:val="en-US"/>
        </w:rPr>
        <w:t>EN ARDUINO</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sincronizacion()</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Form1-&gt;Cursor=crHourGlass;</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ShowMessage(</w:t>
      </w:r>
      <w:proofErr w:type="gramEnd"/>
      <w:r w:rsidRPr="00124334">
        <w:rPr>
          <w:lang w:val="en-US"/>
        </w:rPr>
        <w:t>"Sincronizando Arduino con Interfaz");</w:t>
      </w:r>
    </w:p>
    <w:p w:rsidR="00124334" w:rsidRPr="00124334" w:rsidRDefault="00124334" w:rsidP="00124334">
      <w:pPr>
        <w:ind w:left="709" w:firstLine="0"/>
        <w:rPr>
          <w:lang w:val="en-US"/>
        </w:rPr>
      </w:pPr>
      <w:r w:rsidRPr="00124334">
        <w:rPr>
          <w:lang w:val="en-US"/>
        </w:rPr>
        <w:t xml:space="preserve">  Form1-&gt;ComPort1-&gt;</w:t>
      </w:r>
      <w:proofErr w:type="gramStart"/>
      <w:r w:rsidRPr="00124334">
        <w:rPr>
          <w:lang w:val="en-US"/>
        </w:rPr>
        <w:t>WriteStr(</w:t>
      </w:r>
      <w:proofErr w:type="gramEnd"/>
      <w:r w:rsidRPr="00124334">
        <w:rPr>
          <w:lang w:val="en-US"/>
        </w:rPr>
        <w:t>'s');</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Sleep(</w:t>
      </w:r>
      <w:proofErr w:type="gramEnd"/>
      <w:r w:rsidRPr="00124334">
        <w:rPr>
          <w:lang w:val="en-US"/>
        </w:rPr>
        <w:t>500);</w:t>
      </w:r>
    </w:p>
    <w:p w:rsidR="00124334" w:rsidRPr="00124334" w:rsidRDefault="00124334" w:rsidP="00124334">
      <w:pPr>
        <w:ind w:left="709" w:firstLine="0"/>
        <w:rPr>
          <w:lang w:val="en-US"/>
        </w:rPr>
      </w:pPr>
      <w:r w:rsidRPr="00124334">
        <w:rPr>
          <w:lang w:val="en-US"/>
        </w:rPr>
        <w:t xml:space="preserve">  Form1-&gt;ComPort1-&gt;</w:t>
      </w:r>
      <w:proofErr w:type="gramStart"/>
      <w:r w:rsidRPr="00124334">
        <w:rPr>
          <w:lang w:val="en-US"/>
        </w:rPr>
        <w:t>ReadStr(</w:t>
      </w:r>
      <w:proofErr w:type="gramEnd"/>
      <w:r w:rsidRPr="00124334">
        <w:rPr>
          <w:lang w:val="en-US"/>
        </w:rPr>
        <w:t>cadena,4);</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iluminacion=</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Form1-&gt;Shape1-&gt;Brush-&gt;Color=clWhite;</w:t>
      </w:r>
    </w:p>
    <w:p w:rsidR="00124334" w:rsidRPr="00124334" w:rsidRDefault="00124334" w:rsidP="00124334">
      <w:pPr>
        <w:ind w:left="709" w:firstLine="0"/>
        <w:rPr>
          <w:lang w:val="en-US"/>
        </w:rPr>
      </w:pPr>
      <w:r w:rsidRPr="00124334">
        <w:rPr>
          <w:lang w:val="en-US"/>
        </w:rPr>
        <w:t xml:space="preserve">    Form1-&gt;Shape2-&gt;Brush-&gt;Color=clRed;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iluminacion=</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Form1-&gt;Shape1-&gt;Brush-&gt;Color=clLime;</w:t>
      </w:r>
    </w:p>
    <w:p w:rsidR="00124334" w:rsidRPr="00124334" w:rsidRDefault="00124334" w:rsidP="00124334">
      <w:pPr>
        <w:ind w:left="709" w:firstLine="0"/>
        <w:rPr>
          <w:lang w:val="en-US"/>
        </w:rPr>
      </w:pPr>
      <w:r w:rsidRPr="00124334">
        <w:rPr>
          <w:lang w:val="en-US"/>
        </w:rPr>
        <w:t xml:space="preserve">    Form1-&gt;Shape2-&gt;Brush-&gt;Color=clWhite;</w:t>
      </w:r>
    </w:p>
    <w:p w:rsidR="00124334" w:rsidRPr="00124334" w:rsidRDefault="00124334" w:rsidP="00124334">
      <w:pPr>
        <w:ind w:left="709" w:firstLine="0"/>
        <w:rPr>
          <w:lang w:val="en-US"/>
        </w:rPr>
      </w:pPr>
      <w:r w:rsidRPr="00124334">
        <w:rPr>
          <w:lang w:val="en-US"/>
        </w:rPr>
        <w:lastRenderedPageBreak/>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cadena.SubString(2,1)=='0')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ventilacion=</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Form1-&gt;Shape3-&gt;Brush-&gt;Color=clWhite;</w:t>
      </w:r>
    </w:p>
    <w:p w:rsidR="00124334" w:rsidRPr="00124334" w:rsidRDefault="00124334" w:rsidP="00124334">
      <w:pPr>
        <w:ind w:left="709" w:firstLine="0"/>
        <w:rPr>
          <w:lang w:val="en-US"/>
        </w:rPr>
      </w:pPr>
      <w:r w:rsidRPr="00124334">
        <w:rPr>
          <w:lang w:val="en-US"/>
        </w:rPr>
        <w:t xml:space="preserve">    Form1-&gt;Shape4-&gt;Brush-&gt;Color=clRed;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cadena.SubString(2,1)=='1')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ventilacion=</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Form1-&gt;Shape3-&gt;Brush-&gt;Color=clLime;</w:t>
      </w:r>
    </w:p>
    <w:p w:rsidR="00124334" w:rsidRPr="00124334" w:rsidRDefault="00124334" w:rsidP="00124334">
      <w:pPr>
        <w:ind w:left="709" w:firstLine="0"/>
        <w:rPr>
          <w:lang w:val="en-US"/>
        </w:rPr>
      </w:pPr>
      <w:r w:rsidRPr="00124334">
        <w:rPr>
          <w:lang w:val="en-US"/>
        </w:rPr>
        <w:t xml:space="preserve">    Form1-&gt;Shape4-&gt;Brush-&gt;Color=clWhite;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alarma=</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Form1-&gt;Shape5-&gt;Brush-&gt;Color=clWhite;</w:t>
      </w:r>
    </w:p>
    <w:p w:rsidR="00124334" w:rsidRPr="00124334" w:rsidRDefault="00124334" w:rsidP="00124334">
      <w:pPr>
        <w:ind w:left="709" w:firstLine="0"/>
        <w:rPr>
          <w:lang w:val="en-US"/>
        </w:rPr>
      </w:pPr>
      <w:r w:rsidRPr="00124334">
        <w:rPr>
          <w:lang w:val="en-US"/>
        </w:rPr>
        <w:t xml:space="preserve">    Form1-&gt;Shape6-&gt;Brush-&gt;Color=clRed;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alarma=</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Form1-&gt;Shape5-&gt;Brush-&gt;Color=clLime;</w:t>
      </w:r>
    </w:p>
    <w:p w:rsidR="00124334" w:rsidRPr="00124334" w:rsidRDefault="00124334" w:rsidP="00124334">
      <w:pPr>
        <w:ind w:left="709" w:firstLine="0"/>
        <w:rPr>
          <w:lang w:val="en-US"/>
        </w:rPr>
      </w:pPr>
      <w:r w:rsidRPr="00124334">
        <w:rPr>
          <w:lang w:val="en-US"/>
        </w:rPr>
        <w:t xml:space="preserve">    Form1-&gt;Shape6-&gt;Brush-&gt;Color=clWhite;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cadena.SubString(4,1)=='0')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emergencia=</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Form1-&gt;Shape7-&gt;Brush-&gt;Color=clWhite;</w:t>
      </w:r>
    </w:p>
    <w:p w:rsidR="00124334" w:rsidRPr="00124334" w:rsidRDefault="00124334" w:rsidP="00124334">
      <w:pPr>
        <w:ind w:left="709" w:firstLine="0"/>
        <w:rPr>
          <w:lang w:val="en-US"/>
        </w:rPr>
      </w:pPr>
      <w:r w:rsidRPr="00124334">
        <w:rPr>
          <w:lang w:val="en-US"/>
        </w:rPr>
        <w:t xml:space="preserve">    Form1-&gt;Shape8-&gt;Brush-&gt;Color=clRed;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cadena.SubString(4,1)=='1')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emergencia=</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Form1-&gt;Shape7-&gt;Brush-&gt;Color=clLime;</w:t>
      </w:r>
    </w:p>
    <w:p w:rsidR="00124334" w:rsidRPr="00124334" w:rsidRDefault="00124334" w:rsidP="00124334">
      <w:pPr>
        <w:ind w:left="709" w:firstLine="0"/>
        <w:rPr>
          <w:lang w:val="en-US"/>
        </w:rPr>
      </w:pPr>
      <w:r w:rsidRPr="00124334">
        <w:rPr>
          <w:lang w:val="en-US"/>
        </w:rPr>
        <w:t xml:space="preserve">    Form1-&gt;Shape8-&gt;Brush-&gt;Color=clWhite;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Form1-&gt;ComPort1-&gt;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lastRenderedPageBreak/>
        <w:t>//---------------------------------------------------------------------------</w:t>
      </w:r>
    </w:p>
    <w:p w:rsidR="00124334" w:rsidRPr="00124334" w:rsidRDefault="00124334" w:rsidP="00124334">
      <w:pPr>
        <w:ind w:left="709" w:firstLine="0"/>
        <w:rPr>
          <w:lang w:val="en-US"/>
        </w:rPr>
      </w:pPr>
      <w:r w:rsidRPr="00124334">
        <w:rPr>
          <w:lang w:val="en-US"/>
        </w:rPr>
        <w:t>__fastcall TForm1::</w:t>
      </w:r>
      <w:proofErr w:type="gramStart"/>
      <w:r w:rsidRPr="00124334">
        <w:rPr>
          <w:lang w:val="en-US"/>
        </w:rPr>
        <w:t>TForm1(</w:t>
      </w:r>
      <w:proofErr w:type="gramEnd"/>
      <w:r w:rsidRPr="00124334">
        <w:rPr>
          <w:lang w:val="en-US"/>
        </w:rPr>
        <w:t>TComponent* Owner)</w:t>
      </w:r>
    </w:p>
    <w:p w:rsidR="00124334" w:rsidRDefault="00124334" w:rsidP="00124334">
      <w:pPr>
        <w:ind w:left="709" w:firstLine="0"/>
      </w:pPr>
      <w:r w:rsidRPr="00124334">
        <w:rPr>
          <w:lang w:val="en-US"/>
        </w:rPr>
        <w:t xml:space="preserve">        </w:t>
      </w:r>
      <w:r>
        <w:t xml:space="preserve">: </w:t>
      </w:r>
      <w:proofErr w:type="gramStart"/>
      <w:r>
        <w:t>TForm(</w:t>
      </w:r>
      <w:proofErr w:type="gramEnd"/>
      <w:r>
        <w:t>Owner)</w:t>
      </w:r>
    </w:p>
    <w:p w:rsidR="00124334" w:rsidRDefault="00124334" w:rsidP="00124334">
      <w:pPr>
        <w:ind w:left="709" w:firstLine="0"/>
      </w:pPr>
      <w:r>
        <w:t>{</w:t>
      </w:r>
    </w:p>
    <w:p w:rsidR="00124334" w:rsidRDefault="00124334" w:rsidP="00124334">
      <w:pPr>
        <w:ind w:left="709" w:firstLine="0"/>
      </w:pPr>
      <w:r>
        <w:t xml:space="preserve">  Form1-&gt;Memo1-&gt;Lines-&gt;</w:t>
      </w:r>
      <w:proofErr w:type="gramStart"/>
      <w:r>
        <w:t>Add(</w:t>
      </w:r>
      <w:proofErr w:type="gramEnd"/>
      <w:r>
        <w:t>"Bienvenido a la interfaz para gestionar el Parking");</w:t>
      </w:r>
    </w:p>
    <w:p w:rsidR="00124334" w:rsidRDefault="00124334" w:rsidP="00124334">
      <w:pPr>
        <w:ind w:left="709" w:firstLine="0"/>
      </w:pPr>
      <w:r>
        <w:t xml:space="preserve">  Form1-&gt;Memo1-&gt;Lines-&gt;</w:t>
      </w:r>
      <w:proofErr w:type="gramStart"/>
      <w:r>
        <w:t>Add(</w:t>
      </w:r>
      <w:proofErr w:type="gramEnd"/>
      <w:r>
        <w:t>"Sesion abierta con fecha de "+DateToStr(Date())+" a la "+Time());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TForm1::FormClose(TObject *Sender, TCloseAction &amp;Action)</w:t>
      </w:r>
    </w:p>
    <w:p w:rsidR="00124334" w:rsidRDefault="00124334" w:rsidP="00124334">
      <w:pPr>
        <w:ind w:left="709" w:firstLine="0"/>
      </w:pPr>
      <w:r>
        <w:t>{</w:t>
      </w:r>
    </w:p>
    <w:p w:rsidR="00124334" w:rsidRDefault="00124334" w:rsidP="00124334">
      <w:pPr>
        <w:ind w:left="709" w:firstLine="0"/>
      </w:pPr>
    </w:p>
    <w:p w:rsidR="00124334" w:rsidRDefault="00124334" w:rsidP="00124334">
      <w:pPr>
        <w:ind w:left="709" w:firstLine="0"/>
      </w:pPr>
      <w:r>
        <w:t xml:space="preserve">   Form1-&gt;Memo1-&gt;Lines-&gt;</w:t>
      </w:r>
      <w:proofErr w:type="gramStart"/>
      <w:r>
        <w:t>Add(</w:t>
      </w:r>
      <w:proofErr w:type="gramEnd"/>
      <w:r>
        <w:t>"Sesión finalizada "+DateToStr(Date())+" a la "+Time());</w:t>
      </w:r>
    </w:p>
    <w:p w:rsidR="00124334" w:rsidRPr="00124334" w:rsidRDefault="00124334" w:rsidP="00124334">
      <w:pPr>
        <w:ind w:left="709" w:firstLine="0"/>
        <w:rPr>
          <w:lang w:val="en-US"/>
        </w:rPr>
      </w:pPr>
      <w:r>
        <w:t xml:space="preserve">   </w:t>
      </w:r>
      <w:r w:rsidRPr="00124334">
        <w:rPr>
          <w:lang w:val="en-US"/>
        </w:rPr>
        <w:t>Form1-&gt;Memo1-&gt;Lines-&gt;</w:t>
      </w:r>
      <w:proofErr w:type="gramStart"/>
      <w:r w:rsidRPr="00124334">
        <w:rPr>
          <w:lang w:val="en-US"/>
        </w:rPr>
        <w:t>Add(</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SaveToFile(</w:t>
      </w:r>
      <w:proofErr w:type="gramEnd"/>
      <w:r w:rsidRPr="00124334">
        <w:rPr>
          <w:lang w:val="en-US"/>
        </w:rPr>
        <w:t>"texto.txt");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TForm1::Button5Click(TObject *Sender)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conexion==false)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 ComPort1-&gt;</w:t>
      </w:r>
      <w:proofErr w:type="gramStart"/>
      <w:r w:rsidRPr="00124334">
        <w:rPr>
          <w:lang w:val="en-US"/>
        </w:rPr>
        <w:t>ShowSetupDialog(</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Open(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conexion=</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Form1-&gt;Button5-&gt;Caption="Desconectar";</w:t>
      </w:r>
    </w:p>
    <w:p w:rsidR="00124334" w:rsidRPr="00124334" w:rsidRDefault="00124334" w:rsidP="00124334">
      <w:pPr>
        <w:ind w:left="709" w:firstLine="0"/>
        <w:rPr>
          <w:lang w:val="en-US"/>
        </w:rPr>
      </w:pPr>
      <w:r w:rsidRPr="00124334">
        <w:rPr>
          <w:lang w:val="en-US"/>
        </w:rPr>
        <w:t xml:space="preserve">   Form1-&gt;Image1-&gt;Visible=true;</w:t>
      </w:r>
    </w:p>
    <w:p w:rsidR="00124334" w:rsidRPr="00124334" w:rsidRDefault="00124334" w:rsidP="00124334">
      <w:pPr>
        <w:ind w:left="709" w:firstLine="0"/>
        <w:rPr>
          <w:lang w:val="en-US"/>
        </w:rPr>
      </w:pPr>
      <w:r w:rsidRPr="00124334">
        <w:rPr>
          <w:lang w:val="en-US"/>
        </w:rPr>
        <w:t xml:space="preserve">   Form1-&gt;Image2-&gt;Visible=false;</w:t>
      </w:r>
    </w:p>
    <w:p w:rsidR="00124334" w:rsidRDefault="00124334" w:rsidP="00124334">
      <w:pPr>
        <w:ind w:left="709" w:firstLine="0"/>
      </w:pPr>
      <w:r w:rsidRPr="00124334">
        <w:rPr>
          <w:lang w:val="en-US"/>
        </w:rPr>
        <w:t xml:space="preserve">   </w:t>
      </w:r>
      <w:r>
        <w:t>Form1-&gt;Memo1-&gt;Lines-&gt;</w:t>
      </w:r>
      <w:proofErr w:type="gramStart"/>
      <w:r>
        <w:t>Add(</w:t>
      </w:r>
      <w:proofErr w:type="gramEnd"/>
      <w:r>
        <w:t>"Conectado al dispositivo Arduino usando el puerto "+ComPort1-&gt;Port);</w:t>
      </w:r>
    </w:p>
    <w:p w:rsidR="00124334" w:rsidRDefault="00124334" w:rsidP="00124334">
      <w:pPr>
        <w:ind w:left="709" w:firstLine="0"/>
      </w:pPr>
      <w:r>
        <w:t xml:space="preserve">   Form1-&gt;Memo1-&gt;Lines-&gt;</w:t>
      </w:r>
      <w:proofErr w:type="gramStart"/>
      <w:r>
        <w:t>Add(</w:t>
      </w:r>
      <w:proofErr w:type="gramEnd"/>
      <w:r>
        <w:t>"Iniciando la función para sincronizar la Interfaz con Arduino");</w:t>
      </w:r>
    </w:p>
    <w:p w:rsidR="00124334" w:rsidRDefault="00124334" w:rsidP="00124334">
      <w:pPr>
        <w:ind w:left="709" w:firstLine="0"/>
      </w:pPr>
      <w:r>
        <w:t xml:space="preserve">   Form1-&gt;Memo1-&gt;Lines-&gt;</w:t>
      </w:r>
      <w:proofErr w:type="gramStart"/>
      <w:r>
        <w:t>Add(</w:t>
      </w:r>
      <w:proofErr w:type="gramEnd"/>
      <w:r>
        <w:t>"Por favor, tenga paciencia");</w:t>
      </w:r>
    </w:p>
    <w:p w:rsidR="00124334" w:rsidRPr="00124334" w:rsidRDefault="00124334" w:rsidP="00124334">
      <w:pPr>
        <w:ind w:left="709" w:firstLine="0"/>
        <w:rPr>
          <w:lang w:val="en-US"/>
        </w:rPr>
      </w:pPr>
      <w:r>
        <w:lastRenderedPageBreak/>
        <w:t xml:space="preserve">   </w:t>
      </w:r>
      <w:proofErr w:type="gramStart"/>
      <w:r w:rsidRPr="00124334">
        <w:rPr>
          <w:lang w:val="en-US"/>
        </w:rPr>
        <w:t>sincronizacion(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 Plazas</w:t>
      </w:r>
    </w:p>
    <w:p w:rsidR="00124334" w:rsidRPr="00124334" w:rsidRDefault="00124334" w:rsidP="00124334">
      <w:pPr>
        <w:ind w:left="709" w:firstLine="0"/>
        <w:rPr>
          <w:lang w:val="en-US"/>
        </w:rPr>
      </w:pPr>
      <w:r w:rsidRPr="00124334">
        <w:rPr>
          <w:lang w:val="en-US"/>
        </w:rPr>
        <w:t xml:space="preserve">   Form1-&gt;Timer1-&gt;Enabled=true;</w:t>
      </w:r>
    </w:p>
    <w:p w:rsidR="00124334" w:rsidRPr="00124334" w:rsidRDefault="00124334" w:rsidP="00124334">
      <w:pPr>
        <w:ind w:left="709" w:firstLine="0"/>
        <w:rPr>
          <w:lang w:val="en-US"/>
        </w:rPr>
      </w:pPr>
      <w:r w:rsidRPr="00124334">
        <w:rPr>
          <w:lang w:val="en-US"/>
        </w:rPr>
        <w:t xml:space="preserve">   // Usuarios</w:t>
      </w:r>
    </w:p>
    <w:p w:rsidR="00124334" w:rsidRPr="00124334" w:rsidRDefault="00124334" w:rsidP="00124334">
      <w:pPr>
        <w:ind w:left="709" w:firstLine="0"/>
        <w:rPr>
          <w:lang w:val="en-US"/>
        </w:rPr>
      </w:pPr>
      <w:r w:rsidRPr="00124334">
        <w:rPr>
          <w:lang w:val="en-US"/>
        </w:rPr>
        <w:t xml:space="preserve">   Form1-&gt;Timer2-&gt;Enabled=true;</w:t>
      </w:r>
    </w:p>
    <w:p w:rsidR="00124334" w:rsidRPr="00124334" w:rsidRDefault="00124334" w:rsidP="00124334">
      <w:pPr>
        <w:ind w:left="709" w:firstLine="0"/>
        <w:rPr>
          <w:lang w:val="en-US"/>
        </w:rPr>
      </w:pPr>
      <w:r w:rsidRPr="00124334">
        <w:rPr>
          <w:lang w:val="en-US"/>
        </w:rPr>
        <w:t xml:space="preserve">   // Barrera</w:t>
      </w:r>
    </w:p>
    <w:p w:rsidR="00124334" w:rsidRPr="00124334" w:rsidRDefault="00124334" w:rsidP="00124334">
      <w:pPr>
        <w:ind w:left="709" w:firstLine="0"/>
        <w:rPr>
          <w:lang w:val="en-US"/>
        </w:rPr>
      </w:pPr>
      <w:r w:rsidRPr="00124334">
        <w:rPr>
          <w:lang w:val="en-US"/>
        </w:rPr>
        <w:t xml:space="preserve">   Form1-&gt;Timer4-&gt;Enabled=true;</w:t>
      </w:r>
    </w:p>
    <w:p w:rsidR="00124334" w:rsidRPr="00124334" w:rsidRDefault="00124334" w:rsidP="00124334">
      <w:pPr>
        <w:ind w:left="709" w:firstLine="0"/>
        <w:rPr>
          <w:lang w:val="en-US"/>
        </w:rPr>
      </w:pPr>
      <w:r w:rsidRPr="00124334">
        <w:rPr>
          <w:lang w:val="en-US"/>
        </w:rPr>
        <w:t xml:space="preserve">   // Temperatura y humedad</w:t>
      </w:r>
    </w:p>
    <w:p w:rsidR="00124334" w:rsidRPr="00124334" w:rsidRDefault="00124334" w:rsidP="00124334">
      <w:pPr>
        <w:ind w:left="709" w:firstLine="0"/>
        <w:rPr>
          <w:lang w:val="en-US"/>
        </w:rPr>
      </w:pPr>
      <w:r w:rsidRPr="00124334">
        <w:rPr>
          <w:lang w:val="en-US"/>
        </w:rPr>
        <w:t xml:space="preserve">   Form1-&gt;Timer6-&gt;Enabled=true;</w:t>
      </w:r>
    </w:p>
    <w:p w:rsidR="00124334" w:rsidRPr="00124334" w:rsidRDefault="00124334" w:rsidP="00124334">
      <w:pPr>
        <w:ind w:left="709" w:firstLine="0"/>
        <w:rPr>
          <w:lang w:val="en-US"/>
        </w:rPr>
      </w:pPr>
      <w:r w:rsidRPr="00124334">
        <w:rPr>
          <w:lang w:val="en-US"/>
        </w:rPr>
        <w:t xml:space="preserve">   Form1-&gt;Timer7-&gt;Enabled=true;</w:t>
      </w:r>
    </w:p>
    <w:p w:rsidR="00124334" w:rsidRPr="00124334" w:rsidRDefault="00124334" w:rsidP="00124334">
      <w:pPr>
        <w:ind w:left="709" w:firstLine="0"/>
        <w:rPr>
          <w:lang w:val="en-US"/>
        </w:rPr>
      </w:pPr>
      <w:r w:rsidRPr="00124334">
        <w:rPr>
          <w:lang w:val="en-US"/>
        </w:rPr>
        <w:t xml:space="preserve">   // Tiempo Plazas</w:t>
      </w:r>
    </w:p>
    <w:p w:rsidR="00124334" w:rsidRPr="00124334" w:rsidRDefault="00124334" w:rsidP="00124334">
      <w:pPr>
        <w:ind w:left="709" w:firstLine="0"/>
        <w:rPr>
          <w:lang w:val="en-US"/>
        </w:rPr>
      </w:pPr>
      <w:r w:rsidRPr="00124334">
        <w:rPr>
          <w:lang w:val="en-US"/>
        </w:rPr>
        <w:t xml:space="preserve">   Form1-&gt;Timer8-&gt;Enabled=true;</w:t>
      </w:r>
    </w:p>
    <w:p w:rsidR="00124334" w:rsidRPr="00124334" w:rsidRDefault="00124334" w:rsidP="00124334">
      <w:pPr>
        <w:ind w:left="709" w:firstLine="0"/>
        <w:rPr>
          <w:lang w:val="en-US"/>
        </w:rPr>
      </w:pPr>
      <w:r w:rsidRPr="00124334">
        <w:rPr>
          <w:lang w:val="en-US"/>
        </w:rPr>
        <w:t xml:space="preserve">   Form1-&gt;Timer9-&gt;Enabled=true;</w:t>
      </w:r>
    </w:p>
    <w:p w:rsidR="00124334" w:rsidRPr="00124334" w:rsidRDefault="00124334" w:rsidP="00124334">
      <w:pPr>
        <w:ind w:left="709" w:firstLine="0"/>
        <w:rPr>
          <w:lang w:val="en-US"/>
        </w:rPr>
      </w:pPr>
      <w:r w:rsidRPr="00124334">
        <w:rPr>
          <w:lang w:val="en-US"/>
        </w:rPr>
        <w:t xml:space="preserve">   Form1-&gt;Timer10-&gt;Enabled=true;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conexion==true)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Close(</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conexion=</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Form1-&gt;Button5-&gt;Caption="Conectar";</w:t>
      </w:r>
    </w:p>
    <w:p w:rsidR="00124334" w:rsidRPr="00124334" w:rsidRDefault="00124334" w:rsidP="00124334">
      <w:pPr>
        <w:ind w:left="709" w:firstLine="0"/>
        <w:rPr>
          <w:lang w:val="en-US"/>
        </w:rPr>
      </w:pPr>
      <w:r w:rsidRPr="00124334">
        <w:rPr>
          <w:lang w:val="en-US"/>
        </w:rPr>
        <w:t xml:space="preserve">   Form1-&gt;Image1-&gt;Visible=false;</w:t>
      </w:r>
    </w:p>
    <w:p w:rsidR="00124334" w:rsidRPr="00124334" w:rsidRDefault="00124334" w:rsidP="00124334">
      <w:pPr>
        <w:ind w:left="709" w:firstLine="0"/>
        <w:rPr>
          <w:lang w:val="en-US"/>
        </w:rPr>
      </w:pPr>
      <w:r w:rsidRPr="00124334">
        <w:rPr>
          <w:lang w:val="en-US"/>
        </w:rPr>
        <w:t xml:space="preserve">   Form1-&gt;Image2-&gt;Visible=true;</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"Desconectado");</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 Plazas</w:t>
      </w:r>
    </w:p>
    <w:p w:rsidR="00124334" w:rsidRPr="00124334" w:rsidRDefault="00124334" w:rsidP="00124334">
      <w:pPr>
        <w:ind w:left="709" w:firstLine="0"/>
        <w:rPr>
          <w:lang w:val="en-US"/>
        </w:rPr>
      </w:pPr>
      <w:r w:rsidRPr="00124334">
        <w:rPr>
          <w:lang w:val="en-US"/>
        </w:rPr>
        <w:t xml:space="preserve">   Form1-&gt;Timer1-&gt;Enabled=false;</w:t>
      </w:r>
    </w:p>
    <w:p w:rsidR="00124334" w:rsidRPr="00124334" w:rsidRDefault="00124334" w:rsidP="00124334">
      <w:pPr>
        <w:ind w:left="709" w:firstLine="0"/>
        <w:rPr>
          <w:lang w:val="en-US"/>
        </w:rPr>
      </w:pPr>
      <w:r w:rsidRPr="00124334">
        <w:rPr>
          <w:lang w:val="en-US"/>
        </w:rPr>
        <w:t xml:space="preserve">   // Usuarios</w:t>
      </w:r>
    </w:p>
    <w:p w:rsidR="00124334" w:rsidRPr="00124334" w:rsidRDefault="00124334" w:rsidP="00124334">
      <w:pPr>
        <w:ind w:left="709" w:firstLine="0"/>
        <w:rPr>
          <w:lang w:val="en-US"/>
        </w:rPr>
      </w:pPr>
      <w:r w:rsidRPr="00124334">
        <w:rPr>
          <w:lang w:val="en-US"/>
        </w:rPr>
        <w:t xml:space="preserve">   Form1-&gt;Timer2-&gt;Enabled=false;</w:t>
      </w:r>
    </w:p>
    <w:p w:rsidR="00124334" w:rsidRPr="00124334" w:rsidRDefault="00124334" w:rsidP="00124334">
      <w:pPr>
        <w:ind w:left="709" w:firstLine="0"/>
        <w:rPr>
          <w:lang w:val="en-US"/>
        </w:rPr>
      </w:pPr>
      <w:r w:rsidRPr="00124334">
        <w:rPr>
          <w:lang w:val="en-US"/>
        </w:rPr>
        <w:t xml:space="preserve">   // Barrera</w:t>
      </w:r>
    </w:p>
    <w:p w:rsidR="00124334" w:rsidRPr="00124334" w:rsidRDefault="00124334" w:rsidP="00124334">
      <w:pPr>
        <w:ind w:left="709" w:firstLine="0"/>
        <w:rPr>
          <w:lang w:val="en-US"/>
        </w:rPr>
      </w:pPr>
      <w:r w:rsidRPr="00124334">
        <w:rPr>
          <w:lang w:val="en-US"/>
        </w:rPr>
        <w:t xml:space="preserve">   Form1-&gt;Timer4-&gt;Enabled=false;</w:t>
      </w:r>
    </w:p>
    <w:p w:rsidR="00124334" w:rsidRPr="00124334" w:rsidRDefault="00124334" w:rsidP="00124334">
      <w:pPr>
        <w:ind w:left="709" w:firstLine="0"/>
        <w:rPr>
          <w:lang w:val="en-US"/>
        </w:rPr>
      </w:pPr>
      <w:r w:rsidRPr="00124334">
        <w:rPr>
          <w:lang w:val="en-US"/>
        </w:rPr>
        <w:t xml:space="preserve">   // Temperatura y humedad</w:t>
      </w:r>
    </w:p>
    <w:p w:rsidR="00124334" w:rsidRPr="00124334" w:rsidRDefault="00124334" w:rsidP="00124334">
      <w:pPr>
        <w:ind w:left="709" w:firstLine="0"/>
        <w:rPr>
          <w:lang w:val="en-US"/>
        </w:rPr>
      </w:pPr>
      <w:r w:rsidRPr="00124334">
        <w:rPr>
          <w:lang w:val="en-US"/>
        </w:rPr>
        <w:t xml:space="preserve">   Form1-&gt;Timer6-&gt;Enabled=false;</w:t>
      </w:r>
    </w:p>
    <w:p w:rsidR="00124334" w:rsidRPr="00124334" w:rsidRDefault="00124334" w:rsidP="00124334">
      <w:pPr>
        <w:ind w:left="709" w:firstLine="0"/>
        <w:rPr>
          <w:lang w:val="en-US"/>
        </w:rPr>
      </w:pPr>
      <w:r w:rsidRPr="00124334">
        <w:rPr>
          <w:lang w:val="en-US"/>
        </w:rPr>
        <w:t xml:space="preserve">   Form1-&gt;Timer7-&gt;Enabled=false;</w:t>
      </w:r>
    </w:p>
    <w:p w:rsidR="00124334" w:rsidRPr="00124334" w:rsidRDefault="00124334" w:rsidP="00124334">
      <w:pPr>
        <w:ind w:left="709" w:firstLine="0"/>
        <w:rPr>
          <w:lang w:val="en-US"/>
        </w:rPr>
      </w:pPr>
      <w:r w:rsidRPr="00124334">
        <w:rPr>
          <w:lang w:val="en-US"/>
        </w:rPr>
        <w:t xml:space="preserve">   // Tiempo Plazas</w:t>
      </w:r>
    </w:p>
    <w:p w:rsidR="00124334" w:rsidRPr="00124334" w:rsidRDefault="00124334" w:rsidP="00124334">
      <w:pPr>
        <w:ind w:left="709" w:firstLine="0"/>
        <w:rPr>
          <w:lang w:val="en-US"/>
        </w:rPr>
      </w:pPr>
      <w:r w:rsidRPr="00124334">
        <w:rPr>
          <w:lang w:val="en-US"/>
        </w:rPr>
        <w:t xml:space="preserve">   Form1-&gt;Timer8-&gt;Enabled=false;</w:t>
      </w:r>
    </w:p>
    <w:p w:rsidR="00124334" w:rsidRPr="00124334" w:rsidRDefault="00124334" w:rsidP="00124334">
      <w:pPr>
        <w:ind w:left="709" w:firstLine="0"/>
        <w:rPr>
          <w:lang w:val="en-US"/>
        </w:rPr>
      </w:pPr>
      <w:r w:rsidRPr="00124334">
        <w:rPr>
          <w:lang w:val="en-US"/>
        </w:rPr>
        <w:t xml:space="preserve">   Form1-&gt;Timer9-&gt;Enabled=false;</w:t>
      </w:r>
    </w:p>
    <w:p w:rsidR="00124334" w:rsidRPr="00124334" w:rsidRDefault="00124334" w:rsidP="00124334">
      <w:pPr>
        <w:ind w:left="709" w:firstLine="0"/>
        <w:rPr>
          <w:lang w:val="en-US"/>
        </w:rPr>
      </w:pPr>
      <w:r w:rsidRPr="00124334">
        <w:rPr>
          <w:lang w:val="en-US"/>
        </w:rPr>
        <w:t xml:space="preserve">   Form1-&gt;Timer10-&gt;Enabled=false;</w:t>
      </w:r>
    </w:p>
    <w:p w:rsidR="00124334" w:rsidRPr="00124334" w:rsidRDefault="00124334" w:rsidP="00124334">
      <w:pPr>
        <w:ind w:left="709" w:firstLine="0"/>
        <w:rPr>
          <w:lang w:val="en-US"/>
        </w:rPr>
      </w:pPr>
      <w:r w:rsidRPr="00124334">
        <w:rPr>
          <w:lang w:val="en-US"/>
        </w:rPr>
        <w:lastRenderedPageBreak/>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TForm1::Button1Click(TObject *Sender)</w:t>
      </w:r>
    </w:p>
    <w:p w:rsidR="00124334" w:rsidRDefault="00124334" w:rsidP="00124334">
      <w:pPr>
        <w:ind w:left="709" w:firstLine="0"/>
      </w:pPr>
      <w:r>
        <w:t>{</w:t>
      </w:r>
    </w:p>
    <w:p w:rsidR="00124334" w:rsidRDefault="00124334" w:rsidP="00124334">
      <w:pPr>
        <w:ind w:left="709" w:firstLine="0"/>
      </w:pPr>
      <w:r>
        <w:t xml:space="preserve">  // ILUMIINACIÓN</w:t>
      </w:r>
    </w:p>
    <w:p w:rsidR="00124334" w:rsidRDefault="00124334" w:rsidP="00124334">
      <w:pPr>
        <w:ind w:left="709" w:firstLine="0"/>
      </w:pPr>
      <w:r>
        <w:t xml:space="preserve">  // Valores asignados "0" y "1"</w:t>
      </w:r>
    </w:p>
    <w:p w:rsidR="00124334" w:rsidRDefault="00124334" w:rsidP="00124334">
      <w:pPr>
        <w:ind w:left="709" w:firstLine="0"/>
      </w:pPr>
      <w:r>
        <w:t xml:space="preserve">  </w:t>
      </w:r>
      <w:proofErr w:type="gramStart"/>
      <w:r>
        <w:t>if(</w:t>
      </w:r>
      <w:proofErr w:type="gramEnd"/>
      <w:r>
        <w:t>iluminacion==false)</w:t>
      </w:r>
    </w:p>
    <w:p w:rsidR="00124334" w:rsidRPr="00124334" w:rsidRDefault="00124334" w:rsidP="00124334">
      <w:pPr>
        <w:ind w:left="709" w:firstLine="0"/>
        <w:rPr>
          <w:lang w:val="en-US"/>
        </w:rPr>
      </w:pPr>
      <w:r>
        <w:t xml:space="preserve">  </w:t>
      </w:r>
      <w:r w:rsidRPr="00124334">
        <w:rPr>
          <w:lang w:val="en-US"/>
        </w:rPr>
        <w:t>{</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'1');</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iluminacion=</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Form1-&gt;Shape1-&gt;Brush-&gt;Color=clLime;</w:t>
      </w:r>
    </w:p>
    <w:p w:rsidR="00124334" w:rsidRPr="00124334" w:rsidRDefault="00124334" w:rsidP="00124334">
      <w:pPr>
        <w:ind w:left="709" w:firstLine="0"/>
        <w:rPr>
          <w:lang w:val="en-US"/>
        </w:rPr>
      </w:pPr>
      <w:r w:rsidRPr="00124334">
        <w:rPr>
          <w:lang w:val="en-US"/>
        </w:rPr>
        <w:t xml:space="preserve">   Form1-&gt;Shape2-&gt;Brush-&gt;Color=clWhite;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Encendiendo la iluminacion del parking //");</w:t>
      </w:r>
    </w:p>
    <w:p w:rsidR="00124334" w:rsidRPr="00124334" w:rsidRDefault="00124334" w:rsidP="00124334">
      <w:pPr>
        <w:ind w:left="709" w:firstLine="0"/>
        <w:rPr>
          <w:lang w:val="en-US"/>
        </w:rPr>
      </w:pPr>
      <w: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iluminacion==true)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Form1-&gt;Shape2-&gt;Brush-&gt;Color=clRed;</w:t>
      </w:r>
    </w:p>
    <w:p w:rsidR="00124334" w:rsidRPr="00124334" w:rsidRDefault="00124334" w:rsidP="00124334">
      <w:pPr>
        <w:ind w:left="709" w:firstLine="0"/>
        <w:rPr>
          <w:lang w:val="en-US"/>
        </w:rPr>
      </w:pPr>
      <w:r w:rsidRPr="00124334">
        <w:rPr>
          <w:lang w:val="en-US"/>
        </w:rPr>
        <w:t xml:space="preserve">   Form1-&gt;Shape1-&gt;Brush-&gt;Color=clWhite;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Apagando la iluminacion del parking //");</w:t>
      </w:r>
    </w:p>
    <w:p w:rsidR="00124334" w:rsidRPr="00124334" w:rsidRDefault="00124334" w:rsidP="00124334">
      <w:pPr>
        <w:ind w:left="709" w:firstLine="0"/>
        <w:rPr>
          <w:lang w:val="en-US"/>
        </w:rPr>
      </w:pPr>
      <w:r>
        <w:t xml:space="preserve">   </w:t>
      </w:r>
      <w:proofErr w:type="gramStart"/>
      <w:r w:rsidRPr="00124334">
        <w:rPr>
          <w:lang w:val="en-US"/>
        </w:rPr>
        <w:t>iluminacion=</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TForm1::Button2Click(TObject *Sender)</w:t>
      </w:r>
    </w:p>
    <w:p w:rsidR="00124334" w:rsidRDefault="00124334" w:rsidP="00124334">
      <w:pPr>
        <w:ind w:left="709" w:firstLine="0"/>
      </w:pPr>
      <w:r>
        <w:t>{</w:t>
      </w:r>
    </w:p>
    <w:p w:rsidR="00124334" w:rsidRDefault="00124334" w:rsidP="00124334">
      <w:pPr>
        <w:ind w:left="709" w:firstLine="0"/>
      </w:pPr>
      <w:r>
        <w:t xml:space="preserve">    // VENTILACIÓN</w:t>
      </w:r>
    </w:p>
    <w:p w:rsidR="00124334" w:rsidRDefault="00124334" w:rsidP="00124334">
      <w:pPr>
        <w:ind w:left="709" w:firstLine="0"/>
      </w:pPr>
      <w:r>
        <w:t xml:space="preserve">  // Valores asignados "2" y "3"</w:t>
      </w:r>
    </w:p>
    <w:p w:rsidR="00124334" w:rsidRDefault="00124334" w:rsidP="00124334">
      <w:pPr>
        <w:ind w:left="709" w:firstLine="0"/>
      </w:pPr>
      <w:r>
        <w:t xml:space="preserve">  </w:t>
      </w:r>
      <w:proofErr w:type="gramStart"/>
      <w:r>
        <w:t>if(</w:t>
      </w:r>
      <w:proofErr w:type="gramEnd"/>
      <w:r>
        <w:t>ventilacion==false)</w:t>
      </w:r>
    </w:p>
    <w:p w:rsidR="00124334" w:rsidRPr="00124334" w:rsidRDefault="00124334" w:rsidP="00124334">
      <w:pPr>
        <w:ind w:left="709" w:firstLine="0"/>
        <w:rPr>
          <w:lang w:val="en-US"/>
        </w:rPr>
      </w:pPr>
      <w:r>
        <w:lastRenderedPageBreak/>
        <w:t xml:space="preserve">  </w:t>
      </w:r>
      <w:r w:rsidRPr="00124334">
        <w:rPr>
          <w:lang w:val="en-US"/>
        </w:rPr>
        <w:t>{</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'3');</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Form1-&gt;Shape3-&gt;Brush-&gt;Color=clLime;</w:t>
      </w:r>
    </w:p>
    <w:p w:rsidR="00124334" w:rsidRPr="00124334" w:rsidRDefault="00124334" w:rsidP="00124334">
      <w:pPr>
        <w:ind w:left="709" w:firstLine="0"/>
        <w:rPr>
          <w:lang w:val="en-US"/>
        </w:rPr>
      </w:pPr>
      <w:r w:rsidRPr="00124334">
        <w:rPr>
          <w:lang w:val="en-US"/>
        </w:rPr>
        <w:t xml:space="preserve">   Form1-&gt;Shape4-&gt;Brush-&gt;Color=clWhite;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Encendiendo ventilación del parking //");</w:t>
      </w:r>
    </w:p>
    <w:p w:rsidR="00124334" w:rsidRPr="00124334" w:rsidRDefault="00124334" w:rsidP="00124334">
      <w:pPr>
        <w:ind w:left="709" w:firstLine="0"/>
        <w:rPr>
          <w:lang w:val="en-US"/>
        </w:rPr>
      </w:pPr>
      <w:r>
        <w:t xml:space="preserve">   </w:t>
      </w:r>
      <w:proofErr w:type="gramStart"/>
      <w:r w:rsidRPr="00124334">
        <w:rPr>
          <w:lang w:val="en-US"/>
        </w:rPr>
        <w:t>ventilacion=</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ventilacion==true)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'2');</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Form1-&gt;Shape4-&gt;Brush-&gt;Color=clRed;</w:t>
      </w:r>
    </w:p>
    <w:p w:rsidR="00124334" w:rsidRPr="00124334" w:rsidRDefault="00124334" w:rsidP="00124334">
      <w:pPr>
        <w:ind w:left="709" w:firstLine="0"/>
        <w:rPr>
          <w:lang w:val="en-US"/>
        </w:rPr>
      </w:pPr>
      <w:r w:rsidRPr="00124334">
        <w:rPr>
          <w:lang w:val="en-US"/>
        </w:rPr>
        <w:t xml:space="preserve">   Form1-&gt;Shape3-&gt;Brush-&gt;Color=clWhite;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Apagando ventilación del parking //");</w:t>
      </w:r>
    </w:p>
    <w:p w:rsidR="00124334" w:rsidRPr="00124334" w:rsidRDefault="00124334" w:rsidP="00124334">
      <w:pPr>
        <w:ind w:left="709" w:firstLine="0"/>
        <w:rPr>
          <w:lang w:val="en-US"/>
        </w:rPr>
      </w:pPr>
      <w:r>
        <w:t xml:space="preserve">    </w:t>
      </w:r>
      <w:proofErr w:type="gramStart"/>
      <w:r w:rsidRPr="00124334">
        <w:rPr>
          <w:lang w:val="en-US"/>
        </w:rPr>
        <w:t>ventilacion=</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TForm1::Button3Click(TObject *Sender)</w:t>
      </w:r>
    </w:p>
    <w:p w:rsidR="00124334" w:rsidRDefault="00124334" w:rsidP="00124334">
      <w:pPr>
        <w:ind w:left="709" w:firstLine="0"/>
      </w:pPr>
      <w:r>
        <w:t>{</w:t>
      </w:r>
    </w:p>
    <w:p w:rsidR="00124334" w:rsidRDefault="00124334" w:rsidP="00124334">
      <w:pPr>
        <w:ind w:left="709" w:firstLine="0"/>
      </w:pPr>
      <w:r>
        <w:t xml:space="preserve">       // Alarma</w:t>
      </w:r>
    </w:p>
    <w:p w:rsidR="00124334" w:rsidRDefault="00124334" w:rsidP="00124334">
      <w:pPr>
        <w:ind w:left="709" w:firstLine="0"/>
      </w:pPr>
      <w:r>
        <w:t xml:space="preserve">  // Valores asignados "4" y "5"</w:t>
      </w:r>
    </w:p>
    <w:p w:rsidR="00124334" w:rsidRDefault="00124334" w:rsidP="00124334">
      <w:pPr>
        <w:ind w:left="709" w:firstLine="0"/>
      </w:pPr>
      <w:r>
        <w:t xml:space="preserve">  </w:t>
      </w:r>
      <w:proofErr w:type="gramStart"/>
      <w:r>
        <w:t>if(</w:t>
      </w:r>
      <w:proofErr w:type="gramEnd"/>
      <w:r>
        <w:t>alarma==false)</w:t>
      </w:r>
    </w:p>
    <w:p w:rsidR="00124334" w:rsidRPr="00124334" w:rsidRDefault="00124334" w:rsidP="00124334">
      <w:pPr>
        <w:ind w:left="709" w:firstLine="0"/>
        <w:rPr>
          <w:lang w:val="en-US"/>
        </w:rPr>
      </w:pPr>
      <w:r>
        <w:t xml:space="preserve">  </w:t>
      </w:r>
      <w:r w:rsidRPr="00124334">
        <w:rPr>
          <w:lang w:val="en-US"/>
        </w:rPr>
        <w:t>{</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'5');</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Form1-&gt;Shape5-&gt;Brush-&gt;Color=clLime;</w:t>
      </w:r>
    </w:p>
    <w:p w:rsidR="00124334" w:rsidRPr="00124334" w:rsidRDefault="00124334" w:rsidP="00124334">
      <w:pPr>
        <w:ind w:left="709" w:firstLine="0"/>
        <w:rPr>
          <w:lang w:val="en-US"/>
        </w:rPr>
      </w:pPr>
      <w:r w:rsidRPr="00124334">
        <w:rPr>
          <w:lang w:val="en-US"/>
        </w:rPr>
        <w:t xml:space="preserve">   Form1-&gt;Shape6-&gt;Brush-&gt;Color=clWhite;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Alarma Activada //");</w:t>
      </w:r>
    </w:p>
    <w:p w:rsidR="00124334" w:rsidRDefault="00124334" w:rsidP="00124334">
      <w:pPr>
        <w:ind w:left="709" w:firstLine="0"/>
      </w:pPr>
      <w:r>
        <w:t xml:space="preserve">    </w:t>
      </w:r>
      <w:proofErr w:type="gramStart"/>
      <w:r>
        <w:t>alarma=</w:t>
      </w:r>
      <w:proofErr w:type="gramEnd"/>
      <w:r>
        <w:t>true;</w:t>
      </w:r>
    </w:p>
    <w:p w:rsidR="00124334" w:rsidRPr="00124334" w:rsidRDefault="00124334" w:rsidP="00124334">
      <w:pPr>
        <w:ind w:left="709" w:firstLine="0"/>
        <w:rPr>
          <w:lang w:val="en-US"/>
        </w:rPr>
      </w:pPr>
      <w: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alarma==true)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lastRenderedPageBreak/>
        <w:t xml:space="preserve">   ComPort1-&gt;</w:t>
      </w:r>
      <w:proofErr w:type="gramStart"/>
      <w:r w:rsidRPr="00124334">
        <w:rPr>
          <w:lang w:val="en-US"/>
        </w:rPr>
        <w:t>WriteStr(</w:t>
      </w:r>
      <w:proofErr w:type="gramEnd"/>
      <w:r w:rsidRPr="00124334">
        <w:rPr>
          <w:lang w:val="en-US"/>
        </w:rPr>
        <w:t>'4');</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Form1-&gt;Shape6-&gt;Brush-&gt;Color=clRed;</w:t>
      </w:r>
    </w:p>
    <w:p w:rsidR="00124334" w:rsidRPr="00124334" w:rsidRDefault="00124334" w:rsidP="00124334">
      <w:pPr>
        <w:ind w:left="709" w:firstLine="0"/>
        <w:rPr>
          <w:lang w:val="en-US"/>
        </w:rPr>
      </w:pPr>
      <w:r w:rsidRPr="00124334">
        <w:rPr>
          <w:lang w:val="en-US"/>
        </w:rPr>
        <w:t xml:space="preserve">   Form1-&gt;Shape5-&gt;Brush-&gt;Color=clWhite;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Alarma Desactivada //");</w:t>
      </w:r>
    </w:p>
    <w:p w:rsidR="00124334" w:rsidRPr="00124334" w:rsidRDefault="00124334" w:rsidP="00124334">
      <w:pPr>
        <w:ind w:left="709" w:firstLine="0"/>
        <w:rPr>
          <w:lang w:val="en-US"/>
        </w:rPr>
      </w:pPr>
      <w:r>
        <w:t xml:space="preserve">    </w:t>
      </w:r>
      <w:proofErr w:type="gramStart"/>
      <w:r w:rsidRPr="00124334">
        <w:rPr>
          <w:lang w:val="en-US"/>
        </w:rPr>
        <w:t>alarma=</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TForm1::Button4Click(TObject *Sender)</w:t>
      </w:r>
    </w:p>
    <w:p w:rsidR="00124334" w:rsidRDefault="00124334" w:rsidP="00124334">
      <w:pPr>
        <w:ind w:left="709" w:firstLine="0"/>
      </w:pPr>
      <w:r>
        <w:t>{</w:t>
      </w:r>
    </w:p>
    <w:p w:rsidR="00124334" w:rsidRDefault="00124334" w:rsidP="00124334">
      <w:pPr>
        <w:ind w:left="709" w:firstLine="0"/>
      </w:pPr>
      <w:r>
        <w:t xml:space="preserve">       // </w:t>
      </w:r>
      <w:proofErr w:type="gramStart"/>
      <w:r>
        <w:t>iluminacion</w:t>
      </w:r>
      <w:proofErr w:type="gramEnd"/>
      <w:r>
        <w:t xml:space="preserve"> de emergencia</w:t>
      </w:r>
    </w:p>
    <w:p w:rsidR="00124334" w:rsidRDefault="00124334" w:rsidP="00124334">
      <w:pPr>
        <w:ind w:left="709" w:firstLine="0"/>
      </w:pPr>
      <w:r>
        <w:t xml:space="preserve">  // Valores asignados "6" y "7"</w:t>
      </w:r>
    </w:p>
    <w:p w:rsidR="00124334" w:rsidRPr="00124334" w:rsidRDefault="00124334" w:rsidP="00124334">
      <w:pPr>
        <w:ind w:left="709" w:firstLine="0"/>
        <w:rPr>
          <w:lang w:val="en-US"/>
        </w:rPr>
      </w:pPr>
      <w:r>
        <w:t xml:space="preserve">  </w:t>
      </w:r>
      <w:proofErr w:type="gramStart"/>
      <w:r w:rsidRPr="00124334">
        <w:rPr>
          <w:lang w:val="en-US"/>
        </w:rPr>
        <w:t>if(</w:t>
      </w:r>
      <w:proofErr w:type="gramEnd"/>
      <w:r w:rsidRPr="00124334">
        <w:rPr>
          <w:lang w:val="en-US"/>
        </w:rPr>
        <w:t>emergencia==false)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'7');</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Form1-&gt;Shape7-&gt;Brush-&gt;Color=clLime;</w:t>
      </w:r>
    </w:p>
    <w:p w:rsidR="00124334" w:rsidRPr="00124334" w:rsidRDefault="00124334" w:rsidP="00124334">
      <w:pPr>
        <w:ind w:left="709" w:firstLine="0"/>
        <w:rPr>
          <w:lang w:val="en-US"/>
        </w:rPr>
      </w:pPr>
      <w:r w:rsidRPr="00124334">
        <w:rPr>
          <w:lang w:val="en-US"/>
        </w:rPr>
        <w:t xml:space="preserve">   Form1-&gt;Shape8-&gt;Brush-&gt;Color=clWhite;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Encendiendo iluminacion de emergencia //");</w:t>
      </w:r>
    </w:p>
    <w:p w:rsidR="00124334" w:rsidRPr="00124334" w:rsidRDefault="00124334" w:rsidP="00124334">
      <w:pPr>
        <w:ind w:left="709" w:firstLine="0"/>
        <w:rPr>
          <w:lang w:val="en-US"/>
        </w:rPr>
      </w:pPr>
      <w:r>
        <w:t xml:space="preserve">    </w:t>
      </w:r>
      <w:proofErr w:type="gramStart"/>
      <w:r w:rsidRPr="00124334">
        <w:rPr>
          <w:lang w:val="en-US"/>
        </w:rPr>
        <w:t>emergencia=</w:t>
      </w:r>
      <w:proofErr w:type="gramEnd"/>
      <w:r w:rsidRPr="00124334">
        <w:rPr>
          <w:lang w:val="en-US"/>
        </w:rPr>
        <w:t>true;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emergencia==true)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'6');</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 xml:space="preserve">   Form1-&gt;Shape8-&gt;Brush-&gt;Color=clRed;</w:t>
      </w:r>
    </w:p>
    <w:p w:rsidR="00124334" w:rsidRPr="00124334" w:rsidRDefault="00124334" w:rsidP="00124334">
      <w:pPr>
        <w:ind w:left="709" w:firstLine="0"/>
        <w:rPr>
          <w:lang w:val="en-US"/>
        </w:rPr>
      </w:pPr>
      <w:r w:rsidRPr="00124334">
        <w:rPr>
          <w:lang w:val="en-US"/>
        </w:rPr>
        <w:t xml:space="preserve">   Form1-&gt;Shape7-&gt;Brush-&gt;Color=clWhite;</w:t>
      </w:r>
    </w:p>
    <w:p w:rsidR="00124334" w:rsidRDefault="00124334" w:rsidP="00124334">
      <w:pPr>
        <w:ind w:left="709" w:firstLine="0"/>
      </w:pPr>
      <w:r w:rsidRPr="00124334">
        <w:rPr>
          <w:lang w:val="en-US"/>
        </w:rPr>
        <w:t xml:space="preserve">   </w:t>
      </w:r>
      <w:r>
        <w:t>Form1-&gt;Memo1-&gt;Lines-&gt;</w:t>
      </w:r>
      <w:proofErr w:type="gramStart"/>
      <w:r>
        <w:t>Add(</w:t>
      </w:r>
      <w:proofErr w:type="gramEnd"/>
      <w:r>
        <w:t>"// Apagando iluminacion de emergencia //");</w:t>
      </w:r>
    </w:p>
    <w:p w:rsidR="00124334" w:rsidRPr="00124334" w:rsidRDefault="00124334" w:rsidP="00124334">
      <w:pPr>
        <w:ind w:left="709" w:firstLine="0"/>
        <w:rPr>
          <w:lang w:val="en-US"/>
        </w:rPr>
      </w:pPr>
      <w:r>
        <w:t xml:space="preserve">   </w:t>
      </w:r>
      <w:proofErr w:type="gramStart"/>
      <w:r w:rsidRPr="00124334">
        <w:rPr>
          <w:lang w:val="en-US"/>
        </w:rPr>
        <w:t>emergencia=</w:t>
      </w:r>
      <w:proofErr w:type="gramEnd"/>
      <w:r w:rsidRPr="00124334">
        <w:rPr>
          <w:lang w:val="en-US"/>
        </w:rPr>
        <w:t>false;</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return</w:t>
      </w:r>
      <w:proofErr w:type="gramEnd"/>
      <w:r w:rsidRPr="00124334">
        <w:rPr>
          <w:lang w:val="en-US"/>
        </w:rPr>
        <w: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TForm1::Timer1Timer(TObject *Sender)</w:t>
      </w:r>
    </w:p>
    <w:p w:rsidR="00124334" w:rsidRDefault="00124334" w:rsidP="00124334">
      <w:pPr>
        <w:ind w:left="709" w:firstLine="0"/>
      </w:pPr>
      <w:r>
        <w:lastRenderedPageBreak/>
        <w:t>{</w:t>
      </w:r>
    </w:p>
    <w:p w:rsidR="00124334" w:rsidRDefault="00124334" w:rsidP="00124334">
      <w:pPr>
        <w:ind w:left="709" w:firstLine="0"/>
      </w:pPr>
      <w:r>
        <w:t xml:space="preserve">  //Plaza</w:t>
      </w:r>
    </w:p>
    <w:p w:rsidR="00124334" w:rsidRDefault="00124334" w:rsidP="00124334">
      <w:pPr>
        <w:ind w:left="709" w:firstLine="0"/>
      </w:pPr>
      <w:r>
        <w:t xml:space="preserve">  ComPort1-&gt;</w:t>
      </w:r>
      <w:proofErr w:type="gramStart"/>
      <w:r>
        <w:t>WriteStr(</w:t>
      </w:r>
      <w:proofErr w:type="gramEnd"/>
      <w:r>
        <w:t>'p');</w:t>
      </w:r>
    </w:p>
    <w:p w:rsidR="00124334" w:rsidRDefault="00124334" w:rsidP="00124334">
      <w:pPr>
        <w:ind w:left="709" w:firstLine="0"/>
      </w:pPr>
      <w:r>
        <w:t xml:space="preserve">  </w:t>
      </w:r>
      <w:proofErr w:type="gramStart"/>
      <w:r>
        <w:t>Sleep(</w:t>
      </w:r>
      <w:proofErr w:type="gramEnd"/>
      <w:r>
        <w:t>100);</w:t>
      </w:r>
    </w:p>
    <w:p w:rsidR="00124334" w:rsidRDefault="00124334" w:rsidP="00124334">
      <w:pPr>
        <w:ind w:left="709" w:firstLine="0"/>
      </w:pPr>
      <w:r>
        <w:t xml:space="preserve">  ComPort1-&gt;</w:t>
      </w:r>
      <w:proofErr w:type="gramStart"/>
      <w:r>
        <w:t>ReadStr(</w:t>
      </w:r>
      <w:proofErr w:type="gramEnd"/>
      <w:r>
        <w:t>cadena,5);</w:t>
      </w:r>
    </w:p>
    <w:p w:rsidR="00124334" w:rsidRDefault="00124334" w:rsidP="00124334">
      <w:pPr>
        <w:ind w:left="709" w:firstLine="0"/>
      </w:pPr>
      <w:r>
        <w:t xml:space="preserve">  Form1-&gt;Memo1-&gt;Lines-&gt;</w:t>
      </w:r>
      <w:proofErr w:type="gramStart"/>
      <w:r>
        <w:t>Add(</w:t>
      </w:r>
      <w:proofErr w:type="gramEnd"/>
      <w:r>
        <w:t>"// Actualizando estado de las plazas //");</w:t>
      </w:r>
    </w:p>
    <w:p w:rsidR="00124334" w:rsidRPr="00124334" w:rsidRDefault="00124334" w:rsidP="00124334">
      <w:pPr>
        <w:ind w:left="709" w:firstLine="0"/>
        <w:rPr>
          <w:lang w:val="en-US"/>
        </w:rPr>
      </w:pPr>
      <w:r>
        <w:t xml:space="preserve">  </w:t>
      </w:r>
      <w:proofErr w:type="gramStart"/>
      <w:r w:rsidRPr="00124334">
        <w:rPr>
          <w:lang w:val="en-US"/>
        </w:rPr>
        <w:t>if(</w:t>
      </w:r>
      <w:proofErr w:type="gramEnd"/>
      <w:r w:rsidRPr="00124334">
        <w:rPr>
          <w:lang w:val="en-US"/>
        </w:rPr>
        <w:t>cadena.SubString(0,1)=='p')</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 Plaza 1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Form1-&gt;Label27-&gt;Color=clLime;</w:t>
      </w:r>
    </w:p>
    <w:p w:rsidR="00124334" w:rsidRPr="00124334" w:rsidRDefault="00124334" w:rsidP="00124334">
      <w:pPr>
        <w:ind w:left="709" w:firstLine="0"/>
        <w:rPr>
          <w:lang w:val="en-US"/>
        </w:rPr>
      </w:pPr>
      <w:r w:rsidRPr="00124334">
        <w:rPr>
          <w:lang w:val="en-US"/>
        </w:rPr>
        <w:t xml:space="preserve">     Form1-&gt;Shape9-&gt;Brush-&gt;Color=clLime;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Form1-&gt;Label27-&gt;Color=clRed;</w:t>
      </w:r>
    </w:p>
    <w:p w:rsidR="00124334" w:rsidRPr="00124334" w:rsidRDefault="00124334" w:rsidP="00124334">
      <w:pPr>
        <w:ind w:left="709" w:firstLine="0"/>
        <w:rPr>
          <w:lang w:val="en-US"/>
        </w:rPr>
      </w:pPr>
      <w:r w:rsidRPr="00124334">
        <w:rPr>
          <w:lang w:val="en-US"/>
        </w:rPr>
        <w:t xml:space="preserve">     Form1-&gt;Shape9-&gt;Brush-&gt;Color=clRed;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 Plaza 2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cadena.SubString(4,1)=='0')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Form1-&gt;Label28-&gt;Color=clLime;</w:t>
      </w:r>
    </w:p>
    <w:p w:rsidR="00124334" w:rsidRPr="00124334" w:rsidRDefault="00124334" w:rsidP="00124334">
      <w:pPr>
        <w:ind w:left="709" w:firstLine="0"/>
        <w:rPr>
          <w:lang w:val="en-US"/>
        </w:rPr>
      </w:pPr>
      <w:r w:rsidRPr="00124334">
        <w:rPr>
          <w:lang w:val="en-US"/>
        </w:rPr>
        <w:t xml:space="preserve">     Form1-&gt;Shape10-&gt;Brush-&gt;Color=clLime;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cadena.SubString(4,1)=='1')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Form1-&gt;Label28-&gt;Color=clRed;</w:t>
      </w:r>
    </w:p>
    <w:p w:rsidR="00124334" w:rsidRPr="00124334" w:rsidRDefault="00124334" w:rsidP="00124334">
      <w:pPr>
        <w:ind w:left="709" w:firstLine="0"/>
        <w:rPr>
          <w:lang w:val="en-US"/>
        </w:rPr>
      </w:pPr>
      <w:r w:rsidRPr="00124334">
        <w:rPr>
          <w:lang w:val="en-US"/>
        </w:rPr>
        <w:t xml:space="preserve">     Form1-&gt;Shape10-&gt;Brush-&gt;Color=clRed;</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 Plaza 3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cadena.SubString(5,1)=='0')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Form1-&gt;Label29-&gt;Color=clLime;</w:t>
      </w:r>
    </w:p>
    <w:p w:rsidR="00124334" w:rsidRPr="00124334" w:rsidRDefault="00124334" w:rsidP="00124334">
      <w:pPr>
        <w:ind w:left="709" w:firstLine="0"/>
        <w:rPr>
          <w:lang w:val="en-US"/>
        </w:rPr>
      </w:pPr>
      <w:r w:rsidRPr="00124334">
        <w:rPr>
          <w:lang w:val="en-US"/>
        </w:rPr>
        <w:t xml:space="preserve">     Form1-&gt;Shape11-&gt;Brush-&gt;Color=clLime;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cadena.SubString(5,1)=='1')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Form1-&gt;Label29-&gt;Color=clRed;</w:t>
      </w:r>
    </w:p>
    <w:p w:rsidR="00124334" w:rsidRPr="00124334" w:rsidRDefault="00124334" w:rsidP="00124334">
      <w:pPr>
        <w:ind w:left="709" w:firstLine="0"/>
        <w:rPr>
          <w:lang w:val="en-US"/>
        </w:rPr>
      </w:pPr>
      <w:r w:rsidRPr="00124334">
        <w:rPr>
          <w:lang w:val="en-US"/>
        </w:rPr>
        <w:t xml:space="preserve">     Form1-&gt;Shape11-&gt;Brush-&gt;Color=clRed;</w:t>
      </w:r>
    </w:p>
    <w:p w:rsidR="00124334" w:rsidRPr="00124334" w:rsidRDefault="00124334" w:rsidP="00124334">
      <w:pPr>
        <w:ind w:left="709" w:firstLine="0"/>
        <w:rPr>
          <w:lang w:val="en-US"/>
        </w:rPr>
      </w:pPr>
      <w:r w:rsidRPr="00124334">
        <w:rPr>
          <w:lang w:val="en-US"/>
        </w:rPr>
        <w:lastRenderedPageBreak/>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TForm1::Timer2Timer(TObject *Sender)</w:t>
      </w:r>
    </w:p>
    <w:p w:rsidR="00124334" w:rsidRDefault="00124334" w:rsidP="00124334">
      <w:pPr>
        <w:ind w:left="709" w:firstLine="0"/>
      </w:pPr>
      <w:r>
        <w:t>{</w:t>
      </w:r>
    </w:p>
    <w:p w:rsidR="00124334" w:rsidRDefault="00124334" w:rsidP="00124334">
      <w:pPr>
        <w:ind w:left="709" w:firstLine="0"/>
      </w:pPr>
      <w:r>
        <w:t xml:space="preserve">  // Usuarios</w:t>
      </w:r>
    </w:p>
    <w:p w:rsidR="00124334" w:rsidRDefault="00124334" w:rsidP="00124334">
      <w:pPr>
        <w:ind w:left="709" w:firstLine="0"/>
      </w:pPr>
      <w:r>
        <w:t xml:space="preserve">  ComPort1-&gt;</w:t>
      </w:r>
      <w:proofErr w:type="gramStart"/>
      <w:r>
        <w:t>WriteStr(</w:t>
      </w:r>
      <w:proofErr w:type="gramEnd"/>
      <w:r>
        <w:t>'u');</w:t>
      </w:r>
    </w:p>
    <w:p w:rsidR="00124334" w:rsidRDefault="00124334" w:rsidP="00124334">
      <w:pPr>
        <w:ind w:left="709" w:firstLine="0"/>
      </w:pPr>
      <w:r>
        <w:t xml:space="preserve">  </w:t>
      </w:r>
      <w:proofErr w:type="gramStart"/>
      <w:r>
        <w:t>Sleep(</w:t>
      </w:r>
      <w:proofErr w:type="gramEnd"/>
      <w:r>
        <w:t>100);</w:t>
      </w:r>
    </w:p>
    <w:p w:rsidR="00124334" w:rsidRDefault="00124334" w:rsidP="00124334">
      <w:pPr>
        <w:ind w:left="709" w:firstLine="0"/>
      </w:pPr>
      <w:r>
        <w:t xml:space="preserve">  ComPort1-&gt;</w:t>
      </w:r>
      <w:proofErr w:type="gramStart"/>
      <w:r>
        <w:t>ReadStr(</w:t>
      </w:r>
      <w:proofErr w:type="gramEnd"/>
      <w:r>
        <w:t>cadena,4);</w:t>
      </w:r>
    </w:p>
    <w:p w:rsidR="00124334" w:rsidRDefault="00124334" w:rsidP="00124334">
      <w:pPr>
        <w:ind w:left="709" w:firstLine="0"/>
      </w:pPr>
      <w:r>
        <w:t xml:space="preserve">  Form1-&gt;Memo1-&gt;Lines-&gt;</w:t>
      </w:r>
      <w:proofErr w:type="gramStart"/>
      <w:r>
        <w:t>Add(</w:t>
      </w:r>
      <w:proofErr w:type="gramEnd"/>
      <w:r>
        <w:t>"// Actualizando estado de los usuarios //");</w:t>
      </w:r>
    </w:p>
    <w:p w:rsidR="00124334" w:rsidRPr="00124334" w:rsidRDefault="00124334" w:rsidP="00124334">
      <w:pPr>
        <w:ind w:left="709" w:firstLine="0"/>
        <w:rPr>
          <w:lang w:val="en-US"/>
        </w:rPr>
      </w:pPr>
      <w:r>
        <w:t xml:space="preserve">  </w:t>
      </w:r>
      <w:proofErr w:type="gramStart"/>
      <w:r w:rsidRPr="00124334">
        <w:rPr>
          <w:lang w:val="en-US"/>
        </w:rPr>
        <w:t>if(</w:t>
      </w:r>
      <w:proofErr w:type="gramEnd"/>
      <w:r w:rsidRPr="00124334">
        <w:rPr>
          <w:lang w:val="en-US"/>
        </w:rPr>
        <w:t>cadena.SubString(0,1)=='u')</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 USUARIO 1</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Form1-&gt;Label34-&gt;Caption="En el parking";</w:t>
      </w:r>
    </w:p>
    <w:p w:rsidR="00124334" w:rsidRPr="00124334" w:rsidRDefault="00124334" w:rsidP="00124334">
      <w:pPr>
        <w:ind w:left="709" w:firstLine="0"/>
        <w:rPr>
          <w:lang w:val="en-US"/>
        </w:rPr>
      </w:pPr>
      <w:r w:rsidRPr="00124334">
        <w:rPr>
          <w:lang w:val="en-US"/>
        </w:rPr>
        <w:t xml:space="preserve">       usuario1=true;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cadena.SubString(3,1)=='0')</w:t>
      </w:r>
    </w:p>
    <w:p w:rsidR="00124334" w:rsidRDefault="00124334" w:rsidP="00124334">
      <w:pPr>
        <w:ind w:left="709" w:firstLine="0"/>
      </w:pPr>
      <w:r w:rsidRPr="00124334">
        <w:rPr>
          <w:lang w:val="en-US"/>
        </w:rPr>
        <w:t xml:space="preserve">     </w:t>
      </w:r>
      <w:r>
        <w:t>{</w:t>
      </w:r>
    </w:p>
    <w:p w:rsidR="00124334" w:rsidRDefault="00124334" w:rsidP="00124334">
      <w:pPr>
        <w:ind w:left="709" w:firstLine="0"/>
      </w:pPr>
      <w:r>
        <w:t xml:space="preserve">       Form1-&gt;Label34-&gt;Caption="Fuera del parking";</w:t>
      </w:r>
    </w:p>
    <w:p w:rsidR="00124334" w:rsidRDefault="00124334" w:rsidP="00124334">
      <w:pPr>
        <w:ind w:left="709" w:firstLine="0"/>
      </w:pPr>
      <w:r>
        <w:t xml:space="preserve">       usuario1=false;</w:t>
      </w:r>
    </w:p>
    <w:p w:rsidR="00124334" w:rsidRDefault="00124334" w:rsidP="00124334">
      <w:pPr>
        <w:ind w:left="709" w:firstLine="0"/>
      </w:pPr>
      <w:r>
        <w:t xml:space="preserve">     }</w:t>
      </w:r>
    </w:p>
    <w:p w:rsidR="00124334" w:rsidRDefault="00124334" w:rsidP="00124334">
      <w:pPr>
        <w:ind w:left="709" w:firstLine="0"/>
      </w:pPr>
      <w:r>
        <w:t xml:space="preserve">     // USUARIO 2</w:t>
      </w:r>
    </w:p>
    <w:p w:rsidR="00124334" w:rsidRPr="00124334" w:rsidRDefault="00124334" w:rsidP="00124334">
      <w:pPr>
        <w:ind w:left="709" w:firstLine="0"/>
        <w:rPr>
          <w:lang w:val="en-US"/>
        </w:rPr>
      </w:pPr>
      <w:r>
        <w:t xml:space="preserve">     </w:t>
      </w:r>
      <w:proofErr w:type="gramStart"/>
      <w:r w:rsidRPr="00124334">
        <w:rPr>
          <w:lang w:val="en-US"/>
        </w:rPr>
        <w:t>if(</w:t>
      </w:r>
      <w:proofErr w:type="gramEnd"/>
      <w:r w:rsidRPr="00124334">
        <w:rPr>
          <w:lang w:val="en-US"/>
        </w:rPr>
        <w:t>cadena.SubString(4,1)=='1')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Form1-&gt;Label35-&gt;Caption="En el parking";</w:t>
      </w:r>
    </w:p>
    <w:p w:rsidR="00124334" w:rsidRPr="00124334" w:rsidRDefault="00124334" w:rsidP="00124334">
      <w:pPr>
        <w:ind w:left="709" w:firstLine="0"/>
        <w:rPr>
          <w:lang w:val="en-US"/>
        </w:rPr>
      </w:pPr>
      <w:r w:rsidRPr="00124334">
        <w:rPr>
          <w:lang w:val="en-US"/>
        </w:rPr>
        <w:t xml:space="preserve">       usuario2=true;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cadena.SubString(4,1)=='0')</w:t>
      </w:r>
    </w:p>
    <w:p w:rsidR="00124334" w:rsidRDefault="00124334" w:rsidP="00124334">
      <w:pPr>
        <w:ind w:left="709" w:firstLine="0"/>
      </w:pPr>
      <w:r w:rsidRPr="00124334">
        <w:rPr>
          <w:lang w:val="en-US"/>
        </w:rPr>
        <w:t xml:space="preserve">     </w:t>
      </w:r>
      <w:r>
        <w:t>{</w:t>
      </w:r>
    </w:p>
    <w:p w:rsidR="00124334" w:rsidRDefault="00124334" w:rsidP="00124334">
      <w:pPr>
        <w:ind w:left="709" w:firstLine="0"/>
      </w:pPr>
      <w:r>
        <w:t xml:space="preserve">       Form1-&gt;Label35-&gt;Caption="Fuera del parking";</w:t>
      </w:r>
    </w:p>
    <w:p w:rsidR="00124334" w:rsidRDefault="00124334" w:rsidP="00124334">
      <w:pPr>
        <w:ind w:left="709" w:firstLine="0"/>
      </w:pPr>
      <w:r>
        <w:t xml:space="preserve">       usuario2=false;</w:t>
      </w:r>
    </w:p>
    <w:p w:rsidR="00124334" w:rsidRDefault="00124334" w:rsidP="00124334">
      <w:pPr>
        <w:ind w:left="709" w:firstLine="0"/>
      </w:pPr>
      <w:r>
        <w:t xml:space="preserve">     }</w:t>
      </w:r>
    </w:p>
    <w:p w:rsidR="00124334" w:rsidRDefault="00124334" w:rsidP="00124334">
      <w:pPr>
        <w:ind w:left="709" w:firstLine="0"/>
      </w:pPr>
      <w:r>
        <w:t xml:space="preserve">     // USUARIO 3</w:t>
      </w:r>
    </w:p>
    <w:p w:rsidR="00124334" w:rsidRDefault="00124334" w:rsidP="00124334">
      <w:pPr>
        <w:ind w:left="709" w:firstLine="0"/>
      </w:pPr>
    </w:p>
    <w:p w:rsidR="00124334" w:rsidRDefault="00124334" w:rsidP="00124334">
      <w:pPr>
        <w:ind w:left="709" w:firstLine="0"/>
      </w:pPr>
      <w:r>
        <w:t xml:space="preserve">     Form1-&gt;Label36-&gt;Caption="Usuario Libre";</w:t>
      </w:r>
    </w:p>
    <w:p w:rsidR="00124334" w:rsidRPr="00124334" w:rsidRDefault="00124334" w:rsidP="00124334">
      <w:pPr>
        <w:ind w:left="709" w:firstLine="0"/>
        <w:rPr>
          <w:lang w:val="en-US"/>
        </w:rPr>
      </w:pPr>
      <w:r>
        <w:t xml:space="preserve">     </w:t>
      </w:r>
      <w:r w:rsidRPr="00124334">
        <w:rPr>
          <w:lang w:val="en-US"/>
        </w:rPr>
        <w:t>/*</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cadena.SubString(5,1)=='1')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Form1-&gt;Label36-&gt;Caption="En el parking";</w:t>
      </w:r>
    </w:p>
    <w:p w:rsidR="00124334" w:rsidRPr="00124334" w:rsidRDefault="00124334" w:rsidP="00124334">
      <w:pPr>
        <w:ind w:left="709" w:firstLine="0"/>
        <w:rPr>
          <w:lang w:val="en-US"/>
        </w:rPr>
      </w:pPr>
      <w:r w:rsidRPr="00124334">
        <w:rPr>
          <w:lang w:val="en-US"/>
        </w:rPr>
        <w:t xml:space="preserve">       usuario2=true;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cadena.SubString(5,1)=='0')</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Form1-&gt;Label36-&gt;Caption="Fuera del parking";</w:t>
      </w:r>
    </w:p>
    <w:p w:rsidR="00124334" w:rsidRPr="00124334" w:rsidRDefault="00124334" w:rsidP="00124334">
      <w:pPr>
        <w:ind w:left="709" w:firstLine="0"/>
        <w:rPr>
          <w:lang w:val="en-US"/>
        </w:rPr>
      </w:pPr>
      <w:r w:rsidRPr="00124334">
        <w:rPr>
          <w:lang w:val="en-US"/>
        </w:rPr>
        <w:t xml:space="preserve">       usuario2=false;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TForm1::Timer4Timer(TObject *Sender)</w:t>
      </w:r>
    </w:p>
    <w:p w:rsidR="00124334" w:rsidRDefault="00124334" w:rsidP="00124334">
      <w:pPr>
        <w:ind w:left="709" w:firstLine="0"/>
      </w:pPr>
      <w:r>
        <w:t>{</w:t>
      </w:r>
    </w:p>
    <w:p w:rsidR="00124334" w:rsidRDefault="00124334" w:rsidP="00124334">
      <w:pPr>
        <w:ind w:left="709" w:firstLine="0"/>
      </w:pPr>
      <w:r>
        <w:t xml:space="preserve">  // Barrera</w:t>
      </w:r>
    </w:p>
    <w:p w:rsidR="00124334" w:rsidRDefault="00124334" w:rsidP="00124334">
      <w:pPr>
        <w:ind w:left="709" w:firstLine="0"/>
      </w:pPr>
      <w:r>
        <w:t xml:space="preserve">  ComPort1-&gt;</w:t>
      </w:r>
      <w:proofErr w:type="gramStart"/>
      <w:r>
        <w:t>WriteStr(</w:t>
      </w:r>
      <w:proofErr w:type="gramEnd"/>
      <w:r>
        <w:t>'b');</w:t>
      </w:r>
    </w:p>
    <w:p w:rsidR="00124334" w:rsidRDefault="00124334" w:rsidP="00124334">
      <w:pPr>
        <w:ind w:left="709" w:firstLine="0"/>
      </w:pPr>
      <w:r>
        <w:t xml:space="preserve">  </w:t>
      </w:r>
      <w:proofErr w:type="gramStart"/>
      <w:r>
        <w:t>Sleep(</w:t>
      </w:r>
      <w:proofErr w:type="gramEnd"/>
      <w:r>
        <w:t>100);</w:t>
      </w:r>
    </w:p>
    <w:p w:rsidR="00124334" w:rsidRDefault="00124334" w:rsidP="00124334">
      <w:pPr>
        <w:ind w:left="709" w:firstLine="0"/>
      </w:pPr>
      <w:r>
        <w:t xml:space="preserve">  ComPort1-&gt;</w:t>
      </w:r>
      <w:proofErr w:type="gramStart"/>
      <w:r>
        <w:t>ReadStr(</w:t>
      </w:r>
      <w:proofErr w:type="gramEnd"/>
      <w:r>
        <w:t>cadena,10);</w:t>
      </w:r>
    </w:p>
    <w:p w:rsidR="00124334" w:rsidRDefault="00124334" w:rsidP="00124334">
      <w:pPr>
        <w:ind w:left="709" w:firstLine="0"/>
      </w:pPr>
      <w:r>
        <w:t xml:space="preserve">  Form1-&gt;Memo1-&gt;Lines-&gt;</w:t>
      </w:r>
      <w:proofErr w:type="gramStart"/>
      <w:r>
        <w:t>Add(</w:t>
      </w:r>
      <w:proofErr w:type="gramEnd"/>
      <w:r>
        <w:t>"// Actualizando estado de la barrera //");</w:t>
      </w:r>
    </w:p>
    <w:p w:rsidR="00124334" w:rsidRPr="00124334" w:rsidRDefault="00124334" w:rsidP="00124334">
      <w:pPr>
        <w:ind w:left="709" w:firstLine="0"/>
        <w:rPr>
          <w:lang w:val="en-US"/>
        </w:rPr>
      </w:pPr>
      <w:r>
        <w:t xml:space="preserve">  </w:t>
      </w:r>
      <w:proofErr w:type="gramStart"/>
      <w:r w:rsidRPr="00124334">
        <w:rPr>
          <w:lang w:val="en-US"/>
        </w:rPr>
        <w:t>if(</w:t>
      </w:r>
      <w:proofErr w:type="gramEnd"/>
      <w:r w:rsidRPr="00124334">
        <w:rPr>
          <w:lang w:val="en-US"/>
        </w:rPr>
        <w:t>cadena.SubString(0,1)=='b')</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Form1-&gt;Label19-&gt;Caption=</w:t>
      </w:r>
      <w:proofErr w:type="gramStart"/>
      <w:r w:rsidRPr="00124334">
        <w:rPr>
          <w:lang w:val="en-US"/>
        </w:rPr>
        <w:t>cadena.SubString(</w:t>
      </w:r>
      <w:proofErr w:type="gramEnd"/>
      <w:r w:rsidRPr="00124334">
        <w:rPr>
          <w:lang w:val="en-US"/>
        </w:rPr>
        <w:t>3,7);</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cadena.SubString(11,2)=="11")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"Usuario 1 está accediendo al parking");</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"ID: 73207B25");</w:t>
      </w:r>
    </w:p>
    <w:p w:rsidR="00124334" w:rsidRPr="00124334" w:rsidRDefault="00124334" w:rsidP="00124334">
      <w:pPr>
        <w:ind w:left="709" w:firstLine="0"/>
        <w:rPr>
          <w:lang w:val="en-US"/>
        </w:rPr>
      </w:pPr>
      <w:r w:rsidRPr="00124334">
        <w:rPr>
          <w:lang w:val="en-US"/>
        </w:rPr>
        <w:t xml:space="preserve">      usuario1=true;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cadena.SubString(11,2)=="10")</w:t>
      </w:r>
    </w:p>
    <w:p w:rsidR="00124334" w:rsidRDefault="00124334" w:rsidP="00124334">
      <w:pPr>
        <w:ind w:left="709" w:firstLine="0"/>
      </w:pPr>
      <w:r w:rsidRPr="00124334">
        <w:rPr>
          <w:lang w:val="en-US"/>
        </w:rPr>
        <w:t xml:space="preserve">    </w:t>
      </w:r>
      <w:r>
        <w:t>{</w:t>
      </w:r>
    </w:p>
    <w:p w:rsidR="00124334" w:rsidRDefault="00124334" w:rsidP="00124334">
      <w:pPr>
        <w:ind w:left="709" w:firstLine="0"/>
      </w:pPr>
      <w:r>
        <w:lastRenderedPageBreak/>
        <w:t xml:space="preserve">      Form1-&gt;Memo1-&gt;Lines-&gt;</w:t>
      </w:r>
      <w:proofErr w:type="gramStart"/>
      <w:r>
        <w:t>Add(</w:t>
      </w:r>
      <w:proofErr w:type="gramEnd"/>
      <w:r>
        <w:t>"Usuario 1 está abandonando el parking");</w:t>
      </w:r>
    </w:p>
    <w:p w:rsidR="00124334" w:rsidRPr="00124334" w:rsidRDefault="00124334" w:rsidP="00124334">
      <w:pPr>
        <w:ind w:left="709" w:firstLine="0"/>
        <w:rPr>
          <w:lang w:val="en-US"/>
        </w:rPr>
      </w:pPr>
      <w:r>
        <w:t xml:space="preserve">      </w:t>
      </w:r>
      <w:r w:rsidRPr="00124334">
        <w:rPr>
          <w:lang w:val="en-US"/>
        </w:rPr>
        <w:t>Form1-&gt;Memo1-&gt;Lines-&gt;</w:t>
      </w:r>
      <w:proofErr w:type="gramStart"/>
      <w:r w:rsidRPr="00124334">
        <w:rPr>
          <w:lang w:val="en-US"/>
        </w:rPr>
        <w:t>Add(</w:t>
      </w:r>
      <w:proofErr w:type="gramEnd"/>
      <w:r w:rsidRPr="00124334">
        <w:rPr>
          <w:lang w:val="en-US"/>
        </w:rPr>
        <w:t>"ID: 73207B25");</w:t>
      </w:r>
    </w:p>
    <w:p w:rsidR="00124334" w:rsidRPr="00124334" w:rsidRDefault="00124334" w:rsidP="00124334">
      <w:pPr>
        <w:ind w:left="709" w:firstLine="0"/>
        <w:rPr>
          <w:lang w:val="en-US"/>
        </w:rPr>
      </w:pPr>
      <w:r w:rsidRPr="00124334">
        <w:rPr>
          <w:lang w:val="en-US"/>
        </w:rPr>
        <w:t xml:space="preserve">      usuario1=false;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cadena.SubString(11,2)=="21")</w:t>
      </w:r>
    </w:p>
    <w:p w:rsidR="00124334" w:rsidRDefault="00124334" w:rsidP="00124334">
      <w:pPr>
        <w:ind w:left="709" w:firstLine="0"/>
      </w:pPr>
      <w:r w:rsidRPr="00124334">
        <w:rPr>
          <w:lang w:val="en-US"/>
        </w:rPr>
        <w:t xml:space="preserve">    </w:t>
      </w:r>
      <w:r>
        <w:t>{</w:t>
      </w:r>
    </w:p>
    <w:p w:rsidR="00124334" w:rsidRDefault="00124334" w:rsidP="00124334">
      <w:pPr>
        <w:ind w:left="709" w:firstLine="0"/>
      </w:pPr>
      <w:r>
        <w:t xml:space="preserve">      Form1-&gt;Memo1-&gt;Lines-&gt;</w:t>
      </w:r>
      <w:proofErr w:type="gramStart"/>
      <w:r>
        <w:t>Add(</w:t>
      </w:r>
      <w:proofErr w:type="gramEnd"/>
      <w:r>
        <w:t>"Usuario 2 está accediendo al parking");</w:t>
      </w:r>
    </w:p>
    <w:p w:rsidR="00124334" w:rsidRPr="00124334" w:rsidRDefault="00124334" w:rsidP="00124334">
      <w:pPr>
        <w:ind w:left="709" w:firstLine="0"/>
        <w:rPr>
          <w:lang w:val="en-US"/>
        </w:rPr>
      </w:pPr>
      <w:r>
        <w:t xml:space="preserve">      </w:t>
      </w:r>
      <w:r w:rsidRPr="00124334">
        <w:rPr>
          <w:lang w:val="en-US"/>
        </w:rPr>
        <w:t>Form1-&gt;Memo1-&gt;Lines-&gt;</w:t>
      </w:r>
      <w:proofErr w:type="gramStart"/>
      <w:r w:rsidRPr="00124334">
        <w:rPr>
          <w:lang w:val="en-US"/>
        </w:rPr>
        <w:t>Add(</w:t>
      </w:r>
      <w:proofErr w:type="gramEnd"/>
      <w:r w:rsidRPr="00124334">
        <w:rPr>
          <w:lang w:val="en-US"/>
        </w:rPr>
        <w:t>"ID: E62BEE30");</w:t>
      </w:r>
    </w:p>
    <w:p w:rsidR="00124334" w:rsidRPr="00124334" w:rsidRDefault="00124334" w:rsidP="00124334">
      <w:pPr>
        <w:ind w:left="709" w:firstLine="0"/>
        <w:rPr>
          <w:lang w:val="en-US"/>
        </w:rPr>
      </w:pPr>
      <w:r w:rsidRPr="00124334">
        <w:rPr>
          <w:lang w:val="en-US"/>
        </w:rPr>
        <w:t xml:space="preserve">      usuario2=true;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cadena.SubString(11,2)=="20")</w:t>
      </w:r>
    </w:p>
    <w:p w:rsidR="00124334" w:rsidRDefault="00124334" w:rsidP="00124334">
      <w:pPr>
        <w:ind w:left="709" w:firstLine="0"/>
      </w:pPr>
      <w:r w:rsidRPr="00124334">
        <w:rPr>
          <w:lang w:val="en-US"/>
        </w:rPr>
        <w:t xml:space="preserve">    </w:t>
      </w:r>
      <w:r>
        <w:t>{</w:t>
      </w:r>
    </w:p>
    <w:p w:rsidR="00124334" w:rsidRDefault="00124334" w:rsidP="00124334">
      <w:pPr>
        <w:ind w:left="709" w:firstLine="0"/>
      </w:pPr>
      <w:r>
        <w:t xml:space="preserve">      Form1-&gt;Memo1-&gt;Lines-&gt;</w:t>
      </w:r>
      <w:proofErr w:type="gramStart"/>
      <w:r>
        <w:t>Add(</w:t>
      </w:r>
      <w:proofErr w:type="gramEnd"/>
      <w:r>
        <w:t>"Usuario 2 está abandonando el parking");</w:t>
      </w:r>
    </w:p>
    <w:p w:rsidR="00124334" w:rsidRPr="00124334" w:rsidRDefault="00124334" w:rsidP="00124334">
      <w:pPr>
        <w:ind w:left="709" w:firstLine="0"/>
        <w:rPr>
          <w:lang w:val="en-US"/>
        </w:rPr>
      </w:pPr>
      <w:r>
        <w:t xml:space="preserve">      </w:t>
      </w:r>
      <w:r w:rsidRPr="00124334">
        <w:rPr>
          <w:lang w:val="en-US"/>
        </w:rPr>
        <w:t>Form1-&gt;Memo1-&gt;Lines-&gt;</w:t>
      </w:r>
      <w:proofErr w:type="gramStart"/>
      <w:r w:rsidRPr="00124334">
        <w:rPr>
          <w:lang w:val="en-US"/>
        </w:rPr>
        <w:t>Add(</w:t>
      </w:r>
      <w:proofErr w:type="gramEnd"/>
      <w:r w:rsidRPr="00124334">
        <w:rPr>
          <w:lang w:val="en-US"/>
        </w:rPr>
        <w:t>"ID: E62BEE30");</w:t>
      </w:r>
    </w:p>
    <w:p w:rsidR="00124334" w:rsidRPr="00124334" w:rsidRDefault="00124334" w:rsidP="00124334">
      <w:pPr>
        <w:ind w:left="709" w:firstLine="0"/>
        <w:rPr>
          <w:lang w:val="en-US"/>
        </w:rPr>
      </w:pPr>
      <w:r w:rsidRPr="00124334">
        <w:rPr>
          <w:lang w:val="en-US"/>
        </w:rPr>
        <w:t xml:space="preserve">      usuario2=false;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TForm1::Timer6Timer(TObject *Sender)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 Temperatura</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't');</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Sleep(</w:t>
      </w:r>
      <w:proofErr w:type="gramEnd"/>
      <w:r w:rsidRPr="00124334">
        <w:rPr>
          <w:lang w:val="en-US"/>
        </w:rPr>
        <w:t>100);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ReadStr(</w:t>
      </w:r>
      <w:proofErr w:type="gramEnd"/>
      <w:r w:rsidRPr="00124334">
        <w:rPr>
          <w:lang w:val="en-US"/>
        </w:rPr>
        <w:t>cadena,4);</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 Actualizando temperatura del parking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cadena.SubString(0,1)=='t')</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Form1-&gt;Label16-&gt;Caption=</w:t>
      </w:r>
      <w:proofErr w:type="gramStart"/>
      <w:r w:rsidRPr="00124334">
        <w:rPr>
          <w:lang w:val="en-US"/>
        </w:rPr>
        <w:t>cadena.SubString(</w:t>
      </w:r>
      <w:proofErr w:type="gramEnd"/>
      <w:r w:rsidRPr="00124334">
        <w:rPr>
          <w:lang w:val="en-US"/>
        </w:rPr>
        <w:t>3,2)+" ºC";</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lastRenderedPageBreak/>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TForm1::Timer7Timer(TObject *Sender)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 Humedad</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'h');</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Sleep(</w:t>
      </w:r>
      <w:proofErr w:type="gramEnd"/>
      <w:r w:rsidRPr="00124334">
        <w:rPr>
          <w:lang w:val="en-US"/>
        </w:rPr>
        <w:t>100);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ReadStr(</w:t>
      </w:r>
      <w:proofErr w:type="gramEnd"/>
      <w:r w:rsidRPr="00124334">
        <w:rPr>
          <w:lang w:val="en-US"/>
        </w:rPr>
        <w:t>cadena,4);</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 Actualizando humedad del parking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cadena.SubString(0,1)=='h')</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Form1-&gt;Label17-&gt;Caption=</w:t>
      </w:r>
      <w:proofErr w:type="gramStart"/>
      <w:r w:rsidRPr="00124334">
        <w:rPr>
          <w:lang w:val="en-US"/>
        </w:rPr>
        <w:t>cadena.SubString(</w:t>
      </w:r>
      <w:proofErr w:type="gramEnd"/>
      <w:r w:rsidRPr="00124334">
        <w:rPr>
          <w:lang w:val="en-US"/>
        </w:rPr>
        <w:t>3,2)+" %";</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TForm1::Timer8Timer(TObject *Sender)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 Plaza 1</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'm');</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Sleep(</w:t>
      </w:r>
      <w:proofErr w:type="gramEnd"/>
      <w:r w:rsidRPr="00124334">
        <w:rPr>
          <w:lang w:val="en-US"/>
        </w:rPr>
        <w:t>100);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ReadStr(</w:t>
      </w:r>
      <w:proofErr w:type="gramEnd"/>
      <w:r w:rsidRPr="00124334">
        <w:rPr>
          <w:lang w:val="en-US"/>
        </w:rPr>
        <w:t>cadena,6);</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cadena.SubString(0,2)=="p1")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Form1-&gt;Label21-&gt;Caption=</w:t>
      </w:r>
      <w:proofErr w:type="gramStart"/>
      <w:r w:rsidRPr="00124334">
        <w:rPr>
          <w:lang w:val="en-US"/>
        </w:rPr>
        <w:t>cadena.SubString(</w:t>
      </w:r>
      <w:proofErr w:type="gramEnd"/>
      <w:r w:rsidRPr="00124334">
        <w:rPr>
          <w:lang w:val="en-US"/>
        </w:rPr>
        <w:t>4,4)+" minutos";</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cadena.SubString(0,3)=="Li1")</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Form1-&gt;Label21-&gt;Caption="Libre";</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"1º plaza libre");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TForm1::Timer9Timer(TObject *Sender)</w:t>
      </w:r>
    </w:p>
    <w:p w:rsidR="00124334" w:rsidRDefault="00124334" w:rsidP="00124334">
      <w:pPr>
        <w:ind w:left="709" w:firstLine="0"/>
      </w:pPr>
      <w:r>
        <w:lastRenderedPageBreak/>
        <w:t>{</w:t>
      </w:r>
    </w:p>
    <w:p w:rsidR="00124334" w:rsidRDefault="00124334" w:rsidP="00124334">
      <w:pPr>
        <w:ind w:left="709" w:firstLine="0"/>
      </w:pPr>
      <w:r>
        <w:t xml:space="preserve">   // Plaza 2</w:t>
      </w:r>
    </w:p>
    <w:p w:rsidR="00124334" w:rsidRDefault="00124334" w:rsidP="00124334">
      <w:pPr>
        <w:ind w:left="709" w:firstLine="0"/>
      </w:pPr>
      <w:r>
        <w:t xml:space="preserve">   ComPort1-&gt;</w:t>
      </w:r>
      <w:proofErr w:type="gramStart"/>
      <w:r>
        <w:t>WriteStr(</w:t>
      </w:r>
      <w:proofErr w:type="gramEnd"/>
      <w:r>
        <w:t>'n');</w:t>
      </w:r>
    </w:p>
    <w:p w:rsidR="00124334" w:rsidRDefault="00124334" w:rsidP="00124334">
      <w:pPr>
        <w:ind w:left="709" w:firstLine="0"/>
      </w:pPr>
      <w:r>
        <w:t xml:space="preserve">   </w:t>
      </w:r>
      <w:proofErr w:type="gramStart"/>
      <w:r>
        <w:t>Sleep(</w:t>
      </w:r>
      <w:proofErr w:type="gramEnd"/>
      <w:r>
        <w:t>100);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ReadStr(</w:t>
      </w:r>
      <w:proofErr w:type="gramEnd"/>
      <w:r w:rsidRPr="00124334">
        <w:rPr>
          <w:lang w:val="en-US"/>
        </w:rPr>
        <w:t>cadena,6);</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cadena.SubString(0,2)=="p2")</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Form1-&gt;Label22-&gt;Caption=</w:t>
      </w:r>
      <w:proofErr w:type="gramStart"/>
      <w:r w:rsidRPr="00124334">
        <w:rPr>
          <w:lang w:val="en-US"/>
        </w:rPr>
        <w:t>cadena.SubString(</w:t>
      </w:r>
      <w:proofErr w:type="gramEnd"/>
      <w:r w:rsidRPr="00124334">
        <w:rPr>
          <w:lang w:val="en-US"/>
        </w:rPr>
        <w:t>4,4)+" minutos";</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cadena.SubString(0,3)=="Li2")</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Form1-&gt;Label22-&gt;Caption="Libre";</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"2º plaza libre");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p>
    <w:p w:rsidR="00124334" w:rsidRPr="00124334" w:rsidRDefault="00124334" w:rsidP="00124334">
      <w:pPr>
        <w:ind w:left="709" w:firstLine="0"/>
        <w:rPr>
          <w:lang w:val="en-US"/>
        </w:rPr>
      </w:pPr>
      <w:proofErr w:type="gramStart"/>
      <w:r w:rsidRPr="00124334">
        <w:rPr>
          <w:lang w:val="en-US"/>
        </w:rPr>
        <w:t>void</w:t>
      </w:r>
      <w:proofErr w:type="gramEnd"/>
      <w:r w:rsidRPr="00124334">
        <w:rPr>
          <w:lang w:val="en-US"/>
        </w:rPr>
        <w:t xml:space="preserve"> __fastcall TForm1::Timer10Timer(TObject *Sender)</w:t>
      </w:r>
    </w:p>
    <w:p w:rsidR="00124334" w:rsidRPr="00124334" w:rsidRDefault="00124334" w:rsidP="00124334">
      <w:pPr>
        <w:ind w:left="709" w:firstLine="0"/>
        <w:rPr>
          <w:lang w:val="en-US"/>
        </w:rPr>
      </w:pPr>
      <w:r w:rsidRPr="00124334">
        <w:rPr>
          <w:lang w:val="en-US"/>
        </w:rPr>
        <w:t>{</w:t>
      </w:r>
    </w:p>
    <w:p w:rsidR="00124334" w:rsidRPr="00124334" w:rsidRDefault="00124334" w:rsidP="00124334">
      <w:pPr>
        <w:ind w:left="709" w:firstLine="0"/>
        <w:rPr>
          <w:lang w:val="en-US"/>
        </w:rPr>
      </w:pPr>
      <w:r w:rsidRPr="00124334">
        <w:rPr>
          <w:lang w:val="en-US"/>
        </w:rPr>
        <w:t xml:space="preserve">    // Plaza 3</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WriteStr(</w:t>
      </w:r>
      <w:proofErr w:type="gramEnd"/>
      <w:r w:rsidRPr="00124334">
        <w:rPr>
          <w:lang w:val="en-US"/>
        </w:rPr>
        <w:t>'g');</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Sleep(</w:t>
      </w:r>
      <w:proofErr w:type="gramEnd"/>
      <w:r w:rsidRPr="00124334">
        <w:rPr>
          <w:lang w:val="en-US"/>
        </w:rPr>
        <w:t>100);</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ReadStr(</w:t>
      </w:r>
      <w:proofErr w:type="gramEnd"/>
      <w:r w:rsidRPr="00124334">
        <w:rPr>
          <w:lang w:val="en-US"/>
        </w:rPr>
        <w:t>cadena,6);</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cadena.SubString(0,2)=="p3")</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Form1-&gt;Label23-&gt;Caption=</w:t>
      </w:r>
      <w:proofErr w:type="gramStart"/>
      <w:r w:rsidRPr="00124334">
        <w:rPr>
          <w:lang w:val="en-US"/>
        </w:rPr>
        <w:t>cadena.SubString(</w:t>
      </w:r>
      <w:proofErr w:type="gramEnd"/>
      <w:r w:rsidRPr="00124334">
        <w:rPr>
          <w:lang w:val="en-US"/>
        </w:rPr>
        <w:t>4,4)+" minutos";</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w:t>
      </w:r>
      <w:proofErr w:type="gramStart"/>
      <w:r w:rsidRPr="00124334">
        <w:rPr>
          <w:lang w:val="en-US"/>
        </w:rPr>
        <w:t>if(</w:t>
      </w:r>
      <w:proofErr w:type="gramEnd"/>
      <w:r w:rsidRPr="00124334">
        <w:rPr>
          <w:lang w:val="en-US"/>
        </w:rPr>
        <w:t>cadena.SubString(0,3)=="Li3")</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Form1-&gt;Label23-&gt;Caption="Libre";</w:t>
      </w:r>
    </w:p>
    <w:p w:rsidR="00124334" w:rsidRPr="00124334" w:rsidRDefault="00124334" w:rsidP="00124334">
      <w:pPr>
        <w:ind w:left="709" w:firstLine="0"/>
        <w:rPr>
          <w:lang w:val="en-US"/>
        </w:rPr>
      </w:pPr>
      <w:r w:rsidRPr="00124334">
        <w:rPr>
          <w:lang w:val="en-US"/>
        </w:rPr>
        <w:t xml:space="preserve">      Form1-&gt;Memo1-&gt;Lines-&gt;</w:t>
      </w:r>
      <w:proofErr w:type="gramStart"/>
      <w:r w:rsidRPr="00124334">
        <w:rPr>
          <w:lang w:val="en-US"/>
        </w:rPr>
        <w:t>Add(</w:t>
      </w:r>
      <w:proofErr w:type="gramEnd"/>
      <w:r w:rsidRPr="00124334">
        <w:rPr>
          <w:lang w:val="en-US"/>
        </w:rPr>
        <w:t>"3º plaza libre");</w:t>
      </w:r>
    </w:p>
    <w:p w:rsidR="00124334" w:rsidRPr="00124334" w:rsidRDefault="00124334" w:rsidP="00124334">
      <w:pPr>
        <w:ind w:left="709" w:firstLine="0"/>
        <w:rPr>
          <w:lang w:val="en-US"/>
        </w:rPr>
      </w:pPr>
      <w:r w:rsidRPr="00124334">
        <w:rPr>
          <w:lang w:val="en-US"/>
        </w:rPr>
        <w:t xml:space="preserve">   }</w:t>
      </w:r>
    </w:p>
    <w:p w:rsidR="00124334" w:rsidRPr="00124334" w:rsidRDefault="00124334" w:rsidP="00124334">
      <w:pPr>
        <w:ind w:left="709" w:firstLine="0"/>
        <w:rPr>
          <w:lang w:val="en-US"/>
        </w:rPr>
      </w:pPr>
      <w:r w:rsidRPr="00124334">
        <w:rPr>
          <w:lang w:val="en-US"/>
        </w:rPr>
        <w:t xml:space="preserve">   ComPort1-&gt;</w:t>
      </w:r>
      <w:proofErr w:type="gramStart"/>
      <w:r w:rsidRPr="00124334">
        <w:rPr>
          <w:lang w:val="en-US"/>
        </w:rPr>
        <w:t>ClearBuffer(</w:t>
      </w:r>
      <w:proofErr w:type="gramEnd"/>
      <w:r w:rsidRPr="00124334">
        <w:rPr>
          <w:lang w:val="en-US"/>
        </w:rPr>
        <w:t>true, true);</w:t>
      </w:r>
    </w:p>
    <w:p w:rsidR="00124334" w:rsidRDefault="00124334" w:rsidP="00124334">
      <w:pPr>
        <w:ind w:left="709" w:firstLine="0"/>
      </w:pPr>
      <w:r>
        <w:t>}</w:t>
      </w:r>
    </w:p>
    <w:p w:rsidR="00124334" w:rsidRPr="00124334" w:rsidRDefault="00124334" w:rsidP="00124334">
      <w:pPr>
        <w:ind w:left="709" w:firstLine="0"/>
      </w:pPr>
      <w:r>
        <w:t>//---------------------------------------------------------------------------</w:t>
      </w:r>
    </w:p>
    <w:p w:rsidR="00124334" w:rsidRDefault="00124334" w:rsidP="00124334"/>
    <w:p w:rsidR="003E6511" w:rsidRDefault="003E6511" w:rsidP="003E6511"/>
    <w:p w:rsidR="003E6511" w:rsidRDefault="003E6511" w:rsidP="003E6511"/>
    <w:p w:rsidR="00AC4FAB" w:rsidRDefault="00AC4FAB" w:rsidP="003E6511">
      <w:pPr>
        <w:ind w:left="709" w:firstLine="0"/>
        <w:sectPr w:rsidR="00AC4FAB" w:rsidSect="00370807">
          <w:pgSz w:w="11907" w:h="16840" w:code="9"/>
          <w:pgMar w:top="1418" w:right="1701" w:bottom="1418" w:left="1701" w:header="567" w:footer="567" w:gutter="0"/>
          <w:cols w:space="720"/>
          <w:docGrid w:linePitch="326"/>
        </w:sectPr>
      </w:pPr>
    </w:p>
    <w:p w:rsidR="00AC4FAB" w:rsidRDefault="00AC4FAB" w:rsidP="00AC4FAB">
      <w:pPr>
        <w:pStyle w:val="Ttulo2"/>
        <w:numPr>
          <w:ilvl w:val="0"/>
          <w:numId w:val="0"/>
        </w:numPr>
        <w:ind w:left="792"/>
      </w:pPr>
      <w:bookmarkStart w:id="42" w:name="_Toc453787353"/>
      <w:r>
        <w:lastRenderedPageBreak/>
        <w:t>9. III Documento digital</w:t>
      </w:r>
      <w:bookmarkEnd w:id="42"/>
    </w:p>
    <w:p w:rsidR="00AC4FAB" w:rsidRDefault="00AC4FAB" w:rsidP="00AC4FAB">
      <w:r>
        <w:t>Todo este documento se encuentra en formato digital para su visualización en cualquier momento.</w:t>
      </w:r>
    </w:p>
    <w:p w:rsidR="00AC4FAB" w:rsidRDefault="00AC4FAB" w:rsidP="00AC4FAB"/>
    <w:p w:rsidR="00AC4FAB" w:rsidRDefault="00AC4FAB" w:rsidP="00AC4FAB">
      <w:pPr>
        <w:ind w:firstLine="0"/>
      </w:pPr>
      <w:r>
        <w:t xml:space="preserve">Carpeta en Dropbox con los documentos </w:t>
      </w:r>
      <w:r>
        <w:sym w:font="Wingdings" w:char="F0E0"/>
      </w:r>
      <w:r>
        <w:t xml:space="preserve"> </w:t>
      </w:r>
      <w:r w:rsidRPr="00DC276D">
        <w:t>https://goo.gl/3xLDEO</w:t>
      </w:r>
    </w:p>
    <w:p w:rsidR="00AC4FAB" w:rsidRDefault="00AC4FAB" w:rsidP="00AC4FAB">
      <w:pPr>
        <w:pStyle w:val="Prrafodelista"/>
        <w:numPr>
          <w:ilvl w:val="0"/>
          <w:numId w:val="32"/>
        </w:numPr>
      </w:pPr>
      <w:r>
        <w:t xml:space="preserve">Documento completo </w:t>
      </w:r>
      <w:r>
        <w:sym w:font="Wingdings" w:char="F0E0"/>
      </w:r>
      <w:r>
        <w:t xml:space="preserve"> </w:t>
      </w:r>
      <w:r w:rsidRPr="00DC276D">
        <w:t>https://goo.gl/Zu1F8W</w:t>
      </w:r>
    </w:p>
    <w:p w:rsidR="00AC4FAB" w:rsidRDefault="00AC4FAB" w:rsidP="00AC4FAB">
      <w:pPr>
        <w:pStyle w:val="Prrafodelista"/>
        <w:numPr>
          <w:ilvl w:val="0"/>
          <w:numId w:val="32"/>
        </w:numPr>
      </w:pPr>
      <w:r>
        <w:t xml:space="preserve">Plano 1/11 </w:t>
      </w:r>
      <w:r>
        <w:sym w:font="Wingdings" w:char="F0E0"/>
      </w:r>
      <w:r>
        <w:t xml:space="preserve"> </w:t>
      </w:r>
      <w:r w:rsidRPr="00DC276D">
        <w:t>https://goo.gl/If3qKg</w:t>
      </w:r>
    </w:p>
    <w:p w:rsidR="00AC4FAB" w:rsidRDefault="00AC4FAB" w:rsidP="00AC4FAB">
      <w:pPr>
        <w:pStyle w:val="Prrafodelista"/>
        <w:numPr>
          <w:ilvl w:val="0"/>
          <w:numId w:val="32"/>
        </w:numPr>
      </w:pPr>
      <w:r>
        <w:t xml:space="preserve">Plano 2/11 </w:t>
      </w:r>
      <w:r>
        <w:sym w:font="Wingdings" w:char="F0E0"/>
      </w:r>
      <w:r>
        <w:t xml:space="preserve"> </w:t>
      </w:r>
      <w:r w:rsidRPr="00DC276D">
        <w:t>https://goo.gl/FqHnI0</w:t>
      </w:r>
    </w:p>
    <w:p w:rsidR="00AC4FAB" w:rsidRDefault="00AC4FAB" w:rsidP="00AC4FAB">
      <w:pPr>
        <w:pStyle w:val="Prrafodelista"/>
        <w:numPr>
          <w:ilvl w:val="0"/>
          <w:numId w:val="32"/>
        </w:numPr>
      </w:pPr>
      <w:r>
        <w:t xml:space="preserve">Plano 3/11 </w:t>
      </w:r>
      <w:r>
        <w:sym w:font="Wingdings" w:char="F0E0"/>
      </w:r>
      <w:r>
        <w:t xml:space="preserve"> </w:t>
      </w:r>
      <w:r w:rsidRPr="00DC276D">
        <w:t>https://goo.gl/XrJMfO</w:t>
      </w:r>
    </w:p>
    <w:p w:rsidR="00AC4FAB" w:rsidRDefault="00AC4FAB" w:rsidP="00AC4FAB">
      <w:pPr>
        <w:pStyle w:val="Prrafodelista"/>
        <w:numPr>
          <w:ilvl w:val="0"/>
          <w:numId w:val="32"/>
        </w:numPr>
      </w:pPr>
      <w:r>
        <w:t xml:space="preserve">Plano 4/11 </w:t>
      </w:r>
      <w:r>
        <w:sym w:font="Wingdings" w:char="F0E0"/>
      </w:r>
      <w:r>
        <w:t xml:space="preserve"> </w:t>
      </w:r>
      <w:r w:rsidRPr="00A52BCC">
        <w:t>https://goo.gl/MOJnX9</w:t>
      </w:r>
    </w:p>
    <w:p w:rsidR="00AC4FAB" w:rsidRDefault="00AC4FAB" w:rsidP="00AC4FAB">
      <w:pPr>
        <w:pStyle w:val="Prrafodelista"/>
        <w:numPr>
          <w:ilvl w:val="0"/>
          <w:numId w:val="32"/>
        </w:numPr>
      </w:pPr>
      <w:r>
        <w:t xml:space="preserve">Plano 5/11 </w:t>
      </w:r>
      <w:r>
        <w:sym w:font="Wingdings" w:char="F0E0"/>
      </w:r>
      <w:r>
        <w:t xml:space="preserve"> </w:t>
      </w:r>
      <w:r w:rsidRPr="00A52BCC">
        <w:t>https://goo.gl/eQJDkW</w:t>
      </w:r>
    </w:p>
    <w:p w:rsidR="00AC4FAB" w:rsidRDefault="00AC4FAB" w:rsidP="00AC4FAB">
      <w:pPr>
        <w:pStyle w:val="Prrafodelista"/>
        <w:numPr>
          <w:ilvl w:val="0"/>
          <w:numId w:val="32"/>
        </w:numPr>
      </w:pPr>
      <w:r>
        <w:t xml:space="preserve">Plano 6/11 </w:t>
      </w:r>
      <w:r>
        <w:sym w:font="Wingdings" w:char="F0E0"/>
      </w:r>
      <w:r>
        <w:t xml:space="preserve"> </w:t>
      </w:r>
      <w:r w:rsidRPr="00A52BCC">
        <w:t>https://goo.gl/VOtRaj</w:t>
      </w:r>
    </w:p>
    <w:p w:rsidR="00AC4FAB" w:rsidRDefault="00AC4FAB" w:rsidP="00AC4FAB">
      <w:pPr>
        <w:pStyle w:val="Prrafodelista"/>
        <w:numPr>
          <w:ilvl w:val="0"/>
          <w:numId w:val="32"/>
        </w:numPr>
      </w:pPr>
      <w:r>
        <w:t xml:space="preserve">Plano 7/11 </w:t>
      </w:r>
      <w:r>
        <w:sym w:font="Wingdings" w:char="F0E0"/>
      </w:r>
      <w:r>
        <w:t xml:space="preserve"> </w:t>
      </w:r>
      <w:r w:rsidRPr="00A52BCC">
        <w:t>https://goo.gl/blmjFb</w:t>
      </w:r>
    </w:p>
    <w:p w:rsidR="00AC4FAB" w:rsidRDefault="00AC4FAB" w:rsidP="00AC4FAB">
      <w:pPr>
        <w:pStyle w:val="Prrafodelista"/>
        <w:numPr>
          <w:ilvl w:val="0"/>
          <w:numId w:val="32"/>
        </w:numPr>
      </w:pPr>
      <w:r>
        <w:t xml:space="preserve">Plano 8/11 </w:t>
      </w:r>
      <w:r>
        <w:sym w:font="Wingdings" w:char="F0E0"/>
      </w:r>
      <w:r>
        <w:t xml:space="preserve"> </w:t>
      </w:r>
      <w:r w:rsidRPr="00A52BCC">
        <w:t>https://goo.gl/f8HTrM</w:t>
      </w:r>
    </w:p>
    <w:p w:rsidR="00AC4FAB" w:rsidRDefault="00AC4FAB" w:rsidP="00AC4FAB">
      <w:pPr>
        <w:pStyle w:val="Prrafodelista"/>
        <w:numPr>
          <w:ilvl w:val="0"/>
          <w:numId w:val="32"/>
        </w:numPr>
      </w:pPr>
      <w:r>
        <w:t xml:space="preserve">Plano 9/11 </w:t>
      </w:r>
      <w:r>
        <w:sym w:font="Wingdings" w:char="F0E0"/>
      </w:r>
      <w:r>
        <w:t xml:space="preserve"> </w:t>
      </w:r>
      <w:r w:rsidRPr="00A52BCC">
        <w:t>https://goo.gl/6JDbHC</w:t>
      </w:r>
    </w:p>
    <w:p w:rsidR="00AC4FAB" w:rsidRDefault="00AC4FAB" w:rsidP="00AC4FAB">
      <w:pPr>
        <w:pStyle w:val="Prrafodelista"/>
        <w:numPr>
          <w:ilvl w:val="0"/>
          <w:numId w:val="32"/>
        </w:numPr>
      </w:pPr>
      <w:r>
        <w:t xml:space="preserve">Plano 10/11 </w:t>
      </w:r>
      <w:r>
        <w:sym w:font="Wingdings" w:char="F0E0"/>
      </w:r>
      <w:r>
        <w:t xml:space="preserve"> </w:t>
      </w:r>
      <w:r w:rsidRPr="00A52BCC">
        <w:t>https://goo.gl/74qhsq</w:t>
      </w:r>
    </w:p>
    <w:p w:rsidR="00AC4FAB" w:rsidRDefault="00AC4FAB" w:rsidP="00AC4FAB">
      <w:pPr>
        <w:pStyle w:val="Prrafodelista"/>
        <w:numPr>
          <w:ilvl w:val="0"/>
          <w:numId w:val="32"/>
        </w:numPr>
      </w:pPr>
      <w:r>
        <w:t xml:space="preserve">Plano 11/11 </w:t>
      </w:r>
      <w:r>
        <w:sym w:font="Wingdings" w:char="F0E0"/>
      </w:r>
      <w:r>
        <w:t xml:space="preserve"> </w:t>
      </w:r>
      <w:r w:rsidRPr="00A52BCC">
        <w:t>https://goo.gl/LQ6AfH</w:t>
      </w:r>
    </w:p>
    <w:p w:rsidR="00AC4FAB" w:rsidRDefault="00AC4FAB" w:rsidP="00AC4FAB">
      <w:pPr>
        <w:pStyle w:val="Prrafodelista"/>
        <w:numPr>
          <w:ilvl w:val="0"/>
          <w:numId w:val="32"/>
        </w:numPr>
      </w:pPr>
      <w:r>
        <w:t xml:space="preserve">Plano de conexionado del proyecto </w:t>
      </w:r>
      <w:r>
        <w:sym w:font="Wingdings" w:char="F0E0"/>
      </w:r>
      <w:r>
        <w:t xml:space="preserve"> </w:t>
      </w:r>
      <w:r w:rsidRPr="00A52BCC">
        <w:t>https://goo.gl/weWNvk</w:t>
      </w:r>
    </w:p>
    <w:p w:rsidR="00AC4FAB" w:rsidRDefault="00AC4FAB" w:rsidP="00AC4FAB"/>
    <w:p w:rsidR="003E6511" w:rsidRPr="003E6511" w:rsidRDefault="003E6511" w:rsidP="003E6511">
      <w:pPr>
        <w:ind w:left="709" w:firstLine="0"/>
      </w:pPr>
      <w:bookmarkStart w:id="43" w:name="_GoBack"/>
      <w:bookmarkEnd w:id="43"/>
    </w:p>
    <w:sectPr w:rsidR="003E6511" w:rsidRPr="003E6511" w:rsidSect="00370807">
      <w:pgSz w:w="11907" w:h="16840" w:code="9"/>
      <w:pgMar w:top="1418" w:right="1701" w:bottom="1418" w:left="1701" w:header="56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04BD" w:rsidRDefault="00D204BD">
      <w:r>
        <w:separator/>
      </w:r>
    </w:p>
  </w:endnote>
  <w:endnote w:type="continuationSeparator" w:id="0">
    <w:p w:rsidR="00D204BD" w:rsidRDefault="00D20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Pr="004253CC" w:rsidRDefault="00D204BD" w:rsidP="004253CC">
    <w:pPr>
      <w:pStyle w:val="Piedepgina"/>
      <w:tabs>
        <w:tab w:val="clear" w:pos="8504"/>
      </w:tabs>
      <w:ind w:left="-567" w:right="-851" w:firstLine="0"/>
      <w:rPr>
        <w:sz w:val="20"/>
        <w:szCs w:val="20"/>
      </w:rPr>
    </w:pPr>
    <w:r w:rsidRPr="004253CC">
      <w:rPr>
        <w:sz w:val="20"/>
        <w:szCs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Pr="004253CC" w:rsidRDefault="00D204BD" w:rsidP="004253CC">
    <w:pPr>
      <w:pStyle w:val="Piedepgina"/>
      <w:tabs>
        <w:tab w:val="clear" w:pos="8504"/>
      </w:tabs>
      <w:ind w:left="-567" w:right="-851" w:firstLine="0"/>
      <w:rPr>
        <w:sz w:val="20"/>
        <w:szCs w:val="20"/>
      </w:rPr>
    </w:pPr>
    <w:r w:rsidRPr="004253CC">
      <w:rPr>
        <w:noProof/>
        <w:sz w:val="20"/>
        <w:szCs w:val="20"/>
      </w:rPr>
      <w:drawing>
        <wp:anchor distT="0" distB="0" distL="114300" distR="114300" simplePos="0" relativeHeight="251661312" behindDoc="0" locked="0" layoutInCell="1" allowOverlap="1" wp14:anchorId="7D342DFE" wp14:editId="55D55B8A">
          <wp:simplePos x="0" y="0"/>
          <wp:positionH relativeFrom="column">
            <wp:align>center</wp:align>
          </wp:positionH>
          <wp:positionV relativeFrom="paragraph">
            <wp:posOffset>-199390</wp:posOffset>
          </wp:positionV>
          <wp:extent cx="5322570" cy="67945"/>
          <wp:effectExtent l="0" t="0" r="0" b="8255"/>
          <wp:wrapTight wrapText="bothSides">
            <wp:wrapPolygon edited="0">
              <wp:start x="0" y="0"/>
              <wp:lineTo x="0" y="18168"/>
              <wp:lineTo x="21492" y="18168"/>
              <wp:lineTo x="21492" y="0"/>
              <wp:lineTo x="0" y="0"/>
            </wp:wrapPolygon>
          </wp:wrapTight>
          <wp:docPr id="124" name="Imagen 124" descr="piepagina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epagina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22570" cy="67945"/>
                  </a:xfrm>
                  <a:prstGeom prst="rect">
                    <a:avLst/>
                  </a:prstGeom>
                  <a:noFill/>
                </pic:spPr>
              </pic:pic>
            </a:graphicData>
          </a:graphic>
          <wp14:sizeRelH relativeFrom="page">
            <wp14:pctWidth>0</wp14:pctWidth>
          </wp14:sizeRelH>
          <wp14:sizeRelV relativeFrom="page">
            <wp14:pctHeight>0</wp14:pctHeight>
          </wp14:sizeRelV>
        </wp:anchor>
      </w:drawing>
    </w:r>
    <w:r w:rsidRPr="004253CC">
      <w:rPr>
        <w:sz w:val="20"/>
        <w:szCs w:val="20"/>
      </w:rPr>
      <w:t xml:space="preserve">Miguel Ángel Sastre Gálvez                       </w:t>
    </w:r>
    <w:r>
      <w:rPr>
        <w:sz w:val="20"/>
        <w:szCs w:val="20"/>
      </w:rPr>
      <w:t xml:space="preserve">           </w:t>
    </w:r>
    <w:r w:rsidRPr="004253CC">
      <w:rPr>
        <w:sz w:val="20"/>
        <w:szCs w:val="20"/>
      </w:rPr>
      <w:t xml:space="preserve">Fecha 15/06/2016                    </w:t>
    </w:r>
    <w:r>
      <w:rPr>
        <w:sz w:val="20"/>
        <w:szCs w:val="20"/>
      </w:rPr>
      <w:t xml:space="preserve">           </w:t>
    </w:r>
    <w:r w:rsidRPr="004253CC">
      <w:rPr>
        <w:sz w:val="20"/>
        <w:szCs w:val="20"/>
      </w:rPr>
      <w:t xml:space="preserve">  </w:t>
    </w:r>
    <w:r>
      <w:rPr>
        <w:sz w:val="20"/>
        <w:szCs w:val="20"/>
      </w:rPr>
      <w:t xml:space="preserve">     </w:t>
    </w:r>
    <w:r w:rsidRPr="004253CC">
      <w:rPr>
        <w:sz w:val="20"/>
        <w:szCs w:val="20"/>
      </w:rPr>
      <w:t xml:space="preserve">                    </w:t>
    </w:r>
    <w:r w:rsidRPr="004253CC">
      <w:rPr>
        <w:sz w:val="20"/>
        <w:szCs w:val="20"/>
      </w:rPr>
      <w:fldChar w:fldCharType="begin"/>
    </w:r>
    <w:r w:rsidRPr="004253CC">
      <w:rPr>
        <w:sz w:val="20"/>
        <w:szCs w:val="20"/>
      </w:rPr>
      <w:instrText>PAGE   \* MERGEFORMAT</w:instrText>
    </w:r>
    <w:r w:rsidRPr="004253CC">
      <w:rPr>
        <w:sz w:val="20"/>
        <w:szCs w:val="20"/>
      </w:rPr>
      <w:fldChar w:fldCharType="separate"/>
    </w:r>
    <w:r w:rsidR="00AC4FAB">
      <w:rPr>
        <w:noProof/>
        <w:sz w:val="20"/>
        <w:szCs w:val="20"/>
      </w:rPr>
      <w:t>140</w:t>
    </w:r>
    <w:r w:rsidRPr="004253CC">
      <w:rPr>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04BD" w:rsidRDefault="00D204BD">
      <w:r>
        <w:separator/>
      </w:r>
    </w:p>
  </w:footnote>
  <w:footnote w:type="continuationSeparator" w:id="0">
    <w:p w:rsidR="00D204BD" w:rsidRDefault="00D204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58240" behindDoc="0" locked="0" layoutInCell="1" allowOverlap="1">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3" name="Imagen 123"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Introducción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77696" behindDoc="0" locked="0" layoutInCell="1" allowOverlap="1" wp14:anchorId="2EE7CCEB" wp14:editId="0DAD2592">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32" name="Imagen 132"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 xml:space="preserve">Referencias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79744" behindDoc="0" locked="0" layoutInCell="1" allowOverlap="1" wp14:anchorId="29E1580F" wp14:editId="44FBFACF">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33" name="Imagen 133"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Anexos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63360" behindDoc="0" locked="0" layoutInCell="1" allowOverlap="1" wp14:anchorId="695A3EB7" wp14:editId="4624E010">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5" name="Imagen 125"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Introducción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65408" behindDoc="0" locked="0" layoutInCell="1" allowOverlap="1" wp14:anchorId="0727D318" wp14:editId="1DD9F1A0">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6" name="Imagen 126"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Memoria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67456" behindDoc="0" locked="0" layoutInCell="1" allowOverlap="1" wp14:anchorId="3362C58B" wp14:editId="6F413C69">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7" name="Imagen 127"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Planos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69504" behindDoc="0" locked="0" layoutInCell="1" allowOverlap="1" wp14:anchorId="03F9CC82" wp14:editId="21273D71">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8" name="Imagen 128"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Pliego de condiciones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71552" behindDoc="0" locked="0" layoutInCell="1" allowOverlap="1" wp14:anchorId="5344F2F3" wp14:editId="1729426D">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29" name="Imagen 129"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Presupuesto</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81792" behindDoc="0" locked="0" layoutInCell="1" allowOverlap="1" wp14:anchorId="02D73B7D" wp14:editId="1611DD4A">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35" name="Imagen 135"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Conclusiones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73600" behindDoc="0" locked="0" layoutInCell="1" allowOverlap="1" wp14:anchorId="779A9D01" wp14:editId="0186174B">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30" name="Imagen 130"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 xml:space="preserve">Índice de imágenes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4BD" w:rsidRDefault="00D204BD" w:rsidP="00FE7602">
    <w:pPr>
      <w:pStyle w:val="Encabezado"/>
      <w:ind w:left="-567" w:firstLine="0"/>
      <w:jc w:val="left"/>
      <w:rPr>
        <w:b/>
        <w:sz w:val="20"/>
        <w:szCs w:val="20"/>
      </w:rPr>
    </w:pPr>
    <w:r w:rsidRPr="00FE7602">
      <w:rPr>
        <w:b/>
        <w:noProof/>
        <w:sz w:val="20"/>
        <w:szCs w:val="20"/>
      </w:rPr>
      <w:drawing>
        <wp:anchor distT="0" distB="0" distL="114300" distR="114300" simplePos="0" relativeHeight="251675648" behindDoc="0" locked="0" layoutInCell="1" allowOverlap="1" wp14:anchorId="6E2C588D" wp14:editId="364E0558">
          <wp:simplePos x="0" y="0"/>
          <wp:positionH relativeFrom="column">
            <wp:posOffset>-508635</wp:posOffset>
          </wp:positionH>
          <wp:positionV relativeFrom="paragraph">
            <wp:posOffset>363855</wp:posOffset>
          </wp:positionV>
          <wp:extent cx="6350000" cy="132715"/>
          <wp:effectExtent l="0" t="0" r="0" b="635"/>
          <wp:wrapTight wrapText="bothSides">
            <wp:wrapPolygon edited="0">
              <wp:start x="0" y="0"/>
              <wp:lineTo x="0" y="18603"/>
              <wp:lineTo x="21514" y="18603"/>
              <wp:lineTo x="21514" y="0"/>
              <wp:lineTo x="0" y="0"/>
            </wp:wrapPolygon>
          </wp:wrapTight>
          <wp:docPr id="131" name="Imagen 131" descr="encabezado_PFC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abezado_PFC_az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0000" cy="132715"/>
                  </a:xfrm>
                  <a:prstGeom prst="rect">
                    <a:avLst/>
                  </a:prstGeom>
                  <a:noFill/>
                </pic:spPr>
              </pic:pic>
            </a:graphicData>
          </a:graphic>
          <wp14:sizeRelH relativeFrom="page">
            <wp14:pctWidth>0</wp14:pctWidth>
          </wp14:sizeRelH>
          <wp14:sizeRelV relativeFrom="page">
            <wp14:pctHeight>0</wp14:pctHeight>
          </wp14:sizeRelV>
        </wp:anchor>
      </w:drawing>
    </w:r>
    <w:r>
      <w:rPr>
        <w:b/>
        <w:sz w:val="20"/>
        <w:szCs w:val="20"/>
      </w:rPr>
      <w:t>Sistema de Control de Parking Automatizado por S</w:t>
    </w:r>
    <w:r w:rsidRPr="00FE7602">
      <w:rPr>
        <w:b/>
        <w:sz w:val="20"/>
        <w:szCs w:val="20"/>
      </w:rPr>
      <w:t>oftware</w:t>
    </w:r>
  </w:p>
  <w:p w:rsidR="00D204BD" w:rsidRPr="00E568DC" w:rsidRDefault="00D204BD" w:rsidP="00FE7602">
    <w:pPr>
      <w:pStyle w:val="Encabezado"/>
      <w:ind w:left="-567" w:firstLine="0"/>
      <w:jc w:val="left"/>
      <w:rPr>
        <w:sz w:val="20"/>
        <w:szCs w:val="20"/>
      </w:rPr>
    </w:pPr>
    <w:r>
      <w:rPr>
        <w:sz w:val="20"/>
        <w:szCs w:val="20"/>
      </w:rPr>
      <w:t xml:space="preserve">Glosario de términos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C8864BF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03E847CA"/>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0486B7A"/>
    <w:multiLevelType w:val="hybridMultilevel"/>
    <w:tmpl w:val="EE642F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2936DE9"/>
    <w:multiLevelType w:val="hybridMultilevel"/>
    <w:tmpl w:val="9D9ABAA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1D68589A"/>
    <w:multiLevelType w:val="hybridMultilevel"/>
    <w:tmpl w:val="C52240B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DFD248C"/>
    <w:multiLevelType w:val="multilevel"/>
    <w:tmpl w:val="98CC5A3C"/>
    <w:lvl w:ilvl="0">
      <w:start w:val="1"/>
      <w:numFmt w:val="decimal"/>
      <w:lvlText w:val="%1."/>
      <w:lvlJc w:val="left"/>
      <w:pPr>
        <w:ind w:left="360" w:hanging="360"/>
      </w:pPr>
      <w:rPr>
        <w:rFonts w:hint="default"/>
      </w:rPr>
    </w:lvl>
    <w:lvl w:ilvl="1">
      <w:start w:val="1"/>
      <w:numFmt w:val="none"/>
      <w:pStyle w:val="Ttulo2"/>
      <w:lvlText w:val="3.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814396"/>
    <w:multiLevelType w:val="hybridMultilevel"/>
    <w:tmpl w:val="064CE82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25A851EE"/>
    <w:multiLevelType w:val="multilevel"/>
    <w:tmpl w:val="DFCEA068"/>
    <w:lvl w:ilvl="0">
      <w:start w:val="1"/>
      <w:numFmt w:val="decimal"/>
      <w:lvlText w:val="%1."/>
      <w:lvlJc w:val="left"/>
      <w:pPr>
        <w:ind w:left="1429" w:hanging="360"/>
      </w:pPr>
    </w:lvl>
    <w:lvl w:ilvl="1">
      <w:start w:val="4"/>
      <w:numFmt w:val="decimal"/>
      <w:isLgl/>
      <w:lvlText w:val="%1.%2"/>
      <w:lvlJc w:val="left"/>
      <w:pPr>
        <w:ind w:left="1866" w:hanging="720"/>
      </w:pPr>
      <w:rPr>
        <w:rFonts w:hint="default"/>
      </w:rPr>
    </w:lvl>
    <w:lvl w:ilvl="2">
      <w:start w:val="2"/>
      <w:numFmt w:val="decimal"/>
      <w:isLgl/>
      <w:lvlText w:val="%1.%2.%3"/>
      <w:lvlJc w:val="left"/>
      <w:pPr>
        <w:ind w:left="1943" w:hanging="720"/>
      </w:pPr>
      <w:rPr>
        <w:rFonts w:hint="default"/>
      </w:rPr>
    </w:lvl>
    <w:lvl w:ilvl="3">
      <w:start w:val="1"/>
      <w:numFmt w:val="decimal"/>
      <w:isLgl/>
      <w:lvlText w:val="%1.%2.%3.%4"/>
      <w:lvlJc w:val="left"/>
      <w:pPr>
        <w:ind w:left="2380" w:hanging="1080"/>
      </w:pPr>
      <w:rPr>
        <w:rFonts w:hint="default"/>
      </w:rPr>
    </w:lvl>
    <w:lvl w:ilvl="4">
      <w:start w:val="1"/>
      <w:numFmt w:val="decimal"/>
      <w:isLgl/>
      <w:lvlText w:val="%1.%2.%3.%4.%5"/>
      <w:lvlJc w:val="left"/>
      <w:pPr>
        <w:ind w:left="2817" w:hanging="1440"/>
      </w:pPr>
      <w:rPr>
        <w:rFonts w:hint="default"/>
      </w:rPr>
    </w:lvl>
    <w:lvl w:ilvl="5">
      <w:start w:val="1"/>
      <w:numFmt w:val="decimal"/>
      <w:isLgl/>
      <w:lvlText w:val="%1.%2.%3.%4.%5.%6"/>
      <w:lvlJc w:val="left"/>
      <w:pPr>
        <w:ind w:left="2894" w:hanging="1440"/>
      </w:pPr>
      <w:rPr>
        <w:rFonts w:hint="default"/>
      </w:rPr>
    </w:lvl>
    <w:lvl w:ilvl="6">
      <w:start w:val="1"/>
      <w:numFmt w:val="decimal"/>
      <w:isLgl/>
      <w:lvlText w:val="%1.%2.%3.%4.%5.%6.%7"/>
      <w:lvlJc w:val="left"/>
      <w:pPr>
        <w:ind w:left="3331" w:hanging="1800"/>
      </w:pPr>
      <w:rPr>
        <w:rFonts w:hint="default"/>
      </w:rPr>
    </w:lvl>
    <w:lvl w:ilvl="7">
      <w:start w:val="1"/>
      <w:numFmt w:val="decimal"/>
      <w:isLgl/>
      <w:lvlText w:val="%1.%2.%3.%4.%5.%6.%7.%8"/>
      <w:lvlJc w:val="left"/>
      <w:pPr>
        <w:ind w:left="3768" w:hanging="2160"/>
      </w:pPr>
      <w:rPr>
        <w:rFonts w:hint="default"/>
      </w:rPr>
    </w:lvl>
    <w:lvl w:ilvl="8">
      <w:start w:val="1"/>
      <w:numFmt w:val="decimal"/>
      <w:isLgl/>
      <w:lvlText w:val="%1.%2.%3.%4.%5.%6.%7.%8.%9"/>
      <w:lvlJc w:val="left"/>
      <w:pPr>
        <w:ind w:left="3845" w:hanging="2160"/>
      </w:pPr>
      <w:rPr>
        <w:rFonts w:hint="default"/>
      </w:rPr>
    </w:lvl>
  </w:abstractNum>
  <w:abstractNum w:abstractNumId="8" w15:restartNumberingAfterBreak="0">
    <w:nsid w:val="28156796"/>
    <w:multiLevelType w:val="hybridMultilevel"/>
    <w:tmpl w:val="5E86C58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2D9D214F"/>
    <w:multiLevelType w:val="hybridMultilevel"/>
    <w:tmpl w:val="2B407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120CD3"/>
    <w:multiLevelType w:val="hybridMultilevel"/>
    <w:tmpl w:val="5D0E63C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3C7D3994"/>
    <w:multiLevelType w:val="hybridMultilevel"/>
    <w:tmpl w:val="3D8EEEC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3EA618F6"/>
    <w:multiLevelType w:val="hybridMultilevel"/>
    <w:tmpl w:val="8EE2EE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464B7403"/>
    <w:multiLevelType w:val="hybridMultilevel"/>
    <w:tmpl w:val="9B4C5A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80B238C"/>
    <w:multiLevelType w:val="hybridMultilevel"/>
    <w:tmpl w:val="F35EE71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4B276B63"/>
    <w:multiLevelType w:val="hybridMultilevel"/>
    <w:tmpl w:val="EE246A7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4C1747DA"/>
    <w:multiLevelType w:val="hybridMultilevel"/>
    <w:tmpl w:val="5E86C58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4CB57D0F"/>
    <w:multiLevelType w:val="hybridMultilevel"/>
    <w:tmpl w:val="D45E992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539A7D5B"/>
    <w:multiLevelType w:val="hybridMultilevel"/>
    <w:tmpl w:val="F83CD1BA"/>
    <w:lvl w:ilvl="0" w:tplc="0C0A0001">
      <w:start w:val="1"/>
      <w:numFmt w:val="bullet"/>
      <w:lvlText w:val=""/>
      <w:lvlJc w:val="left"/>
      <w:pPr>
        <w:ind w:left="1429" w:hanging="360"/>
      </w:pPr>
      <w:rPr>
        <w:rFonts w:ascii="Symbol" w:hAnsi="Symbol" w:hint="default"/>
      </w:rPr>
    </w:lvl>
    <w:lvl w:ilvl="1" w:tplc="49F0F260">
      <w:numFmt w:val="bullet"/>
      <w:lvlText w:val="-"/>
      <w:lvlJc w:val="left"/>
      <w:pPr>
        <w:ind w:left="2149" w:hanging="360"/>
      </w:pPr>
      <w:rPr>
        <w:rFonts w:ascii="Tahoma" w:eastAsia="Times New Roman" w:hAnsi="Tahoma" w:cs="Tahoma"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544532DE"/>
    <w:multiLevelType w:val="multilevel"/>
    <w:tmpl w:val="9B56D55C"/>
    <w:lvl w:ilvl="0">
      <w:start w:val="1"/>
      <w:numFmt w:val="decimal"/>
      <w:lvlText w:val="%1."/>
      <w:lvlJc w:val="left"/>
      <w:pPr>
        <w:ind w:left="1429" w:hanging="360"/>
      </w:pPr>
    </w:lvl>
    <w:lvl w:ilvl="1">
      <w:start w:val="3"/>
      <w:numFmt w:val="decimal"/>
      <w:isLgl/>
      <w:lvlText w:val="%1.%2"/>
      <w:lvlJc w:val="left"/>
      <w:pPr>
        <w:ind w:left="1866" w:hanging="720"/>
      </w:pPr>
      <w:rPr>
        <w:rFonts w:hint="default"/>
      </w:rPr>
    </w:lvl>
    <w:lvl w:ilvl="2">
      <w:start w:val="2"/>
      <w:numFmt w:val="decimal"/>
      <w:isLgl/>
      <w:lvlText w:val="%1.%2.%3"/>
      <w:lvlJc w:val="left"/>
      <w:pPr>
        <w:ind w:left="1943" w:hanging="720"/>
      </w:pPr>
      <w:rPr>
        <w:rFonts w:hint="default"/>
      </w:rPr>
    </w:lvl>
    <w:lvl w:ilvl="3">
      <w:start w:val="1"/>
      <w:numFmt w:val="decimal"/>
      <w:isLgl/>
      <w:lvlText w:val="%1.%2.%3.%4"/>
      <w:lvlJc w:val="left"/>
      <w:pPr>
        <w:ind w:left="2380" w:hanging="1080"/>
      </w:pPr>
      <w:rPr>
        <w:rFonts w:hint="default"/>
      </w:rPr>
    </w:lvl>
    <w:lvl w:ilvl="4">
      <w:start w:val="1"/>
      <w:numFmt w:val="decimal"/>
      <w:isLgl/>
      <w:lvlText w:val="%1.%2.%3.%4.%5"/>
      <w:lvlJc w:val="left"/>
      <w:pPr>
        <w:ind w:left="2817" w:hanging="1440"/>
      </w:pPr>
      <w:rPr>
        <w:rFonts w:hint="default"/>
      </w:rPr>
    </w:lvl>
    <w:lvl w:ilvl="5">
      <w:start w:val="1"/>
      <w:numFmt w:val="decimal"/>
      <w:isLgl/>
      <w:lvlText w:val="%1.%2.%3.%4.%5.%6"/>
      <w:lvlJc w:val="left"/>
      <w:pPr>
        <w:ind w:left="2894" w:hanging="1440"/>
      </w:pPr>
      <w:rPr>
        <w:rFonts w:hint="default"/>
      </w:rPr>
    </w:lvl>
    <w:lvl w:ilvl="6">
      <w:start w:val="1"/>
      <w:numFmt w:val="decimal"/>
      <w:isLgl/>
      <w:lvlText w:val="%1.%2.%3.%4.%5.%6.%7"/>
      <w:lvlJc w:val="left"/>
      <w:pPr>
        <w:ind w:left="3331" w:hanging="1800"/>
      </w:pPr>
      <w:rPr>
        <w:rFonts w:hint="default"/>
      </w:rPr>
    </w:lvl>
    <w:lvl w:ilvl="7">
      <w:start w:val="1"/>
      <w:numFmt w:val="decimal"/>
      <w:isLgl/>
      <w:lvlText w:val="%1.%2.%3.%4.%5.%6.%7.%8"/>
      <w:lvlJc w:val="left"/>
      <w:pPr>
        <w:ind w:left="3768" w:hanging="2160"/>
      </w:pPr>
      <w:rPr>
        <w:rFonts w:hint="default"/>
      </w:rPr>
    </w:lvl>
    <w:lvl w:ilvl="8">
      <w:start w:val="1"/>
      <w:numFmt w:val="decimal"/>
      <w:isLgl/>
      <w:lvlText w:val="%1.%2.%3.%4.%5.%6.%7.%8.%9"/>
      <w:lvlJc w:val="left"/>
      <w:pPr>
        <w:ind w:left="3845" w:hanging="2160"/>
      </w:pPr>
      <w:rPr>
        <w:rFonts w:hint="default"/>
      </w:rPr>
    </w:lvl>
  </w:abstractNum>
  <w:abstractNum w:abstractNumId="20" w15:restartNumberingAfterBreak="0">
    <w:nsid w:val="58A87F1F"/>
    <w:multiLevelType w:val="hybridMultilevel"/>
    <w:tmpl w:val="46CA0F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5A26374F"/>
    <w:multiLevelType w:val="hybridMultilevel"/>
    <w:tmpl w:val="86FAB100"/>
    <w:lvl w:ilvl="0" w:tplc="CE483A22">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2" w15:restartNumberingAfterBreak="0">
    <w:nsid w:val="5BBD267D"/>
    <w:multiLevelType w:val="multilevel"/>
    <w:tmpl w:val="20AE37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FE52C25"/>
    <w:multiLevelType w:val="hybridMultilevel"/>
    <w:tmpl w:val="752A396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63463C68"/>
    <w:multiLevelType w:val="hybridMultilevel"/>
    <w:tmpl w:val="FE9EC1E8"/>
    <w:lvl w:ilvl="0" w:tplc="8AAEB674">
      <w:start w:val="1"/>
      <w:numFmt w:val="upperLetter"/>
      <w:lvlText w:val="%1."/>
      <w:lvlJc w:val="left"/>
      <w:pPr>
        <w:ind w:left="1035" w:hanging="360"/>
      </w:pPr>
      <w:rPr>
        <w:rFonts w:hint="default"/>
      </w:rPr>
    </w:lvl>
    <w:lvl w:ilvl="1" w:tplc="0C0A0019" w:tentative="1">
      <w:start w:val="1"/>
      <w:numFmt w:val="lowerLetter"/>
      <w:lvlText w:val="%2."/>
      <w:lvlJc w:val="left"/>
      <w:pPr>
        <w:ind w:left="1755" w:hanging="360"/>
      </w:pPr>
    </w:lvl>
    <w:lvl w:ilvl="2" w:tplc="0C0A001B" w:tentative="1">
      <w:start w:val="1"/>
      <w:numFmt w:val="lowerRoman"/>
      <w:lvlText w:val="%3."/>
      <w:lvlJc w:val="right"/>
      <w:pPr>
        <w:ind w:left="2475" w:hanging="180"/>
      </w:pPr>
    </w:lvl>
    <w:lvl w:ilvl="3" w:tplc="0C0A000F" w:tentative="1">
      <w:start w:val="1"/>
      <w:numFmt w:val="decimal"/>
      <w:lvlText w:val="%4."/>
      <w:lvlJc w:val="left"/>
      <w:pPr>
        <w:ind w:left="3195" w:hanging="360"/>
      </w:pPr>
    </w:lvl>
    <w:lvl w:ilvl="4" w:tplc="0C0A0019" w:tentative="1">
      <w:start w:val="1"/>
      <w:numFmt w:val="lowerLetter"/>
      <w:lvlText w:val="%5."/>
      <w:lvlJc w:val="left"/>
      <w:pPr>
        <w:ind w:left="3915" w:hanging="360"/>
      </w:pPr>
    </w:lvl>
    <w:lvl w:ilvl="5" w:tplc="0C0A001B" w:tentative="1">
      <w:start w:val="1"/>
      <w:numFmt w:val="lowerRoman"/>
      <w:lvlText w:val="%6."/>
      <w:lvlJc w:val="right"/>
      <w:pPr>
        <w:ind w:left="4635" w:hanging="180"/>
      </w:pPr>
    </w:lvl>
    <w:lvl w:ilvl="6" w:tplc="0C0A000F" w:tentative="1">
      <w:start w:val="1"/>
      <w:numFmt w:val="decimal"/>
      <w:lvlText w:val="%7."/>
      <w:lvlJc w:val="left"/>
      <w:pPr>
        <w:ind w:left="5355" w:hanging="360"/>
      </w:pPr>
    </w:lvl>
    <w:lvl w:ilvl="7" w:tplc="0C0A0019" w:tentative="1">
      <w:start w:val="1"/>
      <w:numFmt w:val="lowerLetter"/>
      <w:lvlText w:val="%8."/>
      <w:lvlJc w:val="left"/>
      <w:pPr>
        <w:ind w:left="6075" w:hanging="360"/>
      </w:pPr>
    </w:lvl>
    <w:lvl w:ilvl="8" w:tplc="0C0A001B" w:tentative="1">
      <w:start w:val="1"/>
      <w:numFmt w:val="lowerRoman"/>
      <w:lvlText w:val="%9."/>
      <w:lvlJc w:val="right"/>
      <w:pPr>
        <w:ind w:left="6795" w:hanging="180"/>
      </w:pPr>
    </w:lvl>
  </w:abstractNum>
  <w:abstractNum w:abstractNumId="25" w15:restartNumberingAfterBreak="0">
    <w:nsid w:val="690B1815"/>
    <w:multiLevelType w:val="multilevel"/>
    <w:tmpl w:val="4C248CF0"/>
    <w:lvl w:ilvl="0">
      <w:numFmt w:val="decimal"/>
      <w:pStyle w:val="Ttulo1"/>
      <w:lvlText w:val="%1."/>
      <w:lvlJc w:val="left"/>
      <w:pPr>
        <w:ind w:left="2345" w:hanging="360"/>
      </w:pPr>
      <w:rPr>
        <w:rFonts w:hint="default"/>
        <w:sz w:val="96"/>
        <w:szCs w:val="9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9663334"/>
    <w:multiLevelType w:val="hybridMultilevel"/>
    <w:tmpl w:val="883AA284"/>
    <w:lvl w:ilvl="0" w:tplc="34389AF2">
      <w:start w:val="1"/>
      <w:numFmt w:val="upperLetter"/>
      <w:pStyle w:val="Ttulo4"/>
      <w:lvlText w:val="%1."/>
      <w:lvlJc w:val="left"/>
      <w:pPr>
        <w:ind w:left="1627" w:hanging="360"/>
      </w:pPr>
    </w:lvl>
    <w:lvl w:ilvl="1" w:tplc="0C0A0019" w:tentative="1">
      <w:start w:val="1"/>
      <w:numFmt w:val="lowerLetter"/>
      <w:lvlText w:val="%2."/>
      <w:lvlJc w:val="left"/>
      <w:pPr>
        <w:ind w:left="2347" w:hanging="360"/>
      </w:pPr>
    </w:lvl>
    <w:lvl w:ilvl="2" w:tplc="0C0A001B" w:tentative="1">
      <w:start w:val="1"/>
      <w:numFmt w:val="lowerRoman"/>
      <w:lvlText w:val="%3."/>
      <w:lvlJc w:val="right"/>
      <w:pPr>
        <w:ind w:left="3067" w:hanging="180"/>
      </w:pPr>
    </w:lvl>
    <w:lvl w:ilvl="3" w:tplc="0C0A000F" w:tentative="1">
      <w:start w:val="1"/>
      <w:numFmt w:val="decimal"/>
      <w:lvlText w:val="%4."/>
      <w:lvlJc w:val="left"/>
      <w:pPr>
        <w:ind w:left="3787" w:hanging="360"/>
      </w:pPr>
    </w:lvl>
    <w:lvl w:ilvl="4" w:tplc="0C0A0019" w:tentative="1">
      <w:start w:val="1"/>
      <w:numFmt w:val="lowerLetter"/>
      <w:lvlText w:val="%5."/>
      <w:lvlJc w:val="left"/>
      <w:pPr>
        <w:ind w:left="4507" w:hanging="360"/>
      </w:pPr>
    </w:lvl>
    <w:lvl w:ilvl="5" w:tplc="0C0A001B" w:tentative="1">
      <w:start w:val="1"/>
      <w:numFmt w:val="lowerRoman"/>
      <w:lvlText w:val="%6."/>
      <w:lvlJc w:val="right"/>
      <w:pPr>
        <w:ind w:left="5227" w:hanging="180"/>
      </w:pPr>
    </w:lvl>
    <w:lvl w:ilvl="6" w:tplc="0C0A000F" w:tentative="1">
      <w:start w:val="1"/>
      <w:numFmt w:val="decimal"/>
      <w:lvlText w:val="%7."/>
      <w:lvlJc w:val="left"/>
      <w:pPr>
        <w:ind w:left="5947" w:hanging="360"/>
      </w:pPr>
    </w:lvl>
    <w:lvl w:ilvl="7" w:tplc="0C0A0019" w:tentative="1">
      <w:start w:val="1"/>
      <w:numFmt w:val="lowerLetter"/>
      <w:lvlText w:val="%8."/>
      <w:lvlJc w:val="left"/>
      <w:pPr>
        <w:ind w:left="6667" w:hanging="360"/>
      </w:pPr>
    </w:lvl>
    <w:lvl w:ilvl="8" w:tplc="0C0A001B" w:tentative="1">
      <w:start w:val="1"/>
      <w:numFmt w:val="lowerRoman"/>
      <w:lvlText w:val="%9."/>
      <w:lvlJc w:val="right"/>
      <w:pPr>
        <w:ind w:left="7387" w:hanging="180"/>
      </w:pPr>
    </w:lvl>
  </w:abstractNum>
  <w:abstractNum w:abstractNumId="27" w15:restartNumberingAfterBreak="0">
    <w:nsid w:val="6CA429B1"/>
    <w:multiLevelType w:val="hybridMultilevel"/>
    <w:tmpl w:val="425291E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729331F8"/>
    <w:multiLevelType w:val="hybridMultilevel"/>
    <w:tmpl w:val="0C20A34C"/>
    <w:lvl w:ilvl="0" w:tplc="0C0A0001">
      <w:start w:val="1"/>
      <w:numFmt w:val="bullet"/>
      <w:lvlText w:val=""/>
      <w:lvlJc w:val="left"/>
      <w:pPr>
        <w:ind w:left="1429" w:hanging="360"/>
      </w:pPr>
      <w:rPr>
        <w:rFonts w:ascii="Symbol" w:hAnsi="Symbol" w:hint="default"/>
      </w:rPr>
    </w:lvl>
    <w:lvl w:ilvl="1" w:tplc="0C0A0001">
      <w:start w:val="1"/>
      <w:numFmt w:val="bullet"/>
      <w:lvlText w:val=""/>
      <w:lvlJc w:val="left"/>
      <w:pPr>
        <w:ind w:left="2149" w:hanging="360"/>
      </w:pPr>
      <w:rPr>
        <w:rFonts w:ascii="Symbol" w:hAnsi="Symbol"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774A26FF"/>
    <w:multiLevelType w:val="hybridMultilevel"/>
    <w:tmpl w:val="704ED53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77850D88"/>
    <w:multiLevelType w:val="hybridMultilevel"/>
    <w:tmpl w:val="8312ED2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79ED5A16"/>
    <w:multiLevelType w:val="hybridMultilevel"/>
    <w:tmpl w:val="6C84667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1"/>
  </w:num>
  <w:num w:numId="2">
    <w:abstractNumId w:val="0"/>
  </w:num>
  <w:num w:numId="3">
    <w:abstractNumId w:val="25"/>
  </w:num>
  <w:num w:numId="4">
    <w:abstractNumId w:val="5"/>
  </w:num>
  <w:num w:numId="5">
    <w:abstractNumId w:val="22"/>
  </w:num>
  <w:num w:numId="6">
    <w:abstractNumId w:val="15"/>
  </w:num>
  <w:num w:numId="7">
    <w:abstractNumId w:val="31"/>
  </w:num>
  <w:num w:numId="8">
    <w:abstractNumId w:val="18"/>
  </w:num>
  <w:num w:numId="9">
    <w:abstractNumId w:val="23"/>
  </w:num>
  <w:num w:numId="10">
    <w:abstractNumId w:val="28"/>
  </w:num>
  <w:num w:numId="11">
    <w:abstractNumId w:val="7"/>
  </w:num>
  <w:num w:numId="12">
    <w:abstractNumId w:val="2"/>
  </w:num>
  <w:num w:numId="13">
    <w:abstractNumId w:val="19"/>
  </w:num>
  <w:num w:numId="14">
    <w:abstractNumId w:val="26"/>
  </w:num>
  <w:num w:numId="15">
    <w:abstractNumId w:val="17"/>
  </w:num>
  <w:num w:numId="16">
    <w:abstractNumId w:val="20"/>
  </w:num>
  <w:num w:numId="17">
    <w:abstractNumId w:val="6"/>
  </w:num>
  <w:num w:numId="18">
    <w:abstractNumId w:val="4"/>
  </w:num>
  <w:num w:numId="19">
    <w:abstractNumId w:val="11"/>
  </w:num>
  <w:num w:numId="20">
    <w:abstractNumId w:val="12"/>
  </w:num>
  <w:num w:numId="21">
    <w:abstractNumId w:val="29"/>
  </w:num>
  <w:num w:numId="22">
    <w:abstractNumId w:val="3"/>
  </w:num>
  <w:num w:numId="23">
    <w:abstractNumId w:val="24"/>
  </w:num>
  <w:num w:numId="24">
    <w:abstractNumId w:val="14"/>
  </w:num>
  <w:num w:numId="25">
    <w:abstractNumId w:val="21"/>
  </w:num>
  <w:num w:numId="26">
    <w:abstractNumId w:val="27"/>
  </w:num>
  <w:num w:numId="27">
    <w:abstractNumId w:val="13"/>
  </w:num>
  <w:num w:numId="28">
    <w:abstractNumId w:val="30"/>
  </w:num>
  <w:num w:numId="29">
    <w:abstractNumId w:val="16"/>
  </w:num>
  <w:num w:numId="30">
    <w:abstractNumId w:val="8"/>
  </w:num>
  <w:num w:numId="31">
    <w:abstractNumId w:val="10"/>
  </w:num>
  <w:num w:numId="32">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oNotHyphenateCaps/>
  <w:noPunctuationKerning/>
  <w:characterSpacingControl w:val="doNotCompress"/>
  <w:hdrShapeDefaults>
    <o:shapedefaults v:ext="edit" spidmax="4300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9A0"/>
    <w:rsid w:val="000013D4"/>
    <w:rsid w:val="00010A3C"/>
    <w:rsid w:val="00011624"/>
    <w:rsid w:val="00031271"/>
    <w:rsid w:val="00033319"/>
    <w:rsid w:val="00053D25"/>
    <w:rsid w:val="000576E8"/>
    <w:rsid w:val="00066E00"/>
    <w:rsid w:val="00084E33"/>
    <w:rsid w:val="000A34E5"/>
    <w:rsid w:val="000B1D11"/>
    <w:rsid w:val="000D086D"/>
    <w:rsid w:val="000D606C"/>
    <w:rsid w:val="000E4461"/>
    <w:rsid w:val="000F419F"/>
    <w:rsid w:val="000F73F6"/>
    <w:rsid w:val="00104181"/>
    <w:rsid w:val="00116BDA"/>
    <w:rsid w:val="00124334"/>
    <w:rsid w:val="0012522E"/>
    <w:rsid w:val="00125427"/>
    <w:rsid w:val="00130005"/>
    <w:rsid w:val="00136089"/>
    <w:rsid w:val="00137FF0"/>
    <w:rsid w:val="00143948"/>
    <w:rsid w:val="0015789F"/>
    <w:rsid w:val="00166AA1"/>
    <w:rsid w:val="001720D9"/>
    <w:rsid w:val="0018192E"/>
    <w:rsid w:val="001938C8"/>
    <w:rsid w:val="001A1C26"/>
    <w:rsid w:val="001A2317"/>
    <w:rsid w:val="001E55EC"/>
    <w:rsid w:val="00222721"/>
    <w:rsid w:val="00234718"/>
    <w:rsid w:val="00244ECE"/>
    <w:rsid w:val="0024637D"/>
    <w:rsid w:val="00262A8F"/>
    <w:rsid w:val="00270224"/>
    <w:rsid w:val="002831C2"/>
    <w:rsid w:val="00285894"/>
    <w:rsid w:val="002952F5"/>
    <w:rsid w:val="002A34BC"/>
    <w:rsid w:val="00304790"/>
    <w:rsid w:val="00321E61"/>
    <w:rsid w:val="003544E4"/>
    <w:rsid w:val="003574C1"/>
    <w:rsid w:val="00362475"/>
    <w:rsid w:val="00363CEF"/>
    <w:rsid w:val="003657FF"/>
    <w:rsid w:val="00370807"/>
    <w:rsid w:val="0037491F"/>
    <w:rsid w:val="00392106"/>
    <w:rsid w:val="003D5AC0"/>
    <w:rsid w:val="003E0E97"/>
    <w:rsid w:val="003E6511"/>
    <w:rsid w:val="003F7467"/>
    <w:rsid w:val="00410031"/>
    <w:rsid w:val="00410295"/>
    <w:rsid w:val="004253CC"/>
    <w:rsid w:val="004327EA"/>
    <w:rsid w:val="00461699"/>
    <w:rsid w:val="00472FA0"/>
    <w:rsid w:val="00475B5A"/>
    <w:rsid w:val="00477C40"/>
    <w:rsid w:val="00484CFF"/>
    <w:rsid w:val="004A0113"/>
    <w:rsid w:val="004A2577"/>
    <w:rsid w:val="004B31F4"/>
    <w:rsid w:val="004B5713"/>
    <w:rsid w:val="004B5925"/>
    <w:rsid w:val="004B7CF2"/>
    <w:rsid w:val="004C0010"/>
    <w:rsid w:val="004C795A"/>
    <w:rsid w:val="004E3C9A"/>
    <w:rsid w:val="004F6983"/>
    <w:rsid w:val="00530415"/>
    <w:rsid w:val="00532E83"/>
    <w:rsid w:val="00536916"/>
    <w:rsid w:val="00542343"/>
    <w:rsid w:val="00554A70"/>
    <w:rsid w:val="00562732"/>
    <w:rsid w:val="0056382F"/>
    <w:rsid w:val="00564133"/>
    <w:rsid w:val="0056442B"/>
    <w:rsid w:val="00564DC4"/>
    <w:rsid w:val="00566021"/>
    <w:rsid w:val="00583347"/>
    <w:rsid w:val="005869AE"/>
    <w:rsid w:val="005869B8"/>
    <w:rsid w:val="0059344F"/>
    <w:rsid w:val="005A680F"/>
    <w:rsid w:val="005B1D63"/>
    <w:rsid w:val="005B287E"/>
    <w:rsid w:val="005D0588"/>
    <w:rsid w:val="005D7303"/>
    <w:rsid w:val="006048A5"/>
    <w:rsid w:val="00606CD8"/>
    <w:rsid w:val="006116A0"/>
    <w:rsid w:val="006124DD"/>
    <w:rsid w:val="00621240"/>
    <w:rsid w:val="00621702"/>
    <w:rsid w:val="006232E2"/>
    <w:rsid w:val="0062337B"/>
    <w:rsid w:val="006464D9"/>
    <w:rsid w:val="00667FDF"/>
    <w:rsid w:val="00682174"/>
    <w:rsid w:val="00693DC2"/>
    <w:rsid w:val="006B78ED"/>
    <w:rsid w:val="006E4356"/>
    <w:rsid w:val="006F1263"/>
    <w:rsid w:val="0070449F"/>
    <w:rsid w:val="00707BBE"/>
    <w:rsid w:val="007147DE"/>
    <w:rsid w:val="007163F5"/>
    <w:rsid w:val="00743CEF"/>
    <w:rsid w:val="007605BD"/>
    <w:rsid w:val="00781F5A"/>
    <w:rsid w:val="00783234"/>
    <w:rsid w:val="00791E00"/>
    <w:rsid w:val="00795258"/>
    <w:rsid w:val="007A3F5F"/>
    <w:rsid w:val="007B4E9A"/>
    <w:rsid w:val="007C7563"/>
    <w:rsid w:val="007D2484"/>
    <w:rsid w:val="007D2E31"/>
    <w:rsid w:val="0082765F"/>
    <w:rsid w:val="00830A72"/>
    <w:rsid w:val="00833F53"/>
    <w:rsid w:val="00847AFD"/>
    <w:rsid w:val="00854117"/>
    <w:rsid w:val="00855CF6"/>
    <w:rsid w:val="008575BB"/>
    <w:rsid w:val="00866A80"/>
    <w:rsid w:val="00883E1B"/>
    <w:rsid w:val="0088508E"/>
    <w:rsid w:val="00886781"/>
    <w:rsid w:val="0089227C"/>
    <w:rsid w:val="008926DB"/>
    <w:rsid w:val="00896885"/>
    <w:rsid w:val="008A53E9"/>
    <w:rsid w:val="008B1179"/>
    <w:rsid w:val="008B1C14"/>
    <w:rsid w:val="008B64E0"/>
    <w:rsid w:val="008C7F19"/>
    <w:rsid w:val="008E2292"/>
    <w:rsid w:val="008E25AC"/>
    <w:rsid w:val="008E440F"/>
    <w:rsid w:val="008E7F5D"/>
    <w:rsid w:val="009221EC"/>
    <w:rsid w:val="009237DB"/>
    <w:rsid w:val="0092396E"/>
    <w:rsid w:val="00926B96"/>
    <w:rsid w:val="009332F9"/>
    <w:rsid w:val="00985AEE"/>
    <w:rsid w:val="00990CF6"/>
    <w:rsid w:val="009956BF"/>
    <w:rsid w:val="009A088F"/>
    <w:rsid w:val="009C5EE4"/>
    <w:rsid w:val="009E03C2"/>
    <w:rsid w:val="009F5471"/>
    <w:rsid w:val="009F5948"/>
    <w:rsid w:val="00A038CF"/>
    <w:rsid w:val="00A119E4"/>
    <w:rsid w:val="00A16CF9"/>
    <w:rsid w:val="00A22056"/>
    <w:rsid w:val="00A319A0"/>
    <w:rsid w:val="00A35CF0"/>
    <w:rsid w:val="00A36E4C"/>
    <w:rsid w:val="00A4422C"/>
    <w:rsid w:val="00A52D44"/>
    <w:rsid w:val="00A57E82"/>
    <w:rsid w:val="00A64F31"/>
    <w:rsid w:val="00A71038"/>
    <w:rsid w:val="00A81D01"/>
    <w:rsid w:val="00AB5E29"/>
    <w:rsid w:val="00AC14D2"/>
    <w:rsid w:val="00AC4FAB"/>
    <w:rsid w:val="00AC6FD8"/>
    <w:rsid w:val="00AD0CEC"/>
    <w:rsid w:val="00AF039B"/>
    <w:rsid w:val="00AF7760"/>
    <w:rsid w:val="00B05935"/>
    <w:rsid w:val="00B137D8"/>
    <w:rsid w:val="00B16AB4"/>
    <w:rsid w:val="00B44577"/>
    <w:rsid w:val="00B60263"/>
    <w:rsid w:val="00B630F7"/>
    <w:rsid w:val="00B64A3E"/>
    <w:rsid w:val="00B77BEC"/>
    <w:rsid w:val="00B84BED"/>
    <w:rsid w:val="00B97B68"/>
    <w:rsid w:val="00BA2BA7"/>
    <w:rsid w:val="00BB48C7"/>
    <w:rsid w:val="00BB6AA0"/>
    <w:rsid w:val="00BC35FB"/>
    <w:rsid w:val="00BD5295"/>
    <w:rsid w:val="00BF09ED"/>
    <w:rsid w:val="00C000FF"/>
    <w:rsid w:val="00C164F1"/>
    <w:rsid w:val="00C23600"/>
    <w:rsid w:val="00C306D6"/>
    <w:rsid w:val="00C343EE"/>
    <w:rsid w:val="00C36D18"/>
    <w:rsid w:val="00C372CA"/>
    <w:rsid w:val="00C43A36"/>
    <w:rsid w:val="00C45C8C"/>
    <w:rsid w:val="00C514E4"/>
    <w:rsid w:val="00C733DF"/>
    <w:rsid w:val="00C77E9B"/>
    <w:rsid w:val="00C8365D"/>
    <w:rsid w:val="00C9115C"/>
    <w:rsid w:val="00C95065"/>
    <w:rsid w:val="00C97C0F"/>
    <w:rsid w:val="00CB447D"/>
    <w:rsid w:val="00CD1696"/>
    <w:rsid w:val="00CD36A4"/>
    <w:rsid w:val="00CE505C"/>
    <w:rsid w:val="00CF61AC"/>
    <w:rsid w:val="00D114A1"/>
    <w:rsid w:val="00D16A66"/>
    <w:rsid w:val="00D204BD"/>
    <w:rsid w:val="00D206A1"/>
    <w:rsid w:val="00D222B9"/>
    <w:rsid w:val="00D40523"/>
    <w:rsid w:val="00D47EC5"/>
    <w:rsid w:val="00D615E3"/>
    <w:rsid w:val="00D61E07"/>
    <w:rsid w:val="00DD4A0A"/>
    <w:rsid w:val="00DD5757"/>
    <w:rsid w:val="00DE0FBC"/>
    <w:rsid w:val="00DF5D37"/>
    <w:rsid w:val="00E0028E"/>
    <w:rsid w:val="00E14877"/>
    <w:rsid w:val="00E23EFB"/>
    <w:rsid w:val="00E43E6F"/>
    <w:rsid w:val="00E44A05"/>
    <w:rsid w:val="00E4600C"/>
    <w:rsid w:val="00E517AF"/>
    <w:rsid w:val="00E568DC"/>
    <w:rsid w:val="00E76C2E"/>
    <w:rsid w:val="00E81263"/>
    <w:rsid w:val="00EB5FAE"/>
    <w:rsid w:val="00ED069C"/>
    <w:rsid w:val="00EE4740"/>
    <w:rsid w:val="00EE4C6C"/>
    <w:rsid w:val="00EE774D"/>
    <w:rsid w:val="00EF208C"/>
    <w:rsid w:val="00F02CB5"/>
    <w:rsid w:val="00F031E5"/>
    <w:rsid w:val="00F122FD"/>
    <w:rsid w:val="00F132A6"/>
    <w:rsid w:val="00F267D0"/>
    <w:rsid w:val="00F44FCE"/>
    <w:rsid w:val="00F46A66"/>
    <w:rsid w:val="00F540A0"/>
    <w:rsid w:val="00F57033"/>
    <w:rsid w:val="00F62A4C"/>
    <w:rsid w:val="00F76C9D"/>
    <w:rsid w:val="00F8317F"/>
    <w:rsid w:val="00F96F47"/>
    <w:rsid w:val="00F971CF"/>
    <w:rsid w:val="00FA2590"/>
    <w:rsid w:val="00FA6CC5"/>
    <w:rsid w:val="00FD0F37"/>
    <w:rsid w:val="00FD6241"/>
    <w:rsid w:val="00FE7602"/>
    <w:rsid w:val="00FF21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fill="f" fillcolor="white" stroke="f">
      <v:fill color="white" on="f"/>
      <v:stroke on="f"/>
    </o:shapedefaults>
    <o:shapelayout v:ext="edit">
      <o:idmap v:ext="edit" data="1"/>
    </o:shapelayout>
  </w:shapeDefaults>
  <w:decimalSymbol w:val=","/>
  <w:listSeparator w:val=";"/>
  <w15:docId w15:val="{02E672ED-EA21-43C6-BCF9-E445E7B16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0295"/>
    <w:pPr>
      <w:spacing w:line="288" w:lineRule="auto"/>
      <w:ind w:firstLine="709"/>
      <w:jc w:val="both"/>
    </w:pPr>
    <w:rPr>
      <w:rFonts w:ascii="Tahoma" w:hAnsi="Tahoma"/>
      <w:sz w:val="24"/>
      <w:szCs w:val="24"/>
    </w:rPr>
  </w:style>
  <w:style w:type="paragraph" w:styleId="Ttulo1">
    <w:name w:val="heading 1"/>
    <w:basedOn w:val="Normal"/>
    <w:next w:val="Normal"/>
    <w:qFormat/>
    <w:rsid w:val="00410295"/>
    <w:pPr>
      <w:keepNext/>
      <w:numPr>
        <w:numId w:val="3"/>
      </w:numPr>
      <w:spacing w:before="240" w:after="240"/>
      <w:ind w:left="360"/>
      <w:outlineLvl w:val="0"/>
    </w:pPr>
    <w:rPr>
      <w:rFonts w:ascii="Arial Narrow" w:hAnsi="Arial Narrow"/>
      <w:b/>
      <w:bCs/>
      <w:color w:val="000080"/>
      <w:sz w:val="36"/>
    </w:rPr>
  </w:style>
  <w:style w:type="paragraph" w:styleId="Ttulo2">
    <w:name w:val="heading 2"/>
    <w:basedOn w:val="Normal"/>
    <w:next w:val="Normal"/>
    <w:qFormat/>
    <w:rsid w:val="00410295"/>
    <w:pPr>
      <w:keepNext/>
      <w:numPr>
        <w:ilvl w:val="1"/>
        <w:numId w:val="4"/>
      </w:numPr>
      <w:tabs>
        <w:tab w:val="left" w:pos="567"/>
      </w:tabs>
      <w:spacing w:before="240" w:after="120"/>
      <w:outlineLvl w:val="1"/>
    </w:pPr>
    <w:rPr>
      <w:rFonts w:ascii="Arial Narrow" w:hAnsi="Arial Narrow"/>
      <w:b/>
      <w:color w:val="000080"/>
      <w:sz w:val="30"/>
    </w:rPr>
  </w:style>
  <w:style w:type="paragraph" w:styleId="Ttulo3">
    <w:name w:val="heading 3"/>
    <w:basedOn w:val="Normal"/>
    <w:next w:val="Normal"/>
    <w:qFormat/>
    <w:rsid w:val="00410295"/>
    <w:pPr>
      <w:keepNext/>
      <w:numPr>
        <w:ilvl w:val="2"/>
        <w:numId w:val="5"/>
      </w:numPr>
      <w:spacing w:before="240" w:after="120"/>
      <w:outlineLvl w:val="2"/>
    </w:pPr>
    <w:rPr>
      <w:rFonts w:ascii="Arial Narrow" w:hAnsi="Arial Narrow" w:cs="Tahoma"/>
      <w:b/>
      <w:bCs/>
      <w:color w:val="365F91"/>
      <w:sz w:val="26"/>
      <w:szCs w:val="26"/>
    </w:rPr>
  </w:style>
  <w:style w:type="paragraph" w:styleId="Ttulo4">
    <w:name w:val="heading 4"/>
    <w:basedOn w:val="Normal"/>
    <w:next w:val="Normal"/>
    <w:autoRedefine/>
    <w:qFormat/>
    <w:rsid w:val="00472FA0"/>
    <w:pPr>
      <w:keepNext/>
      <w:numPr>
        <w:numId w:val="14"/>
      </w:numPr>
      <w:tabs>
        <w:tab w:val="left" w:pos="360"/>
      </w:tabs>
      <w:jc w:val="center"/>
      <w:outlineLvl w:val="3"/>
    </w:pPr>
    <w:rPr>
      <w:rFonts w:ascii="Arial Narrow" w:hAnsi="Arial Narrow"/>
      <w:b/>
      <w:color w:val="000080"/>
      <w:sz w:val="30"/>
      <w:szCs w:val="30"/>
    </w:rPr>
  </w:style>
  <w:style w:type="paragraph" w:styleId="Ttulo5">
    <w:name w:val="heading 5"/>
    <w:basedOn w:val="Normal"/>
    <w:next w:val="Normal"/>
    <w:qFormat/>
    <w:rsid w:val="00410295"/>
    <w:pPr>
      <w:keepNext/>
      <w:outlineLvl w:val="4"/>
    </w:pPr>
    <w:rPr>
      <w:rFonts w:cs="Tahoma"/>
      <w:b/>
      <w:bCs/>
      <w:sz w:val="20"/>
    </w:rPr>
  </w:style>
  <w:style w:type="paragraph" w:styleId="Ttulo6">
    <w:name w:val="heading 6"/>
    <w:basedOn w:val="Normal"/>
    <w:next w:val="Normal"/>
    <w:qFormat/>
    <w:rsid w:val="00410295"/>
    <w:pPr>
      <w:keepNext/>
      <w:outlineLvl w:val="5"/>
    </w:pPr>
    <w:rPr>
      <w:rFonts w:cs="Tahoma"/>
      <w:b/>
      <w:bCs/>
      <w:sz w:val="20"/>
      <w:u w:val="single"/>
    </w:rPr>
  </w:style>
  <w:style w:type="paragraph" w:styleId="Ttulo7">
    <w:name w:val="heading 7"/>
    <w:basedOn w:val="Normal"/>
    <w:next w:val="Normal"/>
    <w:qFormat/>
    <w:rsid w:val="00410295"/>
    <w:pPr>
      <w:keepNext/>
      <w:ind w:left="360"/>
      <w:outlineLvl w:val="6"/>
    </w:pPr>
    <w:rPr>
      <w:rFonts w:cs="Tahoma"/>
      <w:b/>
      <w:bCs/>
      <w:sz w:val="20"/>
    </w:rPr>
  </w:style>
  <w:style w:type="paragraph" w:styleId="Ttulo8">
    <w:name w:val="heading 8"/>
    <w:basedOn w:val="Normal"/>
    <w:next w:val="Normal"/>
    <w:qFormat/>
    <w:rsid w:val="00410295"/>
    <w:pPr>
      <w:keepNext/>
      <w:tabs>
        <w:tab w:val="left" w:pos="5321"/>
      </w:tabs>
      <w:outlineLvl w:val="7"/>
    </w:pPr>
    <w:rPr>
      <w:rFonts w:cs="Tahoma"/>
      <w:b/>
      <w:bCs/>
      <w:sz w:val="20"/>
    </w:rPr>
  </w:style>
  <w:style w:type="paragraph" w:styleId="Ttulo9">
    <w:name w:val="heading 9"/>
    <w:basedOn w:val="Normal"/>
    <w:next w:val="Normal"/>
    <w:qFormat/>
    <w:rsid w:val="00410295"/>
    <w:pPr>
      <w:keepNext/>
      <w:ind w:left="360"/>
      <w:outlineLvl w:val="8"/>
    </w:pPr>
    <w:rPr>
      <w:rFonts w:cs="Tahoma"/>
      <w:b/>
      <w:bCs/>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pPr>
      <w:ind w:left="360"/>
    </w:pPr>
    <w:rPr>
      <w:rFonts w:cs="Tahoma"/>
      <w:i/>
      <w:iCs/>
    </w:rPr>
  </w:style>
  <w:style w:type="paragraph" w:styleId="Encabezado">
    <w:name w:val="header"/>
    <w:basedOn w:val="Normal"/>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style>
  <w:style w:type="paragraph" w:styleId="Textoindependiente">
    <w:name w:val="Body Text"/>
    <w:basedOn w:val="Normal"/>
    <w:rPr>
      <w:rFonts w:cs="Tahoma"/>
      <w:i/>
      <w:iCs/>
    </w:rPr>
  </w:style>
  <w:style w:type="paragraph" w:styleId="Textoindependiente2">
    <w:name w:val="Body Text 2"/>
    <w:basedOn w:val="Normal"/>
    <w:rPr>
      <w:rFonts w:cs="Tahoma"/>
    </w:rPr>
  </w:style>
  <w:style w:type="paragraph" w:styleId="Textoindependiente3">
    <w:name w:val="Body Text 3"/>
    <w:basedOn w:val="Normal"/>
    <w:rPr>
      <w:szCs w:val="20"/>
    </w:rPr>
  </w:style>
  <w:style w:type="paragraph" w:styleId="Sangra3detindependiente">
    <w:name w:val="Body Text Indent 3"/>
    <w:basedOn w:val="Normal"/>
    <w:pPr>
      <w:ind w:left="360"/>
    </w:pPr>
    <w:rPr>
      <w:sz w:val="28"/>
      <w:szCs w:val="20"/>
      <w:lang w:val="es-ES_tradnl"/>
    </w:rPr>
  </w:style>
  <w:style w:type="paragraph" w:styleId="Lista">
    <w:name w:val="List"/>
    <w:basedOn w:val="Normal"/>
    <w:pPr>
      <w:ind w:left="283" w:hanging="283"/>
    </w:pPr>
  </w:style>
  <w:style w:type="paragraph" w:styleId="Lista2">
    <w:name w:val="List 2"/>
    <w:basedOn w:val="Normal"/>
    <w:pPr>
      <w:ind w:left="566" w:hanging="283"/>
    </w:pPr>
  </w:style>
  <w:style w:type="paragraph" w:styleId="Lista3">
    <w:name w:val="List 3"/>
    <w:basedOn w:val="Normal"/>
    <w:pPr>
      <w:ind w:left="849" w:hanging="283"/>
    </w:pPr>
  </w:style>
  <w:style w:type="paragraph" w:styleId="Listaconvietas">
    <w:name w:val="List Bullet"/>
    <w:basedOn w:val="Normal"/>
    <w:autoRedefine/>
    <w:pPr>
      <w:numPr>
        <w:numId w:val="1"/>
      </w:numPr>
      <w:ind w:left="1037" w:hanging="677"/>
    </w:pPr>
  </w:style>
  <w:style w:type="paragraph" w:styleId="Listaconvietas2">
    <w:name w:val="List Bullet 2"/>
    <w:basedOn w:val="Normal"/>
    <w:autoRedefine/>
    <w:pPr>
      <w:numPr>
        <w:numId w:val="2"/>
      </w:numPr>
    </w:pPr>
  </w:style>
  <w:style w:type="paragraph" w:styleId="Continuarlista">
    <w:name w:val="List Continue"/>
    <w:basedOn w:val="Normal"/>
    <w:pPr>
      <w:spacing w:after="120"/>
      <w:ind w:left="283"/>
    </w:pPr>
  </w:style>
  <w:style w:type="paragraph" w:styleId="Continuarlista2">
    <w:name w:val="List Continue 2"/>
    <w:basedOn w:val="Normal"/>
    <w:pPr>
      <w:spacing w:after="120"/>
      <w:ind w:left="566"/>
    </w:pPr>
  </w:style>
  <w:style w:type="paragraph" w:styleId="Puesto">
    <w:name w:val="Title"/>
    <w:basedOn w:val="Normal"/>
    <w:qFormat/>
    <w:rsid w:val="00410295"/>
    <w:pPr>
      <w:spacing w:line="360" w:lineRule="auto"/>
      <w:jc w:val="center"/>
    </w:pPr>
    <w:rPr>
      <w:b/>
      <w:bCs/>
      <w:color w:val="000080"/>
      <w:sz w:val="32"/>
    </w:rPr>
  </w:style>
  <w:style w:type="paragraph" w:styleId="NormalWeb">
    <w:name w:val="Normal (Web)"/>
    <w:basedOn w:val="Normal"/>
    <w:uiPriority w:val="99"/>
    <w:pPr>
      <w:spacing w:before="100" w:beforeAutospacing="1" w:after="100" w:afterAutospacing="1"/>
    </w:pPr>
    <w:rPr>
      <w:color w:val="000000"/>
    </w:rPr>
  </w:style>
  <w:style w:type="character" w:styleId="Textoennegrita">
    <w:name w:val="Strong"/>
    <w:uiPriority w:val="22"/>
    <w:qFormat/>
    <w:rsid w:val="00410295"/>
    <w:rPr>
      <w:b/>
      <w:bCs/>
    </w:rPr>
  </w:style>
  <w:style w:type="character" w:styleId="nfasis">
    <w:name w:val="Emphasis"/>
    <w:qFormat/>
    <w:rsid w:val="00410295"/>
    <w:rPr>
      <w:i/>
      <w:iCs/>
    </w:rPr>
  </w:style>
  <w:style w:type="character" w:styleId="Hipervnculo">
    <w:name w:val="Hyperlink"/>
    <w:uiPriority w:val="99"/>
    <w:rPr>
      <w:color w:val="0000FF"/>
      <w:u w:val="single"/>
    </w:rPr>
  </w:style>
  <w:style w:type="character" w:styleId="Hipervnculovisitado">
    <w:name w:val="FollowedHyperlink"/>
    <w:rPr>
      <w:color w:val="800080"/>
      <w:u w:val="single"/>
    </w:rPr>
  </w:style>
  <w:style w:type="paragraph" w:styleId="Sangra2detindependiente">
    <w:name w:val="Body Text Indent 2"/>
    <w:basedOn w:val="Normal"/>
    <w:pPr>
      <w:ind w:left="360"/>
    </w:pPr>
    <w:rPr>
      <w:color w:val="FF0000"/>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rsid w:val="0012522E"/>
    <w:pPr>
      <w:tabs>
        <w:tab w:val="left" w:pos="2020"/>
        <w:tab w:val="right" w:leader="dot" w:pos="9896"/>
      </w:tabs>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styleId="Descripcin">
    <w:name w:val="caption"/>
    <w:basedOn w:val="Normal"/>
    <w:next w:val="Normal"/>
    <w:qFormat/>
    <w:rsid w:val="00410295"/>
    <w:pPr>
      <w:jc w:val="center"/>
    </w:pPr>
    <w:rPr>
      <w:rFonts w:cs="Tahoma"/>
      <w:b/>
      <w:bCs/>
      <w:sz w:val="20"/>
      <w:u w:val="single"/>
    </w:rPr>
  </w:style>
  <w:style w:type="paragraph" w:styleId="Mapadeldocumento">
    <w:name w:val="Document Map"/>
    <w:basedOn w:val="Normal"/>
    <w:semiHidden/>
    <w:rsid w:val="004A0113"/>
    <w:pPr>
      <w:shd w:val="clear" w:color="auto" w:fill="000080"/>
    </w:pPr>
    <w:rPr>
      <w:rFonts w:cs="Tahoma"/>
      <w:sz w:val="20"/>
      <w:szCs w:val="20"/>
    </w:rPr>
  </w:style>
  <w:style w:type="paragraph" w:styleId="Textodeglobo">
    <w:name w:val="Balloon Text"/>
    <w:basedOn w:val="Normal"/>
    <w:link w:val="TextodegloboCar"/>
    <w:rsid w:val="00E14877"/>
    <w:pPr>
      <w:spacing w:line="240" w:lineRule="auto"/>
    </w:pPr>
    <w:rPr>
      <w:rFonts w:cs="Tahoma"/>
      <w:sz w:val="16"/>
      <w:szCs w:val="16"/>
    </w:rPr>
  </w:style>
  <w:style w:type="character" w:customStyle="1" w:styleId="TextodegloboCar">
    <w:name w:val="Texto de globo Car"/>
    <w:link w:val="Textodeglobo"/>
    <w:rsid w:val="00E14877"/>
    <w:rPr>
      <w:rFonts w:ascii="Tahoma" w:hAnsi="Tahoma" w:cs="Tahoma"/>
      <w:sz w:val="16"/>
      <w:szCs w:val="16"/>
    </w:rPr>
  </w:style>
  <w:style w:type="paragraph" w:styleId="Prrafodelista">
    <w:name w:val="List Paragraph"/>
    <w:basedOn w:val="Normal"/>
    <w:uiPriority w:val="34"/>
    <w:qFormat/>
    <w:rsid w:val="00410295"/>
    <w:pPr>
      <w:ind w:left="708"/>
    </w:pPr>
  </w:style>
  <w:style w:type="character" w:customStyle="1" w:styleId="PiedepginaCar">
    <w:name w:val="Pie de página Car"/>
    <w:link w:val="Piedepgina"/>
    <w:uiPriority w:val="99"/>
    <w:rsid w:val="004253CC"/>
    <w:rPr>
      <w:rFonts w:ascii="Tahoma" w:hAnsi="Tahoma"/>
      <w:sz w:val="24"/>
      <w:szCs w:val="24"/>
    </w:rPr>
  </w:style>
  <w:style w:type="paragraph" w:styleId="TtulodeTDC">
    <w:name w:val="TOC Heading"/>
    <w:basedOn w:val="Ttulo1"/>
    <w:next w:val="Normal"/>
    <w:uiPriority w:val="39"/>
    <w:unhideWhenUsed/>
    <w:qFormat/>
    <w:rsid w:val="0089227C"/>
    <w:pPr>
      <w:keepLines/>
      <w:numPr>
        <w:numId w:val="0"/>
      </w:numPr>
      <w:spacing w:after="0" w:line="259" w:lineRule="auto"/>
      <w:jc w:val="left"/>
      <w:outlineLvl w:val="9"/>
    </w:pPr>
    <w:rPr>
      <w:rFonts w:ascii="Calibri Light" w:hAnsi="Calibri Light"/>
      <w:b w:val="0"/>
      <w:bCs w:val="0"/>
      <w:color w:val="2E74B5"/>
      <w:sz w:val="32"/>
      <w:szCs w:val="32"/>
    </w:rPr>
  </w:style>
  <w:style w:type="character" w:styleId="Textodelmarcadordeposicin">
    <w:name w:val="Placeholder Text"/>
    <w:basedOn w:val="Fuentedeprrafopredeter"/>
    <w:uiPriority w:val="99"/>
    <w:semiHidden/>
    <w:rsid w:val="00A36E4C"/>
    <w:rPr>
      <w:color w:val="808080"/>
    </w:rPr>
  </w:style>
  <w:style w:type="table" w:styleId="Tablaconcuadrcula">
    <w:name w:val="Table Grid"/>
    <w:basedOn w:val="Tablanormal"/>
    <w:rsid w:val="00A36E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semiHidden/>
    <w:unhideWhenUsed/>
    <w:rsid w:val="00791E00"/>
    <w:rPr>
      <w:sz w:val="16"/>
      <w:szCs w:val="16"/>
    </w:rPr>
  </w:style>
  <w:style w:type="paragraph" w:styleId="Textocomentario">
    <w:name w:val="annotation text"/>
    <w:basedOn w:val="Normal"/>
    <w:link w:val="TextocomentarioCar"/>
    <w:semiHidden/>
    <w:unhideWhenUsed/>
    <w:rsid w:val="00791E00"/>
    <w:pPr>
      <w:spacing w:line="240" w:lineRule="auto"/>
    </w:pPr>
    <w:rPr>
      <w:sz w:val="20"/>
      <w:szCs w:val="20"/>
    </w:rPr>
  </w:style>
  <w:style w:type="character" w:customStyle="1" w:styleId="TextocomentarioCar">
    <w:name w:val="Texto comentario Car"/>
    <w:basedOn w:val="Fuentedeprrafopredeter"/>
    <w:link w:val="Textocomentario"/>
    <w:semiHidden/>
    <w:rsid w:val="00791E00"/>
    <w:rPr>
      <w:rFonts w:ascii="Tahoma" w:hAnsi="Tahoma"/>
    </w:rPr>
  </w:style>
  <w:style w:type="paragraph" w:styleId="Asuntodelcomentario">
    <w:name w:val="annotation subject"/>
    <w:basedOn w:val="Textocomentario"/>
    <w:next w:val="Textocomentario"/>
    <w:link w:val="AsuntodelcomentarioCar"/>
    <w:semiHidden/>
    <w:unhideWhenUsed/>
    <w:rsid w:val="00791E00"/>
    <w:rPr>
      <w:b/>
      <w:bCs/>
    </w:rPr>
  </w:style>
  <w:style w:type="character" w:customStyle="1" w:styleId="AsuntodelcomentarioCar">
    <w:name w:val="Asunto del comentario Car"/>
    <w:basedOn w:val="TextocomentarioCar"/>
    <w:link w:val="Asuntodelcomentario"/>
    <w:semiHidden/>
    <w:rsid w:val="00791E00"/>
    <w:rPr>
      <w:rFonts w:ascii="Tahoma" w:hAnsi="Tahoma"/>
      <w:b/>
      <w:bCs/>
    </w:rPr>
  </w:style>
  <w:style w:type="character" w:customStyle="1" w:styleId="apple-converted-space">
    <w:name w:val="apple-converted-space"/>
    <w:basedOn w:val="Fuentedeprrafopredeter"/>
    <w:rsid w:val="006E4356"/>
  </w:style>
  <w:style w:type="character" w:customStyle="1" w:styleId="hps">
    <w:name w:val="hps"/>
    <w:basedOn w:val="Fuentedeprrafopredeter"/>
    <w:rsid w:val="00621702"/>
  </w:style>
  <w:style w:type="character" w:customStyle="1" w:styleId="bold">
    <w:name w:val="bold"/>
    <w:basedOn w:val="Fuentedeprrafopredeter"/>
    <w:rsid w:val="000D606C"/>
  </w:style>
  <w:style w:type="paragraph" w:customStyle="1" w:styleId="selectionshareable">
    <w:name w:val="selectionshareable"/>
    <w:basedOn w:val="Normal"/>
    <w:rsid w:val="000D606C"/>
    <w:pPr>
      <w:spacing w:before="100" w:beforeAutospacing="1" w:after="100" w:afterAutospacing="1" w:line="240" w:lineRule="auto"/>
      <w:ind w:firstLine="0"/>
      <w:jc w:val="left"/>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54634">
      <w:bodyDiv w:val="1"/>
      <w:marLeft w:val="0"/>
      <w:marRight w:val="0"/>
      <w:marTop w:val="0"/>
      <w:marBottom w:val="0"/>
      <w:divBdr>
        <w:top w:val="none" w:sz="0" w:space="0" w:color="auto"/>
        <w:left w:val="none" w:sz="0" w:space="0" w:color="auto"/>
        <w:bottom w:val="none" w:sz="0" w:space="0" w:color="auto"/>
        <w:right w:val="none" w:sz="0" w:space="0" w:color="auto"/>
      </w:divBdr>
    </w:div>
    <w:div w:id="99180435">
      <w:bodyDiv w:val="1"/>
      <w:marLeft w:val="0"/>
      <w:marRight w:val="0"/>
      <w:marTop w:val="0"/>
      <w:marBottom w:val="0"/>
      <w:divBdr>
        <w:top w:val="none" w:sz="0" w:space="0" w:color="auto"/>
        <w:left w:val="none" w:sz="0" w:space="0" w:color="auto"/>
        <w:bottom w:val="none" w:sz="0" w:space="0" w:color="auto"/>
        <w:right w:val="none" w:sz="0" w:space="0" w:color="auto"/>
      </w:divBdr>
    </w:div>
    <w:div w:id="305864155">
      <w:bodyDiv w:val="1"/>
      <w:marLeft w:val="0"/>
      <w:marRight w:val="0"/>
      <w:marTop w:val="0"/>
      <w:marBottom w:val="0"/>
      <w:divBdr>
        <w:top w:val="none" w:sz="0" w:space="0" w:color="auto"/>
        <w:left w:val="none" w:sz="0" w:space="0" w:color="auto"/>
        <w:bottom w:val="none" w:sz="0" w:space="0" w:color="auto"/>
        <w:right w:val="none" w:sz="0" w:space="0" w:color="auto"/>
      </w:divBdr>
    </w:div>
    <w:div w:id="311108372">
      <w:bodyDiv w:val="1"/>
      <w:marLeft w:val="0"/>
      <w:marRight w:val="0"/>
      <w:marTop w:val="0"/>
      <w:marBottom w:val="0"/>
      <w:divBdr>
        <w:top w:val="none" w:sz="0" w:space="0" w:color="auto"/>
        <w:left w:val="none" w:sz="0" w:space="0" w:color="auto"/>
        <w:bottom w:val="none" w:sz="0" w:space="0" w:color="auto"/>
        <w:right w:val="none" w:sz="0" w:space="0" w:color="auto"/>
      </w:divBdr>
    </w:div>
    <w:div w:id="331614106">
      <w:bodyDiv w:val="1"/>
      <w:marLeft w:val="0"/>
      <w:marRight w:val="0"/>
      <w:marTop w:val="0"/>
      <w:marBottom w:val="0"/>
      <w:divBdr>
        <w:top w:val="none" w:sz="0" w:space="0" w:color="auto"/>
        <w:left w:val="none" w:sz="0" w:space="0" w:color="auto"/>
        <w:bottom w:val="none" w:sz="0" w:space="0" w:color="auto"/>
        <w:right w:val="none" w:sz="0" w:space="0" w:color="auto"/>
      </w:divBdr>
    </w:div>
    <w:div w:id="389113283">
      <w:bodyDiv w:val="1"/>
      <w:marLeft w:val="0"/>
      <w:marRight w:val="0"/>
      <w:marTop w:val="0"/>
      <w:marBottom w:val="0"/>
      <w:divBdr>
        <w:top w:val="none" w:sz="0" w:space="0" w:color="auto"/>
        <w:left w:val="none" w:sz="0" w:space="0" w:color="auto"/>
        <w:bottom w:val="none" w:sz="0" w:space="0" w:color="auto"/>
        <w:right w:val="none" w:sz="0" w:space="0" w:color="auto"/>
      </w:divBdr>
    </w:div>
    <w:div w:id="405540587">
      <w:bodyDiv w:val="1"/>
      <w:marLeft w:val="0"/>
      <w:marRight w:val="0"/>
      <w:marTop w:val="0"/>
      <w:marBottom w:val="0"/>
      <w:divBdr>
        <w:top w:val="none" w:sz="0" w:space="0" w:color="auto"/>
        <w:left w:val="none" w:sz="0" w:space="0" w:color="auto"/>
        <w:bottom w:val="none" w:sz="0" w:space="0" w:color="auto"/>
        <w:right w:val="none" w:sz="0" w:space="0" w:color="auto"/>
      </w:divBdr>
    </w:div>
    <w:div w:id="648630290">
      <w:bodyDiv w:val="1"/>
      <w:marLeft w:val="0"/>
      <w:marRight w:val="0"/>
      <w:marTop w:val="0"/>
      <w:marBottom w:val="0"/>
      <w:divBdr>
        <w:top w:val="none" w:sz="0" w:space="0" w:color="auto"/>
        <w:left w:val="none" w:sz="0" w:space="0" w:color="auto"/>
        <w:bottom w:val="none" w:sz="0" w:space="0" w:color="auto"/>
        <w:right w:val="none" w:sz="0" w:space="0" w:color="auto"/>
      </w:divBdr>
    </w:div>
    <w:div w:id="744105758">
      <w:bodyDiv w:val="1"/>
      <w:marLeft w:val="0"/>
      <w:marRight w:val="0"/>
      <w:marTop w:val="0"/>
      <w:marBottom w:val="0"/>
      <w:divBdr>
        <w:top w:val="none" w:sz="0" w:space="0" w:color="auto"/>
        <w:left w:val="none" w:sz="0" w:space="0" w:color="auto"/>
        <w:bottom w:val="none" w:sz="0" w:space="0" w:color="auto"/>
        <w:right w:val="none" w:sz="0" w:space="0" w:color="auto"/>
      </w:divBdr>
    </w:div>
    <w:div w:id="1081829665">
      <w:bodyDiv w:val="1"/>
      <w:marLeft w:val="0"/>
      <w:marRight w:val="0"/>
      <w:marTop w:val="0"/>
      <w:marBottom w:val="0"/>
      <w:divBdr>
        <w:top w:val="none" w:sz="0" w:space="0" w:color="auto"/>
        <w:left w:val="none" w:sz="0" w:space="0" w:color="auto"/>
        <w:bottom w:val="none" w:sz="0" w:space="0" w:color="auto"/>
        <w:right w:val="none" w:sz="0" w:space="0" w:color="auto"/>
      </w:divBdr>
    </w:div>
    <w:div w:id="1161042079">
      <w:bodyDiv w:val="1"/>
      <w:marLeft w:val="0"/>
      <w:marRight w:val="0"/>
      <w:marTop w:val="0"/>
      <w:marBottom w:val="0"/>
      <w:divBdr>
        <w:top w:val="none" w:sz="0" w:space="0" w:color="auto"/>
        <w:left w:val="none" w:sz="0" w:space="0" w:color="auto"/>
        <w:bottom w:val="none" w:sz="0" w:space="0" w:color="auto"/>
        <w:right w:val="none" w:sz="0" w:space="0" w:color="auto"/>
      </w:divBdr>
    </w:div>
    <w:div w:id="1180511836">
      <w:bodyDiv w:val="1"/>
      <w:marLeft w:val="0"/>
      <w:marRight w:val="0"/>
      <w:marTop w:val="0"/>
      <w:marBottom w:val="0"/>
      <w:divBdr>
        <w:top w:val="none" w:sz="0" w:space="0" w:color="auto"/>
        <w:left w:val="none" w:sz="0" w:space="0" w:color="auto"/>
        <w:bottom w:val="none" w:sz="0" w:space="0" w:color="auto"/>
        <w:right w:val="none" w:sz="0" w:space="0" w:color="auto"/>
      </w:divBdr>
    </w:div>
    <w:div w:id="1180580157">
      <w:bodyDiv w:val="1"/>
      <w:marLeft w:val="0"/>
      <w:marRight w:val="0"/>
      <w:marTop w:val="0"/>
      <w:marBottom w:val="0"/>
      <w:divBdr>
        <w:top w:val="none" w:sz="0" w:space="0" w:color="auto"/>
        <w:left w:val="none" w:sz="0" w:space="0" w:color="auto"/>
        <w:bottom w:val="none" w:sz="0" w:space="0" w:color="auto"/>
        <w:right w:val="none" w:sz="0" w:space="0" w:color="auto"/>
      </w:divBdr>
    </w:div>
    <w:div w:id="1217201500">
      <w:bodyDiv w:val="1"/>
      <w:marLeft w:val="0"/>
      <w:marRight w:val="0"/>
      <w:marTop w:val="0"/>
      <w:marBottom w:val="0"/>
      <w:divBdr>
        <w:top w:val="none" w:sz="0" w:space="0" w:color="auto"/>
        <w:left w:val="none" w:sz="0" w:space="0" w:color="auto"/>
        <w:bottom w:val="none" w:sz="0" w:space="0" w:color="auto"/>
        <w:right w:val="none" w:sz="0" w:space="0" w:color="auto"/>
      </w:divBdr>
    </w:div>
    <w:div w:id="1377701883">
      <w:bodyDiv w:val="1"/>
      <w:marLeft w:val="0"/>
      <w:marRight w:val="0"/>
      <w:marTop w:val="0"/>
      <w:marBottom w:val="0"/>
      <w:divBdr>
        <w:top w:val="none" w:sz="0" w:space="0" w:color="auto"/>
        <w:left w:val="none" w:sz="0" w:space="0" w:color="auto"/>
        <w:bottom w:val="none" w:sz="0" w:space="0" w:color="auto"/>
        <w:right w:val="none" w:sz="0" w:space="0" w:color="auto"/>
      </w:divBdr>
    </w:div>
    <w:div w:id="1566188094">
      <w:bodyDiv w:val="1"/>
      <w:marLeft w:val="0"/>
      <w:marRight w:val="0"/>
      <w:marTop w:val="0"/>
      <w:marBottom w:val="0"/>
      <w:divBdr>
        <w:top w:val="none" w:sz="0" w:space="0" w:color="auto"/>
        <w:left w:val="none" w:sz="0" w:space="0" w:color="auto"/>
        <w:bottom w:val="none" w:sz="0" w:space="0" w:color="auto"/>
        <w:right w:val="none" w:sz="0" w:space="0" w:color="auto"/>
      </w:divBdr>
    </w:div>
    <w:div w:id="1728723883">
      <w:bodyDiv w:val="1"/>
      <w:marLeft w:val="0"/>
      <w:marRight w:val="0"/>
      <w:marTop w:val="0"/>
      <w:marBottom w:val="0"/>
      <w:divBdr>
        <w:top w:val="none" w:sz="0" w:space="0" w:color="auto"/>
        <w:left w:val="none" w:sz="0" w:space="0" w:color="auto"/>
        <w:bottom w:val="none" w:sz="0" w:space="0" w:color="auto"/>
        <w:right w:val="none" w:sz="0" w:space="0" w:color="auto"/>
      </w:divBdr>
    </w:div>
    <w:div w:id="2058972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image" Target="media/image75.jpeg"/><Relationship Id="rId16" Type="http://schemas.openxmlformats.org/officeDocument/2006/relationships/image" Target="media/image4.jpe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hyperlink" Target="https://es.wikibooks.org/wiki/Programaci%C3%B3n_en_C" TargetMode="External"/><Relationship Id="rId5" Type="http://schemas.openxmlformats.org/officeDocument/2006/relationships/webSettings" Target="webSettings.xml"/><Relationship Id="rId90" Type="http://schemas.openxmlformats.org/officeDocument/2006/relationships/header" Target="header8.xml"/><Relationship Id="rId95" Type="http://schemas.openxmlformats.org/officeDocument/2006/relationships/hyperlink" Target="https://hetpro-store.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G"/><Relationship Id="rId80" Type="http://schemas.openxmlformats.org/officeDocument/2006/relationships/image" Target="media/image68.gif"/><Relationship Id="rId85" Type="http://schemas.openxmlformats.org/officeDocument/2006/relationships/image" Target="media/image73.JPG"/><Relationship Id="rId12" Type="http://schemas.openxmlformats.org/officeDocument/2006/relationships/header" Target="header3.xm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hyperlink" Target="http://www.yevol.com/" TargetMode="Externa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image" Target="media/image74.jpg"/><Relationship Id="rId91" Type="http://schemas.openxmlformats.org/officeDocument/2006/relationships/header" Target="header9.xml"/><Relationship Id="rId96" Type="http://schemas.openxmlformats.org/officeDocument/2006/relationships/hyperlink" Target="http://www.educachi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header" Target="header6.xml"/><Relationship Id="rId94" Type="http://schemas.openxmlformats.org/officeDocument/2006/relationships/hyperlink" Target="http://www.prometec.net/" TargetMode="External"/><Relationship Id="rId99" Type="http://schemas.openxmlformats.org/officeDocument/2006/relationships/hyperlink" Target="http://fritzing.org/" TargetMode="External"/><Relationship Id="rId101" Type="http://schemas.openxmlformats.org/officeDocument/2006/relationships/hyperlink" Target="http://www.carlospe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hyperlink" Target="https://www.arduino.cc/" TargetMode="External"/><Relationship Id="rId104" Type="http://schemas.openxmlformats.org/officeDocument/2006/relationships/hyperlink" Target="https://whitehathacking.wordpress.com/" TargetMode="Externa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header" Target="header7.xml"/><Relationship Id="rId61" Type="http://schemas.openxmlformats.org/officeDocument/2006/relationships/image" Target="media/image49.JPG"/><Relationship Id="rId82" Type="http://schemas.openxmlformats.org/officeDocument/2006/relationships/image" Target="media/image70.JPG"/><Relationship Id="rId19" Type="http://schemas.openxmlformats.org/officeDocument/2006/relationships/image" Target="media/image7.jpeg"/><Relationship Id="rId14" Type="http://schemas.openxmlformats.org/officeDocument/2006/relationships/header" Target="header4.xm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hyperlink" Target="http://es.ccm.net/" TargetMode="External"/><Relationship Id="rId105" Type="http://schemas.openxmlformats.org/officeDocument/2006/relationships/header" Target="header11.xml"/><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hyperlink" Target="http://www.cplusplus.com/" TargetMode="External"/><Relationship Id="rId98" Type="http://schemas.openxmlformats.org/officeDocument/2006/relationships/hyperlink" Target="https://panamahitek.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F:\Proyecto%20Fin%20de%20Grado\Documentacion\Formato%20Proyecto\Modelo\plantill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94D43F-2310-4637-A766-A767E5F33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Template>
  <TotalTime>2553</TotalTime>
  <Pages>142</Pages>
  <Words>10663</Words>
  <Characters>85548</Characters>
  <Application>Microsoft Office Word</Application>
  <DocSecurity>0</DocSecurity>
  <Lines>712</Lines>
  <Paragraphs>192</Paragraphs>
  <ScaleCrop>false</ScaleCrop>
  <HeadingPairs>
    <vt:vector size="2" baseType="variant">
      <vt:variant>
        <vt:lpstr>Título</vt:lpstr>
      </vt:variant>
      <vt:variant>
        <vt:i4>1</vt:i4>
      </vt:variant>
    </vt:vector>
  </HeadingPairs>
  <TitlesOfParts>
    <vt:vector size="1" baseType="lpstr">
      <vt:lpstr>Formato PI</vt:lpstr>
    </vt:vector>
  </TitlesOfParts>
  <Company>IES FELIPE SOLIS</Company>
  <LinksUpToDate>false</LinksUpToDate>
  <CharactersWithSpaces>96019</CharactersWithSpaces>
  <SharedDoc>false</SharedDoc>
  <HLinks>
    <vt:vector size="126" baseType="variant">
      <vt:variant>
        <vt:i4>1638448</vt:i4>
      </vt:variant>
      <vt:variant>
        <vt:i4>122</vt:i4>
      </vt:variant>
      <vt:variant>
        <vt:i4>0</vt:i4>
      </vt:variant>
      <vt:variant>
        <vt:i4>5</vt:i4>
      </vt:variant>
      <vt:variant>
        <vt:lpwstr/>
      </vt:variant>
      <vt:variant>
        <vt:lpwstr>_Toc312409122</vt:lpwstr>
      </vt:variant>
      <vt:variant>
        <vt:i4>1638448</vt:i4>
      </vt:variant>
      <vt:variant>
        <vt:i4>116</vt:i4>
      </vt:variant>
      <vt:variant>
        <vt:i4>0</vt:i4>
      </vt:variant>
      <vt:variant>
        <vt:i4>5</vt:i4>
      </vt:variant>
      <vt:variant>
        <vt:lpwstr/>
      </vt:variant>
      <vt:variant>
        <vt:lpwstr>_Toc312409121</vt:lpwstr>
      </vt:variant>
      <vt:variant>
        <vt:i4>1638448</vt:i4>
      </vt:variant>
      <vt:variant>
        <vt:i4>110</vt:i4>
      </vt:variant>
      <vt:variant>
        <vt:i4>0</vt:i4>
      </vt:variant>
      <vt:variant>
        <vt:i4>5</vt:i4>
      </vt:variant>
      <vt:variant>
        <vt:lpwstr/>
      </vt:variant>
      <vt:variant>
        <vt:lpwstr>_Toc312409120</vt:lpwstr>
      </vt:variant>
      <vt:variant>
        <vt:i4>1703984</vt:i4>
      </vt:variant>
      <vt:variant>
        <vt:i4>104</vt:i4>
      </vt:variant>
      <vt:variant>
        <vt:i4>0</vt:i4>
      </vt:variant>
      <vt:variant>
        <vt:i4>5</vt:i4>
      </vt:variant>
      <vt:variant>
        <vt:lpwstr/>
      </vt:variant>
      <vt:variant>
        <vt:lpwstr>_Toc312409119</vt:lpwstr>
      </vt:variant>
      <vt:variant>
        <vt:i4>1703984</vt:i4>
      </vt:variant>
      <vt:variant>
        <vt:i4>98</vt:i4>
      </vt:variant>
      <vt:variant>
        <vt:i4>0</vt:i4>
      </vt:variant>
      <vt:variant>
        <vt:i4>5</vt:i4>
      </vt:variant>
      <vt:variant>
        <vt:lpwstr/>
      </vt:variant>
      <vt:variant>
        <vt:lpwstr>_Toc312409118</vt:lpwstr>
      </vt:variant>
      <vt:variant>
        <vt:i4>1703984</vt:i4>
      </vt:variant>
      <vt:variant>
        <vt:i4>92</vt:i4>
      </vt:variant>
      <vt:variant>
        <vt:i4>0</vt:i4>
      </vt:variant>
      <vt:variant>
        <vt:i4>5</vt:i4>
      </vt:variant>
      <vt:variant>
        <vt:lpwstr/>
      </vt:variant>
      <vt:variant>
        <vt:lpwstr>_Toc312409117</vt:lpwstr>
      </vt:variant>
      <vt:variant>
        <vt:i4>1703984</vt:i4>
      </vt:variant>
      <vt:variant>
        <vt:i4>86</vt:i4>
      </vt:variant>
      <vt:variant>
        <vt:i4>0</vt:i4>
      </vt:variant>
      <vt:variant>
        <vt:i4>5</vt:i4>
      </vt:variant>
      <vt:variant>
        <vt:lpwstr/>
      </vt:variant>
      <vt:variant>
        <vt:lpwstr>_Toc312409116</vt:lpwstr>
      </vt:variant>
      <vt:variant>
        <vt:i4>1703984</vt:i4>
      </vt:variant>
      <vt:variant>
        <vt:i4>80</vt:i4>
      </vt:variant>
      <vt:variant>
        <vt:i4>0</vt:i4>
      </vt:variant>
      <vt:variant>
        <vt:i4>5</vt:i4>
      </vt:variant>
      <vt:variant>
        <vt:lpwstr/>
      </vt:variant>
      <vt:variant>
        <vt:lpwstr>_Toc312409115</vt:lpwstr>
      </vt:variant>
      <vt:variant>
        <vt:i4>1703984</vt:i4>
      </vt:variant>
      <vt:variant>
        <vt:i4>74</vt:i4>
      </vt:variant>
      <vt:variant>
        <vt:i4>0</vt:i4>
      </vt:variant>
      <vt:variant>
        <vt:i4>5</vt:i4>
      </vt:variant>
      <vt:variant>
        <vt:lpwstr/>
      </vt:variant>
      <vt:variant>
        <vt:lpwstr>_Toc312409114</vt:lpwstr>
      </vt:variant>
      <vt:variant>
        <vt:i4>1703984</vt:i4>
      </vt:variant>
      <vt:variant>
        <vt:i4>68</vt:i4>
      </vt:variant>
      <vt:variant>
        <vt:i4>0</vt:i4>
      </vt:variant>
      <vt:variant>
        <vt:i4>5</vt:i4>
      </vt:variant>
      <vt:variant>
        <vt:lpwstr/>
      </vt:variant>
      <vt:variant>
        <vt:lpwstr>_Toc312409113</vt:lpwstr>
      </vt:variant>
      <vt:variant>
        <vt:i4>1703984</vt:i4>
      </vt:variant>
      <vt:variant>
        <vt:i4>62</vt:i4>
      </vt:variant>
      <vt:variant>
        <vt:i4>0</vt:i4>
      </vt:variant>
      <vt:variant>
        <vt:i4>5</vt:i4>
      </vt:variant>
      <vt:variant>
        <vt:lpwstr/>
      </vt:variant>
      <vt:variant>
        <vt:lpwstr>_Toc312409112</vt:lpwstr>
      </vt:variant>
      <vt:variant>
        <vt:i4>1703984</vt:i4>
      </vt:variant>
      <vt:variant>
        <vt:i4>56</vt:i4>
      </vt:variant>
      <vt:variant>
        <vt:i4>0</vt:i4>
      </vt:variant>
      <vt:variant>
        <vt:i4>5</vt:i4>
      </vt:variant>
      <vt:variant>
        <vt:lpwstr/>
      </vt:variant>
      <vt:variant>
        <vt:lpwstr>_Toc312409111</vt:lpwstr>
      </vt:variant>
      <vt:variant>
        <vt:i4>1703984</vt:i4>
      </vt:variant>
      <vt:variant>
        <vt:i4>50</vt:i4>
      </vt:variant>
      <vt:variant>
        <vt:i4>0</vt:i4>
      </vt:variant>
      <vt:variant>
        <vt:i4>5</vt:i4>
      </vt:variant>
      <vt:variant>
        <vt:lpwstr/>
      </vt:variant>
      <vt:variant>
        <vt:lpwstr>_Toc312409110</vt:lpwstr>
      </vt:variant>
      <vt:variant>
        <vt:i4>1769520</vt:i4>
      </vt:variant>
      <vt:variant>
        <vt:i4>44</vt:i4>
      </vt:variant>
      <vt:variant>
        <vt:i4>0</vt:i4>
      </vt:variant>
      <vt:variant>
        <vt:i4>5</vt:i4>
      </vt:variant>
      <vt:variant>
        <vt:lpwstr/>
      </vt:variant>
      <vt:variant>
        <vt:lpwstr>_Toc312409109</vt:lpwstr>
      </vt:variant>
      <vt:variant>
        <vt:i4>1769520</vt:i4>
      </vt:variant>
      <vt:variant>
        <vt:i4>38</vt:i4>
      </vt:variant>
      <vt:variant>
        <vt:i4>0</vt:i4>
      </vt:variant>
      <vt:variant>
        <vt:i4>5</vt:i4>
      </vt:variant>
      <vt:variant>
        <vt:lpwstr/>
      </vt:variant>
      <vt:variant>
        <vt:lpwstr>_Toc312409108</vt:lpwstr>
      </vt:variant>
      <vt:variant>
        <vt:i4>1769520</vt:i4>
      </vt:variant>
      <vt:variant>
        <vt:i4>32</vt:i4>
      </vt:variant>
      <vt:variant>
        <vt:i4>0</vt:i4>
      </vt:variant>
      <vt:variant>
        <vt:i4>5</vt:i4>
      </vt:variant>
      <vt:variant>
        <vt:lpwstr/>
      </vt:variant>
      <vt:variant>
        <vt:lpwstr>_Toc312409107</vt:lpwstr>
      </vt:variant>
      <vt:variant>
        <vt:i4>1769520</vt:i4>
      </vt:variant>
      <vt:variant>
        <vt:i4>26</vt:i4>
      </vt:variant>
      <vt:variant>
        <vt:i4>0</vt:i4>
      </vt:variant>
      <vt:variant>
        <vt:i4>5</vt:i4>
      </vt:variant>
      <vt:variant>
        <vt:lpwstr/>
      </vt:variant>
      <vt:variant>
        <vt:lpwstr>_Toc312409106</vt:lpwstr>
      </vt:variant>
      <vt:variant>
        <vt:i4>1769520</vt:i4>
      </vt:variant>
      <vt:variant>
        <vt:i4>20</vt:i4>
      </vt:variant>
      <vt:variant>
        <vt:i4>0</vt:i4>
      </vt:variant>
      <vt:variant>
        <vt:i4>5</vt:i4>
      </vt:variant>
      <vt:variant>
        <vt:lpwstr/>
      </vt:variant>
      <vt:variant>
        <vt:lpwstr>_Toc312409105</vt:lpwstr>
      </vt:variant>
      <vt:variant>
        <vt:i4>1769520</vt:i4>
      </vt:variant>
      <vt:variant>
        <vt:i4>14</vt:i4>
      </vt:variant>
      <vt:variant>
        <vt:i4>0</vt:i4>
      </vt:variant>
      <vt:variant>
        <vt:i4>5</vt:i4>
      </vt:variant>
      <vt:variant>
        <vt:lpwstr/>
      </vt:variant>
      <vt:variant>
        <vt:lpwstr>_Toc312409104</vt:lpwstr>
      </vt:variant>
      <vt:variant>
        <vt:i4>1769520</vt:i4>
      </vt:variant>
      <vt:variant>
        <vt:i4>8</vt:i4>
      </vt:variant>
      <vt:variant>
        <vt:i4>0</vt:i4>
      </vt:variant>
      <vt:variant>
        <vt:i4>5</vt:i4>
      </vt:variant>
      <vt:variant>
        <vt:lpwstr/>
      </vt:variant>
      <vt:variant>
        <vt:lpwstr>_Toc312409103</vt:lpwstr>
      </vt:variant>
      <vt:variant>
        <vt:i4>1769520</vt:i4>
      </vt:variant>
      <vt:variant>
        <vt:i4>2</vt:i4>
      </vt:variant>
      <vt:variant>
        <vt:i4>0</vt:i4>
      </vt:variant>
      <vt:variant>
        <vt:i4>5</vt:i4>
      </vt:variant>
      <vt:variant>
        <vt:lpwstr/>
      </vt:variant>
      <vt:variant>
        <vt:lpwstr>_Toc312409102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PI</dc:title>
  <dc:subject/>
  <dc:creator>Miguel Ángel Sastre</dc:creator>
  <cp:keywords/>
  <dc:description/>
  <cp:lastModifiedBy>Jose Luis Sastre Galvez</cp:lastModifiedBy>
  <cp:revision>95</cp:revision>
  <cp:lastPrinted>2003-10-29T11:10:00Z</cp:lastPrinted>
  <dcterms:created xsi:type="dcterms:W3CDTF">2016-05-30T11:18:00Z</dcterms:created>
  <dcterms:modified xsi:type="dcterms:W3CDTF">2016-06-15T19:06:00Z</dcterms:modified>
</cp:coreProperties>
</file>